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734E" w:rsidRPr="007F7320" w:rsidRDefault="0052734E" w:rsidP="00165BAF">
      <w:pPr>
        <w:pStyle w:val="ContactInfo"/>
        <w:rPr>
          <w:sz w:val="18"/>
          <w:szCs w:val="18"/>
        </w:rPr>
      </w:pPr>
      <w:r w:rsidRPr="007F7320">
        <w:rPr>
          <w:sz w:val="18"/>
          <w:szCs w:val="18"/>
        </w:rPr>
        <w:t>Ravi Teja. Mailaram</w:t>
      </w:r>
    </w:p>
    <w:p w:rsidR="00165BAF" w:rsidRPr="00B9236E" w:rsidRDefault="00B9236E" w:rsidP="00165BAF">
      <w:pPr>
        <w:pStyle w:val="Heading1"/>
        <w:rPr>
          <w:sz w:val="18"/>
          <w:szCs w:val="18"/>
        </w:rPr>
      </w:pPr>
      <w:r w:rsidRPr="00B9236E">
        <w:rPr>
          <w:sz w:val="18"/>
          <w:szCs w:val="18"/>
        </w:rPr>
        <w:t>SUMMARY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432" w:type="dxa"/>
          <w:right w:w="115" w:type="dxa"/>
        </w:tblCellMar>
        <w:tblLook w:val="0620" w:firstRow="1" w:lastRow="0" w:firstColumn="0" w:lastColumn="0" w:noHBand="1" w:noVBand="1"/>
        <w:tblDescription w:val="Layout table to enter summary"/>
      </w:tblPr>
      <w:tblGrid>
        <w:gridCol w:w="8640"/>
      </w:tblGrid>
      <w:tr w:rsidR="00033380" w:rsidTr="00094AF6">
        <w:trPr>
          <w:trHeight w:val="1166"/>
        </w:trPr>
        <w:tc>
          <w:tcPr>
            <w:tcW w:w="8640" w:type="dxa"/>
          </w:tcPr>
          <w:p w:rsidR="00E16B30" w:rsidRPr="002E6E5C" w:rsidRDefault="00E16B30" w:rsidP="002E6E5C">
            <w:pPr>
              <w:spacing w:line="240" w:lineRule="auto"/>
              <w:contextualSpacing/>
              <w:rPr>
                <w:rFonts w:cstheme="minorHAnsi"/>
                <w:sz w:val="18"/>
                <w:szCs w:val="18"/>
              </w:rPr>
            </w:pPr>
            <w:r w:rsidRPr="002E6E5C">
              <w:rPr>
                <w:rFonts w:cstheme="minorHAnsi"/>
                <w:sz w:val="18"/>
                <w:szCs w:val="18"/>
              </w:rPr>
              <w:t>More than 2 years of programming and application development experience.</w:t>
            </w:r>
          </w:p>
          <w:p w:rsidR="00E16B30" w:rsidRPr="002E6E5C" w:rsidRDefault="00E16B30" w:rsidP="002E6E5C">
            <w:pPr>
              <w:spacing w:line="240" w:lineRule="auto"/>
              <w:contextualSpacing/>
              <w:rPr>
                <w:rFonts w:cstheme="minorHAnsi"/>
                <w:sz w:val="18"/>
                <w:szCs w:val="18"/>
              </w:rPr>
            </w:pPr>
          </w:p>
          <w:p w:rsidR="00E16B30" w:rsidRPr="002E6E5C" w:rsidRDefault="00E16B30" w:rsidP="002E6E5C">
            <w:pPr>
              <w:spacing w:line="240" w:lineRule="auto"/>
              <w:contextualSpacing/>
              <w:rPr>
                <w:rFonts w:cstheme="minorHAnsi"/>
                <w:sz w:val="18"/>
                <w:szCs w:val="18"/>
              </w:rPr>
            </w:pPr>
            <w:r w:rsidRPr="002E6E5C">
              <w:rPr>
                <w:rFonts w:cstheme="minorHAnsi"/>
                <w:sz w:val="18"/>
                <w:szCs w:val="18"/>
              </w:rPr>
              <w:t>Experience in working on source controller tools like Subversion (SVN), GIT, Artifactory and integrating with Jenkins to build the artifacts.</w:t>
            </w:r>
          </w:p>
          <w:p w:rsidR="00E16B30" w:rsidRPr="002E6E5C" w:rsidRDefault="00E16B30" w:rsidP="002E6E5C">
            <w:pPr>
              <w:spacing w:line="240" w:lineRule="auto"/>
              <w:contextualSpacing/>
              <w:rPr>
                <w:rFonts w:cstheme="minorHAnsi"/>
                <w:sz w:val="18"/>
                <w:szCs w:val="18"/>
              </w:rPr>
            </w:pPr>
          </w:p>
          <w:p w:rsidR="00E16B30" w:rsidRPr="002E6E5C" w:rsidRDefault="00E16B30" w:rsidP="002E6E5C">
            <w:pPr>
              <w:spacing w:line="240" w:lineRule="auto"/>
              <w:contextualSpacing/>
              <w:rPr>
                <w:rFonts w:cstheme="minorHAnsi"/>
                <w:sz w:val="18"/>
                <w:szCs w:val="18"/>
              </w:rPr>
            </w:pPr>
            <w:r w:rsidRPr="002E6E5C">
              <w:rPr>
                <w:rFonts w:cstheme="minorHAnsi"/>
                <w:sz w:val="18"/>
                <w:szCs w:val="18"/>
              </w:rPr>
              <w:t>Very good experience in Installation and configuration of continuous integration tool Jenkins.</w:t>
            </w:r>
          </w:p>
          <w:p w:rsidR="00E16B30" w:rsidRPr="002E6E5C" w:rsidRDefault="00E16B30" w:rsidP="002E6E5C">
            <w:pPr>
              <w:spacing w:line="240" w:lineRule="auto"/>
              <w:contextualSpacing/>
              <w:rPr>
                <w:rFonts w:cstheme="minorHAnsi"/>
                <w:sz w:val="18"/>
                <w:szCs w:val="18"/>
              </w:rPr>
            </w:pPr>
          </w:p>
          <w:p w:rsidR="00E16B30" w:rsidRPr="002E6E5C" w:rsidRDefault="00E16B30" w:rsidP="002E6E5C">
            <w:pPr>
              <w:spacing w:line="240" w:lineRule="auto"/>
              <w:contextualSpacing/>
              <w:rPr>
                <w:rFonts w:cstheme="minorHAnsi"/>
                <w:sz w:val="18"/>
                <w:szCs w:val="18"/>
              </w:rPr>
            </w:pPr>
            <w:r w:rsidRPr="002E6E5C">
              <w:rPr>
                <w:rFonts w:cstheme="minorHAnsi"/>
                <w:sz w:val="18"/>
                <w:szCs w:val="18"/>
              </w:rPr>
              <w:t>Hands on working with LDAP configuration. Configuration of Groups, Roles and policies.</w:t>
            </w:r>
          </w:p>
          <w:p w:rsidR="00E16B30" w:rsidRPr="002E6E5C" w:rsidRDefault="00E16B30" w:rsidP="002E6E5C">
            <w:pPr>
              <w:spacing w:line="240" w:lineRule="auto"/>
              <w:contextualSpacing/>
              <w:rPr>
                <w:rFonts w:cstheme="minorHAnsi"/>
                <w:sz w:val="18"/>
                <w:szCs w:val="18"/>
              </w:rPr>
            </w:pPr>
          </w:p>
          <w:p w:rsidR="00E16B30" w:rsidRPr="002E6E5C" w:rsidRDefault="00E16B30" w:rsidP="002E6E5C">
            <w:pPr>
              <w:spacing w:line="240" w:lineRule="auto"/>
              <w:contextualSpacing/>
              <w:rPr>
                <w:rFonts w:cstheme="minorHAnsi"/>
                <w:sz w:val="18"/>
                <w:szCs w:val="18"/>
              </w:rPr>
            </w:pPr>
            <w:r w:rsidRPr="002E6E5C">
              <w:rPr>
                <w:rFonts w:cstheme="minorHAnsi"/>
                <w:sz w:val="18"/>
                <w:szCs w:val="18"/>
              </w:rPr>
              <w:t>Build servers using AWS: Importing volumes, launching EC2, RDS, creating security groups, autoscaling, AMI, load balancers (ELBs) in the defined virtual private connection.</w:t>
            </w:r>
          </w:p>
          <w:p w:rsidR="00E16B30" w:rsidRPr="002E6E5C" w:rsidRDefault="00E16B30" w:rsidP="002E6E5C">
            <w:pPr>
              <w:spacing w:line="240" w:lineRule="auto"/>
              <w:contextualSpacing/>
              <w:rPr>
                <w:rFonts w:cstheme="minorHAnsi"/>
                <w:sz w:val="18"/>
                <w:szCs w:val="18"/>
              </w:rPr>
            </w:pPr>
          </w:p>
          <w:p w:rsidR="00E16B30" w:rsidRPr="002E6E5C" w:rsidRDefault="00E16B30" w:rsidP="002E6E5C">
            <w:pPr>
              <w:spacing w:line="240" w:lineRule="auto"/>
              <w:contextualSpacing/>
              <w:rPr>
                <w:rFonts w:cstheme="minorHAnsi"/>
                <w:sz w:val="18"/>
                <w:szCs w:val="18"/>
              </w:rPr>
            </w:pPr>
            <w:r w:rsidRPr="002E6E5C">
              <w:rPr>
                <w:rFonts w:cstheme="minorHAnsi"/>
                <w:sz w:val="18"/>
                <w:szCs w:val="18"/>
              </w:rPr>
              <w:t>Working knowledge in CI (Continous Integration) and CD (Continous Deployment) methodologies with Jenkins.</w:t>
            </w:r>
          </w:p>
          <w:p w:rsidR="00E16B30" w:rsidRPr="002E6E5C" w:rsidRDefault="00E16B30" w:rsidP="002E6E5C">
            <w:pPr>
              <w:spacing w:line="240" w:lineRule="auto"/>
              <w:contextualSpacing/>
              <w:rPr>
                <w:rFonts w:cstheme="minorHAnsi"/>
                <w:sz w:val="18"/>
                <w:szCs w:val="18"/>
              </w:rPr>
            </w:pPr>
          </w:p>
          <w:p w:rsidR="00E16B30" w:rsidRPr="002E6E5C" w:rsidRDefault="00E16B30" w:rsidP="002E6E5C">
            <w:pPr>
              <w:spacing w:line="240" w:lineRule="auto"/>
              <w:contextualSpacing/>
              <w:rPr>
                <w:rFonts w:cstheme="minorHAnsi"/>
                <w:sz w:val="18"/>
                <w:szCs w:val="18"/>
              </w:rPr>
            </w:pPr>
            <w:r w:rsidRPr="002E6E5C">
              <w:rPr>
                <w:rFonts w:cstheme="minorHAnsi"/>
                <w:sz w:val="18"/>
                <w:szCs w:val="18"/>
              </w:rPr>
              <w:t>Experience in the building of Jenkins pipelines for projects on AWS instances, automating build deploys jobs.</w:t>
            </w:r>
          </w:p>
          <w:p w:rsidR="00E16B30" w:rsidRPr="002E6E5C" w:rsidRDefault="00E16B30" w:rsidP="002E6E5C">
            <w:pPr>
              <w:spacing w:line="240" w:lineRule="auto"/>
              <w:contextualSpacing/>
              <w:rPr>
                <w:rFonts w:cstheme="minorHAnsi"/>
                <w:sz w:val="18"/>
                <w:szCs w:val="18"/>
              </w:rPr>
            </w:pPr>
          </w:p>
          <w:p w:rsidR="00E16B30" w:rsidRPr="002E6E5C" w:rsidRDefault="00E16B30" w:rsidP="002E6E5C">
            <w:pPr>
              <w:spacing w:line="240" w:lineRule="auto"/>
              <w:contextualSpacing/>
              <w:rPr>
                <w:rFonts w:cstheme="minorHAnsi"/>
                <w:sz w:val="18"/>
                <w:szCs w:val="18"/>
              </w:rPr>
            </w:pPr>
            <w:r w:rsidRPr="002E6E5C">
              <w:rPr>
                <w:rFonts w:cstheme="minorHAnsi"/>
                <w:sz w:val="18"/>
                <w:szCs w:val="18"/>
              </w:rPr>
              <w:t>Working knowledge on config management tools like Ansible, Puppet and AWS Cloud Formation Templates.</w:t>
            </w:r>
          </w:p>
          <w:p w:rsidR="00E16B30" w:rsidRPr="002E6E5C" w:rsidRDefault="00E16B30" w:rsidP="002E6E5C">
            <w:pPr>
              <w:spacing w:line="240" w:lineRule="auto"/>
              <w:contextualSpacing/>
              <w:rPr>
                <w:rFonts w:cstheme="minorHAnsi"/>
                <w:sz w:val="18"/>
                <w:szCs w:val="18"/>
              </w:rPr>
            </w:pPr>
          </w:p>
          <w:p w:rsidR="00E16B30" w:rsidRPr="002E6E5C" w:rsidRDefault="00E16B30" w:rsidP="002E6E5C">
            <w:pPr>
              <w:spacing w:line="240" w:lineRule="auto"/>
              <w:contextualSpacing/>
              <w:rPr>
                <w:rFonts w:cstheme="minorHAnsi"/>
                <w:sz w:val="18"/>
                <w:szCs w:val="18"/>
              </w:rPr>
            </w:pPr>
            <w:r w:rsidRPr="002E6E5C">
              <w:rPr>
                <w:rFonts w:cstheme="minorHAnsi"/>
                <w:sz w:val="18"/>
                <w:szCs w:val="18"/>
              </w:rPr>
              <w:t>Participated in all Testing life cycle activities Test plan preparation, Test case designing, Test execution, Test Report preparation and Defeat tracking.</w:t>
            </w:r>
          </w:p>
          <w:p w:rsidR="00E16B30" w:rsidRPr="002E6E5C" w:rsidRDefault="00E16B30" w:rsidP="002E6E5C">
            <w:pPr>
              <w:spacing w:line="240" w:lineRule="auto"/>
              <w:contextualSpacing/>
              <w:rPr>
                <w:rFonts w:cstheme="minorHAnsi"/>
                <w:sz w:val="18"/>
                <w:szCs w:val="18"/>
              </w:rPr>
            </w:pPr>
          </w:p>
          <w:p w:rsidR="00E16B30" w:rsidRPr="002E6E5C" w:rsidRDefault="00E16B30" w:rsidP="002E6E5C">
            <w:pPr>
              <w:spacing w:line="240" w:lineRule="auto"/>
              <w:contextualSpacing/>
              <w:rPr>
                <w:rFonts w:cstheme="minorHAnsi"/>
                <w:sz w:val="18"/>
                <w:szCs w:val="18"/>
              </w:rPr>
            </w:pPr>
            <w:r w:rsidRPr="002E6E5C">
              <w:rPr>
                <w:rFonts w:cstheme="minorHAnsi"/>
                <w:sz w:val="18"/>
                <w:szCs w:val="18"/>
              </w:rPr>
              <w:t>Strong knowledge and experience in Amazon Web Services (EC2, S3, VPC, Route53 etc.).</w:t>
            </w:r>
          </w:p>
          <w:p w:rsidR="00E16B30" w:rsidRPr="002E6E5C" w:rsidRDefault="00E16B30" w:rsidP="002E6E5C">
            <w:pPr>
              <w:spacing w:line="240" w:lineRule="auto"/>
              <w:contextualSpacing/>
              <w:rPr>
                <w:rFonts w:cstheme="minorHAnsi"/>
                <w:sz w:val="18"/>
                <w:szCs w:val="18"/>
              </w:rPr>
            </w:pPr>
          </w:p>
          <w:p w:rsidR="00E16B30" w:rsidRPr="002E6E5C" w:rsidRDefault="00E16B30" w:rsidP="002E6E5C">
            <w:pPr>
              <w:spacing w:line="240" w:lineRule="auto"/>
              <w:contextualSpacing/>
              <w:rPr>
                <w:rFonts w:cstheme="minorHAnsi"/>
                <w:sz w:val="18"/>
                <w:szCs w:val="18"/>
              </w:rPr>
            </w:pPr>
            <w:r w:rsidRPr="002E6E5C">
              <w:rPr>
                <w:rFonts w:cstheme="minorHAnsi"/>
                <w:sz w:val="18"/>
                <w:szCs w:val="18"/>
              </w:rPr>
              <w:t>Experience in AWS Cloud Computing Services such as EC2, S3, EBS, VPC, ELB, Route53, CloudWatch, Security Groups, IAM, RDS.</w:t>
            </w:r>
          </w:p>
          <w:p w:rsidR="00E16B30" w:rsidRPr="002E6E5C" w:rsidRDefault="00E16B30" w:rsidP="002E6E5C">
            <w:pPr>
              <w:spacing w:line="240" w:lineRule="auto"/>
              <w:contextualSpacing/>
              <w:rPr>
                <w:rFonts w:cstheme="minorHAnsi"/>
                <w:sz w:val="18"/>
                <w:szCs w:val="18"/>
              </w:rPr>
            </w:pPr>
          </w:p>
          <w:p w:rsidR="00E16B30" w:rsidRPr="002E6E5C" w:rsidRDefault="00E16B30" w:rsidP="002E6E5C">
            <w:pPr>
              <w:spacing w:line="240" w:lineRule="auto"/>
              <w:contextualSpacing/>
              <w:rPr>
                <w:rFonts w:cstheme="minorHAnsi"/>
                <w:sz w:val="18"/>
                <w:szCs w:val="18"/>
              </w:rPr>
            </w:pPr>
            <w:r w:rsidRPr="002E6E5C">
              <w:rPr>
                <w:rFonts w:cstheme="minorHAnsi"/>
                <w:sz w:val="18"/>
                <w:szCs w:val="18"/>
              </w:rPr>
              <w:t>Worked on AWS IAM and Security Groups in Public and Private Subnets in VPC.</w:t>
            </w:r>
          </w:p>
          <w:p w:rsidR="00E16B30" w:rsidRPr="002E6E5C" w:rsidRDefault="00E16B30" w:rsidP="002E6E5C">
            <w:pPr>
              <w:spacing w:line="240" w:lineRule="auto"/>
              <w:contextualSpacing/>
              <w:rPr>
                <w:rFonts w:cstheme="minorHAnsi"/>
                <w:sz w:val="18"/>
                <w:szCs w:val="18"/>
              </w:rPr>
            </w:pPr>
          </w:p>
          <w:p w:rsidR="00E16B30" w:rsidRPr="002E6E5C" w:rsidRDefault="00E16B30" w:rsidP="002E6E5C">
            <w:pPr>
              <w:spacing w:line="240" w:lineRule="auto"/>
              <w:contextualSpacing/>
              <w:rPr>
                <w:rFonts w:cstheme="minorHAnsi"/>
                <w:sz w:val="18"/>
                <w:szCs w:val="18"/>
              </w:rPr>
            </w:pPr>
            <w:r w:rsidRPr="002E6E5C">
              <w:rPr>
                <w:rFonts w:cstheme="minorHAnsi"/>
                <w:sz w:val="18"/>
                <w:szCs w:val="18"/>
              </w:rPr>
              <w:t>Configured Inboud/Outbound in AWS security groups according to the requirements.</w:t>
            </w:r>
          </w:p>
          <w:p w:rsidR="00E16B30" w:rsidRPr="002E6E5C" w:rsidRDefault="00E16B30" w:rsidP="002E6E5C">
            <w:pPr>
              <w:spacing w:line="240" w:lineRule="auto"/>
              <w:contextualSpacing/>
              <w:rPr>
                <w:rFonts w:cstheme="minorHAnsi"/>
                <w:sz w:val="18"/>
                <w:szCs w:val="18"/>
              </w:rPr>
            </w:pPr>
          </w:p>
          <w:p w:rsidR="00E16B30" w:rsidRPr="002E6E5C" w:rsidRDefault="00E16B30" w:rsidP="002E6E5C">
            <w:pPr>
              <w:spacing w:line="240" w:lineRule="auto"/>
              <w:contextualSpacing/>
              <w:rPr>
                <w:rFonts w:cstheme="minorHAnsi"/>
                <w:sz w:val="18"/>
                <w:szCs w:val="18"/>
              </w:rPr>
            </w:pPr>
            <w:r w:rsidRPr="002E6E5C">
              <w:rPr>
                <w:rFonts w:cstheme="minorHAnsi"/>
                <w:sz w:val="18"/>
                <w:szCs w:val="18"/>
              </w:rPr>
              <w:t>Expertise in EC2 Backup methods, ELB (classis and application) security and application logging using Cloud Trail integration with Kibana and Elasticsearch.</w:t>
            </w:r>
          </w:p>
          <w:p w:rsidR="00E16B30" w:rsidRPr="002E6E5C" w:rsidRDefault="00E16B30" w:rsidP="002E6E5C">
            <w:pPr>
              <w:spacing w:line="240" w:lineRule="auto"/>
              <w:contextualSpacing/>
              <w:rPr>
                <w:rFonts w:cstheme="minorHAnsi"/>
                <w:sz w:val="18"/>
                <w:szCs w:val="18"/>
              </w:rPr>
            </w:pPr>
          </w:p>
          <w:p w:rsidR="00E16B30" w:rsidRPr="002E6E5C" w:rsidRDefault="00E16B30" w:rsidP="002E6E5C">
            <w:pPr>
              <w:spacing w:line="240" w:lineRule="auto"/>
              <w:contextualSpacing/>
              <w:rPr>
                <w:rFonts w:cstheme="minorHAnsi"/>
                <w:sz w:val="18"/>
                <w:szCs w:val="18"/>
              </w:rPr>
            </w:pPr>
            <w:r w:rsidRPr="002E6E5C">
              <w:rPr>
                <w:rFonts w:cstheme="minorHAnsi"/>
                <w:sz w:val="18"/>
                <w:szCs w:val="18"/>
              </w:rPr>
              <w:t>Experience with CI (Continous Integration ) and CD (Continous Deployment) methodologies using Jenkins.</w:t>
            </w:r>
          </w:p>
          <w:p w:rsidR="00E16B30" w:rsidRPr="002E6E5C" w:rsidRDefault="00E16B30" w:rsidP="002E6E5C">
            <w:pPr>
              <w:spacing w:line="240" w:lineRule="auto"/>
              <w:contextualSpacing/>
              <w:rPr>
                <w:rFonts w:cstheme="minorHAnsi"/>
                <w:sz w:val="18"/>
                <w:szCs w:val="18"/>
              </w:rPr>
            </w:pPr>
          </w:p>
          <w:p w:rsidR="00E16B30" w:rsidRPr="002E6E5C" w:rsidRDefault="00E16B30" w:rsidP="002E6E5C">
            <w:pPr>
              <w:spacing w:line="240" w:lineRule="auto"/>
              <w:contextualSpacing/>
              <w:rPr>
                <w:rFonts w:cstheme="minorHAnsi"/>
                <w:sz w:val="18"/>
                <w:szCs w:val="18"/>
              </w:rPr>
            </w:pPr>
            <w:r w:rsidRPr="002E6E5C">
              <w:rPr>
                <w:rFonts w:cstheme="minorHAnsi"/>
                <w:sz w:val="18"/>
                <w:szCs w:val="18"/>
              </w:rPr>
              <w:t>Knowledge in load balancing and setting up load balancer and firewall rules in enterprise environment.</w:t>
            </w:r>
          </w:p>
          <w:p w:rsidR="00E16B30" w:rsidRPr="002E6E5C" w:rsidRDefault="00E16B30" w:rsidP="002E6E5C">
            <w:pPr>
              <w:spacing w:line="240" w:lineRule="auto"/>
              <w:contextualSpacing/>
              <w:rPr>
                <w:rFonts w:cstheme="minorHAnsi"/>
                <w:sz w:val="18"/>
                <w:szCs w:val="18"/>
              </w:rPr>
            </w:pPr>
          </w:p>
          <w:p w:rsidR="00E16B30" w:rsidRPr="002E6E5C" w:rsidRDefault="00E16B30" w:rsidP="002E6E5C">
            <w:pPr>
              <w:spacing w:line="240" w:lineRule="auto"/>
              <w:contextualSpacing/>
              <w:rPr>
                <w:rFonts w:cstheme="minorHAnsi"/>
                <w:sz w:val="18"/>
                <w:szCs w:val="18"/>
              </w:rPr>
            </w:pPr>
            <w:r w:rsidRPr="002E6E5C">
              <w:rPr>
                <w:rFonts w:cstheme="minorHAnsi"/>
                <w:sz w:val="18"/>
                <w:szCs w:val="18"/>
              </w:rPr>
              <w:t>Extensive experience using MAVEN and ANT as build tools for building of deployable artifacts from source code.</w:t>
            </w:r>
          </w:p>
          <w:p w:rsidR="00E16B30" w:rsidRPr="002E6E5C" w:rsidRDefault="00E16B30" w:rsidP="002E6E5C">
            <w:pPr>
              <w:spacing w:line="240" w:lineRule="auto"/>
              <w:contextualSpacing/>
              <w:rPr>
                <w:rFonts w:cstheme="minorHAnsi"/>
                <w:sz w:val="18"/>
                <w:szCs w:val="18"/>
              </w:rPr>
            </w:pPr>
          </w:p>
          <w:p w:rsidR="00E16B30" w:rsidRPr="002E6E5C" w:rsidRDefault="00E16B30" w:rsidP="002E6E5C">
            <w:pPr>
              <w:spacing w:line="240" w:lineRule="auto"/>
              <w:contextualSpacing/>
              <w:rPr>
                <w:rFonts w:cstheme="minorHAnsi"/>
                <w:sz w:val="18"/>
                <w:szCs w:val="18"/>
              </w:rPr>
            </w:pPr>
            <w:r w:rsidRPr="002E6E5C">
              <w:rPr>
                <w:rFonts w:cstheme="minorHAnsi"/>
                <w:sz w:val="18"/>
                <w:szCs w:val="18"/>
              </w:rPr>
              <w:t>Experience in Artifact repository and repository management tools like Nexus, JFrog, Docker Hub and Docker Registry.</w:t>
            </w:r>
          </w:p>
          <w:p w:rsidR="00E16B30" w:rsidRPr="002E6E5C" w:rsidRDefault="00E16B30" w:rsidP="002E6E5C">
            <w:pPr>
              <w:spacing w:line="240" w:lineRule="auto"/>
              <w:contextualSpacing/>
              <w:rPr>
                <w:rFonts w:cstheme="minorHAnsi"/>
                <w:sz w:val="18"/>
                <w:szCs w:val="18"/>
              </w:rPr>
            </w:pPr>
          </w:p>
          <w:p w:rsidR="00E16B30" w:rsidRPr="002E6E5C" w:rsidRDefault="00E16B30" w:rsidP="002E6E5C">
            <w:pPr>
              <w:spacing w:line="240" w:lineRule="auto"/>
              <w:contextualSpacing/>
              <w:rPr>
                <w:rFonts w:cstheme="minorHAnsi"/>
                <w:sz w:val="18"/>
                <w:szCs w:val="18"/>
              </w:rPr>
            </w:pPr>
            <w:r w:rsidRPr="002E6E5C">
              <w:rPr>
                <w:rFonts w:cstheme="minorHAnsi"/>
                <w:sz w:val="18"/>
                <w:szCs w:val="18"/>
              </w:rPr>
              <w:t>Experienced in Server monitoring, capacity planning, application monitoring with the help of Splunk and Nagios.</w:t>
            </w:r>
          </w:p>
          <w:p w:rsidR="00E16B30" w:rsidRPr="002E6E5C" w:rsidRDefault="00E16B30" w:rsidP="002E6E5C">
            <w:pPr>
              <w:spacing w:line="240" w:lineRule="auto"/>
              <w:contextualSpacing/>
              <w:rPr>
                <w:rFonts w:cstheme="minorHAnsi"/>
                <w:sz w:val="18"/>
                <w:szCs w:val="18"/>
              </w:rPr>
            </w:pPr>
          </w:p>
          <w:p w:rsidR="00E16B30" w:rsidRPr="002E6E5C" w:rsidRDefault="00E16B30" w:rsidP="002E6E5C">
            <w:pPr>
              <w:spacing w:line="240" w:lineRule="auto"/>
              <w:contextualSpacing/>
              <w:rPr>
                <w:rFonts w:cstheme="minorHAnsi"/>
                <w:sz w:val="18"/>
                <w:szCs w:val="18"/>
              </w:rPr>
            </w:pPr>
            <w:r w:rsidRPr="002E6E5C">
              <w:rPr>
                <w:rFonts w:cstheme="minorHAnsi"/>
                <w:sz w:val="18"/>
                <w:szCs w:val="18"/>
              </w:rPr>
              <w:t>Hands on experience in Branching, Merging, Tagging and maintaining across the environments using SCM tools like GIT, Subversion (SVN), TFS, Bitbucket.</w:t>
            </w:r>
          </w:p>
          <w:p w:rsidR="00E16B30" w:rsidRPr="002E6E5C" w:rsidRDefault="00E16B30" w:rsidP="002E6E5C">
            <w:pPr>
              <w:spacing w:line="240" w:lineRule="auto"/>
              <w:contextualSpacing/>
              <w:rPr>
                <w:rFonts w:cstheme="minorHAnsi"/>
                <w:sz w:val="18"/>
                <w:szCs w:val="18"/>
              </w:rPr>
            </w:pPr>
          </w:p>
          <w:p w:rsidR="00E16B30" w:rsidRPr="002E6E5C" w:rsidRDefault="00E16B30" w:rsidP="002E6E5C">
            <w:pPr>
              <w:spacing w:line="240" w:lineRule="auto"/>
              <w:contextualSpacing/>
              <w:rPr>
                <w:rFonts w:cstheme="minorHAnsi"/>
                <w:sz w:val="18"/>
                <w:szCs w:val="18"/>
              </w:rPr>
            </w:pPr>
            <w:r w:rsidRPr="002E6E5C">
              <w:rPr>
                <w:rFonts w:cstheme="minorHAnsi"/>
                <w:sz w:val="18"/>
                <w:szCs w:val="18"/>
              </w:rPr>
              <w:t>Strong knowledge on source controller concepts like Branching, Merging and Tags.</w:t>
            </w:r>
          </w:p>
          <w:p w:rsidR="00E16B30" w:rsidRPr="002E6E5C" w:rsidRDefault="00E16B30" w:rsidP="002E6E5C">
            <w:pPr>
              <w:spacing w:line="240" w:lineRule="auto"/>
              <w:contextualSpacing/>
              <w:rPr>
                <w:rFonts w:cstheme="minorHAnsi"/>
                <w:sz w:val="18"/>
                <w:szCs w:val="18"/>
              </w:rPr>
            </w:pPr>
          </w:p>
          <w:p w:rsidR="00E16B30" w:rsidRPr="002E6E5C" w:rsidRDefault="00E16B30" w:rsidP="002E6E5C">
            <w:pPr>
              <w:spacing w:line="240" w:lineRule="auto"/>
              <w:contextualSpacing/>
              <w:rPr>
                <w:rFonts w:cstheme="minorHAnsi"/>
                <w:sz w:val="18"/>
                <w:szCs w:val="18"/>
              </w:rPr>
            </w:pPr>
            <w:r w:rsidRPr="002E6E5C">
              <w:rPr>
                <w:rFonts w:cstheme="minorHAnsi"/>
                <w:sz w:val="18"/>
                <w:szCs w:val="18"/>
              </w:rPr>
              <w:lastRenderedPageBreak/>
              <w:t>Setup code repositories and managed plugins for Jenkins for scheduled automatic checkout of code.</w:t>
            </w:r>
          </w:p>
          <w:p w:rsidR="00E16B30" w:rsidRPr="002E6E5C" w:rsidRDefault="00E16B30" w:rsidP="002E6E5C">
            <w:pPr>
              <w:spacing w:line="240" w:lineRule="auto"/>
              <w:contextualSpacing/>
              <w:rPr>
                <w:rFonts w:cstheme="minorHAnsi"/>
                <w:sz w:val="18"/>
                <w:szCs w:val="18"/>
              </w:rPr>
            </w:pPr>
          </w:p>
          <w:p w:rsidR="00E16B30" w:rsidRPr="002E6E5C" w:rsidRDefault="00E16B30" w:rsidP="002E6E5C">
            <w:pPr>
              <w:spacing w:line="240" w:lineRule="auto"/>
              <w:contextualSpacing/>
              <w:rPr>
                <w:rFonts w:cstheme="minorHAnsi"/>
                <w:sz w:val="18"/>
                <w:szCs w:val="18"/>
              </w:rPr>
            </w:pPr>
            <w:r w:rsidRPr="002E6E5C">
              <w:rPr>
                <w:rFonts w:cstheme="minorHAnsi"/>
                <w:sz w:val="18"/>
                <w:szCs w:val="18"/>
              </w:rPr>
              <w:t>Experience with Application Life Cycle management tools like JIRA.</w:t>
            </w:r>
          </w:p>
          <w:p w:rsidR="00E16B30" w:rsidRPr="002E6E5C" w:rsidRDefault="00E16B30" w:rsidP="002E6E5C">
            <w:pPr>
              <w:spacing w:line="240" w:lineRule="auto"/>
              <w:contextualSpacing/>
              <w:rPr>
                <w:rFonts w:cstheme="minorHAnsi"/>
                <w:sz w:val="18"/>
                <w:szCs w:val="18"/>
              </w:rPr>
            </w:pPr>
          </w:p>
          <w:p w:rsidR="00E16B30" w:rsidRPr="002E6E5C" w:rsidRDefault="00E16B30" w:rsidP="002E6E5C">
            <w:pPr>
              <w:spacing w:line="240" w:lineRule="auto"/>
              <w:contextualSpacing/>
              <w:rPr>
                <w:rFonts w:cstheme="minorHAnsi"/>
                <w:sz w:val="18"/>
                <w:szCs w:val="18"/>
              </w:rPr>
            </w:pPr>
            <w:r w:rsidRPr="002E6E5C">
              <w:rPr>
                <w:rFonts w:cstheme="minorHAnsi"/>
                <w:sz w:val="18"/>
                <w:szCs w:val="18"/>
              </w:rPr>
              <w:t>Experience in all phases of SDLC including requirements analysis, design, development and testing.</w:t>
            </w:r>
          </w:p>
          <w:p w:rsidR="00E16B30" w:rsidRPr="002E6E5C" w:rsidRDefault="00E16B30" w:rsidP="002E6E5C">
            <w:pPr>
              <w:spacing w:line="240" w:lineRule="auto"/>
              <w:contextualSpacing/>
              <w:rPr>
                <w:rFonts w:cstheme="minorHAnsi"/>
                <w:sz w:val="18"/>
                <w:szCs w:val="18"/>
              </w:rPr>
            </w:pPr>
          </w:p>
          <w:p w:rsidR="00E16B30" w:rsidRPr="002E6E5C" w:rsidRDefault="00E16B30" w:rsidP="002E6E5C">
            <w:pPr>
              <w:spacing w:line="240" w:lineRule="auto"/>
              <w:contextualSpacing/>
              <w:rPr>
                <w:rFonts w:cstheme="minorHAnsi"/>
                <w:sz w:val="18"/>
                <w:szCs w:val="18"/>
              </w:rPr>
            </w:pPr>
            <w:r w:rsidRPr="002E6E5C">
              <w:rPr>
                <w:rFonts w:cstheme="minorHAnsi"/>
                <w:sz w:val="18"/>
                <w:szCs w:val="18"/>
              </w:rPr>
              <w:t>Knowledge in installation, configuration and support of Websphere, JBoss, Tomcat, FTP and Apache Web server.</w:t>
            </w:r>
          </w:p>
          <w:p w:rsidR="00E16B30" w:rsidRPr="002E6E5C" w:rsidRDefault="00E16B30" w:rsidP="002E6E5C">
            <w:pPr>
              <w:spacing w:line="240" w:lineRule="auto"/>
              <w:contextualSpacing/>
              <w:rPr>
                <w:rFonts w:cstheme="minorHAnsi"/>
                <w:sz w:val="18"/>
                <w:szCs w:val="18"/>
              </w:rPr>
            </w:pPr>
          </w:p>
          <w:p w:rsidR="00E16B30" w:rsidRPr="002E6E5C" w:rsidRDefault="00E16B30" w:rsidP="002E6E5C">
            <w:pPr>
              <w:spacing w:line="240" w:lineRule="auto"/>
              <w:contextualSpacing/>
              <w:rPr>
                <w:rFonts w:cstheme="minorHAnsi"/>
                <w:sz w:val="18"/>
                <w:szCs w:val="18"/>
              </w:rPr>
            </w:pPr>
            <w:r w:rsidRPr="002E6E5C">
              <w:rPr>
                <w:rFonts w:cstheme="minorHAnsi"/>
                <w:sz w:val="18"/>
                <w:szCs w:val="18"/>
              </w:rPr>
              <w:t>Expertise in Scrum Methodologies such as Agile and Waterfall methods, software development lifecycle management, continuous integration, build and release management, managed environments.</w:t>
            </w:r>
          </w:p>
          <w:p w:rsidR="00E16B30" w:rsidRPr="002E6E5C" w:rsidRDefault="00E16B30" w:rsidP="002E6E5C">
            <w:pPr>
              <w:spacing w:line="240" w:lineRule="auto"/>
              <w:contextualSpacing/>
              <w:rPr>
                <w:rFonts w:cstheme="minorHAnsi"/>
                <w:sz w:val="18"/>
                <w:szCs w:val="18"/>
              </w:rPr>
            </w:pPr>
          </w:p>
          <w:p w:rsidR="00E16B30" w:rsidRPr="002E6E5C" w:rsidRDefault="00E16B30" w:rsidP="002E6E5C">
            <w:pPr>
              <w:spacing w:line="240" w:lineRule="auto"/>
              <w:contextualSpacing/>
              <w:rPr>
                <w:rFonts w:cstheme="minorHAnsi"/>
                <w:sz w:val="18"/>
                <w:szCs w:val="18"/>
              </w:rPr>
            </w:pPr>
            <w:r w:rsidRPr="002E6E5C">
              <w:rPr>
                <w:rFonts w:cstheme="minorHAnsi"/>
                <w:sz w:val="18"/>
                <w:szCs w:val="18"/>
              </w:rPr>
              <w:t>Good Knowledge in scripting languages like Unix Shell,  Java Script, Python to automate the deployments.</w:t>
            </w:r>
          </w:p>
          <w:p w:rsidR="00E16B30" w:rsidRPr="002E6E5C" w:rsidRDefault="00E16B30" w:rsidP="002E6E5C">
            <w:pPr>
              <w:spacing w:line="240" w:lineRule="auto"/>
              <w:contextualSpacing/>
              <w:rPr>
                <w:rFonts w:cstheme="minorHAnsi"/>
                <w:sz w:val="18"/>
                <w:szCs w:val="18"/>
              </w:rPr>
            </w:pPr>
          </w:p>
          <w:p w:rsidR="00E16B30" w:rsidRPr="002E6E5C" w:rsidRDefault="00E16B30" w:rsidP="002E6E5C">
            <w:pPr>
              <w:spacing w:line="240" w:lineRule="auto"/>
              <w:contextualSpacing/>
              <w:rPr>
                <w:rFonts w:cstheme="minorHAnsi"/>
                <w:sz w:val="18"/>
                <w:szCs w:val="18"/>
              </w:rPr>
            </w:pPr>
            <w:r w:rsidRPr="002E6E5C">
              <w:rPr>
                <w:rFonts w:cstheme="minorHAnsi"/>
                <w:sz w:val="18"/>
                <w:szCs w:val="18"/>
              </w:rPr>
              <w:t>Worked in various environments like QA, DEV, TEST, PROD and UAT for various releases.</w:t>
            </w:r>
          </w:p>
          <w:p w:rsidR="00E16B30" w:rsidRPr="002E6E5C" w:rsidRDefault="00E16B30" w:rsidP="002E6E5C">
            <w:pPr>
              <w:spacing w:line="240" w:lineRule="auto"/>
              <w:contextualSpacing/>
              <w:rPr>
                <w:rFonts w:cstheme="minorHAnsi"/>
                <w:sz w:val="18"/>
                <w:szCs w:val="18"/>
              </w:rPr>
            </w:pPr>
          </w:p>
          <w:p w:rsidR="00E16B30" w:rsidRPr="002E6E5C" w:rsidRDefault="00E16B30" w:rsidP="002E6E5C">
            <w:pPr>
              <w:spacing w:line="240" w:lineRule="auto"/>
              <w:contextualSpacing/>
              <w:rPr>
                <w:rFonts w:cstheme="minorHAnsi"/>
                <w:sz w:val="18"/>
                <w:szCs w:val="18"/>
              </w:rPr>
            </w:pPr>
            <w:r w:rsidRPr="002E6E5C">
              <w:rPr>
                <w:rFonts w:cstheme="minorHAnsi"/>
                <w:sz w:val="18"/>
                <w:szCs w:val="18"/>
              </w:rPr>
              <w:t>Proficient in documentation works, Requirement Specification (RS) and Test Case Preparation.</w:t>
            </w:r>
          </w:p>
          <w:p w:rsidR="00E16B30" w:rsidRPr="002E6E5C" w:rsidRDefault="00E16B30" w:rsidP="002E6E5C">
            <w:pPr>
              <w:spacing w:before="0" w:line="240" w:lineRule="auto"/>
              <w:contextualSpacing/>
              <w:rPr>
                <w:rFonts w:cstheme="minorHAnsi"/>
                <w:sz w:val="18"/>
                <w:szCs w:val="18"/>
              </w:rPr>
            </w:pPr>
          </w:p>
          <w:p w:rsidR="00E16B30" w:rsidRPr="002E6E5C" w:rsidRDefault="00E16B30" w:rsidP="002E6E5C">
            <w:pPr>
              <w:spacing w:line="240" w:lineRule="auto"/>
              <w:contextualSpacing/>
              <w:rPr>
                <w:rFonts w:cstheme="minorHAnsi"/>
                <w:sz w:val="18"/>
                <w:szCs w:val="18"/>
              </w:rPr>
            </w:pPr>
            <w:r w:rsidRPr="002E6E5C">
              <w:rPr>
                <w:rFonts w:cstheme="minorHAnsi"/>
                <w:sz w:val="18"/>
                <w:szCs w:val="18"/>
              </w:rPr>
              <w:t>Highly motivated, proactive and quick learner of new technologies and able to work efficiently with minimum supervision.</w:t>
            </w:r>
          </w:p>
          <w:p w:rsidR="001857D2" w:rsidRPr="002E6E5C" w:rsidRDefault="001857D2" w:rsidP="002E6E5C">
            <w:pPr>
              <w:spacing w:line="240" w:lineRule="auto"/>
              <w:contextualSpacing/>
              <w:rPr>
                <w:rFonts w:cstheme="minorHAnsi"/>
                <w:sz w:val="18"/>
                <w:szCs w:val="18"/>
              </w:rPr>
            </w:pPr>
          </w:p>
          <w:p w:rsidR="0052734E" w:rsidRPr="002E6E5C" w:rsidRDefault="0052734E" w:rsidP="002E6E5C">
            <w:pPr>
              <w:spacing w:line="240" w:lineRule="auto"/>
              <w:contextualSpacing/>
              <w:rPr>
                <w:rFonts w:cstheme="minorHAnsi"/>
                <w:sz w:val="18"/>
                <w:szCs w:val="18"/>
              </w:rPr>
            </w:pPr>
          </w:p>
        </w:tc>
      </w:tr>
    </w:tbl>
    <w:p w:rsidR="00033380" w:rsidRPr="00B9236E" w:rsidRDefault="00B9236E" w:rsidP="00033380">
      <w:pPr>
        <w:pStyle w:val="Heading1"/>
        <w:rPr>
          <w:sz w:val="18"/>
          <w:szCs w:val="18"/>
        </w:rPr>
      </w:pPr>
      <w:r w:rsidRPr="00B9236E">
        <w:rPr>
          <w:sz w:val="18"/>
          <w:szCs w:val="18"/>
        </w:rPr>
        <w:lastRenderedPageBreak/>
        <w:t>SKILLS</w:t>
      </w:r>
    </w:p>
    <w:p w:rsidR="009C04BC" w:rsidRPr="007F7320" w:rsidRDefault="009C04BC" w:rsidP="009C04BC">
      <w:pPr>
        <w:pStyle w:val="Heading2"/>
        <w:rPr>
          <w:sz w:val="18"/>
          <w:szCs w:val="18"/>
        </w:rPr>
      </w:pPr>
      <w:r w:rsidRPr="007F7320">
        <w:rPr>
          <w:sz w:val="18"/>
          <w:szCs w:val="18"/>
        </w:rPr>
        <w:t>Version Control System</w:t>
      </w:r>
    </w:p>
    <w:p w:rsidR="003C3E92" w:rsidRPr="007F7320" w:rsidRDefault="008813F1" w:rsidP="008813F1">
      <w:pPr>
        <w:pStyle w:val="ListParagraph"/>
        <w:rPr>
          <w:sz w:val="18"/>
          <w:szCs w:val="18"/>
        </w:rPr>
      </w:pPr>
      <w:r w:rsidRPr="007F7320">
        <w:rPr>
          <w:sz w:val="18"/>
          <w:szCs w:val="18"/>
        </w:rPr>
        <w:t xml:space="preserve">Git, </w:t>
      </w:r>
      <w:r w:rsidR="003C3E92" w:rsidRPr="007F7320">
        <w:rPr>
          <w:sz w:val="18"/>
          <w:szCs w:val="18"/>
        </w:rPr>
        <w:t>GitHub</w:t>
      </w:r>
      <w:r w:rsidRPr="007F7320">
        <w:rPr>
          <w:sz w:val="18"/>
          <w:szCs w:val="18"/>
        </w:rPr>
        <w:t>, SVN</w:t>
      </w:r>
    </w:p>
    <w:p w:rsidR="003C3E92" w:rsidRPr="007F7320" w:rsidRDefault="00864E52" w:rsidP="003C3E92">
      <w:pPr>
        <w:pStyle w:val="Heading2"/>
        <w:rPr>
          <w:sz w:val="18"/>
          <w:szCs w:val="18"/>
        </w:rPr>
      </w:pPr>
      <w:r w:rsidRPr="007F7320">
        <w:rPr>
          <w:sz w:val="18"/>
          <w:szCs w:val="18"/>
        </w:rPr>
        <w:t>Integration Tool</w:t>
      </w:r>
    </w:p>
    <w:p w:rsidR="003C3E92" w:rsidRPr="007F7320" w:rsidRDefault="00A271B9" w:rsidP="008813F1">
      <w:pPr>
        <w:pStyle w:val="ListParagraph"/>
        <w:rPr>
          <w:sz w:val="18"/>
          <w:szCs w:val="18"/>
        </w:rPr>
      </w:pPr>
      <w:r w:rsidRPr="007F7320">
        <w:rPr>
          <w:sz w:val="18"/>
          <w:szCs w:val="18"/>
        </w:rPr>
        <w:t>Jenkins</w:t>
      </w:r>
      <w:r w:rsidR="008813F1" w:rsidRPr="007F7320">
        <w:rPr>
          <w:sz w:val="18"/>
          <w:szCs w:val="18"/>
        </w:rPr>
        <w:t xml:space="preserve">, </w:t>
      </w:r>
      <w:r w:rsidRPr="007F7320">
        <w:rPr>
          <w:sz w:val="18"/>
          <w:szCs w:val="18"/>
        </w:rPr>
        <w:t>Spinnaker</w:t>
      </w:r>
    </w:p>
    <w:p w:rsidR="003C3E92" w:rsidRPr="007F7320" w:rsidRDefault="00864E52" w:rsidP="003C3E92">
      <w:pPr>
        <w:pStyle w:val="Heading2"/>
        <w:rPr>
          <w:sz w:val="18"/>
          <w:szCs w:val="18"/>
        </w:rPr>
      </w:pPr>
      <w:r w:rsidRPr="007F7320">
        <w:rPr>
          <w:sz w:val="18"/>
          <w:szCs w:val="18"/>
        </w:rPr>
        <w:t>Deployment Tool</w:t>
      </w:r>
    </w:p>
    <w:p w:rsidR="003C3E92" w:rsidRPr="007F7320" w:rsidRDefault="008813F1" w:rsidP="003C3E92">
      <w:pPr>
        <w:pStyle w:val="ListParagraph"/>
        <w:rPr>
          <w:sz w:val="18"/>
          <w:szCs w:val="18"/>
        </w:rPr>
      </w:pPr>
      <w:r w:rsidRPr="007F7320">
        <w:rPr>
          <w:sz w:val="18"/>
          <w:szCs w:val="18"/>
        </w:rPr>
        <w:t>C</w:t>
      </w:r>
      <w:r w:rsidR="00A271B9" w:rsidRPr="007F7320">
        <w:rPr>
          <w:sz w:val="18"/>
          <w:szCs w:val="18"/>
        </w:rPr>
        <w:t>hef</w:t>
      </w:r>
      <w:r w:rsidRPr="007F7320">
        <w:rPr>
          <w:sz w:val="18"/>
          <w:szCs w:val="18"/>
        </w:rPr>
        <w:t>, Ansible</w:t>
      </w:r>
    </w:p>
    <w:p w:rsidR="00864E52" w:rsidRPr="007F7320" w:rsidRDefault="00864E52" w:rsidP="00864E52">
      <w:pPr>
        <w:pStyle w:val="Heading2"/>
        <w:rPr>
          <w:sz w:val="18"/>
          <w:szCs w:val="18"/>
        </w:rPr>
      </w:pPr>
      <w:r w:rsidRPr="007F7320">
        <w:rPr>
          <w:sz w:val="18"/>
          <w:szCs w:val="18"/>
        </w:rPr>
        <w:t>Containers</w:t>
      </w:r>
    </w:p>
    <w:p w:rsidR="00864E52" w:rsidRPr="007F7320" w:rsidRDefault="00A271B9" w:rsidP="008813F1">
      <w:pPr>
        <w:pStyle w:val="ListParagraph"/>
        <w:rPr>
          <w:sz w:val="18"/>
          <w:szCs w:val="18"/>
        </w:rPr>
      </w:pPr>
      <w:r w:rsidRPr="007F7320">
        <w:rPr>
          <w:sz w:val="18"/>
          <w:szCs w:val="18"/>
        </w:rPr>
        <w:t xml:space="preserve">Docker </w:t>
      </w:r>
      <w:r w:rsidR="008813F1" w:rsidRPr="007F7320">
        <w:rPr>
          <w:sz w:val="18"/>
          <w:szCs w:val="18"/>
        </w:rPr>
        <w:t xml:space="preserve">, Docker swam, </w:t>
      </w:r>
      <w:r w:rsidR="001852D0" w:rsidRPr="007F7320">
        <w:rPr>
          <w:sz w:val="18"/>
          <w:szCs w:val="18"/>
        </w:rPr>
        <w:t>K</w:t>
      </w:r>
      <w:r w:rsidRPr="007F7320">
        <w:rPr>
          <w:sz w:val="18"/>
          <w:szCs w:val="18"/>
        </w:rPr>
        <w:t>ubernetes</w:t>
      </w:r>
      <w:r w:rsidR="00207521">
        <w:rPr>
          <w:sz w:val="18"/>
          <w:szCs w:val="18"/>
        </w:rPr>
        <w:t xml:space="preserve">, </w:t>
      </w:r>
      <w:r w:rsidR="008813F1" w:rsidRPr="007F7320">
        <w:rPr>
          <w:sz w:val="18"/>
          <w:szCs w:val="18"/>
        </w:rPr>
        <w:t>Rancher</w:t>
      </w:r>
      <w:r w:rsidR="00207521">
        <w:rPr>
          <w:sz w:val="18"/>
          <w:szCs w:val="18"/>
        </w:rPr>
        <w:t>, Openshift</w:t>
      </w:r>
    </w:p>
    <w:p w:rsidR="00864E52" w:rsidRPr="007F7320" w:rsidRDefault="00864E52" w:rsidP="00864E52">
      <w:pPr>
        <w:pStyle w:val="Heading2"/>
        <w:rPr>
          <w:sz w:val="18"/>
          <w:szCs w:val="18"/>
        </w:rPr>
      </w:pPr>
      <w:r w:rsidRPr="007F7320">
        <w:rPr>
          <w:sz w:val="18"/>
          <w:szCs w:val="18"/>
        </w:rPr>
        <w:t>Cloud Technologies</w:t>
      </w:r>
    </w:p>
    <w:p w:rsidR="00864E52" w:rsidRPr="007F7320" w:rsidRDefault="001852D0" w:rsidP="002300A5">
      <w:pPr>
        <w:pStyle w:val="ListParagraph"/>
        <w:rPr>
          <w:sz w:val="18"/>
          <w:szCs w:val="18"/>
        </w:rPr>
      </w:pPr>
      <w:r w:rsidRPr="007F7320">
        <w:rPr>
          <w:sz w:val="18"/>
          <w:szCs w:val="18"/>
        </w:rPr>
        <w:t>AWS</w:t>
      </w:r>
      <w:r w:rsidR="002300A5" w:rsidRPr="007F7320">
        <w:rPr>
          <w:sz w:val="18"/>
          <w:szCs w:val="18"/>
        </w:rPr>
        <w:t xml:space="preserve">, </w:t>
      </w:r>
      <w:r w:rsidRPr="007F7320">
        <w:rPr>
          <w:sz w:val="18"/>
          <w:szCs w:val="18"/>
        </w:rPr>
        <w:t>Openstack</w:t>
      </w:r>
      <w:r w:rsidR="002300A5" w:rsidRPr="007F7320">
        <w:rPr>
          <w:sz w:val="18"/>
          <w:szCs w:val="18"/>
        </w:rPr>
        <w:t xml:space="preserve">, </w:t>
      </w:r>
      <w:r w:rsidRPr="007F7320">
        <w:rPr>
          <w:sz w:val="18"/>
          <w:szCs w:val="18"/>
        </w:rPr>
        <w:t>Mirantis</w:t>
      </w:r>
      <w:r w:rsidR="002300A5" w:rsidRPr="007F7320">
        <w:rPr>
          <w:sz w:val="18"/>
          <w:szCs w:val="18"/>
        </w:rPr>
        <w:t xml:space="preserve">, </w:t>
      </w:r>
      <w:r w:rsidRPr="007F7320">
        <w:rPr>
          <w:sz w:val="18"/>
          <w:szCs w:val="18"/>
        </w:rPr>
        <w:t>Azure</w:t>
      </w:r>
      <w:r w:rsidR="002300A5" w:rsidRPr="007F7320">
        <w:rPr>
          <w:sz w:val="18"/>
          <w:szCs w:val="18"/>
        </w:rPr>
        <w:t>,</w:t>
      </w:r>
      <w:r w:rsidRPr="007F7320">
        <w:rPr>
          <w:sz w:val="18"/>
          <w:szCs w:val="18"/>
        </w:rPr>
        <w:t xml:space="preserve">GCP </w:t>
      </w:r>
    </w:p>
    <w:p w:rsidR="00864E52" w:rsidRPr="007F7320" w:rsidRDefault="00E61797" w:rsidP="00864E52">
      <w:pPr>
        <w:pStyle w:val="Heading2"/>
        <w:rPr>
          <w:sz w:val="18"/>
          <w:szCs w:val="18"/>
        </w:rPr>
      </w:pPr>
      <w:sdt>
        <w:sdtPr>
          <w:rPr>
            <w:sz w:val="18"/>
            <w:szCs w:val="18"/>
          </w:rPr>
          <w:alias w:val="Languages:"/>
          <w:tag w:val="Languages:"/>
          <w:id w:val="962772665"/>
          <w:placeholder>
            <w:docPart w:val="2E578A71CE6E4DB6BF66096EFBDEE675"/>
          </w:placeholder>
          <w:temporary/>
          <w:showingPlcHdr/>
        </w:sdtPr>
        <w:sdtEndPr/>
        <w:sdtContent>
          <w:r w:rsidR="00864E52" w:rsidRPr="007F7320">
            <w:rPr>
              <w:sz w:val="18"/>
              <w:szCs w:val="18"/>
            </w:rPr>
            <w:t>Languages</w:t>
          </w:r>
        </w:sdtContent>
      </w:sdt>
    </w:p>
    <w:p w:rsidR="00864E52" w:rsidRPr="007F7320" w:rsidRDefault="001852D0" w:rsidP="002300A5">
      <w:pPr>
        <w:pStyle w:val="ListParagraph"/>
        <w:rPr>
          <w:sz w:val="18"/>
          <w:szCs w:val="18"/>
        </w:rPr>
      </w:pPr>
      <w:r w:rsidRPr="007F7320">
        <w:rPr>
          <w:sz w:val="18"/>
          <w:szCs w:val="18"/>
        </w:rPr>
        <w:t>Python</w:t>
      </w:r>
      <w:r w:rsidR="002300A5" w:rsidRPr="007F7320">
        <w:rPr>
          <w:sz w:val="18"/>
          <w:szCs w:val="18"/>
        </w:rPr>
        <w:t xml:space="preserve">, </w:t>
      </w:r>
      <w:r w:rsidRPr="007F7320">
        <w:rPr>
          <w:sz w:val="18"/>
          <w:szCs w:val="18"/>
        </w:rPr>
        <w:t>Java</w:t>
      </w:r>
      <w:r w:rsidR="002300A5" w:rsidRPr="007F7320">
        <w:rPr>
          <w:sz w:val="18"/>
          <w:szCs w:val="18"/>
        </w:rPr>
        <w:t xml:space="preserve">, </w:t>
      </w:r>
      <w:r w:rsidRPr="007F7320">
        <w:rPr>
          <w:sz w:val="18"/>
          <w:szCs w:val="18"/>
        </w:rPr>
        <w:t>Ruby</w:t>
      </w:r>
      <w:r w:rsidR="002300A5" w:rsidRPr="007F7320">
        <w:rPr>
          <w:sz w:val="18"/>
          <w:szCs w:val="18"/>
        </w:rPr>
        <w:t xml:space="preserve">, </w:t>
      </w:r>
      <w:r w:rsidRPr="007F7320">
        <w:rPr>
          <w:sz w:val="18"/>
          <w:szCs w:val="18"/>
        </w:rPr>
        <w:t>PHP</w:t>
      </w:r>
      <w:r w:rsidR="002300A5" w:rsidRPr="007F7320">
        <w:rPr>
          <w:sz w:val="18"/>
          <w:szCs w:val="18"/>
        </w:rPr>
        <w:t xml:space="preserve">, </w:t>
      </w:r>
      <w:r w:rsidRPr="007F7320">
        <w:rPr>
          <w:sz w:val="18"/>
          <w:szCs w:val="18"/>
        </w:rPr>
        <w:t>Groovy</w:t>
      </w:r>
      <w:r w:rsidR="002300A5" w:rsidRPr="007F7320">
        <w:rPr>
          <w:sz w:val="18"/>
          <w:szCs w:val="18"/>
        </w:rPr>
        <w:t xml:space="preserve">, </w:t>
      </w:r>
      <w:r w:rsidRPr="007F7320">
        <w:rPr>
          <w:sz w:val="18"/>
          <w:szCs w:val="18"/>
        </w:rPr>
        <w:t>SQL</w:t>
      </w:r>
      <w:r w:rsidR="002300A5" w:rsidRPr="007F7320">
        <w:rPr>
          <w:sz w:val="18"/>
          <w:szCs w:val="18"/>
        </w:rPr>
        <w:t>, PLSQL</w:t>
      </w:r>
    </w:p>
    <w:p w:rsidR="00864E52" w:rsidRPr="007F7320" w:rsidRDefault="00864E52" w:rsidP="00864E52">
      <w:pPr>
        <w:pStyle w:val="Heading2"/>
        <w:rPr>
          <w:sz w:val="18"/>
          <w:szCs w:val="18"/>
        </w:rPr>
      </w:pPr>
      <w:r w:rsidRPr="007F7320">
        <w:rPr>
          <w:sz w:val="18"/>
          <w:szCs w:val="18"/>
        </w:rPr>
        <w:t>Application Platform</w:t>
      </w:r>
    </w:p>
    <w:p w:rsidR="00864E52" w:rsidRPr="007F7320" w:rsidRDefault="001852D0" w:rsidP="002300A5">
      <w:pPr>
        <w:pStyle w:val="ListParagraph"/>
        <w:rPr>
          <w:sz w:val="18"/>
          <w:szCs w:val="18"/>
        </w:rPr>
      </w:pPr>
      <w:r w:rsidRPr="007F7320">
        <w:rPr>
          <w:sz w:val="18"/>
          <w:szCs w:val="18"/>
        </w:rPr>
        <w:t>Zoho Creator</w:t>
      </w:r>
    </w:p>
    <w:p w:rsidR="00864E52" w:rsidRPr="007F7320" w:rsidRDefault="00864E52" w:rsidP="00864E52">
      <w:pPr>
        <w:pStyle w:val="Heading2"/>
        <w:rPr>
          <w:sz w:val="18"/>
          <w:szCs w:val="18"/>
        </w:rPr>
      </w:pPr>
      <w:r w:rsidRPr="007F7320">
        <w:rPr>
          <w:sz w:val="18"/>
          <w:szCs w:val="18"/>
        </w:rPr>
        <w:t>Testing Tool</w:t>
      </w:r>
    </w:p>
    <w:p w:rsidR="00864E52" w:rsidRPr="007F7320" w:rsidRDefault="001852D0" w:rsidP="002300A5">
      <w:pPr>
        <w:pStyle w:val="ListParagraph"/>
        <w:rPr>
          <w:sz w:val="18"/>
          <w:szCs w:val="18"/>
        </w:rPr>
      </w:pPr>
      <w:r w:rsidRPr="007F7320">
        <w:rPr>
          <w:sz w:val="18"/>
          <w:szCs w:val="18"/>
        </w:rPr>
        <w:t>JMeter</w:t>
      </w:r>
    </w:p>
    <w:p w:rsidR="00864E52" w:rsidRPr="007F7320" w:rsidRDefault="00864E52" w:rsidP="00864E52">
      <w:pPr>
        <w:pStyle w:val="Heading2"/>
        <w:rPr>
          <w:sz w:val="18"/>
          <w:szCs w:val="18"/>
        </w:rPr>
      </w:pPr>
      <w:r w:rsidRPr="007F7320">
        <w:rPr>
          <w:sz w:val="18"/>
          <w:szCs w:val="18"/>
        </w:rPr>
        <w:t>Operating System</w:t>
      </w:r>
    </w:p>
    <w:p w:rsidR="00864E52" w:rsidRPr="007F7320" w:rsidRDefault="001852D0" w:rsidP="002300A5">
      <w:pPr>
        <w:pStyle w:val="ListParagraph"/>
        <w:rPr>
          <w:sz w:val="18"/>
          <w:szCs w:val="18"/>
        </w:rPr>
      </w:pPr>
      <w:r w:rsidRPr="007F7320">
        <w:rPr>
          <w:sz w:val="18"/>
          <w:szCs w:val="18"/>
        </w:rPr>
        <w:t xml:space="preserve">Linux </w:t>
      </w:r>
      <w:r w:rsidR="00207521">
        <w:rPr>
          <w:sz w:val="18"/>
          <w:szCs w:val="18"/>
        </w:rPr>
        <w:t xml:space="preserve">(Red hat, Centos and Ubuntu), </w:t>
      </w:r>
      <w:r w:rsidRPr="007F7320">
        <w:rPr>
          <w:sz w:val="18"/>
          <w:szCs w:val="18"/>
        </w:rPr>
        <w:t xml:space="preserve"> Windows</w:t>
      </w:r>
    </w:p>
    <w:p w:rsidR="00864E52" w:rsidRPr="007F7320" w:rsidRDefault="002300A5" w:rsidP="00864E52">
      <w:pPr>
        <w:pStyle w:val="Heading2"/>
        <w:rPr>
          <w:sz w:val="18"/>
          <w:szCs w:val="18"/>
        </w:rPr>
      </w:pPr>
      <w:r w:rsidRPr="007F7320">
        <w:rPr>
          <w:sz w:val="18"/>
          <w:szCs w:val="18"/>
        </w:rPr>
        <w:t>Databases</w:t>
      </w:r>
    </w:p>
    <w:p w:rsidR="00864E52" w:rsidRPr="007F7320" w:rsidRDefault="002300A5" w:rsidP="00864E52">
      <w:pPr>
        <w:pStyle w:val="ListParagraph"/>
        <w:rPr>
          <w:sz w:val="18"/>
          <w:szCs w:val="18"/>
        </w:rPr>
      </w:pPr>
      <w:r w:rsidRPr="007F7320">
        <w:rPr>
          <w:sz w:val="18"/>
          <w:szCs w:val="18"/>
        </w:rPr>
        <w:t>Oracle DBA, Oracle RAC</w:t>
      </w:r>
    </w:p>
    <w:p w:rsidR="00864E52" w:rsidRPr="007F7320" w:rsidRDefault="002300A5" w:rsidP="002300A5">
      <w:pPr>
        <w:pStyle w:val="ListParagraph"/>
        <w:rPr>
          <w:sz w:val="18"/>
          <w:szCs w:val="18"/>
        </w:rPr>
      </w:pPr>
      <w:r w:rsidRPr="007F7320">
        <w:rPr>
          <w:sz w:val="18"/>
          <w:szCs w:val="18"/>
        </w:rPr>
        <w:t>Microsoft</w:t>
      </w:r>
    </w:p>
    <w:p w:rsidR="002300A5" w:rsidRPr="007F7320" w:rsidRDefault="002300A5" w:rsidP="002300A5">
      <w:pPr>
        <w:pStyle w:val="Heading2"/>
        <w:rPr>
          <w:sz w:val="18"/>
          <w:szCs w:val="18"/>
        </w:rPr>
      </w:pPr>
      <w:r w:rsidRPr="007F7320">
        <w:rPr>
          <w:sz w:val="18"/>
          <w:szCs w:val="18"/>
        </w:rPr>
        <w:t>Webservers</w:t>
      </w:r>
    </w:p>
    <w:p w:rsidR="002300A5" w:rsidRPr="007F7320" w:rsidRDefault="002300A5" w:rsidP="002300A5">
      <w:pPr>
        <w:pStyle w:val="ListParagraph"/>
        <w:rPr>
          <w:sz w:val="18"/>
          <w:szCs w:val="18"/>
        </w:rPr>
      </w:pPr>
      <w:r w:rsidRPr="007F7320">
        <w:rPr>
          <w:sz w:val="18"/>
          <w:szCs w:val="18"/>
        </w:rPr>
        <w:lastRenderedPageBreak/>
        <w:t>Apache, Nginx and Tomcat</w:t>
      </w:r>
    </w:p>
    <w:p w:rsidR="00864E52" w:rsidRPr="007F7320" w:rsidRDefault="00864E52" w:rsidP="00864E52">
      <w:pPr>
        <w:pStyle w:val="Heading2"/>
        <w:rPr>
          <w:sz w:val="18"/>
          <w:szCs w:val="18"/>
        </w:rPr>
      </w:pPr>
      <w:r w:rsidRPr="007F7320">
        <w:rPr>
          <w:sz w:val="18"/>
          <w:szCs w:val="18"/>
        </w:rPr>
        <w:t>Virtualization Tool</w:t>
      </w:r>
    </w:p>
    <w:p w:rsidR="00864E52" w:rsidRPr="007F7320" w:rsidRDefault="002300A5" w:rsidP="002300A5">
      <w:pPr>
        <w:pStyle w:val="ListParagraph"/>
        <w:rPr>
          <w:sz w:val="18"/>
          <w:szCs w:val="18"/>
        </w:rPr>
      </w:pPr>
      <w:r w:rsidRPr="007F7320">
        <w:rPr>
          <w:sz w:val="18"/>
          <w:szCs w:val="18"/>
        </w:rPr>
        <w:t>Vagrant</w:t>
      </w:r>
    </w:p>
    <w:p w:rsidR="00864E52" w:rsidRPr="007F7320" w:rsidRDefault="00864E52" w:rsidP="00864E52">
      <w:pPr>
        <w:pStyle w:val="Heading2"/>
        <w:rPr>
          <w:sz w:val="18"/>
          <w:szCs w:val="18"/>
        </w:rPr>
      </w:pPr>
      <w:r w:rsidRPr="007F7320">
        <w:rPr>
          <w:sz w:val="18"/>
          <w:szCs w:val="18"/>
        </w:rPr>
        <w:t>Game Creation</w:t>
      </w:r>
    </w:p>
    <w:p w:rsidR="00864E52" w:rsidRPr="007F7320" w:rsidRDefault="002300A5" w:rsidP="002300A5">
      <w:pPr>
        <w:pStyle w:val="ListParagraph"/>
        <w:rPr>
          <w:sz w:val="18"/>
          <w:szCs w:val="18"/>
        </w:rPr>
      </w:pPr>
      <w:r w:rsidRPr="007F7320">
        <w:rPr>
          <w:sz w:val="18"/>
          <w:szCs w:val="18"/>
        </w:rPr>
        <w:t>Google Blockly</w:t>
      </w:r>
    </w:p>
    <w:p w:rsidR="00864E52" w:rsidRPr="007F7320" w:rsidRDefault="00864E52" w:rsidP="00864E52">
      <w:pPr>
        <w:pStyle w:val="Heading2"/>
        <w:rPr>
          <w:sz w:val="18"/>
          <w:szCs w:val="18"/>
        </w:rPr>
      </w:pPr>
      <w:r w:rsidRPr="007F7320">
        <w:rPr>
          <w:sz w:val="18"/>
          <w:szCs w:val="18"/>
        </w:rPr>
        <w:t>Monitoring Tools</w:t>
      </w:r>
    </w:p>
    <w:p w:rsidR="00864E52" w:rsidRPr="007F7320" w:rsidRDefault="002300A5" w:rsidP="002300A5">
      <w:pPr>
        <w:pStyle w:val="ListParagraph"/>
        <w:rPr>
          <w:sz w:val="18"/>
          <w:szCs w:val="18"/>
        </w:rPr>
      </w:pPr>
      <w:r w:rsidRPr="007F7320">
        <w:rPr>
          <w:sz w:val="18"/>
          <w:szCs w:val="18"/>
        </w:rPr>
        <w:t>Datadog, Prometheus, Nagios, splunk and Grafana</w:t>
      </w:r>
    </w:p>
    <w:p w:rsidR="00864E52" w:rsidRPr="007F7320" w:rsidRDefault="00864E52" w:rsidP="00864E52">
      <w:pPr>
        <w:pStyle w:val="Heading2"/>
        <w:rPr>
          <w:sz w:val="18"/>
          <w:szCs w:val="18"/>
        </w:rPr>
      </w:pPr>
      <w:r w:rsidRPr="007F7320">
        <w:rPr>
          <w:sz w:val="18"/>
          <w:szCs w:val="18"/>
        </w:rPr>
        <w:t>AI</w:t>
      </w:r>
    </w:p>
    <w:p w:rsidR="00864E52" w:rsidRPr="007F7320" w:rsidRDefault="002300A5" w:rsidP="00615882">
      <w:pPr>
        <w:pStyle w:val="ListParagraph"/>
        <w:rPr>
          <w:sz w:val="18"/>
          <w:szCs w:val="18"/>
        </w:rPr>
      </w:pPr>
      <w:r w:rsidRPr="007F7320">
        <w:rPr>
          <w:sz w:val="18"/>
          <w:szCs w:val="18"/>
        </w:rPr>
        <w:t>Google Dialogflo</w:t>
      </w:r>
      <w:r w:rsidR="00615882" w:rsidRPr="007F7320">
        <w:rPr>
          <w:sz w:val="18"/>
          <w:szCs w:val="18"/>
        </w:rPr>
        <w:t>w</w:t>
      </w:r>
    </w:p>
    <w:p w:rsidR="00930964" w:rsidRDefault="00930964" w:rsidP="00930964">
      <w:pPr>
        <w:pStyle w:val="ListParagraph"/>
        <w:numPr>
          <w:ilvl w:val="0"/>
          <w:numId w:val="0"/>
        </w:numPr>
        <w:ind w:left="792"/>
      </w:pPr>
    </w:p>
    <w:p w:rsidR="00033380" w:rsidRPr="00B9236E" w:rsidRDefault="00B9236E" w:rsidP="00033380">
      <w:pPr>
        <w:pStyle w:val="Heading1"/>
        <w:rPr>
          <w:sz w:val="18"/>
          <w:szCs w:val="18"/>
        </w:rPr>
      </w:pPr>
      <w:r w:rsidRPr="00B9236E">
        <w:rPr>
          <w:sz w:val="18"/>
          <w:szCs w:val="18"/>
        </w:rPr>
        <w:t>experience</w:t>
      </w:r>
    </w:p>
    <w:tbl>
      <w:tblPr>
        <w:tblW w:w="5000" w:type="pct"/>
        <w:tblLayout w:type="fixed"/>
        <w:tblCellMar>
          <w:left w:w="0" w:type="dxa"/>
          <w:right w:w="115" w:type="dxa"/>
        </w:tblCellMar>
        <w:tblLook w:val="0600" w:firstRow="0" w:lastRow="0" w:firstColumn="0" w:lastColumn="0" w:noHBand="1" w:noVBand="1"/>
        <w:tblDescription w:val="Layout table"/>
      </w:tblPr>
      <w:tblGrid>
        <w:gridCol w:w="6427"/>
        <w:gridCol w:w="2213"/>
      </w:tblGrid>
      <w:tr w:rsidR="00300698" w:rsidRPr="007F7320" w:rsidTr="005C0355">
        <w:trPr>
          <w:trHeight w:val="216"/>
        </w:trPr>
        <w:tc>
          <w:tcPr>
            <w:tcW w:w="6427" w:type="dxa"/>
          </w:tcPr>
          <w:p w:rsidR="00300698" w:rsidRPr="007F7320" w:rsidRDefault="00864E52" w:rsidP="00864E52">
            <w:pPr>
              <w:pStyle w:val="Heading2"/>
              <w:rPr>
                <w:sz w:val="18"/>
                <w:szCs w:val="18"/>
              </w:rPr>
            </w:pPr>
            <w:r w:rsidRPr="007F7320">
              <w:rPr>
                <w:sz w:val="18"/>
                <w:szCs w:val="18"/>
              </w:rPr>
              <w:t>AWS DevOps Engineer</w:t>
            </w:r>
          </w:p>
        </w:tc>
        <w:tc>
          <w:tcPr>
            <w:tcW w:w="2213" w:type="dxa"/>
          </w:tcPr>
          <w:p w:rsidR="00300698" w:rsidRPr="007F7320" w:rsidRDefault="004510C1" w:rsidP="004510C1">
            <w:pPr>
              <w:pStyle w:val="Dates"/>
              <w:rPr>
                <w:sz w:val="18"/>
                <w:szCs w:val="18"/>
              </w:rPr>
            </w:pPr>
            <w:r w:rsidRPr="007F7320">
              <w:rPr>
                <w:sz w:val="18"/>
                <w:szCs w:val="18"/>
              </w:rPr>
              <w:t xml:space="preserve"> </w:t>
            </w:r>
            <w:r w:rsidR="00864E52" w:rsidRPr="007F7320">
              <w:rPr>
                <w:sz w:val="18"/>
                <w:szCs w:val="18"/>
              </w:rPr>
              <w:t>OCT 2018 - Present</w:t>
            </w:r>
          </w:p>
        </w:tc>
      </w:tr>
    </w:tbl>
    <w:p w:rsidR="00033380" w:rsidRPr="007F7320" w:rsidRDefault="00864E52" w:rsidP="00033380">
      <w:pPr>
        <w:pStyle w:val="Location"/>
        <w:rPr>
          <w:sz w:val="18"/>
          <w:szCs w:val="18"/>
        </w:rPr>
      </w:pPr>
      <w:r w:rsidRPr="007F7320">
        <w:rPr>
          <w:sz w:val="18"/>
          <w:szCs w:val="18"/>
        </w:rPr>
        <w:t>Wavity Private Limited, Hyderabad</w:t>
      </w:r>
    </w:p>
    <w:p w:rsidR="00CE6C73" w:rsidRPr="007F7320" w:rsidRDefault="00CE6C73" w:rsidP="00033380">
      <w:pPr>
        <w:pStyle w:val="Location"/>
        <w:rPr>
          <w:sz w:val="18"/>
          <w:szCs w:val="18"/>
        </w:rPr>
      </w:pPr>
    </w:p>
    <w:p w:rsidR="00DA0F10" w:rsidRPr="007F7320" w:rsidRDefault="00DA0F10" w:rsidP="00094AF6">
      <w:pPr>
        <w:pStyle w:val="ListParagraph"/>
        <w:rPr>
          <w:sz w:val="18"/>
          <w:szCs w:val="18"/>
        </w:rPr>
      </w:pPr>
      <w:r w:rsidRPr="007F7320">
        <w:rPr>
          <w:sz w:val="18"/>
          <w:szCs w:val="18"/>
        </w:rPr>
        <w:t>Configured Amazon EC2 instances and launching the new instances with same configuration using AMIs. </w:t>
      </w:r>
    </w:p>
    <w:p w:rsidR="00DA0F10" w:rsidRPr="007F7320" w:rsidRDefault="00DA0F10" w:rsidP="00094AF6">
      <w:pPr>
        <w:pStyle w:val="ListParagraph"/>
        <w:rPr>
          <w:sz w:val="18"/>
          <w:szCs w:val="18"/>
        </w:rPr>
      </w:pPr>
      <w:r w:rsidRPr="007F7320">
        <w:rPr>
          <w:sz w:val="18"/>
          <w:szCs w:val="18"/>
        </w:rPr>
        <w:t>Configured and maintained Dependencies for automated build and release. Also Developed pom.xml files for Maven build scripts.</w:t>
      </w:r>
    </w:p>
    <w:p w:rsidR="00DA0F10" w:rsidRPr="007F7320" w:rsidRDefault="00DA0F10" w:rsidP="00094AF6">
      <w:pPr>
        <w:pStyle w:val="ListParagraph"/>
        <w:rPr>
          <w:sz w:val="18"/>
          <w:szCs w:val="18"/>
        </w:rPr>
      </w:pPr>
      <w:r w:rsidRPr="007F7320">
        <w:rPr>
          <w:sz w:val="18"/>
          <w:szCs w:val="18"/>
        </w:rPr>
        <w:t>Built end to end CI/CD Pipelines in Jenkins to retrieve code, compile applications, perform tests and push build artifacts to JFrog Artifactory.</w:t>
      </w:r>
    </w:p>
    <w:p w:rsidR="00DA0F10" w:rsidRDefault="00DA0F10" w:rsidP="00094AF6">
      <w:pPr>
        <w:pStyle w:val="ListParagraph"/>
        <w:rPr>
          <w:sz w:val="18"/>
          <w:szCs w:val="18"/>
        </w:rPr>
      </w:pPr>
      <w:r w:rsidRPr="00654848">
        <w:rPr>
          <w:sz w:val="18"/>
          <w:szCs w:val="18"/>
        </w:rPr>
        <w:t>Created a pipelines in Jenkins using groovy scripting for writing Jenkins file</w:t>
      </w:r>
      <w:r>
        <w:rPr>
          <w:sz w:val="18"/>
          <w:szCs w:val="18"/>
        </w:rPr>
        <w:t>.</w:t>
      </w:r>
    </w:p>
    <w:p w:rsidR="00DA0F10" w:rsidRPr="00654848" w:rsidRDefault="00DA0F10" w:rsidP="00094AF6">
      <w:pPr>
        <w:pStyle w:val="ListParagraph"/>
        <w:rPr>
          <w:sz w:val="18"/>
          <w:szCs w:val="18"/>
        </w:rPr>
      </w:pPr>
      <w:r w:rsidRPr="00654848">
        <w:rPr>
          <w:sz w:val="18"/>
          <w:szCs w:val="18"/>
        </w:rPr>
        <w:t>Created Jenkins user accounts for developers.</w:t>
      </w:r>
    </w:p>
    <w:p w:rsidR="00DA0F10" w:rsidRPr="007F7320" w:rsidRDefault="00DA0F10" w:rsidP="00094AF6">
      <w:pPr>
        <w:pStyle w:val="ListParagraph"/>
        <w:rPr>
          <w:sz w:val="18"/>
          <w:szCs w:val="18"/>
        </w:rPr>
      </w:pPr>
      <w:r w:rsidRPr="007F7320">
        <w:rPr>
          <w:sz w:val="18"/>
          <w:szCs w:val="18"/>
        </w:rPr>
        <w:t>Constantly worked on taking the back-ups for Jenkins jobs and Installations of plugins in Jenkins as per the Project requirements.</w:t>
      </w:r>
    </w:p>
    <w:p w:rsidR="00DA0F10" w:rsidRPr="007F7320" w:rsidRDefault="00DA0F10" w:rsidP="00094AF6">
      <w:pPr>
        <w:pStyle w:val="ListParagraph"/>
        <w:rPr>
          <w:sz w:val="18"/>
          <w:szCs w:val="18"/>
        </w:rPr>
      </w:pPr>
      <w:r w:rsidRPr="007F7320">
        <w:rPr>
          <w:sz w:val="18"/>
          <w:szCs w:val="18"/>
        </w:rPr>
        <w:t>Extensively worked on Jenkins for continuous integration and for the end to end automation for all build and deployments including setting up Pipeline jobs and upstream/downstream jobs configuration in Jenkins.</w:t>
      </w:r>
    </w:p>
    <w:p w:rsidR="00DA0F10" w:rsidRPr="007F7320" w:rsidRDefault="00DA0F10" w:rsidP="00094AF6">
      <w:pPr>
        <w:pStyle w:val="ListParagraph"/>
        <w:rPr>
          <w:sz w:val="18"/>
          <w:szCs w:val="18"/>
        </w:rPr>
      </w:pPr>
      <w:r w:rsidRPr="007F7320">
        <w:rPr>
          <w:sz w:val="18"/>
          <w:szCs w:val="18"/>
        </w:rPr>
        <w:t>Simplified the process of Jenkins job builds by writing the DSL specified Groovy Scripts for automating the build process.</w:t>
      </w:r>
    </w:p>
    <w:p w:rsidR="00DA0F10" w:rsidRPr="007F7320" w:rsidRDefault="00DA0F10" w:rsidP="00094AF6">
      <w:pPr>
        <w:pStyle w:val="ListParagraph"/>
        <w:rPr>
          <w:sz w:val="18"/>
          <w:szCs w:val="18"/>
        </w:rPr>
      </w:pPr>
      <w:r w:rsidRPr="007F7320">
        <w:rPr>
          <w:sz w:val="18"/>
          <w:szCs w:val="18"/>
        </w:rPr>
        <w:t>Worked on Kubernetes to manage containerized applications using its nodes, selector services and deployed application containers as Pods.</w:t>
      </w:r>
    </w:p>
    <w:p w:rsidR="00DA0F10" w:rsidRPr="007F7320" w:rsidRDefault="00DA0F10" w:rsidP="00094AF6">
      <w:pPr>
        <w:pStyle w:val="ListParagraph"/>
        <w:rPr>
          <w:sz w:val="18"/>
          <w:szCs w:val="18"/>
        </w:rPr>
      </w:pPr>
      <w:r w:rsidRPr="007F7320">
        <w:rPr>
          <w:sz w:val="18"/>
          <w:szCs w:val="18"/>
          <w:shd w:val="clear" w:color="auto" w:fill="FFFFFF"/>
        </w:rPr>
        <w:t>Involved in DevOps migration/automation processes for build and deploy systems.</w:t>
      </w:r>
    </w:p>
    <w:p w:rsidR="00DA0F10" w:rsidRPr="007F7320" w:rsidRDefault="00DA0F10" w:rsidP="00094AF6">
      <w:pPr>
        <w:pStyle w:val="ListParagraph"/>
        <w:rPr>
          <w:sz w:val="18"/>
          <w:szCs w:val="18"/>
        </w:rPr>
      </w:pPr>
      <w:r w:rsidRPr="007F7320">
        <w:rPr>
          <w:sz w:val="18"/>
          <w:szCs w:val="18"/>
          <w:shd w:val="clear" w:color="auto" w:fill="FFFFFF"/>
        </w:rPr>
        <w:t>Provide On-call support as scheduled or required.</w:t>
      </w:r>
    </w:p>
    <w:p w:rsidR="00DA0F10" w:rsidRPr="007F7320" w:rsidRDefault="00DA0F10" w:rsidP="00094AF6">
      <w:pPr>
        <w:pStyle w:val="ListParagraph"/>
        <w:rPr>
          <w:sz w:val="18"/>
          <w:szCs w:val="18"/>
        </w:rPr>
      </w:pPr>
      <w:r w:rsidRPr="007F7320">
        <w:rPr>
          <w:sz w:val="18"/>
          <w:szCs w:val="18"/>
        </w:rPr>
        <w:t>Setup and build AWS infrastructure various resources, VPC EC2, S3, IAM, EBS, Security Group,</w:t>
      </w:r>
    </w:p>
    <w:p w:rsidR="00DA0F10" w:rsidRDefault="00DA0F10" w:rsidP="00094AF6">
      <w:pPr>
        <w:pStyle w:val="ListParagraph"/>
        <w:rPr>
          <w:sz w:val="18"/>
          <w:szCs w:val="18"/>
        </w:rPr>
      </w:pPr>
      <w:r w:rsidRPr="007F7320">
        <w:rPr>
          <w:sz w:val="18"/>
          <w:szCs w:val="18"/>
        </w:rPr>
        <w:t>Auto Scaling, and RDS in Cloud Formation JSON templates.</w:t>
      </w:r>
    </w:p>
    <w:p w:rsidR="00862128" w:rsidRPr="007F7320" w:rsidRDefault="00862128" w:rsidP="00094AF6">
      <w:pPr>
        <w:pStyle w:val="ListParagraph"/>
        <w:rPr>
          <w:sz w:val="18"/>
          <w:szCs w:val="18"/>
        </w:rPr>
      </w:pPr>
      <w:r w:rsidRPr="007F7320">
        <w:rPr>
          <w:sz w:val="18"/>
          <w:szCs w:val="18"/>
        </w:rPr>
        <w:t>Activated Wavity user development environment tenant.</w:t>
      </w:r>
    </w:p>
    <w:p w:rsidR="00862128" w:rsidRPr="007F7320" w:rsidRDefault="000467B1" w:rsidP="00094AF6">
      <w:pPr>
        <w:pStyle w:val="ListParagraph"/>
        <w:rPr>
          <w:sz w:val="18"/>
          <w:szCs w:val="18"/>
        </w:rPr>
      </w:pPr>
      <w:r w:rsidRPr="007F7320">
        <w:rPr>
          <w:sz w:val="18"/>
          <w:szCs w:val="18"/>
        </w:rPr>
        <w:t xml:space="preserve">Retuned </w:t>
      </w:r>
      <w:r w:rsidRPr="007F7320">
        <w:rPr>
          <w:rFonts w:cs="Arial"/>
          <w:color w:val="000000"/>
          <w:sz w:val="18"/>
          <w:szCs w:val="18"/>
          <w:bdr w:val="none" w:sz="0" w:space="0" w:color="auto" w:frame="1"/>
        </w:rPr>
        <w:t>API endpoint status code as 200 with success as output using python script.</w:t>
      </w:r>
    </w:p>
    <w:p w:rsidR="000467B1" w:rsidRPr="007F7320" w:rsidRDefault="000467B1" w:rsidP="00094AF6">
      <w:pPr>
        <w:pStyle w:val="ListParagraph"/>
        <w:rPr>
          <w:rFonts w:cs="Calibri"/>
          <w:sz w:val="18"/>
          <w:szCs w:val="18"/>
        </w:rPr>
      </w:pPr>
      <w:r w:rsidRPr="007F7320">
        <w:rPr>
          <w:sz w:val="18"/>
          <w:szCs w:val="18"/>
          <w:bdr w:val="none" w:sz="0" w:space="0" w:color="auto" w:frame="1"/>
        </w:rPr>
        <w:t>Known the things of OAuth2.0 working of Client id, Secret ID, Access Token and Refresh Token.</w:t>
      </w:r>
    </w:p>
    <w:p w:rsidR="000467B1" w:rsidRPr="007F7320" w:rsidRDefault="000467B1" w:rsidP="00094AF6">
      <w:pPr>
        <w:pStyle w:val="ListParagraph"/>
        <w:rPr>
          <w:rFonts w:cs="Calibri"/>
          <w:sz w:val="18"/>
          <w:szCs w:val="18"/>
        </w:rPr>
      </w:pPr>
      <w:r w:rsidRPr="007F7320">
        <w:rPr>
          <w:sz w:val="18"/>
          <w:szCs w:val="18"/>
          <w:bdr w:val="none" w:sz="0" w:space="0" w:color="auto" w:frame="1"/>
        </w:rPr>
        <w:t>Written python script to get response time in seconds from API endpoints of users, tasks, messages and events.</w:t>
      </w:r>
    </w:p>
    <w:p w:rsidR="000467B1" w:rsidRPr="007F7320" w:rsidRDefault="000467B1" w:rsidP="00094AF6">
      <w:pPr>
        <w:pStyle w:val="ListParagraph"/>
        <w:rPr>
          <w:rFonts w:cs="Calibri"/>
          <w:sz w:val="18"/>
          <w:szCs w:val="18"/>
        </w:rPr>
      </w:pPr>
      <w:r w:rsidRPr="007F7320">
        <w:rPr>
          <w:sz w:val="18"/>
          <w:szCs w:val="18"/>
          <w:bdr w:val="none" w:sz="0" w:space="0" w:color="auto" w:frame="1"/>
        </w:rPr>
        <w:lastRenderedPageBreak/>
        <w:t>Written shell script to search .log files from current location among sub-directories with occurrences of success and failure words along within path existed as well as number of times words appeared.</w:t>
      </w:r>
    </w:p>
    <w:p w:rsidR="000467B1" w:rsidRPr="007F7320" w:rsidRDefault="000467B1" w:rsidP="00094AF6">
      <w:pPr>
        <w:pStyle w:val="ListParagraph"/>
        <w:rPr>
          <w:rFonts w:cs="Calibri"/>
          <w:sz w:val="18"/>
          <w:szCs w:val="18"/>
        </w:rPr>
      </w:pPr>
      <w:r w:rsidRPr="007F7320">
        <w:rPr>
          <w:sz w:val="18"/>
          <w:szCs w:val="18"/>
          <w:bdr w:val="none" w:sz="0" w:space="0" w:color="auto" w:frame="1"/>
        </w:rPr>
        <w:t>Familiarized with PostgreSQL and LDAP server. Populated some users and groups in LDAP server. Returned response with particular user and a group from LDAP server by using python script.</w:t>
      </w:r>
    </w:p>
    <w:p w:rsidR="000467B1" w:rsidRPr="007F7320" w:rsidRDefault="000467B1" w:rsidP="00094AF6">
      <w:pPr>
        <w:pStyle w:val="ListParagraph"/>
        <w:rPr>
          <w:rFonts w:cs="Calibri"/>
          <w:sz w:val="18"/>
          <w:szCs w:val="18"/>
        </w:rPr>
      </w:pPr>
      <w:r w:rsidRPr="007F7320">
        <w:rPr>
          <w:sz w:val="18"/>
          <w:szCs w:val="18"/>
          <w:bdr w:val="none" w:sz="0" w:space="0" w:color="auto" w:frame="1"/>
        </w:rPr>
        <w:t>Created a tenant by posting a tenant payload in swagger.</w:t>
      </w:r>
    </w:p>
    <w:p w:rsidR="000467B1" w:rsidRPr="007F7320" w:rsidRDefault="000467B1" w:rsidP="00094AF6">
      <w:pPr>
        <w:pStyle w:val="ListParagraph"/>
        <w:rPr>
          <w:rFonts w:cs="Calibri"/>
          <w:sz w:val="18"/>
          <w:szCs w:val="18"/>
        </w:rPr>
      </w:pPr>
      <w:r w:rsidRPr="007F7320">
        <w:rPr>
          <w:sz w:val="18"/>
          <w:szCs w:val="18"/>
          <w:bdr w:val="none" w:sz="0" w:space="0" w:color="auto" w:frame="1"/>
        </w:rPr>
        <w:t>Returned all logged in users records from redis-server of wavity application.</w:t>
      </w:r>
    </w:p>
    <w:p w:rsidR="000467B1" w:rsidRPr="007F7320" w:rsidRDefault="000467B1" w:rsidP="00094AF6">
      <w:pPr>
        <w:pStyle w:val="ListParagraph"/>
        <w:rPr>
          <w:rFonts w:cs="Calibri"/>
          <w:sz w:val="18"/>
          <w:szCs w:val="18"/>
        </w:rPr>
      </w:pPr>
      <w:r w:rsidRPr="007F7320">
        <w:rPr>
          <w:sz w:val="18"/>
          <w:szCs w:val="18"/>
          <w:bdr w:val="none" w:sz="0" w:space="0" w:color="auto" w:frame="1"/>
        </w:rPr>
        <w:t>Dockerized shell script.</w:t>
      </w:r>
    </w:p>
    <w:p w:rsidR="000467B1" w:rsidRPr="007F7320" w:rsidRDefault="000467B1" w:rsidP="00094AF6">
      <w:pPr>
        <w:pStyle w:val="ListParagraph"/>
        <w:rPr>
          <w:rFonts w:cs="Calibri"/>
          <w:sz w:val="18"/>
          <w:szCs w:val="18"/>
        </w:rPr>
      </w:pPr>
      <w:r w:rsidRPr="007F7320">
        <w:rPr>
          <w:sz w:val="18"/>
          <w:szCs w:val="18"/>
          <w:bdr w:val="none" w:sz="0" w:space="0" w:color="auto" w:frame="1"/>
        </w:rPr>
        <w:t>Compared AWS and Azure costs of on-demand and reserved instances of 1 year upfront.</w:t>
      </w:r>
    </w:p>
    <w:p w:rsidR="000467B1" w:rsidRPr="007F7320" w:rsidRDefault="000467B1" w:rsidP="00094AF6">
      <w:pPr>
        <w:pStyle w:val="ListParagraph"/>
        <w:rPr>
          <w:rFonts w:cs="Calibri"/>
          <w:sz w:val="18"/>
          <w:szCs w:val="18"/>
        </w:rPr>
      </w:pPr>
      <w:r w:rsidRPr="007F7320">
        <w:rPr>
          <w:sz w:val="18"/>
          <w:szCs w:val="18"/>
          <w:bdr w:val="none" w:sz="0" w:space="0" w:color="auto" w:frame="1"/>
        </w:rPr>
        <w:t>Worked on setup of VPN server.</w:t>
      </w:r>
    </w:p>
    <w:p w:rsidR="000467B1" w:rsidRPr="007F7320" w:rsidRDefault="000467B1" w:rsidP="00094AF6">
      <w:pPr>
        <w:pStyle w:val="ListParagraph"/>
        <w:rPr>
          <w:rFonts w:cs="Calibri"/>
          <w:sz w:val="18"/>
          <w:szCs w:val="18"/>
        </w:rPr>
      </w:pPr>
      <w:r w:rsidRPr="007F7320">
        <w:rPr>
          <w:sz w:val="18"/>
          <w:szCs w:val="18"/>
          <w:bdr w:val="none" w:sz="0" w:space="0" w:color="auto" w:frame="1"/>
        </w:rPr>
        <w:t>Known the working of site24x7.</w:t>
      </w:r>
    </w:p>
    <w:p w:rsidR="000467B1" w:rsidRPr="007F7320" w:rsidRDefault="000467B1" w:rsidP="00094AF6">
      <w:pPr>
        <w:pStyle w:val="ListParagraph"/>
        <w:rPr>
          <w:rFonts w:cs="Calibri"/>
          <w:sz w:val="18"/>
          <w:szCs w:val="18"/>
        </w:rPr>
      </w:pPr>
      <w:r w:rsidRPr="007F7320">
        <w:rPr>
          <w:sz w:val="18"/>
          <w:szCs w:val="18"/>
          <w:bdr w:val="none" w:sz="0" w:space="0" w:color="auto" w:frame="1"/>
        </w:rPr>
        <w:t>Understanding existing Project.</w:t>
      </w:r>
    </w:p>
    <w:p w:rsidR="000467B1" w:rsidRPr="007F7320" w:rsidRDefault="000467B1" w:rsidP="00094AF6">
      <w:pPr>
        <w:pStyle w:val="ListParagraph"/>
        <w:rPr>
          <w:rFonts w:cs="Calibri"/>
          <w:sz w:val="18"/>
          <w:szCs w:val="18"/>
        </w:rPr>
      </w:pPr>
      <w:r w:rsidRPr="007F7320">
        <w:rPr>
          <w:sz w:val="18"/>
          <w:szCs w:val="18"/>
          <w:bdr w:val="none" w:sz="0" w:space="0" w:color="auto" w:frame="1"/>
        </w:rPr>
        <w:t xml:space="preserve">Java </w:t>
      </w:r>
      <w:r w:rsidR="00DA0F10">
        <w:rPr>
          <w:sz w:val="18"/>
          <w:szCs w:val="18"/>
          <w:bdr w:val="none" w:sz="0" w:space="0" w:color="auto" w:frame="1"/>
        </w:rPr>
        <w:t xml:space="preserve">project integrated and deployed </w:t>
      </w:r>
      <w:r w:rsidRPr="007F7320">
        <w:rPr>
          <w:sz w:val="18"/>
          <w:szCs w:val="18"/>
          <w:bdr w:val="none" w:sz="0" w:space="0" w:color="auto" w:frame="1"/>
        </w:rPr>
        <w:t>using groovy on kubernetes containers.</w:t>
      </w:r>
    </w:p>
    <w:p w:rsidR="000467B1" w:rsidRPr="007F7320" w:rsidRDefault="000467B1" w:rsidP="00094AF6">
      <w:pPr>
        <w:pStyle w:val="ListParagraph"/>
        <w:rPr>
          <w:rFonts w:cs="Calibri"/>
          <w:sz w:val="18"/>
          <w:szCs w:val="18"/>
        </w:rPr>
      </w:pPr>
      <w:r w:rsidRPr="007F7320">
        <w:rPr>
          <w:sz w:val="18"/>
          <w:szCs w:val="18"/>
          <w:bdr w:val="none" w:sz="0" w:space="0" w:color="auto" w:frame="1"/>
        </w:rPr>
        <w:t>Written  a  Jenkins DSL scripted and declarative pipeline to deploy Git repo into Artifactory.</w:t>
      </w:r>
    </w:p>
    <w:p w:rsidR="000467B1" w:rsidRPr="007F7320" w:rsidRDefault="000467B1" w:rsidP="00094AF6">
      <w:pPr>
        <w:pStyle w:val="ListParagraph"/>
        <w:rPr>
          <w:rFonts w:cs="Calibri"/>
          <w:sz w:val="18"/>
          <w:szCs w:val="18"/>
        </w:rPr>
      </w:pPr>
      <w:r w:rsidRPr="007F7320">
        <w:rPr>
          <w:sz w:val="18"/>
          <w:szCs w:val="18"/>
          <w:bdr w:val="none" w:sz="0" w:space="0" w:color="auto" w:frame="1"/>
        </w:rPr>
        <w:t>Identifying Jenkins stage logs problems and debugging.</w:t>
      </w:r>
    </w:p>
    <w:p w:rsidR="000467B1" w:rsidRPr="007F7320" w:rsidRDefault="000467B1" w:rsidP="00094AF6">
      <w:pPr>
        <w:pStyle w:val="ListParagraph"/>
        <w:rPr>
          <w:rFonts w:cs="Calibri"/>
          <w:sz w:val="18"/>
          <w:szCs w:val="18"/>
        </w:rPr>
      </w:pPr>
      <w:r w:rsidRPr="007F7320">
        <w:rPr>
          <w:sz w:val="18"/>
          <w:szCs w:val="18"/>
          <w:bdr w:val="none" w:sz="0" w:space="0" w:color="auto" w:frame="1"/>
        </w:rPr>
        <w:t>Running Jenkins Jobs using Jenkinsfile as well as Declarative pipeline.</w:t>
      </w:r>
    </w:p>
    <w:p w:rsidR="000467B1" w:rsidRPr="007F7320" w:rsidRDefault="000467B1" w:rsidP="00094AF6">
      <w:pPr>
        <w:pStyle w:val="ListParagraph"/>
        <w:rPr>
          <w:rFonts w:cs="Calibri"/>
          <w:sz w:val="18"/>
          <w:szCs w:val="18"/>
        </w:rPr>
      </w:pPr>
      <w:r w:rsidRPr="007F7320">
        <w:rPr>
          <w:sz w:val="18"/>
          <w:szCs w:val="18"/>
          <w:bdr w:val="none" w:sz="0" w:space="0" w:color="auto" w:frame="1"/>
        </w:rPr>
        <w:t>Creating Jenkins Jobs using bash script.</w:t>
      </w:r>
    </w:p>
    <w:p w:rsidR="000467B1" w:rsidRPr="007F7320" w:rsidRDefault="000467B1" w:rsidP="00094AF6">
      <w:pPr>
        <w:pStyle w:val="ListParagraph"/>
        <w:rPr>
          <w:rFonts w:cs="Calibri"/>
          <w:sz w:val="18"/>
          <w:szCs w:val="18"/>
        </w:rPr>
      </w:pPr>
      <w:r w:rsidRPr="007F7320">
        <w:rPr>
          <w:sz w:val="18"/>
          <w:szCs w:val="18"/>
          <w:bdr w:val="none" w:sz="0" w:space="0" w:color="auto" w:frame="1"/>
        </w:rPr>
        <w:t>Checking Dev, Test and Prod environment logs in VPN server.</w:t>
      </w:r>
    </w:p>
    <w:p w:rsidR="000467B1" w:rsidRPr="007F7320" w:rsidRDefault="000467B1" w:rsidP="00094AF6">
      <w:pPr>
        <w:pStyle w:val="ListParagraph"/>
        <w:rPr>
          <w:rFonts w:cs="Calibri"/>
          <w:sz w:val="18"/>
          <w:szCs w:val="18"/>
        </w:rPr>
      </w:pPr>
      <w:r w:rsidRPr="007F7320">
        <w:rPr>
          <w:sz w:val="18"/>
          <w:szCs w:val="18"/>
          <w:bdr w:val="none" w:sz="0" w:space="0" w:color="auto" w:frame="1"/>
        </w:rPr>
        <w:t>Checking Test environment servers space where to load on Tenant.</w:t>
      </w:r>
    </w:p>
    <w:p w:rsidR="000467B1" w:rsidRPr="007F7320" w:rsidRDefault="000467B1" w:rsidP="00094AF6">
      <w:pPr>
        <w:pStyle w:val="ListParagraph"/>
        <w:rPr>
          <w:rFonts w:cs="Calibri"/>
          <w:sz w:val="18"/>
          <w:szCs w:val="18"/>
        </w:rPr>
      </w:pPr>
      <w:r w:rsidRPr="007F7320">
        <w:rPr>
          <w:sz w:val="18"/>
          <w:szCs w:val="18"/>
          <w:bdr w:val="none" w:sz="0" w:space="0" w:color="auto" w:frame="1"/>
        </w:rPr>
        <w:t>Running Build environment job which is running individual developer team branches using multiple scripted pipelines.</w:t>
      </w:r>
    </w:p>
    <w:p w:rsidR="000467B1" w:rsidRPr="007F7320" w:rsidRDefault="000467B1" w:rsidP="00094AF6">
      <w:pPr>
        <w:pStyle w:val="ListParagraph"/>
        <w:rPr>
          <w:rFonts w:cs="Calibri"/>
          <w:sz w:val="18"/>
          <w:szCs w:val="18"/>
        </w:rPr>
      </w:pPr>
      <w:r w:rsidRPr="007F7320">
        <w:rPr>
          <w:sz w:val="18"/>
          <w:szCs w:val="18"/>
          <w:bdr w:val="none" w:sz="0" w:space="0" w:color="auto" w:frame="1"/>
        </w:rPr>
        <w:t>Checked Developer Dropbox connectivity to Wavity App.</w:t>
      </w:r>
    </w:p>
    <w:p w:rsidR="000467B1" w:rsidRPr="007F7320" w:rsidRDefault="000467B1" w:rsidP="00094AF6">
      <w:pPr>
        <w:pStyle w:val="ListParagraph"/>
        <w:rPr>
          <w:rFonts w:cs="Calibri"/>
          <w:sz w:val="18"/>
          <w:szCs w:val="18"/>
        </w:rPr>
      </w:pPr>
      <w:r w:rsidRPr="007F7320">
        <w:rPr>
          <w:sz w:val="18"/>
          <w:szCs w:val="18"/>
          <w:bdr w:val="none" w:sz="0" w:space="0" w:color="auto" w:frame="1"/>
        </w:rPr>
        <w:t>Created latest apache Dockerfile to check SSL validity dates.</w:t>
      </w:r>
    </w:p>
    <w:p w:rsidR="000467B1" w:rsidRPr="007F7320" w:rsidRDefault="000467B1" w:rsidP="00094AF6">
      <w:pPr>
        <w:pStyle w:val="ListParagraph"/>
        <w:rPr>
          <w:rFonts w:cs="Calibri"/>
          <w:sz w:val="18"/>
          <w:szCs w:val="18"/>
        </w:rPr>
      </w:pPr>
      <w:r w:rsidRPr="007F7320">
        <w:rPr>
          <w:sz w:val="18"/>
          <w:szCs w:val="18"/>
          <w:bdr w:val="none" w:sz="0" w:space="0" w:color="auto" w:frame="1"/>
        </w:rPr>
        <w:t>Redirecting sub-domains along with openssl using Dockerfile.</w:t>
      </w:r>
    </w:p>
    <w:p w:rsidR="000467B1" w:rsidRPr="007F7320" w:rsidRDefault="000467B1" w:rsidP="00094AF6">
      <w:pPr>
        <w:pStyle w:val="ListParagraph"/>
        <w:rPr>
          <w:rFonts w:cs="Calibri"/>
          <w:sz w:val="18"/>
          <w:szCs w:val="18"/>
        </w:rPr>
      </w:pPr>
      <w:r w:rsidRPr="007F7320">
        <w:rPr>
          <w:sz w:val="18"/>
          <w:szCs w:val="18"/>
          <w:bdr w:val="none" w:sz="0" w:space="0" w:color="auto" w:frame="1"/>
        </w:rPr>
        <w:t>Checking the cause of Jenkins pipeline failure.</w:t>
      </w:r>
    </w:p>
    <w:p w:rsidR="000467B1" w:rsidRPr="007F7320" w:rsidRDefault="00DA0F10" w:rsidP="00094AF6">
      <w:pPr>
        <w:pStyle w:val="ListParagraph"/>
        <w:rPr>
          <w:rFonts w:cs="Calibri"/>
          <w:sz w:val="18"/>
          <w:szCs w:val="18"/>
        </w:rPr>
      </w:pPr>
      <w:r>
        <w:rPr>
          <w:sz w:val="18"/>
          <w:szCs w:val="18"/>
          <w:bdr w:val="none" w:sz="0" w:space="0" w:color="auto" w:frame="1"/>
        </w:rPr>
        <w:t>Worked</w:t>
      </w:r>
      <w:r w:rsidR="000467B1" w:rsidRPr="007F7320">
        <w:rPr>
          <w:sz w:val="18"/>
          <w:szCs w:val="18"/>
          <w:bdr w:val="none" w:sz="0" w:space="0" w:color="auto" w:frame="1"/>
        </w:rPr>
        <w:t xml:space="preserve"> on AWS services EC2, IAM, VPC, Cloudfront, Route53</w:t>
      </w:r>
      <w:r w:rsidR="00C65AEE" w:rsidRPr="007F7320">
        <w:rPr>
          <w:sz w:val="18"/>
          <w:szCs w:val="18"/>
          <w:bdr w:val="none" w:sz="0" w:space="0" w:color="auto" w:frame="1"/>
        </w:rPr>
        <w:t>, S3</w:t>
      </w:r>
      <w:r w:rsidR="000467B1" w:rsidRPr="007F7320">
        <w:rPr>
          <w:sz w:val="18"/>
          <w:szCs w:val="18"/>
          <w:bdr w:val="none" w:sz="0" w:space="0" w:color="auto" w:frame="1"/>
        </w:rPr>
        <w:t>, Encryption, EBS, Application Load Balancing, Auto Scaling, API Gateway, CloudWatch</w:t>
      </w:r>
      <w:r w:rsidR="00C65AEE" w:rsidRPr="007F7320">
        <w:rPr>
          <w:sz w:val="18"/>
          <w:szCs w:val="18"/>
          <w:bdr w:val="none" w:sz="0" w:space="0" w:color="auto" w:frame="1"/>
        </w:rPr>
        <w:t>, RDS</w:t>
      </w:r>
      <w:r w:rsidR="000467B1" w:rsidRPr="007F7320">
        <w:rPr>
          <w:sz w:val="18"/>
          <w:szCs w:val="18"/>
          <w:bdr w:val="none" w:sz="0" w:space="0" w:color="auto" w:frame="1"/>
        </w:rPr>
        <w:t xml:space="preserve"> PostgreSQL, Elastic Cache Redis, CI/CD, Lambda.</w:t>
      </w:r>
    </w:p>
    <w:p w:rsidR="00144B41" w:rsidRPr="007F7320" w:rsidRDefault="000467B1" w:rsidP="00094AF6">
      <w:pPr>
        <w:pStyle w:val="ListParagraph"/>
        <w:rPr>
          <w:sz w:val="18"/>
          <w:szCs w:val="18"/>
        </w:rPr>
      </w:pPr>
      <w:r w:rsidRPr="007F7320">
        <w:rPr>
          <w:sz w:val="18"/>
          <w:szCs w:val="18"/>
          <w:bdr w:val="none" w:sz="0" w:space="0" w:color="auto" w:frame="1"/>
        </w:rPr>
        <w:t>Implementing kubernetes, Minikube, Kubespray and Rancher</w:t>
      </w:r>
    </w:p>
    <w:tbl>
      <w:tblPr>
        <w:tblW w:w="5000" w:type="pct"/>
        <w:tblLayout w:type="fixed"/>
        <w:tblCellMar>
          <w:left w:w="0" w:type="dxa"/>
          <w:right w:w="115" w:type="dxa"/>
        </w:tblCellMar>
        <w:tblLook w:val="0600" w:firstRow="0" w:lastRow="0" w:firstColumn="0" w:lastColumn="0" w:noHBand="1" w:noVBand="1"/>
        <w:tblDescription w:val="Layout table"/>
      </w:tblPr>
      <w:tblGrid>
        <w:gridCol w:w="6427"/>
        <w:gridCol w:w="2213"/>
      </w:tblGrid>
      <w:tr w:rsidR="00300698" w:rsidRPr="007F7320" w:rsidTr="00144B41">
        <w:trPr>
          <w:trHeight w:val="216"/>
        </w:trPr>
        <w:tc>
          <w:tcPr>
            <w:tcW w:w="6513" w:type="dxa"/>
          </w:tcPr>
          <w:p w:rsidR="00FB420B" w:rsidRPr="007F7320" w:rsidRDefault="00FB420B" w:rsidP="00F063DA">
            <w:pPr>
              <w:pStyle w:val="Heading2"/>
              <w:ind w:left="0"/>
              <w:rPr>
                <w:sz w:val="18"/>
                <w:szCs w:val="18"/>
              </w:rPr>
            </w:pPr>
          </w:p>
          <w:p w:rsidR="00300698" w:rsidRPr="007F7320" w:rsidRDefault="00F063DA" w:rsidP="004A498A">
            <w:pPr>
              <w:pStyle w:val="Heading2"/>
              <w:ind w:left="0"/>
              <w:rPr>
                <w:sz w:val="18"/>
                <w:szCs w:val="18"/>
              </w:rPr>
            </w:pPr>
            <w:r w:rsidRPr="007F7320">
              <w:rPr>
                <w:sz w:val="18"/>
                <w:szCs w:val="18"/>
              </w:rPr>
              <w:t xml:space="preserve">     </w:t>
            </w:r>
            <w:r w:rsidR="004A498A" w:rsidRPr="007F7320">
              <w:rPr>
                <w:sz w:val="18"/>
                <w:szCs w:val="18"/>
              </w:rPr>
              <w:t xml:space="preserve">  </w:t>
            </w:r>
            <w:r w:rsidR="00864E52" w:rsidRPr="007F7320">
              <w:rPr>
                <w:sz w:val="18"/>
                <w:szCs w:val="18"/>
              </w:rPr>
              <w:t>DevOps Engineer</w:t>
            </w:r>
          </w:p>
        </w:tc>
        <w:tc>
          <w:tcPr>
            <w:tcW w:w="2242" w:type="dxa"/>
          </w:tcPr>
          <w:p w:rsidR="00423261" w:rsidRDefault="00423261" w:rsidP="004A498A">
            <w:pPr>
              <w:pStyle w:val="Dates"/>
              <w:jc w:val="left"/>
              <w:rPr>
                <w:sz w:val="18"/>
                <w:szCs w:val="18"/>
              </w:rPr>
            </w:pPr>
          </w:p>
          <w:p w:rsidR="00300698" w:rsidRPr="007F7320" w:rsidRDefault="00423261" w:rsidP="004A498A">
            <w:pPr>
              <w:pStyle w:val="Date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  <w:r w:rsidR="00F448C6" w:rsidRPr="007F7320">
              <w:rPr>
                <w:sz w:val="18"/>
                <w:szCs w:val="18"/>
              </w:rPr>
              <w:t>UG</w:t>
            </w:r>
            <w:r w:rsidR="004510C1" w:rsidRPr="007F7320">
              <w:rPr>
                <w:sz w:val="18"/>
                <w:szCs w:val="18"/>
              </w:rPr>
              <w:t xml:space="preserve"> 2017 – M</w:t>
            </w:r>
            <w:r w:rsidR="00F448C6" w:rsidRPr="007F7320">
              <w:rPr>
                <w:sz w:val="18"/>
                <w:szCs w:val="18"/>
              </w:rPr>
              <w:t>AY</w:t>
            </w:r>
            <w:r w:rsidR="004510C1" w:rsidRPr="007F7320">
              <w:rPr>
                <w:sz w:val="18"/>
                <w:szCs w:val="18"/>
              </w:rPr>
              <w:t xml:space="preserve"> 2018</w:t>
            </w:r>
          </w:p>
        </w:tc>
      </w:tr>
    </w:tbl>
    <w:p w:rsidR="00300698" w:rsidRPr="007F7320" w:rsidRDefault="00864E52" w:rsidP="00300698">
      <w:pPr>
        <w:pStyle w:val="Location"/>
        <w:rPr>
          <w:sz w:val="18"/>
          <w:szCs w:val="18"/>
        </w:rPr>
      </w:pPr>
      <w:r w:rsidRPr="007F7320">
        <w:rPr>
          <w:sz w:val="18"/>
          <w:szCs w:val="18"/>
        </w:rPr>
        <w:t>nCodeIT Private Limited, Hyderabad</w:t>
      </w:r>
    </w:p>
    <w:p w:rsidR="00CE6C73" w:rsidRPr="007F7320" w:rsidRDefault="00CE6C73" w:rsidP="00300698">
      <w:pPr>
        <w:pStyle w:val="Location"/>
        <w:rPr>
          <w:sz w:val="18"/>
          <w:szCs w:val="18"/>
        </w:rPr>
      </w:pPr>
    </w:p>
    <w:p w:rsidR="00326B9A" w:rsidRPr="007F7320" w:rsidRDefault="00326B9A" w:rsidP="00326B9A">
      <w:pPr>
        <w:pStyle w:val="ListParagraph"/>
        <w:rPr>
          <w:sz w:val="18"/>
          <w:szCs w:val="18"/>
        </w:rPr>
      </w:pPr>
      <w:r w:rsidRPr="007F7320">
        <w:rPr>
          <w:sz w:val="18"/>
          <w:szCs w:val="18"/>
        </w:rPr>
        <w:t>Installed Openstack on multinode using Kolla-Ansible.</w:t>
      </w:r>
    </w:p>
    <w:p w:rsidR="00326B9A" w:rsidRPr="007F7320" w:rsidRDefault="00326B9A" w:rsidP="00326B9A">
      <w:pPr>
        <w:pStyle w:val="ListParagraph"/>
        <w:rPr>
          <w:sz w:val="18"/>
          <w:szCs w:val="18"/>
        </w:rPr>
      </w:pPr>
      <w:r w:rsidRPr="007F7320">
        <w:rPr>
          <w:sz w:val="18"/>
          <w:szCs w:val="18"/>
        </w:rPr>
        <w:t>Installed Mirantis.</w:t>
      </w:r>
    </w:p>
    <w:p w:rsidR="00326B9A" w:rsidRPr="007F7320" w:rsidRDefault="00326B9A" w:rsidP="00326B9A">
      <w:pPr>
        <w:pStyle w:val="ListParagraph"/>
        <w:rPr>
          <w:sz w:val="18"/>
          <w:szCs w:val="18"/>
        </w:rPr>
      </w:pPr>
      <w:r w:rsidRPr="007F7320">
        <w:rPr>
          <w:sz w:val="18"/>
          <w:szCs w:val="18"/>
        </w:rPr>
        <w:t>Installing Jenkins server and configuring the nodes to Jenkins Server.</w:t>
      </w:r>
    </w:p>
    <w:p w:rsidR="00326B9A" w:rsidRPr="007F7320" w:rsidRDefault="00326B9A" w:rsidP="00326B9A">
      <w:pPr>
        <w:pStyle w:val="ListParagraph"/>
        <w:rPr>
          <w:sz w:val="18"/>
          <w:szCs w:val="18"/>
        </w:rPr>
      </w:pPr>
      <w:r w:rsidRPr="007F7320">
        <w:rPr>
          <w:sz w:val="18"/>
          <w:szCs w:val="18"/>
        </w:rPr>
        <w:t>Creating jobs and running on Jenkins nodes.</w:t>
      </w:r>
    </w:p>
    <w:p w:rsidR="00326B9A" w:rsidRPr="007F7320" w:rsidRDefault="00326B9A" w:rsidP="00326B9A">
      <w:pPr>
        <w:pStyle w:val="ListParagraph"/>
        <w:rPr>
          <w:sz w:val="18"/>
          <w:szCs w:val="18"/>
        </w:rPr>
      </w:pPr>
      <w:r w:rsidRPr="007F7320">
        <w:rPr>
          <w:sz w:val="18"/>
          <w:szCs w:val="18"/>
        </w:rPr>
        <w:t>Integrating GitHub, Nexus Repository with Jenkins and deploying code on chef node.</w:t>
      </w:r>
    </w:p>
    <w:p w:rsidR="00326B9A" w:rsidRPr="007F7320" w:rsidRDefault="00326B9A" w:rsidP="00326B9A">
      <w:pPr>
        <w:pStyle w:val="ListParagraph"/>
        <w:rPr>
          <w:sz w:val="18"/>
          <w:szCs w:val="18"/>
        </w:rPr>
      </w:pPr>
      <w:r w:rsidRPr="007F7320">
        <w:rPr>
          <w:sz w:val="18"/>
          <w:szCs w:val="18"/>
        </w:rPr>
        <w:lastRenderedPageBreak/>
        <w:t>Setting up of chef environment.</w:t>
      </w:r>
    </w:p>
    <w:p w:rsidR="00326B9A" w:rsidRPr="007F7320" w:rsidRDefault="00326B9A" w:rsidP="00326B9A">
      <w:pPr>
        <w:pStyle w:val="ListParagraph"/>
        <w:rPr>
          <w:sz w:val="18"/>
          <w:szCs w:val="18"/>
        </w:rPr>
      </w:pPr>
      <w:r w:rsidRPr="007F7320">
        <w:rPr>
          <w:sz w:val="18"/>
          <w:szCs w:val="18"/>
        </w:rPr>
        <w:t xml:space="preserve">Uploading cookbook to chef-server and adding to chef-client. </w:t>
      </w:r>
    </w:p>
    <w:p w:rsidR="00326B9A" w:rsidRPr="007F7320" w:rsidRDefault="00326B9A" w:rsidP="00326B9A">
      <w:pPr>
        <w:pStyle w:val="ListParagraph"/>
        <w:rPr>
          <w:sz w:val="18"/>
          <w:szCs w:val="18"/>
        </w:rPr>
      </w:pPr>
      <w:r w:rsidRPr="007F7320">
        <w:rPr>
          <w:sz w:val="18"/>
          <w:szCs w:val="18"/>
        </w:rPr>
        <w:t>Building and Running Docker images using Docker File.</w:t>
      </w:r>
    </w:p>
    <w:p w:rsidR="00326B9A" w:rsidRPr="007F7320" w:rsidRDefault="00326B9A" w:rsidP="00326B9A">
      <w:pPr>
        <w:pStyle w:val="ListParagraph"/>
        <w:rPr>
          <w:sz w:val="18"/>
          <w:szCs w:val="18"/>
        </w:rPr>
      </w:pPr>
      <w:r w:rsidRPr="007F7320">
        <w:rPr>
          <w:sz w:val="18"/>
          <w:szCs w:val="18"/>
        </w:rPr>
        <w:t>Pulling and pushing docker images with Docker Hub.</w:t>
      </w:r>
    </w:p>
    <w:p w:rsidR="00326B9A" w:rsidRPr="007F7320" w:rsidRDefault="00326B9A" w:rsidP="00326B9A">
      <w:pPr>
        <w:pStyle w:val="ListParagraph"/>
        <w:rPr>
          <w:sz w:val="18"/>
          <w:szCs w:val="18"/>
        </w:rPr>
      </w:pPr>
      <w:r w:rsidRPr="007F7320">
        <w:rPr>
          <w:sz w:val="18"/>
          <w:szCs w:val="18"/>
        </w:rPr>
        <w:t>Interacting with Docker containers.</w:t>
      </w:r>
    </w:p>
    <w:p w:rsidR="00326B9A" w:rsidRPr="007F7320" w:rsidRDefault="00326B9A" w:rsidP="00326B9A">
      <w:pPr>
        <w:pStyle w:val="ListParagraph"/>
        <w:rPr>
          <w:sz w:val="18"/>
          <w:szCs w:val="18"/>
        </w:rPr>
      </w:pPr>
      <w:r w:rsidRPr="007F7320">
        <w:rPr>
          <w:sz w:val="18"/>
          <w:szCs w:val="18"/>
        </w:rPr>
        <w:t>Fetched the requirement data from Redmine application to the new application using API.</w:t>
      </w:r>
    </w:p>
    <w:p w:rsidR="00300698" w:rsidRPr="007F7320" w:rsidRDefault="00862128" w:rsidP="00862128">
      <w:pPr>
        <w:pStyle w:val="ListParagraph"/>
        <w:rPr>
          <w:sz w:val="18"/>
          <w:szCs w:val="18"/>
        </w:rPr>
      </w:pPr>
      <w:r w:rsidRPr="007F7320">
        <w:rPr>
          <w:sz w:val="18"/>
          <w:szCs w:val="18"/>
        </w:rPr>
        <w:t>Checking the functionality of an Redmine application plugins.</w:t>
      </w:r>
    </w:p>
    <w:p w:rsidR="00862128" w:rsidRPr="007F7320" w:rsidRDefault="00862128" w:rsidP="00862128">
      <w:pPr>
        <w:pStyle w:val="ListParagraph"/>
        <w:rPr>
          <w:sz w:val="18"/>
          <w:szCs w:val="18"/>
        </w:rPr>
      </w:pPr>
      <w:r w:rsidRPr="007F7320">
        <w:rPr>
          <w:sz w:val="18"/>
          <w:szCs w:val="18"/>
        </w:rPr>
        <w:t>Created application to calculate the seconds difference between two date and time fields using the zoho creator application.</w:t>
      </w:r>
    </w:p>
    <w:p w:rsidR="00862128" w:rsidRPr="007F7320" w:rsidRDefault="00862128" w:rsidP="00862128">
      <w:pPr>
        <w:pStyle w:val="ListParagraph"/>
        <w:rPr>
          <w:sz w:val="18"/>
          <w:szCs w:val="18"/>
        </w:rPr>
      </w:pPr>
      <w:r w:rsidRPr="007F7320">
        <w:rPr>
          <w:sz w:val="18"/>
          <w:szCs w:val="18"/>
        </w:rPr>
        <w:t>Established the automatic update of record from zoho creator via zapier to google spreadsheet.</w:t>
      </w:r>
    </w:p>
    <w:p w:rsidR="00862128" w:rsidRPr="007F7320" w:rsidRDefault="00862128" w:rsidP="00862128">
      <w:pPr>
        <w:pStyle w:val="ListParagraph"/>
        <w:rPr>
          <w:sz w:val="18"/>
          <w:szCs w:val="18"/>
        </w:rPr>
      </w:pPr>
      <w:r w:rsidRPr="007F7320">
        <w:rPr>
          <w:sz w:val="18"/>
          <w:szCs w:val="18"/>
        </w:rPr>
        <w:t>Created python and PHP based web application for fetching keyword related data from google using google console API-key.</w:t>
      </w:r>
    </w:p>
    <w:p w:rsidR="00862128" w:rsidRPr="007F7320" w:rsidRDefault="00862128" w:rsidP="00862128">
      <w:pPr>
        <w:pStyle w:val="ListParagraph"/>
        <w:rPr>
          <w:sz w:val="18"/>
          <w:szCs w:val="18"/>
        </w:rPr>
      </w:pPr>
      <w:r w:rsidRPr="007F7320">
        <w:rPr>
          <w:sz w:val="18"/>
          <w:szCs w:val="18"/>
        </w:rPr>
        <w:t>Processing JSON data received from redmine and display it in tabular format.</w:t>
      </w:r>
    </w:p>
    <w:p w:rsidR="00862128" w:rsidRPr="007F7320" w:rsidRDefault="00862128" w:rsidP="00862128">
      <w:pPr>
        <w:pStyle w:val="ListParagraph"/>
        <w:rPr>
          <w:sz w:val="18"/>
          <w:szCs w:val="18"/>
        </w:rPr>
      </w:pPr>
      <w:r w:rsidRPr="007F7320">
        <w:rPr>
          <w:sz w:val="18"/>
          <w:szCs w:val="18"/>
        </w:rPr>
        <w:t>Redmine alerts and assistance system – setup.</w:t>
      </w:r>
    </w:p>
    <w:p w:rsidR="00862128" w:rsidRPr="007F7320" w:rsidRDefault="00862128" w:rsidP="00862128">
      <w:pPr>
        <w:pStyle w:val="ListParagraph"/>
        <w:rPr>
          <w:sz w:val="18"/>
          <w:szCs w:val="18"/>
        </w:rPr>
      </w:pPr>
      <w:r w:rsidRPr="007F7320">
        <w:rPr>
          <w:sz w:val="18"/>
          <w:szCs w:val="18"/>
        </w:rPr>
        <w:t>Google Blockly game creation.</w:t>
      </w:r>
    </w:p>
    <w:p w:rsidR="00862128" w:rsidRPr="007F7320" w:rsidRDefault="00862128" w:rsidP="00862128">
      <w:pPr>
        <w:pStyle w:val="ListParagraph"/>
        <w:rPr>
          <w:sz w:val="18"/>
          <w:szCs w:val="18"/>
        </w:rPr>
      </w:pPr>
      <w:r w:rsidRPr="007F7320">
        <w:rPr>
          <w:sz w:val="18"/>
          <w:szCs w:val="18"/>
        </w:rPr>
        <w:t>Keywords search using Google Chatbot and Voicebot.</w:t>
      </w:r>
    </w:p>
    <w:p w:rsidR="00862128" w:rsidRPr="007F7320" w:rsidRDefault="00862128" w:rsidP="00862128">
      <w:pPr>
        <w:pStyle w:val="ListParagraph"/>
        <w:rPr>
          <w:sz w:val="18"/>
          <w:szCs w:val="18"/>
        </w:rPr>
      </w:pPr>
      <w:r w:rsidRPr="007F7320">
        <w:rPr>
          <w:sz w:val="18"/>
          <w:szCs w:val="18"/>
        </w:rPr>
        <w:t>Configured Datadog.</w:t>
      </w:r>
    </w:p>
    <w:p w:rsidR="00862128" w:rsidRPr="007F7320" w:rsidRDefault="00862128" w:rsidP="00862128">
      <w:pPr>
        <w:pStyle w:val="ListParagraph"/>
        <w:rPr>
          <w:sz w:val="18"/>
          <w:szCs w:val="18"/>
        </w:rPr>
      </w:pPr>
      <w:r w:rsidRPr="007F7320">
        <w:rPr>
          <w:sz w:val="18"/>
          <w:szCs w:val="18"/>
        </w:rPr>
        <w:t>Setting up monitoring tools like Datadog, Prometheus, Nagios and Instrumental app.</w:t>
      </w:r>
    </w:p>
    <w:p w:rsidR="00862128" w:rsidRPr="007F7320" w:rsidRDefault="00862128" w:rsidP="00862128">
      <w:pPr>
        <w:pStyle w:val="ListParagraph"/>
        <w:rPr>
          <w:sz w:val="18"/>
          <w:szCs w:val="18"/>
        </w:rPr>
      </w:pPr>
      <w:r w:rsidRPr="007F7320">
        <w:rPr>
          <w:sz w:val="18"/>
          <w:szCs w:val="18"/>
        </w:rPr>
        <w:t>Experience with Tomcat Server.</w:t>
      </w:r>
    </w:p>
    <w:p w:rsidR="00862128" w:rsidRPr="007F7320" w:rsidRDefault="00862128" w:rsidP="00862128">
      <w:pPr>
        <w:pStyle w:val="ListParagraph"/>
        <w:rPr>
          <w:sz w:val="18"/>
          <w:szCs w:val="18"/>
        </w:rPr>
      </w:pPr>
      <w:r w:rsidRPr="007F7320">
        <w:rPr>
          <w:sz w:val="18"/>
          <w:szCs w:val="18"/>
        </w:rPr>
        <w:t>Worked as a SCRUM Master on Application Development.</w:t>
      </w:r>
    </w:p>
    <w:p w:rsidR="00862128" w:rsidRPr="007F7320" w:rsidRDefault="00862128" w:rsidP="00862128">
      <w:pPr>
        <w:pStyle w:val="ListParagraph"/>
        <w:rPr>
          <w:sz w:val="18"/>
          <w:szCs w:val="18"/>
        </w:rPr>
      </w:pPr>
      <w:r w:rsidRPr="007F7320">
        <w:rPr>
          <w:sz w:val="18"/>
          <w:szCs w:val="18"/>
        </w:rPr>
        <w:t>Using linux copying files to remote machine.</w:t>
      </w:r>
    </w:p>
    <w:p w:rsidR="00862128" w:rsidRPr="007F7320" w:rsidRDefault="00862128" w:rsidP="00862128">
      <w:pPr>
        <w:pStyle w:val="ListParagraph"/>
        <w:rPr>
          <w:sz w:val="18"/>
          <w:szCs w:val="18"/>
        </w:rPr>
      </w:pPr>
      <w:r w:rsidRPr="007F7320">
        <w:rPr>
          <w:sz w:val="18"/>
          <w:szCs w:val="18"/>
        </w:rPr>
        <w:t>Worked on yum and apt repository-based package manager.</w:t>
      </w:r>
    </w:p>
    <w:p w:rsidR="00862128" w:rsidRPr="007F7320" w:rsidRDefault="00862128" w:rsidP="00862128">
      <w:pPr>
        <w:pStyle w:val="ListParagraph"/>
        <w:rPr>
          <w:sz w:val="18"/>
          <w:szCs w:val="18"/>
        </w:rPr>
      </w:pPr>
      <w:r w:rsidRPr="007F7320">
        <w:rPr>
          <w:sz w:val="18"/>
          <w:szCs w:val="18"/>
        </w:rPr>
        <w:t>Written corn jobs.</w:t>
      </w:r>
    </w:p>
    <w:p w:rsidR="00862128" w:rsidRPr="007F7320" w:rsidRDefault="00862128" w:rsidP="00862128">
      <w:pPr>
        <w:pStyle w:val="ListParagraph"/>
        <w:rPr>
          <w:sz w:val="18"/>
          <w:szCs w:val="18"/>
        </w:rPr>
      </w:pPr>
      <w:r w:rsidRPr="007F7320">
        <w:rPr>
          <w:sz w:val="18"/>
          <w:szCs w:val="18"/>
        </w:rPr>
        <w:t>Creating linux users and copying ssh-key to the remote users.</w:t>
      </w:r>
    </w:p>
    <w:p w:rsidR="00862128" w:rsidRPr="007F7320" w:rsidRDefault="00862128" w:rsidP="00862128">
      <w:pPr>
        <w:pStyle w:val="ListParagraph"/>
        <w:rPr>
          <w:sz w:val="18"/>
          <w:szCs w:val="18"/>
        </w:rPr>
      </w:pPr>
      <w:r w:rsidRPr="007F7320">
        <w:rPr>
          <w:sz w:val="18"/>
          <w:szCs w:val="18"/>
        </w:rPr>
        <w:t>Worked on servicenow.</w:t>
      </w:r>
    </w:p>
    <w:p w:rsidR="00862128" w:rsidRPr="007F7320" w:rsidRDefault="00862128" w:rsidP="00862128">
      <w:pPr>
        <w:pStyle w:val="ListParagraph"/>
        <w:rPr>
          <w:sz w:val="18"/>
          <w:szCs w:val="18"/>
        </w:rPr>
      </w:pPr>
      <w:r w:rsidRPr="007F7320">
        <w:rPr>
          <w:sz w:val="18"/>
          <w:szCs w:val="18"/>
        </w:rPr>
        <w:t>Knowledge on Spinnaker setup.</w:t>
      </w:r>
    </w:p>
    <w:p w:rsidR="00862128" w:rsidRPr="007F7320" w:rsidRDefault="00862128" w:rsidP="00862128">
      <w:pPr>
        <w:pStyle w:val="ListParagraph"/>
        <w:rPr>
          <w:sz w:val="18"/>
          <w:szCs w:val="18"/>
        </w:rPr>
      </w:pPr>
      <w:r w:rsidRPr="007F7320">
        <w:rPr>
          <w:sz w:val="18"/>
          <w:szCs w:val="18"/>
        </w:rPr>
        <w:t>Knowledge on AWS.</w:t>
      </w:r>
    </w:p>
    <w:p w:rsidR="00862128" w:rsidRPr="007F7320" w:rsidRDefault="00862128" w:rsidP="00862128">
      <w:pPr>
        <w:pStyle w:val="ListParagraph"/>
        <w:rPr>
          <w:sz w:val="18"/>
          <w:szCs w:val="18"/>
        </w:rPr>
      </w:pPr>
      <w:r w:rsidRPr="007F7320">
        <w:rPr>
          <w:sz w:val="18"/>
          <w:szCs w:val="18"/>
        </w:rPr>
        <w:t>Knowledge on Shell and Perl.</w:t>
      </w:r>
    </w:p>
    <w:p w:rsidR="00862128" w:rsidRPr="007F7320" w:rsidRDefault="00862128" w:rsidP="00862128">
      <w:pPr>
        <w:pStyle w:val="ListParagraph"/>
        <w:rPr>
          <w:sz w:val="18"/>
          <w:szCs w:val="18"/>
        </w:rPr>
      </w:pPr>
      <w:r w:rsidRPr="007F7320">
        <w:rPr>
          <w:sz w:val="18"/>
          <w:szCs w:val="18"/>
        </w:rPr>
        <w:t>Knowledge on QA and Unit Testing.</w:t>
      </w:r>
    </w:p>
    <w:p w:rsidR="00862128" w:rsidRPr="007F7320" w:rsidRDefault="00862128" w:rsidP="00144B41">
      <w:pPr>
        <w:pStyle w:val="ListParagraph"/>
        <w:rPr>
          <w:sz w:val="18"/>
          <w:szCs w:val="18"/>
        </w:rPr>
      </w:pPr>
      <w:r w:rsidRPr="007F7320">
        <w:rPr>
          <w:sz w:val="18"/>
          <w:szCs w:val="18"/>
        </w:rPr>
        <w:t>Knowledge on Storage, Virtualization.</w:t>
      </w:r>
    </w:p>
    <w:p w:rsidR="004A498A" w:rsidRPr="007F7320" w:rsidRDefault="004A498A" w:rsidP="004A498A">
      <w:pPr>
        <w:ind w:left="432"/>
        <w:rPr>
          <w:sz w:val="18"/>
          <w:szCs w:val="18"/>
        </w:rPr>
      </w:pPr>
    </w:p>
    <w:tbl>
      <w:tblPr>
        <w:tblW w:w="5000" w:type="pct"/>
        <w:tblLayout w:type="fixed"/>
        <w:tblCellMar>
          <w:left w:w="0" w:type="dxa"/>
          <w:right w:w="115" w:type="dxa"/>
        </w:tblCellMar>
        <w:tblLook w:val="0600" w:firstRow="0" w:lastRow="0" w:firstColumn="0" w:lastColumn="0" w:noHBand="1" w:noVBand="1"/>
        <w:tblDescription w:val="Layout table"/>
      </w:tblPr>
      <w:tblGrid>
        <w:gridCol w:w="6427"/>
        <w:gridCol w:w="2213"/>
      </w:tblGrid>
      <w:tr w:rsidR="004A498A" w:rsidRPr="007F7320" w:rsidTr="00194023">
        <w:trPr>
          <w:trHeight w:val="216"/>
        </w:trPr>
        <w:tc>
          <w:tcPr>
            <w:tcW w:w="6427" w:type="dxa"/>
          </w:tcPr>
          <w:p w:rsidR="004A498A" w:rsidRPr="007F7320" w:rsidRDefault="004A498A" w:rsidP="00194023">
            <w:pPr>
              <w:pStyle w:val="Heading2"/>
              <w:rPr>
                <w:sz w:val="18"/>
                <w:szCs w:val="18"/>
              </w:rPr>
            </w:pPr>
            <w:r w:rsidRPr="007F7320">
              <w:rPr>
                <w:sz w:val="18"/>
                <w:szCs w:val="18"/>
              </w:rPr>
              <w:t xml:space="preserve">DevOps </w:t>
            </w:r>
            <w:r w:rsidR="00884CAA" w:rsidRPr="007F7320">
              <w:rPr>
                <w:sz w:val="18"/>
                <w:szCs w:val="18"/>
              </w:rPr>
              <w:t>Apprentice</w:t>
            </w:r>
          </w:p>
        </w:tc>
        <w:tc>
          <w:tcPr>
            <w:tcW w:w="2213" w:type="dxa"/>
          </w:tcPr>
          <w:p w:rsidR="004A498A" w:rsidRPr="007F7320" w:rsidRDefault="004A498A" w:rsidP="00423261">
            <w:pPr>
              <w:pStyle w:val="Dates"/>
              <w:jc w:val="left"/>
              <w:rPr>
                <w:sz w:val="18"/>
                <w:szCs w:val="18"/>
              </w:rPr>
            </w:pPr>
            <w:r w:rsidRPr="007F7320">
              <w:rPr>
                <w:sz w:val="18"/>
                <w:szCs w:val="18"/>
              </w:rPr>
              <w:t>APR 2017 – AUG 2017</w:t>
            </w:r>
          </w:p>
        </w:tc>
      </w:tr>
    </w:tbl>
    <w:p w:rsidR="004A498A" w:rsidRPr="007F7320" w:rsidRDefault="00884CAA" w:rsidP="00884CAA">
      <w:pPr>
        <w:pStyle w:val="Location"/>
        <w:ind w:left="0"/>
        <w:rPr>
          <w:sz w:val="18"/>
          <w:szCs w:val="18"/>
        </w:rPr>
      </w:pPr>
      <w:r w:rsidRPr="007F7320">
        <w:rPr>
          <w:sz w:val="18"/>
          <w:szCs w:val="18"/>
        </w:rPr>
        <w:t xml:space="preserve">       nCodeIT</w:t>
      </w:r>
      <w:r w:rsidR="004A498A" w:rsidRPr="007F7320">
        <w:rPr>
          <w:sz w:val="18"/>
          <w:szCs w:val="18"/>
        </w:rPr>
        <w:t xml:space="preserve"> Private Limited, Hyderabad</w:t>
      </w:r>
    </w:p>
    <w:p w:rsidR="00390DC5" w:rsidRPr="007F7320" w:rsidRDefault="00390DC5" w:rsidP="003B0C5A">
      <w:pPr>
        <w:pStyle w:val="Location"/>
        <w:ind w:left="0"/>
        <w:rPr>
          <w:i w:val="0"/>
          <w:sz w:val="18"/>
          <w:szCs w:val="18"/>
        </w:rPr>
      </w:pPr>
    </w:p>
    <w:p w:rsidR="00300698" w:rsidRPr="007F7320" w:rsidRDefault="00076F3F" w:rsidP="00300698">
      <w:pPr>
        <w:pStyle w:val="ListParagraph"/>
        <w:rPr>
          <w:sz w:val="18"/>
          <w:szCs w:val="18"/>
        </w:rPr>
      </w:pPr>
      <w:r w:rsidRPr="007F7320">
        <w:rPr>
          <w:sz w:val="18"/>
          <w:szCs w:val="18"/>
        </w:rPr>
        <w:t>Trained on Jenkins, Docker, Chef, JMeter, Redis, Python and Ruby on Rails.</w:t>
      </w:r>
    </w:p>
    <w:p w:rsidR="00076F3F" w:rsidRPr="007F7320" w:rsidRDefault="00076F3F" w:rsidP="00076F3F">
      <w:pPr>
        <w:pStyle w:val="ListParagraph"/>
        <w:rPr>
          <w:sz w:val="18"/>
          <w:szCs w:val="18"/>
        </w:rPr>
      </w:pPr>
      <w:r w:rsidRPr="007F7320">
        <w:rPr>
          <w:sz w:val="18"/>
          <w:szCs w:val="18"/>
        </w:rPr>
        <w:t>Given Workshops on Jenkins and Docker.</w:t>
      </w:r>
    </w:p>
    <w:p w:rsidR="00F448C6" w:rsidRPr="007F7320" w:rsidRDefault="00076F3F" w:rsidP="00F448C6">
      <w:pPr>
        <w:pStyle w:val="ListParagraph"/>
        <w:rPr>
          <w:sz w:val="18"/>
          <w:szCs w:val="18"/>
        </w:rPr>
      </w:pPr>
      <w:r w:rsidRPr="007F7320">
        <w:rPr>
          <w:sz w:val="18"/>
          <w:szCs w:val="18"/>
        </w:rPr>
        <w:t>Attended Workshops on Git, GitHub, Chef, Vagrant, Ruby and PHP.</w:t>
      </w:r>
    </w:p>
    <w:p w:rsidR="00AE6267" w:rsidRDefault="00AE6267" w:rsidP="00AE6267">
      <w:pPr>
        <w:pStyle w:val="ListParagraph"/>
        <w:numPr>
          <w:ilvl w:val="0"/>
          <w:numId w:val="0"/>
        </w:numPr>
        <w:ind w:left="792"/>
      </w:pPr>
    </w:p>
    <w:p w:rsidR="00F448C6" w:rsidRPr="007F7320" w:rsidRDefault="00F448C6" w:rsidP="00F448C6">
      <w:pPr>
        <w:pStyle w:val="Heading1"/>
        <w:rPr>
          <w:sz w:val="18"/>
          <w:szCs w:val="18"/>
        </w:rPr>
      </w:pPr>
      <w:r w:rsidRPr="007F7320">
        <w:rPr>
          <w:sz w:val="18"/>
          <w:szCs w:val="18"/>
        </w:rPr>
        <w:t>TRAINING</w:t>
      </w:r>
    </w:p>
    <w:tbl>
      <w:tblPr>
        <w:tblW w:w="5000" w:type="pct"/>
        <w:tblLayout w:type="fixed"/>
        <w:tblCellMar>
          <w:left w:w="0" w:type="dxa"/>
          <w:right w:w="115" w:type="dxa"/>
        </w:tblCellMar>
        <w:tblLook w:val="0600" w:firstRow="0" w:lastRow="0" w:firstColumn="0" w:lastColumn="0" w:noHBand="1" w:noVBand="1"/>
        <w:tblDescription w:val="Layout table"/>
      </w:tblPr>
      <w:tblGrid>
        <w:gridCol w:w="6426"/>
        <w:gridCol w:w="52"/>
        <w:gridCol w:w="2155"/>
        <w:gridCol w:w="7"/>
      </w:tblGrid>
      <w:tr w:rsidR="00F448C6" w:rsidRPr="00DE7766" w:rsidTr="00915A26">
        <w:trPr>
          <w:trHeight w:val="216"/>
        </w:trPr>
        <w:tc>
          <w:tcPr>
            <w:tcW w:w="6513" w:type="dxa"/>
          </w:tcPr>
          <w:p w:rsidR="00915A26" w:rsidRPr="00915A26" w:rsidRDefault="00915A26" w:rsidP="00915A26"/>
        </w:tc>
        <w:tc>
          <w:tcPr>
            <w:tcW w:w="2242" w:type="dxa"/>
            <w:gridSpan w:val="3"/>
          </w:tcPr>
          <w:p w:rsidR="00F448C6" w:rsidRPr="00DE7766" w:rsidRDefault="00F448C6" w:rsidP="00D74D08">
            <w:pPr>
              <w:pStyle w:val="Dates"/>
            </w:pPr>
          </w:p>
        </w:tc>
      </w:tr>
      <w:tr w:rsidR="00915A26" w:rsidRPr="007F7320" w:rsidTr="00915A26">
        <w:tblPrEx>
          <w:tblCellMar>
            <w:left w:w="108" w:type="dxa"/>
            <w:right w:w="108" w:type="dxa"/>
          </w:tblCellMar>
        </w:tblPrEx>
        <w:trPr>
          <w:gridAfter w:val="1"/>
          <w:wAfter w:w="7" w:type="dxa"/>
          <w:trHeight w:val="216"/>
        </w:trPr>
        <w:tc>
          <w:tcPr>
            <w:tcW w:w="656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115" w:type="dxa"/>
            </w:tcMar>
          </w:tcPr>
          <w:p w:rsidR="00915A26" w:rsidRPr="007F7320" w:rsidRDefault="00915A26" w:rsidP="009B2B42">
            <w:pPr>
              <w:pStyle w:val="Heading2"/>
              <w:rPr>
                <w:sz w:val="18"/>
                <w:szCs w:val="18"/>
              </w:rPr>
            </w:pPr>
            <w:r w:rsidRPr="007F7320">
              <w:rPr>
                <w:sz w:val="18"/>
                <w:szCs w:val="18"/>
              </w:rPr>
              <w:t>Core Java</w:t>
            </w:r>
          </w:p>
        </w:tc>
        <w:tc>
          <w:tcPr>
            <w:tcW w:w="2182" w:type="dxa"/>
            <w:tcBorders>
              <w:top w:val="nil"/>
              <w:left w:val="nil"/>
              <w:bottom w:val="nil"/>
              <w:right w:val="nil"/>
            </w:tcBorders>
          </w:tcPr>
          <w:p w:rsidR="00915A26" w:rsidRPr="007F7320" w:rsidRDefault="00915A26" w:rsidP="009B2B42">
            <w:pPr>
              <w:pStyle w:val="Dates"/>
              <w:rPr>
                <w:sz w:val="18"/>
                <w:szCs w:val="18"/>
              </w:rPr>
            </w:pPr>
            <w:r w:rsidRPr="007F7320">
              <w:rPr>
                <w:sz w:val="18"/>
                <w:szCs w:val="18"/>
              </w:rPr>
              <w:t>2017</w:t>
            </w:r>
          </w:p>
        </w:tc>
      </w:tr>
    </w:tbl>
    <w:p w:rsidR="00915A26" w:rsidRPr="007F7320" w:rsidRDefault="00915A26" w:rsidP="00915A26">
      <w:pPr>
        <w:pStyle w:val="Location"/>
        <w:rPr>
          <w:sz w:val="18"/>
          <w:szCs w:val="18"/>
        </w:rPr>
      </w:pPr>
      <w:r w:rsidRPr="007F7320">
        <w:rPr>
          <w:sz w:val="18"/>
          <w:szCs w:val="18"/>
        </w:rPr>
        <w:t>Naresh IT Technologies, Hyderabad</w:t>
      </w:r>
    </w:p>
    <w:p w:rsidR="00915A26" w:rsidRPr="007F7320" w:rsidRDefault="00915A26" w:rsidP="00915A26">
      <w:pPr>
        <w:pStyle w:val="Location"/>
        <w:rPr>
          <w:i w:val="0"/>
          <w:sz w:val="18"/>
          <w:szCs w:val="18"/>
        </w:rPr>
      </w:pPr>
    </w:p>
    <w:p w:rsidR="00915A26" w:rsidRPr="007F7320" w:rsidRDefault="002E6E5C" w:rsidP="00915A26">
      <w:pPr>
        <w:pStyle w:val="ListParagraph"/>
        <w:rPr>
          <w:sz w:val="18"/>
          <w:szCs w:val="18"/>
        </w:rPr>
      </w:pPr>
      <w:r>
        <w:rPr>
          <w:sz w:val="18"/>
          <w:szCs w:val="18"/>
        </w:rPr>
        <w:t>k</w:t>
      </w:r>
      <w:r w:rsidR="00ED1EA3" w:rsidRPr="007F7320">
        <w:rPr>
          <w:sz w:val="18"/>
          <w:szCs w:val="18"/>
        </w:rPr>
        <w:t>nowledge on Java Basics.</w:t>
      </w:r>
    </w:p>
    <w:p w:rsidR="00ED1EA3" w:rsidRPr="007F7320" w:rsidRDefault="00ED1EA3" w:rsidP="00915A26">
      <w:pPr>
        <w:pStyle w:val="ListParagraph"/>
        <w:rPr>
          <w:sz w:val="18"/>
          <w:szCs w:val="18"/>
        </w:rPr>
      </w:pPr>
      <w:r w:rsidRPr="007F7320">
        <w:rPr>
          <w:sz w:val="18"/>
          <w:szCs w:val="18"/>
        </w:rPr>
        <w:t>Working with Java Data Types.</w:t>
      </w:r>
    </w:p>
    <w:p w:rsidR="00ED1EA3" w:rsidRPr="007F7320" w:rsidRDefault="00ED1EA3" w:rsidP="00915A26">
      <w:pPr>
        <w:pStyle w:val="ListParagraph"/>
        <w:rPr>
          <w:sz w:val="18"/>
          <w:szCs w:val="18"/>
        </w:rPr>
      </w:pPr>
      <w:r w:rsidRPr="007F7320">
        <w:rPr>
          <w:sz w:val="18"/>
          <w:szCs w:val="18"/>
        </w:rPr>
        <w:t>Using Operators and Decision constructs.</w:t>
      </w:r>
    </w:p>
    <w:p w:rsidR="00ED1EA3" w:rsidRPr="007F7320" w:rsidRDefault="00ED1EA3" w:rsidP="00915A26">
      <w:pPr>
        <w:pStyle w:val="ListParagraph"/>
        <w:rPr>
          <w:sz w:val="18"/>
          <w:szCs w:val="18"/>
        </w:rPr>
      </w:pPr>
      <w:r w:rsidRPr="007F7320">
        <w:rPr>
          <w:sz w:val="18"/>
          <w:szCs w:val="18"/>
        </w:rPr>
        <w:t>Creating and using arrays.</w:t>
      </w:r>
    </w:p>
    <w:p w:rsidR="00ED1EA3" w:rsidRPr="007F7320" w:rsidRDefault="00ED1EA3" w:rsidP="00915A26">
      <w:pPr>
        <w:pStyle w:val="ListParagraph"/>
        <w:rPr>
          <w:sz w:val="18"/>
          <w:szCs w:val="18"/>
        </w:rPr>
      </w:pPr>
      <w:r w:rsidRPr="007F7320">
        <w:rPr>
          <w:sz w:val="18"/>
          <w:szCs w:val="18"/>
        </w:rPr>
        <w:t>Using of Loop constructs.</w:t>
      </w:r>
    </w:p>
    <w:p w:rsidR="00ED1EA3" w:rsidRPr="007F7320" w:rsidRDefault="00ED1EA3" w:rsidP="00915A26">
      <w:pPr>
        <w:pStyle w:val="ListParagraph"/>
        <w:rPr>
          <w:sz w:val="18"/>
          <w:szCs w:val="18"/>
        </w:rPr>
      </w:pPr>
      <w:r w:rsidRPr="007F7320">
        <w:rPr>
          <w:sz w:val="18"/>
          <w:szCs w:val="18"/>
        </w:rPr>
        <w:t>Working with Methods and Encapsulation.</w:t>
      </w:r>
    </w:p>
    <w:p w:rsidR="00ED1EA3" w:rsidRPr="007F7320" w:rsidRDefault="00ED1EA3" w:rsidP="00915A26">
      <w:pPr>
        <w:pStyle w:val="ListParagraph"/>
        <w:rPr>
          <w:sz w:val="18"/>
          <w:szCs w:val="18"/>
        </w:rPr>
      </w:pPr>
      <w:r w:rsidRPr="007F7320">
        <w:rPr>
          <w:sz w:val="18"/>
          <w:szCs w:val="18"/>
        </w:rPr>
        <w:t>Working with Inheritance.</w:t>
      </w:r>
    </w:p>
    <w:p w:rsidR="00ED1EA3" w:rsidRPr="007F7320" w:rsidRDefault="00ED1EA3" w:rsidP="00915A26">
      <w:pPr>
        <w:pStyle w:val="ListParagraph"/>
        <w:rPr>
          <w:sz w:val="18"/>
          <w:szCs w:val="18"/>
        </w:rPr>
      </w:pPr>
      <w:r w:rsidRPr="007F7320">
        <w:rPr>
          <w:sz w:val="18"/>
          <w:szCs w:val="18"/>
        </w:rPr>
        <w:t>Handling Exceptions.</w:t>
      </w:r>
    </w:p>
    <w:p w:rsidR="00ED1EA3" w:rsidRPr="007F7320" w:rsidRDefault="00ED1EA3" w:rsidP="00915A26">
      <w:pPr>
        <w:pStyle w:val="ListParagraph"/>
        <w:rPr>
          <w:sz w:val="18"/>
          <w:szCs w:val="18"/>
        </w:rPr>
      </w:pPr>
      <w:r w:rsidRPr="007F7320">
        <w:rPr>
          <w:sz w:val="18"/>
          <w:szCs w:val="18"/>
        </w:rPr>
        <w:t>Working with selected classes from the Java API.</w:t>
      </w:r>
    </w:p>
    <w:p w:rsidR="00ED1EA3" w:rsidRPr="007F7320" w:rsidRDefault="00ED1EA3" w:rsidP="00ED1EA3">
      <w:pPr>
        <w:ind w:left="432"/>
        <w:rPr>
          <w:sz w:val="18"/>
          <w:szCs w:val="18"/>
        </w:rPr>
      </w:pPr>
    </w:p>
    <w:tbl>
      <w:tblPr>
        <w:tblW w:w="5000" w:type="pct"/>
        <w:tblLayout w:type="fixed"/>
        <w:tblLook w:val="0600" w:firstRow="0" w:lastRow="0" w:firstColumn="0" w:lastColumn="0" w:noHBand="1" w:noVBand="1"/>
        <w:tblDescription w:val="Layout table"/>
      </w:tblPr>
      <w:tblGrid>
        <w:gridCol w:w="6483"/>
        <w:gridCol w:w="2157"/>
      </w:tblGrid>
      <w:tr w:rsidR="00915A26" w:rsidRPr="007F7320" w:rsidTr="00ED1EA3">
        <w:trPr>
          <w:trHeight w:val="216"/>
        </w:trPr>
        <w:tc>
          <w:tcPr>
            <w:tcW w:w="6566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115" w:type="dxa"/>
            </w:tcMar>
          </w:tcPr>
          <w:p w:rsidR="00915A26" w:rsidRPr="007F7320" w:rsidRDefault="00915A26" w:rsidP="009B2B42">
            <w:pPr>
              <w:pStyle w:val="Heading2"/>
              <w:rPr>
                <w:sz w:val="18"/>
                <w:szCs w:val="18"/>
              </w:rPr>
            </w:pPr>
            <w:r w:rsidRPr="007F7320">
              <w:rPr>
                <w:sz w:val="18"/>
                <w:szCs w:val="18"/>
              </w:rPr>
              <w:t>Oracle DBA Real Time Project</w:t>
            </w:r>
          </w:p>
        </w:tc>
        <w:tc>
          <w:tcPr>
            <w:tcW w:w="2182" w:type="dxa"/>
            <w:tcBorders>
              <w:top w:val="nil"/>
              <w:left w:val="nil"/>
              <w:bottom w:val="nil"/>
              <w:right w:val="nil"/>
            </w:tcBorders>
          </w:tcPr>
          <w:p w:rsidR="00915A26" w:rsidRPr="007F7320" w:rsidRDefault="00915A26" w:rsidP="009B2B42">
            <w:pPr>
              <w:pStyle w:val="Dates"/>
              <w:rPr>
                <w:sz w:val="18"/>
                <w:szCs w:val="18"/>
              </w:rPr>
            </w:pPr>
            <w:r w:rsidRPr="007F7320">
              <w:rPr>
                <w:sz w:val="18"/>
                <w:szCs w:val="18"/>
              </w:rPr>
              <w:t>2017</w:t>
            </w:r>
          </w:p>
        </w:tc>
      </w:tr>
    </w:tbl>
    <w:p w:rsidR="00915A26" w:rsidRPr="007F7320" w:rsidRDefault="00915A26" w:rsidP="00915A26">
      <w:pPr>
        <w:pStyle w:val="Location"/>
        <w:rPr>
          <w:sz w:val="18"/>
          <w:szCs w:val="18"/>
        </w:rPr>
      </w:pPr>
      <w:r w:rsidRPr="007F7320">
        <w:rPr>
          <w:sz w:val="18"/>
          <w:szCs w:val="18"/>
        </w:rPr>
        <w:t>Vipulaa Technologies, Hyderabad</w:t>
      </w:r>
    </w:p>
    <w:p w:rsidR="00B4784D" w:rsidRPr="007F7320" w:rsidRDefault="00B4784D" w:rsidP="00915A26">
      <w:pPr>
        <w:pStyle w:val="Location"/>
        <w:rPr>
          <w:i w:val="0"/>
          <w:sz w:val="18"/>
          <w:szCs w:val="18"/>
        </w:rPr>
      </w:pPr>
    </w:p>
    <w:p w:rsidR="00915A26" w:rsidRPr="007F7320" w:rsidRDefault="00F063DA" w:rsidP="00915A26">
      <w:pPr>
        <w:pStyle w:val="ListParagraph"/>
        <w:rPr>
          <w:sz w:val="18"/>
          <w:szCs w:val="18"/>
        </w:rPr>
      </w:pPr>
      <w:r w:rsidRPr="007F7320">
        <w:rPr>
          <w:sz w:val="18"/>
          <w:szCs w:val="18"/>
        </w:rPr>
        <w:t>Writing SQL statements, S</w:t>
      </w:r>
      <w:r w:rsidR="00A97962" w:rsidRPr="007F7320">
        <w:rPr>
          <w:sz w:val="18"/>
          <w:szCs w:val="18"/>
        </w:rPr>
        <w:t>ub-queries like equal-joins, non-equal joins, left joins, right joins and other types of joins.</w:t>
      </w:r>
    </w:p>
    <w:p w:rsidR="00A97962" w:rsidRPr="007F7320" w:rsidRDefault="00A97962" w:rsidP="00A97962">
      <w:pPr>
        <w:pStyle w:val="ListParagraph"/>
        <w:rPr>
          <w:sz w:val="18"/>
          <w:szCs w:val="18"/>
        </w:rPr>
      </w:pPr>
      <w:r w:rsidRPr="007F7320">
        <w:rPr>
          <w:sz w:val="18"/>
          <w:szCs w:val="18"/>
        </w:rPr>
        <w:t>Creating cluster tables and index on cluster table columns.</w:t>
      </w:r>
    </w:p>
    <w:p w:rsidR="00A97962" w:rsidRPr="007F7320" w:rsidRDefault="00A97962" w:rsidP="00A97962">
      <w:pPr>
        <w:pStyle w:val="ListParagraph"/>
        <w:rPr>
          <w:rStyle w:val="Strong"/>
          <w:rFonts w:ascii="Verdana" w:hAnsi="Verdana"/>
          <w:b w:val="0"/>
          <w:bCs w:val="0"/>
          <w:sz w:val="18"/>
          <w:szCs w:val="18"/>
        </w:rPr>
      </w:pPr>
      <w:r w:rsidRPr="007F7320">
        <w:rPr>
          <w:rStyle w:val="Strong"/>
          <w:rFonts w:ascii="Verdana" w:hAnsi="Verdana" w:cs="Tahoma"/>
          <w:b w:val="0"/>
          <w:sz w:val="18"/>
          <w:szCs w:val="18"/>
        </w:rPr>
        <w:t>UNIX Cron-Jobs.</w:t>
      </w:r>
    </w:p>
    <w:p w:rsidR="00A97962" w:rsidRPr="007F7320" w:rsidRDefault="00A97962" w:rsidP="00A97962">
      <w:pPr>
        <w:pStyle w:val="ListParagraph"/>
        <w:rPr>
          <w:iCs/>
          <w:sz w:val="18"/>
          <w:szCs w:val="18"/>
        </w:rPr>
      </w:pPr>
      <w:r w:rsidRPr="007F7320">
        <w:rPr>
          <w:sz w:val="18"/>
          <w:szCs w:val="18"/>
        </w:rPr>
        <w:t xml:space="preserve">Using ORACLE utilities such as </w:t>
      </w:r>
      <w:r w:rsidRPr="007F7320">
        <w:rPr>
          <w:rStyle w:val="Strong"/>
          <w:rFonts w:ascii="Verdana" w:hAnsi="Verdana" w:cs="Tahoma"/>
          <w:b w:val="0"/>
          <w:sz w:val="18"/>
          <w:szCs w:val="18"/>
        </w:rPr>
        <w:t>Import/Export, SQL*Loader, netca, impdp/expdp</w:t>
      </w:r>
      <w:r w:rsidRPr="007F7320">
        <w:rPr>
          <w:sz w:val="18"/>
          <w:szCs w:val="18"/>
        </w:rPr>
        <w:t xml:space="preserve"> and </w:t>
      </w:r>
      <w:r w:rsidRPr="007F7320">
        <w:rPr>
          <w:rStyle w:val="Strong"/>
          <w:rFonts w:ascii="Verdana" w:hAnsi="Verdana" w:cs="Tahoma"/>
          <w:b w:val="0"/>
          <w:sz w:val="18"/>
          <w:szCs w:val="18"/>
        </w:rPr>
        <w:t>SQL*PLUS</w:t>
      </w:r>
      <w:r w:rsidRPr="007F7320">
        <w:rPr>
          <w:sz w:val="18"/>
          <w:szCs w:val="18"/>
        </w:rPr>
        <w:t>.</w:t>
      </w:r>
    </w:p>
    <w:p w:rsidR="00A97962" w:rsidRPr="007F7320" w:rsidRDefault="00A97962" w:rsidP="00A97962">
      <w:pPr>
        <w:pStyle w:val="ListParagraph"/>
        <w:rPr>
          <w:sz w:val="18"/>
          <w:szCs w:val="18"/>
        </w:rPr>
      </w:pPr>
      <w:r w:rsidRPr="007F7320">
        <w:rPr>
          <w:sz w:val="18"/>
          <w:szCs w:val="18"/>
        </w:rPr>
        <w:t>Installing Oracle database for version 11g on Linux platform.</w:t>
      </w:r>
    </w:p>
    <w:p w:rsidR="00A97962" w:rsidRPr="007F7320" w:rsidRDefault="00A97962" w:rsidP="00A97962">
      <w:pPr>
        <w:pStyle w:val="ListParagraph"/>
        <w:rPr>
          <w:sz w:val="18"/>
          <w:szCs w:val="18"/>
        </w:rPr>
      </w:pPr>
      <w:r w:rsidRPr="007F7320">
        <w:rPr>
          <w:sz w:val="18"/>
          <w:szCs w:val="18"/>
        </w:rPr>
        <w:t>Creating tablespaces and monitoring their growth and Resize or add more data files to database or tablespaces for space related issues in Oracle Database 11g on Linux platform.</w:t>
      </w:r>
    </w:p>
    <w:p w:rsidR="00A97962" w:rsidRPr="007F7320" w:rsidRDefault="00A97962" w:rsidP="00A97962">
      <w:pPr>
        <w:pStyle w:val="ListParagraph"/>
        <w:rPr>
          <w:sz w:val="18"/>
          <w:szCs w:val="18"/>
        </w:rPr>
      </w:pPr>
      <w:r w:rsidRPr="007F7320">
        <w:rPr>
          <w:sz w:val="18"/>
          <w:szCs w:val="18"/>
        </w:rPr>
        <w:t>Taking the online and offline backups on weekly and Monthly basis.</w:t>
      </w:r>
    </w:p>
    <w:p w:rsidR="00A97962" w:rsidRPr="007F7320" w:rsidRDefault="00A97962" w:rsidP="00A97962">
      <w:pPr>
        <w:pStyle w:val="ListParagraph"/>
        <w:rPr>
          <w:sz w:val="18"/>
          <w:szCs w:val="18"/>
        </w:rPr>
      </w:pPr>
      <w:r w:rsidRPr="007F7320">
        <w:rPr>
          <w:sz w:val="18"/>
          <w:szCs w:val="18"/>
        </w:rPr>
        <w:t>Taking the backup of the databases using RMAN.</w:t>
      </w:r>
    </w:p>
    <w:p w:rsidR="00A97962" w:rsidRPr="007F7320" w:rsidRDefault="00A97962" w:rsidP="00A97962">
      <w:pPr>
        <w:pStyle w:val="ListParagraph"/>
        <w:rPr>
          <w:sz w:val="18"/>
          <w:szCs w:val="18"/>
        </w:rPr>
      </w:pPr>
      <w:r w:rsidRPr="007F7320">
        <w:rPr>
          <w:sz w:val="18"/>
          <w:szCs w:val="18"/>
        </w:rPr>
        <w:t>Created Users, Roles, Profiles and granted privileges and profile to users.</w:t>
      </w:r>
    </w:p>
    <w:p w:rsidR="00A97962" w:rsidRPr="007F7320" w:rsidRDefault="00A97962" w:rsidP="00A97962">
      <w:pPr>
        <w:pStyle w:val="ListParagraph"/>
        <w:rPr>
          <w:sz w:val="18"/>
          <w:szCs w:val="18"/>
        </w:rPr>
      </w:pPr>
      <w:r w:rsidRPr="007F7320">
        <w:rPr>
          <w:sz w:val="18"/>
          <w:szCs w:val="18"/>
        </w:rPr>
        <w:t>Troubleshooting any SQL related issues in Client Servers.</w:t>
      </w:r>
    </w:p>
    <w:p w:rsidR="00A97962" w:rsidRPr="007F7320" w:rsidRDefault="00A97962" w:rsidP="00A97962">
      <w:pPr>
        <w:rPr>
          <w:sz w:val="18"/>
          <w:szCs w:val="18"/>
        </w:rPr>
      </w:pPr>
    </w:p>
    <w:tbl>
      <w:tblPr>
        <w:tblW w:w="5000" w:type="pct"/>
        <w:tblLayout w:type="fixed"/>
        <w:tblLook w:val="0600" w:firstRow="0" w:lastRow="0" w:firstColumn="0" w:lastColumn="0" w:noHBand="1" w:noVBand="1"/>
        <w:tblDescription w:val="Layout table"/>
      </w:tblPr>
      <w:tblGrid>
        <w:gridCol w:w="6483"/>
        <w:gridCol w:w="2157"/>
      </w:tblGrid>
      <w:tr w:rsidR="00915A26" w:rsidRPr="007F7320" w:rsidTr="00A97962">
        <w:trPr>
          <w:trHeight w:val="216"/>
        </w:trPr>
        <w:tc>
          <w:tcPr>
            <w:tcW w:w="6566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115" w:type="dxa"/>
            </w:tcMar>
          </w:tcPr>
          <w:p w:rsidR="00915A26" w:rsidRPr="007F7320" w:rsidRDefault="00915A26" w:rsidP="009B2B42">
            <w:pPr>
              <w:pStyle w:val="Heading2"/>
              <w:rPr>
                <w:sz w:val="18"/>
                <w:szCs w:val="18"/>
              </w:rPr>
            </w:pPr>
            <w:r w:rsidRPr="007F7320">
              <w:rPr>
                <w:sz w:val="18"/>
                <w:szCs w:val="18"/>
              </w:rPr>
              <w:t>Oracle RAC</w:t>
            </w:r>
          </w:p>
        </w:tc>
        <w:tc>
          <w:tcPr>
            <w:tcW w:w="2182" w:type="dxa"/>
            <w:tcBorders>
              <w:top w:val="nil"/>
              <w:left w:val="nil"/>
              <w:bottom w:val="nil"/>
              <w:right w:val="nil"/>
            </w:tcBorders>
          </w:tcPr>
          <w:p w:rsidR="00915A26" w:rsidRPr="007F7320" w:rsidRDefault="00915A26" w:rsidP="009B2B42">
            <w:pPr>
              <w:pStyle w:val="Dates"/>
              <w:rPr>
                <w:sz w:val="18"/>
                <w:szCs w:val="18"/>
              </w:rPr>
            </w:pPr>
            <w:r w:rsidRPr="007F7320">
              <w:rPr>
                <w:sz w:val="18"/>
                <w:szCs w:val="18"/>
              </w:rPr>
              <w:t>2016</w:t>
            </w:r>
          </w:p>
        </w:tc>
      </w:tr>
    </w:tbl>
    <w:p w:rsidR="00915A26" w:rsidRPr="007F7320" w:rsidRDefault="00915A26" w:rsidP="00915A26">
      <w:pPr>
        <w:pStyle w:val="Location"/>
        <w:rPr>
          <w:sz w:val="18"/>
          <w:szCs w:val="18"/>
        </w:rPr>
      </w:pPr>
      <w:r w:rsidRPr="007F7320">
        <w:rPr>
          <w:sz w:val="18"/>
          <w:szCs w:val="18"/>
        </w:rPr>
        <w:t>Wilshire Software Technologies, Hyderabad</w:t>
      </w:r>
    </w:p>
    <w:p w:rsidR="00B4784D" w:rsidRPr="007F7320" w:rsidRDefault="00B4784D" w:rsidP="00915A26">
      <w:pPr>
        <w:pStyle w:val="Location"/>
        <w:rPr>
          <w:i w:val="0"/>
          <w:sz w:val="18"/>
          <w:szCs w:val="18"/>
        </w:rPr>
      </w:pPr>
    </w:p>
    <w:p w:rsidR="00915A26" w:rsidRPr="007F7320" w:rsidRDefault="00780CC2" w:rsidP="00915A26">
      <w:pPr>
        <w:pStyle w:val="ListParagraph"/>
        <w:rPr>
          <w:sz w:val="18"/>
          <w:szCs w:val="18"/>
        </w:rPr>
      </w:pPr>
      <w:r w:rsidRPr="007F7320">
        <w:rPr>
          <w:sz w:val="18"/>
          <w:szCs w:val="18"/>
        </w:rPr>
        <w:t>Understanding Oracle RAC Architecture.</w:t>
      </w:r>
    </w:p>
    <w:p w:rsidR="00780CC2" w:rsidRPr="007F7320" w:rsidRDefault="00780CC2" w:rsidP="00780CC2">
      <w:pPr>
        <w:pStyle w:val="ListParagraph"/>
        <w:rPr>
          <w:sz w:val="18"/>
          <w:szCs w:val="18"/>
        </w:rPr>
      </w:pPr>
      <w:r w:rsidRPr="007F7320">
        <w:rPr>
          <w:sz w:val="18"/>
          <w:szCs w:val="18"/>
        </w:rPr>
        <w:t>Installed and configured of  2 node 11gR2 RAC.</w:t>
      </w:r>
    </w:p>
    <w:p w:rsidR="00780CC2" w:rsidRPr="007F7320" w:rsidRDefault="00780CC2" w:rsidP="00780CC2">
      <w:pPr>
        <w:pStyle w:val="ListParagraph"/>
        <w:rPr>
          <w:sz w:val="18"/>
          <w:szCs w:val="18"/>
        </w:rPr>
      </w:pPr>
      <w:r w:rsidRPr="007F7320">
        <w:rPr>
          <w:sz w:val="18"/>
          <w:szCs w:val="18"/>
        </w:rPr>
        <w:t>Administering the RAC databases using    SRVCTL, CRSCTL.</w:t>
      </w:r>
    </w:p>
    <w:p w:rsidR="00780CC2" w:rsidRPr="007F7320" w:rsidRDefault="00780CC2" w:rsidP="00915A26">
      <w:pPr>
        <w:pStyle w:val="ListParagraph"/>
        <w:rPr>
          <w:sz w:val="18"/>
          <w:szCs w:val="18"/>
        </w:rPr>
      </w:pPr>
      <w:r w:rsidRPr="007F7320">
        <w:rPr>
          <w:sz w:val="18"/>
          <w:szCs w:val="18"/>
        </w:rPr>
        <w:lastRenderedPageBreak/>
        <w:t>Migrating Non RAC database to RAC database.</w:t>
      </w:r>
    </w:p>
    <w:p w:rsidR="00915A26" w:rsidRPr="007F7320" w:rsidRDefault="00915A26" w:rsidP="004510C1">
      <w:pPr>
        <w:ind w:left="432"/>
        <w:rPr>
          <w:sz w:val="18"/>
          <w:szCs w:val="18"/>
        </w:rPr>
      </w:pPr>
    </w:p>
    <w:tbl>
      <w:tblPr>
        <w:tblW w:w="5000" w:type="pct"/>
        <w:tblLayout w:type="fixed"/>
        <w:tblLook w:val="0600" w:firstRow="0" w:lastRow="0" w:firstColumn="0" w:lastColumn="0" w:noHBand="1" w:noVBand="1"/>
        <w:tblDescription w:val="Layout table"/>
      </w:tblPr>
      <w:tblGrid>
        <w:gridCol w:w="6483"/>
        <w:gridCol w:w="2157"/>
      </w:tblGrid>
      <w:tr w:rsidR="00915A26" w:rsidRPr="007F7320" w:rsidTr="009B2B42">
        <w:trPr>
          <w:trHeight w:val="216"/>
        </w:trPr>
        <w:tc>
          <w:tcPr>
            <w:tcW w:w="6566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115" w:type="dxa"/>
            </w:tcMar>
          </w:tcPr>
          <w:p w:rsidR="00915A26" w:rsidRPr="007F7320" w:rsidRDefault="00915A26" w:rsidP="009B2B42">
            <w:pPr>
              <w:pStyle w:val="Heading2"/>
              <w:rPr>
                <w:sz w:val="18"/>
                <w:szCs w:val="18"/>
              </w:rPr>
            </w:pPr>
            <w:r w:rsidRPr="007F7320">
              <w:rPr>
                <w:sz w:val="18"/>
                <w:szCs w:val="18"/>
              </w:rPr>
              <w:t xml:space="preserve">Oracle DBA </w:t>
            </w:r>
          </w:p>
        </w:tc>
        <w:tc>
          <w:tcPr>
            <w:tcW w:w="2182" w:type="dxa"/>
            <w:tcBorders>
              <w:top w:val="nil"/>
              <w:left w:val="nil"/>
              <w:bottom w:val="nil"/>
              <w:right w:val="nil"/>
            </w:tcBorders>
          </w:tcPr>
          <w:p w:rsidR="00915A26" w:rsidRPr="007F7320" w:rsidRDefault="00915A26" w:rsidP="009B2B42">
            <w:pPr>
              <w:pStyle w:val="Dates"/>
              <w:rPr>
                <w:sz w:val="18"/>
                <w:szCs w:val="18"/>
              </w:rPr>
            </w:pPr>
            <w:r w:rsidRPr="007F7320">
              <w:rPr>
                <w:sz w:val="18"/>
                <w:szCs w:val="18"/>
              </w:rPr>
              <w:t>2015</w:t>
            </w:r>
          </w:p>
        </w:tc>
      </w:tr>
    </w:tbl>
    <w:p w:rsidR="00915A26" w:rsidRPr="007F7320" w:rsidRDefault="00915A26" w:rsidP="00915A26">
      <w:pPr>
        <w:pStyle w:val="Location"/>
        <w:rPr>
          <w:sz w:val="18"/>
          <w:szCs w:val="18"/>
        </w:rPr>
      </w:pPr>
      <w:r w:rsidRPr="007F7320">
        <w:rPr>
          <w:sz w:val="18"/>
          <w:szCs w:val="18"/>
        </w:rPr>
        <w:t>Wilshire Software Technologies, Hyderabad</w:t>
      </w:r>
    </w:p>
    <w:p w:rsidR="00B4784D" w:rsidRPr="007F7320" w:rsidRDefault="00B4784D" w:rsidP="00915A26">
      <w:pPr>
        <w:pStyle w:val="Location"/>
        <w:rPr>
          <w:i w:val="0"/>
          <w:sz w:val="18"/>
          <w:szCs w:val="18"/>
        </w:rPr>
      </w:pPr>
    </w:p>
    <w:p w:rsidR="00380647" w:rsidRPr="007F7320" w:rsidRDefault="00380647" w:rsidP="00380647">
      <w:pPr>
        <w:pStyle w:val="ListParagraph"/>
        <w:rPr>
          <w:sz w:val="18"/>
          <w:szCs w:val="18"/>
        </w:rPr>
      </w:pPr>
      <w:r w:rsidRPr="007F7320">
        <w:rPr>
          <w:sz w:val="18"/>
          <w:szCs w:val="18"/>
        </w:rPr>
        <w:t>Understanding of Oracle 11g Architecture.</w:t>
      </w:r>
    </w:p>
    <w:p w:rsidR="00915A26" w:rsidRPr="007F7320" w:rsidRDefault="00380647" w:rsidP="00915A26">
      <w:pPr>
        <w:pStyle w:val="ListParagraph"/>
        <w:rPr>
          <w:sz w:val="18"/>
          <w:szCs w:val="18"/>
        </w:rPr>
      </w:pPr>
      <w:r w:rsidRPr="007F7320">
        <w:rPr>
          <w:sz w:val="18"/>
          <w:szCs w:val="18"/>
        </w:rPr>
        <w:t>Installation of Oracle on RH Linux.</w:t>
      </w:r>
    </w:p>
    <w:p w:rsidR="00380647" w:rsidRPr="007F7320" w:rsidRDefault="00380647" w:rsidP="00915A26">
      <w:pPr>
        <w:pStyle w:val="ListParagraph"/>
        <w:rPr>
          <w:sz w:val="18"/>
          <w:szCs w:val="18"/>
        </w:rPr>
      </w:pPr>
      <w:r w:rsidRPr="007F7320">
        <w:rPr>
          <w:sz w:val="18"/>
          <w:szCs w:val="18"/>
        </w:rPr>
        <w:t>Creating Databases using various methods (manual, dbca).</w:t>
      </w:r>
    </w:p>
    <w:p w:rsidR="00F4285B" w:rsidRPr="007F7320" w:rsidRDefault="00F4285B" w:rsidP="00915A26">
      <w:pPr>
        <w:pStyle w:val="ListParagraph"/>
        <w:rPr>
          <w:sz w:val="18"/>
          <w:szCs w:val="18"/>
        </w:rPr>
      </w:pPr>
      <w:r w:rsidRPr="007F7320">
        <w:rPr>
          <w:sz w:val="18"/>
          <w:szCs w:val="18"/>
        </w:rPr>
        <w:t>Granting Roles and privileges to users.</w:t>
      </w:r>
    </w:p>
    <w:p w:rsidR="00F4285B" w:rsidRPr="007F7320" w:rsidRDefault="00F4285B" w:rsidP="00915A26">
      <w:pPr>
        <w:pStyle w:val="ListParagraph"/>
        <w:rPr>
          <w:sz w:val="18"/>
          <w:szCs w:val="18"/>
        </w:rPr>
      </w:pPr>
      <w:r w:rsidRPr="007F7320">
        <w:rPr>
          <w:sz w:val="18"/>
          <w:szCs w:val="18"/>
        </w:rPr>
        <w:t>Creating Profiles.</w:t>
      </w:r>
    </w:p>
    <w:p w:rsidR="00380647" w:rsidRPr="007F7320" w:rsidRDefault="00380647" w:rsidP="00915A26">
      <w:pPr>
        <w:pStyle w:val="ListParagraph"/>
        <w:rPr>
          <w:sz w:val="18"/>
          <w:szCs w:val="18"/>
        </w:rPr>
      </w:pPr>
      <w:r w:rsidRPr="007F7320">
        <w:rPr>
          <w:sz w:val="18"/>
          <w:szCs w:val="18"/>
        </w:rPr>
        <w:t>Modification of Databases, Addition of Tablespaces, Datafiles and Modification of Tablespaces, Datafiles.</w:t>
      </w:r>
    </w:p>
    <w:p w:rsidR="00380647" w:rsidRPr="007F7320" w:rsidRDefault="00380647" w:rsidP="00380647">
      <w:pPr>
        <w:pStyle w:val="ListParagraph"/>
        <w:rPr>
          <w:sz w:val="18"/>
          <w:szCs w:val="18"/>
        </w:rPr>
      </w:pPr>
      <w:r w:rsidRPr="007F7320">
        <w:rPr>
          <w:sz w:val="18"/>
          <w:szCs w:val="18"/>
        </w:rPr>
        <w:t>Recovery Manager (RMAN), performed automatic full and incremental backup.</w:t>
      </w:r>
    </w:p>
    <w:p w:rsidR="00380647" w:rsidRPr="007F7320" w:rsidRDefault="00380647" w:rsidP="00380647">
      <w:pPr>
        <w:pStyle w:val="ListParagraph"/>
        <w:rPr>
          <w:sz w:val="18"/>
          <w:szCs w:val="18"/>
        </w:rPr>
      </w:pPr>
      <w:r w:rsidRPr="007F7320">
        <w:rPr>
          <w:sz w:val="18"/>
          <w:szCs w:val="18"/>
        </w:rPr>
        <w:t>PITR (point-in-time recovery through) COLD, HOT and RMAN backups.</w:t>
      </w:r>
    </w:p>
    <w:p w:rsidR="00380647" w:rsidRPr="007F7320" w:rsidRDefault="00380647" w:rsidP="00380647">
      <w:pPr>
        <w:pStyle w:val="ListParagraph"/>
        <w:rPr>
          <w:sz w:val="18"/>
          <w:szCs w:val="18"/>
        </w:rPr>
      </w:pPr>
      <w:r w:rsidRPr="007F7320">
        <w:rPr>
          <w:sz w:val="18"/>
          <w:szCs w:val="18"/>
        </w:rPr>
        <w:t>Performing Database cloning using Cold / Hot /Rman.</w:t>
      </w:r>
    </w:p>
    <w:p w:rsidR="00380647" w:rsidRPr="007F7320" w:rsidRDefault="00380647" w:rsidP="00380647">
      <w:pPr>
        <w:pStyle w:val="ListParagraph"/>
        <w:rPr>
          <w:sz w:val="18"/>
          <w:szCs w:val="18"/>
        </w:rPr>
      </w:pPr>
      <w:r w:rsidRPr="007F7320">
        <w:rPr>
          <w:sz w:val="18"/>
          <w:szCs w:val="18"/>
        </w:rPr>
        <w:t xml:space="preserve">Logical backup’s using oracle utilities like </w:t>
      </w:r>
      <w:r w:rsidRPr="007F7320">
        <w:rPr>
          <w:bCs/>
          <w:sz w:val="18"/>
          <w:szCs w:val="18"/>
        </w:rPr>
        <w:t>exp/imp</w:t>
      </w:r>
      <w:r w:rsidRPr="007F7320">
        <w:rPr>
          <w:sz w:val="18"/>
          <w:szCs w:val="18"/>
        </w:rPr>
        <w:t>, expdp/impdp.</w:t>
      </w:r>
    </w:p>
    <w:p w:rsidR="00F4285B" w:rsidRPr="007F7320" w:rsidRDefault="00F4285B" w:rsidP="00F4285B">
      <w:pPr>
        <w:pStyle w:val="ListParagraph"/>
        <w:rPr>
          <w:sz w:val="18"/>
          <w:szCs w:val="18"/>
        </w:rPr>
      </w:pPr>
      <w:r w:rsidRPr="007F7320">
        <w:rPr>
          <w:sz w:val="18"/>
          <w:szCs w:val="18"/>
        </w:rPr>
        <w:t>Knowledge about Oracle 12c, and how to create container database, pluggable databases and cloning of pluggable database.</w:t>
      </w:r>
    </w:p>
    <w:p w:rsidR="00F4285B" w:rsidRDefault="00F4285B" w:rsidP="00F4285B">
      <w:pPr>
        <w:pStyle w:val="ListParagraph"/>
      </w:pPr>
      <w:r w:rsidRPr="007F7320">
        <w:rPr>
          <w:sz w:val="18"/>
          <w:szCs w:val="18"/>
        </w:rPr>
        <w:t>Knowledge about taking backup and performing recoveries of Oracle 12c using RMAN</w:t>
      </w:r>
      <w:r>
        <w:t>.</w:t>
      </w:r>
    </w:p>
    <w:p w:rsidR="00BC7B29" w:rsidRDefault="00BC7B29" w:rsidP="00BC7B29">
      <w:pPr>
        <w:pStyle w:val="ListParagraph"/>
        <w:numPr>
          <w:ilvl w:val="0"/>
          <w:numId w:val="0"/>
        </w:numPr>
        <w:ind w:left="792"/>
      </w:pPr>
    </w:p>
    <w:p w:rsidR="00300698" w:rsidRPr="00662A67" w:rsidRDefault="00B9236E" w:rsidP="00300698">
      <w:pPr>
        <w:pStyle w:val="Heading1"/>
        <w:rPr>
          <w:sz w:val="18"/>
          <w:szCs w:val="18"/>
        </w:rPr>
      </w:pPr>
      <w:r w:rsidRPr="00662A67">
        <w:rPr>
          <w:sz w:val="18"/>
          <w:szCs w:val="18"/>
        </w:rPr>
        <w:t>EDUCATION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Layout table"/>
      </w:tblPr>
      <w:tblGrid>
        <w:gridCol w:w="6485"/>
        <w:gridCol w:w="2155"/>
      </w:tblGrid>
      <w:tr w:rsidR="00300698" w:rsidRPr="007F7320" w:rsidTr="005C0355">
        <w:trPr>
          <w:trHeight w:val="216"/>
        </w:trPr>
        <w:tc>
          <w:tcPr>
            <w:tcW w:w="6485" w:type="dxa"/>
          </w:tcPr>
          <w:p w:rsidR="00300698" w:rsidRPr="007F7320" w:rsidRDefault="0033383A" w:rsidP="007D5AB6">
            <w:pPr>
              <w:pStyle w:val="Heading2"/>
              <w:rPr>
                <w:sz w:val="18"/>
                <w:szCs w:val="18"/>
              </w:rPr>
            </w:pPr>
            <w:r w:rsidRPr="007F7320">
              <w:rPr>
                <w:sz w:val="18"/>
                <w:szCs w:val="18"/>
              </w:rPr>
              <w:t>Tirumala Engineering College, JNTU</w:t>
            </w:r>
          </w:p>
          <w:p w:rsidR="00D3324E" w:rsidRPr="007F7320" w:rsidRDefault="00285F93" w:rsidP="00AA1ACB">
            <w:pPr>
              <w:pStyle w:val="Location"/>
              <w:rPr>
                <w:sz w:val="18"/>
                <w:szCs w:val="18"/>
              </w:rPr>
            </w:pPr>
            <w:r w:rsidRPr="007F7320">
              <w:rPr>
                <w:sz w:val="18"/>
                <w:szCs w:val="18"/>
              </w:rPr>
              <w:t>Hyderabad, Telangana</w:t>
            </w:r>
          </w:p>
          <w:p w:rsidR="00AA1ACB" w:rsidRPr="007F7320" w:rsidRDefault="003F34B6" w:rsidP="00285F93">
            <w:pPr>
              <w:pStyle w:val="ListParagraph"/>
              <w:rPr>
                <w:sz w:val="18"/>
                <w:szCs w:val="18"/>
              </w:rPr>
            </w:pPr>
            <w:r w:rsidRPr="007F7320">
              <w:rPr>
                <w:sz w:val="18"/>
                <w:szCs w:val="18"/>
              </w:rPr>
              <w:t xml:space="preserve">B.Tech in </w:t>
            </w:r>
            <w:r w:rsidR="00285F93" w:rsidRPr="007F7320">
              <w:rPr>
                <w:sz w:val="18"/>
                <w:szCs w:val="18"/>
              </w:rPr>
              <w:t>Electrical and Electronics Engineering, 66%</w:t>
            </w:r>
          </w:p>
        </w:tc>
        <w:tc>
          <w:tcPr>
            <w:tcW w:w="2155" w:type="dxa"/>
          </w:tcPr>
          <w:p w:rsidR="00300698" w:rsidRPr="007F7320" w:rsidRDefault="00FC59E9" w:rsidP="00FC59E9">
            <w:pPr>
              <w:pStyle w:val="Dates"/>
              <w:rPr>
                <w:sz w:val="18"/>
                <w:szCs w:val="18"/>
              </w:rPr>
            </w:pPr>
            <w:r w:rsidRPr="007F7320">
              <w:rPr>
                <w:sz w:val="18"/>
                <w:szCs w:val="18"/>
              </w:rPr>
              <w:t>2011 - 2015</w:t>
            </w:r>
          </w:p>
        </w:tc>
      </w:tr>
    </w:tbl>
    <w:p w:rsidR="00285F93" w:rsidRPr="007F7320" w:rsidRDefault="00285F93" w:rsidP="00AA1ACB">
      <w:pPr>
        <w:rPr>
          <w:sz w:val="18"/>
          <w:szCs w:val="18"/>
        </w:rPr>
      </w:pPr>
      <w:bookmarkStart w:id="0" w:name="_GoBack"/>
      <w:bookmarkEnd w:id="0"/>
    </w:p>
    <w:sectPr w:rsidR="00285F93" w:rsidRPr="007F7320" w:rsidSect="00165BAF">
      <w:pgSz w:w="12240" w:h="15840"/>
      <w:pgMar w:top="1440" w:right="1800" w:bottom="108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1797" w:rsidRDefault="00E61797" w:rsidP="00580C51">
      <w:pPr>
        <w:spacing w:before="0" w:after="0" w:line="240" w:lineRule="auto"/>
      </w:pPr>
      <w:r>
        <w:separator/>
      </w:r>
    </w:p>
  </w:endnote>
  <w:endnote w:type="continuationSeparator" w:id="0">
    <w:p w:rsidR="00E61797" w:rsidRDefault="00E61797" w:rsidP="00580C5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1797" w:rsidRDefault="00E61797" w:rsidP="00580C51">
      <w:pPr>
        <w:spacing w:before="0" w:after="0" w:line="240" w:lineRule="auto"/>
      </w:pPr>
      <w:r>
        <w:separator/>
      </w:r>
    </w:p>
  </w:footnote>
  <w:footnote w:type="continuationSeparator" w:id="0">
    <w:p w:rsidR="00E61797" w:rsidRDefault="00E61797" w:rsidP="00580C51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8328AA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7C604A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198AB6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4842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90D5C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056EEC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9A7D5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EAEF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276DC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2D486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"/>
      <w:lvlJc w:val="left"/>
      <w:pPr>
        <w:tabs>
          <w:tab w:val="num" w:pos="0"/>
        </w:tabs>
        <w:ind w:left="810" w:hanging="360"/>
      </w:pPr>
      <w:rPr>
        <w:rFonts w:ascii="Wingdings" w:hAnsi="Wingdings" w:cs="Wingdings"/>
        <w:sz w:val="26"/>
        <w:szCs w:val="26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364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084" w:hanging="360"/>
      </w:pPr>
      <w:rPr>
        <w:rFonts w:ascii="Wingdings" w:hAnsi="Wingdings" w:cs="Wingdings"/>
        <w:sz w:val="26"/>
        <w:szCs w:val="26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04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524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244" w:hanging="360"/>
      </w:pPr>
      <w:rPr>
        <w:rFonts w:ascii="Wingdings" w:hAnsi="Wingdings" w:cs="Wingdings"/>
        <w:sz w:val="26"/>
        <w:szCs w:val="26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964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684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04" w:hanging="360"/>
      </w:pPr>
      <w:rPr>
        <w:rFonts w:ascii="Wingdings" w:hAnsi="Wingdings" w:cs="Wingdings"/>
        <w:sz w:val="26"/>
        <w:szCs w:val="26"/>
      </w:rPr>
    </w:lvl>
  </w:abstractNum>
  <w:abstractNum w:abstractNumId="11" w15:restartNumberingAfterBreak="0">
    <w:nsid w:val="072543B9"/>
    <w:multiLevelType w:val="hybridMultilevel"/>
    <w:tmpl w:val="B4E41328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2" w15:restartNumberingAfterBreak="0">
    <w:nsid w:val="15AB6A4E"/>
    <w:multiLevelType w:val="hybridMultilevel"/>
    <w:tmpl w:val="DC14A70E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3" w15:restartNumberingAfterBreak="0">
    <w:nsid w:val="1BE14279"/>
    <w:multiLevelType w:val="hybridMultilevel"/>
    <w:tmpl w:val="9796E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EAB4CC5"/>
    <w:multiLevelType w:val="hybridMultilevel"/>
    <w:tmpl w:val="E33C12EA"/>
    <w:lvl w:ilvl="0" w:tplc="10E69C7A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4416E5"/>
    <w:multiLevelType w:val="hybridMultilevel"/>
    <w:tmpl w:val="22BCDA6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37B3168"/>
    <w:multiLevelType w:val="hybridMultilevel"/>
    <w:tmpl w:val="DB3AD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2B5DD0"/>
    <w:multiLevelType w:val="hybridMultilevel"/>
    <w:tmpl w:val="6EE8404C"/>
    <w:lvl w:ilvl="0" w:tplc="204EB21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2"/>
      </w:rPr>
    </w:lvl>
    <w:lvl w:ilvl="1" w:tplc="7FC41068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7F23F9"/>
    <w:multiLevelType w:val="hybridMultilevel"/>
    <w:tmpl w:val="5DE22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B75600"/>
    <w:multiLevelType w:val="singleLevel"/>
    <w:tmpl w:val="EBBC44FA"/>
    <w:lvl w:ilvl="0">
      <w:start w:val="1"/>
      <w:numFmt w:val="bulle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20" w15:restartNumberingAfterBreak="0">
    <w:nsid w:val="75981BF0"/>
    <w:multiLevelType w:val="hybridMultilevel"/>
    <w:tmpl w:val="F9E21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14190B"/>
    <w:multiLevelType w:val="hybridMultilevel"/>
    <w:tmpl w:val="DFDED554"/>
    <w:lvl w:ilvl="0" w:tplc="8BAA88BE">
      <w:start w:val="1"/>
      <w:numFmt w:val="bullet"/>
      <w:lvlText w:val=""/>
      <w:lvlJc w:val="left"/>
      <w:pPr>
        <w:tabs>
          <w:tab w:val="num" w:pos="864"/>
        </w:tabs>
        <w:ind w:left="864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cs="Times New Roman" w:hint="default"/>
      </w:rPr>
    </w:lvl>
  </w:abstractNum>
  <w:abstractNum w:abstractNumId="22" w15:restartNumberingAfterBreak="0">
    <w:nsid w:val="7CDE2B48"/>
    <w:multiLevelType w:val="hybridMultilevel"/>
    <w:tmpl w:val="0C8A6238"/>
    <w:lvl w:ilvl="0" w:tplc="837EDF34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  <w:b w:val="0"/>
        <w:sz w:val="16"/>
        <w:szCs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642692"/>
    <w:multiLevelType w:val="hybridMultilevel"/>
    <w:tmpl w:val="E8FEE684"/>
    <w:lvl w:ilvl="0" w:tplc="40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5"/>
  </w:num>
  <w:num w:numId="3">
    <w:abstractNumId w:val="11"/>
  </w:num>
  <w:num w:numId="4">
    <w:abstractNumId w:val="12"/>
  </w:num>
  <w:num w:numId="5">
    <w:abstractNumId w:val="14"/>
  </w:num>
  <w:num w:numId="6">
    <w:abstractNumId w:val="19"/>
  </w:num>
  <w:num w:numId="7">
    <w:abstractNumId w:val="17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22"/>
  </w:num>
  <w:num w:numId="19">
    <w:abstractNumId w:val="23"/>
  </w:num>
  <w:num w:numId="20">
    <w:abstractNumId w:val="16"/>
  </w:num>
  <w:num w:numId="21">
    <w:abstractNumId w:val="20"/>
  </w:num>
  <w:num w:numId="22">
    <w:abstractNumId w:val="13"/>
  </w:num>
  <w:num w:numId="23">
    <w:abstractNumId w:val="18"/>
  </w:num>
  <w:num w:numId="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7C24" w:allStyles="0" w:customStyles="0" w:latentStyles="1" w:stylesInUse="0" w:headingStyles="1" w:numberingStyles="0" w:tableStyles="0" w:directFormattingOnRuns="0" w:directFormattingOnParagraphs="0" w:directFormattingOnNumbering="1" w:directFormattingOnTables="1" w:clearFormatting="1" w:top3HeadingStyles="1" w:visibleStyles="1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913"/>
    <w:rsid w:val="000022EB"/>
    <w:rsid w:val="000214BD"/>
    <w:rsid w:val="00022A4A"/>
    <w:rsid w:val="00033380"/>
    <w:rsid w:val="00034F0A"/>
    <w:rsid w:val="000467B1"/>
    <w:rsid w:val="00052031"/>
    <w:rsid w:val="0006276C"/>
    <w:rsid w:val="000701B2"/>
    <w:rsid w:val="00075E73"/>
    <w:rsid w:val="00076F3F"/>
    <w:rsid w:val="00081583"/>
    <w:rsid w:val="00094AF6"/>
    <w:rsid w:val="000A3F00"/>
    <w:rsid w:val="000B0EE9"/>
    <w:rsid w:val="0010077D"/>
    <w:rsid w:val="00116379"/>
    <w:rsid w:val="0011665E"/>
    <w:rsid w:val="00122949"/>
    <w:rsid w:val="0013567F"/>
    <w:rsid w:val="00144B41"/>
    <w:rsid w:val="0015524A"/>
    <w:rsid w:val="00162B29"/>
    <w:rsid w:val="00165BAF"/>
    <w:rsid w:val="00177AA8"/>
    <w:rsid w:val="001852D0"/>
    <w:rsid w:val="001857D2"/>
    <w:rsid w:val="001B4B27"/>
    <w:rsid w:val="001C71B1"/>
    <w:rsid w:val="00207521"/>
    <w:rsid w:val="00223201"/>
    <w:rsid w:val="002300A5"/>
    <w:rsid w:val="00235523"/>
    <w:rsid w:val="0025418C"/>
    <w:rsid w:val="00264F92"/>
    <w:rsid w:val="00285F93"/>
    <w:rsid w:val="002911C8"/>
    <w:rsid w:val="002A0B18"/>
    <w:rsid w:val="002D11E6"/>
    <w:rsid w:val="002E6E5C"/>
    <w:rsid w:val="002F15EC"/>
    <w:rsid w:val="002F4913"/>
    <w:rsid w:val="00300698"/>
    <w:rsid w:val="00301257"/>
    <w:rsid w:val="00306C2A"/>
    <w:rsid w:val="00311FCA"/>
    <w:rsid w:val="00315839"/>
    <w:rsid w:val="00323AAA"/>
    <w:rsid w:val="00326B9A"/>
    <w:rsid w:val="0033383A"/>
    <w:rsid w:val="003515DB"/>
    <w:rsid w:val="00361AFB"/>
    <w:rsid w:val="003626D2"/>
    <w:rsid w:val="00374E86"/>
    <w:rsid w:val="00375877"/>
    <w:rsid w:val="00380647"/>
    <w:rsid w:val="00390DC5"/>
    <w:rsid w:val="003B0C5A"/>
    <w:rsid w:val="003C3E92"/>
    <w:rsid w:val="003F34B6"/>
    <w:rsid w:val="003F5303"/>
    <w:rsid w:val="0041118B"/>
    <w:rsid w:val="00423261"/>
    <w:rsid w:val="00424AA4"/>
    <w:rsid w:val="004510C1"/>
    <w:rsid w:val="004A1D09"/>
    <w:rsid w:val="004A498A"/>
    <w:rsid w:val="004D6619"/>
    <w:rsid w:val="0052734E"/>
    <w:rsid w:val="00557584"/>
    <w:rsid w:val="005807C8"/>
    <w:rsid w:val="00580C51"/>
    <w:rsid w:val="005C0355"/>
    <w:rsid w:val="005C5D33"/>
    <w:rsid w:val="00615882"/>
    <w:rsid w:val="00654848"/>
    <w:rsid w:val="00662A67"/>
    <w:rsid w:val="006962EF"/>
    <w:rsid w:val="00697982"/>
    <w:rsid w:val="006E2432"/>
    <w:rsid w:val="007001D6"/>
    <w:rsid w:val="00716DA7"/>
    <w:rsid w:val="00723045"/>
    <w:rsid w:val="00780CC2"/>
    <w:rsid w:val="00790D50"/>
    <w:rsid w:val="007A2F12"/>
    <w:rsid w:val="007C5B9E"/>
    <w:rsid w:val="007D0314"/>
    <w:rsid w:val="007D5AB6"/>
    <w:rsid w:val="007F7320"/>
    <w:rsid w:val="008571BF"/>
    <w:rsid w:val="00862128"/>
    <w:rsid w:val="008639EB"/>
    <w:rsid w:val="00864E52"/>
    <w:rsid w:val="00866CF9"/>
    <w:rsid w:val="008813F1"/>
    <w:rsid w:val="00884CAA"/>
    <w:rsid w:val="00896077"/>
    <w:rsid w:val="008E18D5"/>
    <w:rsid w:val="0090731C"/>
    <w:rsid w:val="00907793"/>
    <w:rsid w:val="009077DC"/>
    <w:rsid w:val="00913891"/>
    <w:rsid w:val="00915A26"/>
    <w:rsid w:val="00930964"/>
    <w:rsid w:val="009358B0"/>
    <w:rsid w:val="00942976"/>
    <w:rsid w:val="009548CA"/>
    <w:rsid w:val="00980ACD"/>
    <w:rsid w:val="00987217"/>
    <w:rsid w:val="009874AA"/>
    <w:rsid w:val="009A6816"/>
    <w:rsid w:val="009C04BC"/>
    <w:rsid w:val="009F0CFF"/>
    <w:rsid w:val="00A07D6A"/>
    <w:rsid w:val="00A271B9"/>
    <w:rsid w:val="00A30286"/>
    <w:rsid w:val="00A84E65"/>
    <w:rsid w:val="00A97962"/>
    <w:rsid w:val="00AA1ACB"/>
    <w:rsid w:val="00AC26FD"/>
    <w:rsid w:val="00AE6267"/>
    <w:rsid w:val="00AF0D04"/>
    <w:rsid w:val="00AF1168"/>
    <w:rsid w:val="00B018CA"/>
    <w:rsid w:val="00B01FFC"/>
    <w:rsid w:val="00B04F72"/>
    <w:rsid w:val="00B4784D"/>
    <w:rsid w:val="00B54803"/>
    <w:rsid w:val="00B9236E"/>
    <w:rsid w:val="00B97A1E"/>
    <w:rsid w:val="00BB2B3D"/>
    <w:rsid w:val="00BC249D"/>
    <w:rsid w:val="00BC7B29"/>
    <w:rsid w:val="00C02910"/>
    <w:rsid w:val="00C069B4"/>
    <w:rsid w:val="00C302EE"/>
    <w:rsid w:val="00C55F0B"/>
    <w:rsid w:val="00C57C87"/>
    <w:rsid w:val="00C65AEE"/>
    <w:rsid w:val="00CD22BE"/>
    <w:rsid w:val="00CE6C73"/>
    <w:rsid w:val="00D3324E"/>
    <w:rsid w:val="00D449BA"/>
    <w:rsid w:val="00D4662D"/>
    <w:rsid w:val="00D720EA"/>
    <w:rsid w:val="00D817B3"/>
    <w:rsid w:val="00D97489"/>
    <w:rsid w:val="00DA0F10"/>
    <w:rsid w:val="00DE7766"/>
    <w:rsid w:val="00E16B30"/>
    <w:rsid w:val="00E33FCE"/>
    <w:rsid w:val="00E61797"/>
    <w:rsid w:val="00E63E0E"/>
    <w:rsid w:val="00E64C2A"/>
    <w:rsid w:val="00E85ACE"/>
    <w:rsid w:val="00ED1EA3"/>
    <w:rsid w:val="00F063DA"/>
    <w:rsid w:val="00F4285B"/>
    <w:rsid w:val="00F42D21"/>
    <w:rsid w:val="00F448C6"/>
    <w:rsid w:val="00F510D1"/>
    <w:rsid w:val="00FB420B"/>
    <w:rsid w:val="00FC59E9"/>
    <w:rsid w:val="00FE0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9701569-78B2-44D0-9C71-177074ED7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/>
    <w:lsdException w:name="heading 4" w:semiHidden="1" w:unhideWhenUsed="1" w:qFormat="1"/>
    <w:lsdException w:name="heading 5" w:semiHidden="1" w:unhideWhenUsed="1" w:qFormat="1"/>
    <w:lsdException w:name="heading 6" w:semiHidden="1" w:unhideWhenUsed="1"/>
    <w:lsdException w:name="heading 7" w:semiHidden="1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264F92"/>
    <w:pPr>
      <w:spacing w:before="40" w:after="40" w:line="276" w:lineRule="auto"/>
    </w:pPr>
    <w:rPr>
      <w:rFonts w:asciiTheme="minorHAnsi" w:hAnsiTheme="minorHAnsi"/>
      <w:spacing w:val="10"/>
      <w:sz w:val="16"/>
      <w:szCs w:val="16"/>
    </w:rPr>
  </w:style>
  <w:style w:type="paragraph" w:styleId="Heading1">
    <w:name w:val="heading 1"/>
    <w:basedOn w:val="Normal"/>
    <w:next w:val="Normal"/>
    <w:uiPriority w:val="9"/>
    <w:qFormat/>
    <w:rsid w:val="000701B2"/>
    <w:pPr>
      <w:pBdr>
        <w:top w:val="single" w:sz="4" w:space="3" w:color="595959" w:themeColor="text1" w:themeTint="A6"/>
        <w:left w:val="single" w:sz="4" w:space="3" w:color="FFFFFF" w:themeColor="background1"/>
        <w:bottom w:val="single" w:sz="4" w:space="4" w:color="595959" w:themeColor="text1" w:themeTint="A6"/>
      </w:pBdr>
      <w:spacing w:before="80" w:after="60"/>
      <w:outlineLvl w:val="0"/>
    </w:pPr>
    <w:rPr>
      <w:rFonts w:asciiTheme="majorHAnsi" w:hAnsiTheme="majorHAnsi"/>
      <w:caps/>
    </w:rPr>
  </w:style>
  <w:style w:type="paragraph" w:styleId="Heading2">
    <w:name w:val="heading 2"/>
    <w:basedOn w:val="Normal"/>
    <w:next w:val="Normal"/>
    <w:uiPriority w:val="9"/>
    <w:unhideWhenUsed/>
    <w:qFormat/>
    <w:rsid w:val="00033380"/>
    <w:pPr>
      <w:spacing w:before="80"/>
      <w:ind w:left="432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rsid w:val="00D9748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2B3D"/>
    <w:pPr>
      <w:keepNext/>
      <w:keepLines/>
      <w:spacing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2B3D"/>
    <w:pPr>
      <w:keepNext/>
      <w:keepLines/>
      <w:spacing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uiPriority w:val="9"/>
    <w:semiHidden/>
    <w:unhideWhenUsed/>
    <w:rsid w:val="00D4662D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2B3D"/>
    <w:pPr>
      <w:keepNext/>
      <w:keepLines/>
      <w:spacing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4F0A"/>
    <w:pPr>
      <w:keepNext/>
      <w:keepLines/>
      <w:spacing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4F0A"/>
    <w:pPr>
      <w:keepNext/>
      <w:keepLines/>
      <w:spacing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DE7766"/>
    <w:rPr>
      <w:rFonts w:cs="Tahoma"/>
    </w:rPr>
  </w:style>
  <w:style w:type="paragraph" w:customStyle="1" w:styleId="ContactInfo">
    <w:name w:val="Contact Info"/>
    <w:basedOn w:val="Normal"/>
    <w:uiPriority w:val="1"/>
    <w:qFormat/>
    <w:rsid w:val="00033380"/>
    <w:pPr>
      <w:spacing w:after="240"/>
      <w:contextualSpacing/>
    </w:pPr>
  </w:style>
  <w:style w:type="paragraph" w:customStyle="1" w:styleId="Dates">
    <w:name w:val="Dates"/>
    <w:basedOn w:val="Normal"/>
    <w:uiPriority w:val="1"/>
    <w:qFormat/>
    <w:rsid w:val="00116379"/>
    <w:pPr>
      <w:spacing w:before="80"/>
      <w:jc w:val="right"/>
    </w:pPr>
  </w:style>
  <w:style w:type="paragraph" w:customStyle="1" w:styleId="Location">
    <w:name w:val="Location"/>
    <w:basedOn w:val="Normal"/>
    <w:link w:val="LocationChar"/>
    <w:uiPriority w:val="1"/>
    <w:unhideWhenUsed/>
    <w:qFormat/>
    <w:rsid w:val="00300698"/>
    <w:pPr>
      <w:ind w:left="432"/>
    </w:pPr>
    <w:rPr>
      <w:i/>
    </w:rPr>
  </w:style>
  <w:style w:type="character" w:customStyle="1" w:styleId="LocationChar">
    <w:name w:val="Location Char"/>
    <w:basedOn w:val="DefaultParagraphFont"/>
    <w:link w:val="Location"/>
    <w:uiPriority w:val="1"/>
    <w:rsid w:val="00264F92"/>
    <w:rPr>
      <w:rFonts w:asciiTheme="minorHAnsi" w:hAnsiTheme="minorHAnsi"/>
      <w:i/>
      <w:spacing w:val="10"/>
      <w:sz w:val="16"/>
      <w:szCs w:val="16"/>
    </w:rPr>
  </w:style>
  <w:style w:type="paragraph" w:styleId="ListParagraph">
    <w:name w:val="List Paragraph"/>
    <w:basedOn w:val="Normal"/>
    <w:uiPriority w:val="34"/>
    <w:qFormat/>
    <w:rsid w:val="00033380"/>
    <w:pPr>
      <w:numPr>
        <w:numId w:val="18"/>
      </w:numPr>
      <w:spacing w:after="120"/>
      <w:ind w:left="792"/>
    </w:pPr>
  </w:style>
  <w:style w:type="character" w:styleId="PlaceholderText">
    <w:name w:val="Placeholder Text"/>
    <w:basedOn w:val="DefaultParagraphFont"/>
    <w:uiPriority w:val="99"/>
    <w:semiHidden/>
    <w:rsid w:val="00BB2B3D"/>
    <w:rPr>
      <w:color w:val="595959" w:themeColor="text1" w:themeTint="A6"/>
    </w:rPr>
  </w:style>
  <w:style w:type="paragraph" w:styleId="Header">
    <w:name w:val="header"/>
    <w:basedOn w:val="Normal"/>
    <w:link w:val="HeaderChar"/>
    <w:uiPriority w:val="99"/>
    <w:unhideWhenUsed/>
    <w:rsid w:val="009077D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4F92"/>
    <w:rPr>
      <w:rFonts w:asciiTheme="minorHAnsi" w:hAnsiTheme="minorHAnsi"/>
      <w:spacing w:val="10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9077D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4F92"/>
    <w:rPr>
      <w:rFonts w:asciiTheme="minorHAnsi" w:hAnsiTheme="minorHAnsi"/>
      <w:spacing w:val="10"/>
      <w:sz w:val="16"/>
      <w:szCs w:val="16"/>
    </w:rPr>
  </w:style>
  <w:style w:type="table" w:styleId="TableGrid">
    <w:name w:val="Table Grid"/>
    <w:basedOn w:val="TableNormal"/>
    <w:rsid w:val="00033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lockText">
    <w:name w:val="Block Text"/>
    <w:basedOn w:val="Normal"/>
    <w:semiHidden/>
    <w:unhideWhenUsed/>
    <w:rsid w:val="00BB2B3D"/>
    <w:pPr>
      <w:pBdr>
        <w:top w:val="single" w:sz="2" w:space="10" w:color="365F91" w:themeColor="accent1" w:themeShade="BF" w:shadow="1"/>
        <w:left w:val="single" w:sz="2" w:space="10" w:color="365F91" w:themeColor="accent1" w:themeShade="BF" w:shadow="1"/>
        <w:bottom w:val="single" w:sz="2" w:space="10" w:color="365F91" w:themeColor="accent1" w:themeShade="BF" w:shadow="1"/>
        <w:right w:val="single" w:sz="2" w:space="10" w:color="365F91" w:themeColor="accent1" w:themeShade="BF" w:shadow="1"/>
      </w:pBdr>
      <w:ind w:left="1152" w:right="1152"/>
    </w:pPr>
    <w:rPr>
      <w:rFonts w:eastAsiaTheme="minorEastAsia" w:cstheme="minorBidi"/>
      <w:i/>
      <w:iCs/>
      <w:color w:val="365F91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4F92"/>
    <w:rPr>
      <w:rFonts w:asciiTheme="majorHAnsi" w:eastAsiaTheme="majorEastAsia" w:hAnsiTheme="majorHAnsi" w:cstheme="majorBidi"/>
      <w:i/>
      <w:iCs/>
      <w:color w:val="365F91" w:themeColor="accent1" w:themeShade="BF"/>
      <w:spacing w:val="1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4F92"/>
    <w:rPr>
      <w:rFonts w:asciiTheme="majorHAnsi" w:eastAsiaTheme="majorEastAsia" w:hAnsiTheme="majorHAnsi" w:cstheme="majorBidi"/>
      <w:color w:val="365F91" w:themeColor="accent1" w:themeShade="BF"/>
      <w:spacing w:val="10"/>
      <w:sz w:val="16"/>
      <w:szCs w:val="1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4F92"/>
    <w:rPr>
      <w:rFonts w:asciiTheme="majorHAnsi" w:eastAsiaTheme="majorEastAsia" w:hAnsiTheme="majorHAnsi" w:cstheme="majorBidi"/>
      <w:i/>
      <w:iCs/>
      <w:color w:val="243F60" w:themeColor="accent1" w:themeShade="7F"/>
      <w:spacing w:val="10"/>
      <w:sz w:val="16"/>
      <w:szCs w:val="1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BB2B3D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BB2B3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BB2B3D"/>
    <w:rPr>
      <w:rFonts w:asciiTheme="minorHAnsi" w:hAnsiTheme="minorHAnsi"/>
      <w:i/>
      <w:iCs/>
      <w:color w:val="365F91" w:themeColor="accent1" w:themeShade="BF"/>
      <w:spacing w:val="10"/>
      <w:sz w:val="16"/>
      <w:szCs w:val="16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B2B3D"/>
    <w:rPr>
      <w:b/>
      <w:bCs/>
      <w:caps w:val="0"/>
      <w:smallCaps/>
      <w:color w:val="365F91" w:themeColor="accent1" w:themeShade="BF"/>
      <w:spacing w:val="5"/>
    </w:rPr>
  </w:style>
  <w:style w:type="character" w:styleId="BookTitle">
    <w:name w:val="Book Title"/>
    <w:basedOn w:val="DefaultParagraphFont"/>
    <w:uiPriority w:val="33"/>
    <w:semiHidden/>
    <w:unhideWhenUsed/>
    <w:qFormat/>
    <w:rsid w:val="00034F0A"/>
    <w:rPr>
      <w:b/>
      <w:bCs/>
      <w:i/>
      <w:iCs/>
      <w:spacing w:val="5"/>
    </w:rPr>
  </w:style>
  <w:style w:type="paragraph" w:styleId="Caption">
    <w:name w:val="caption"/>
    <w:basedOn w:val="Normal"/>
    <w:next w:val="Normal"/>
    <w:semiHidden/>
    <w:unhideWhenUsed/>
    <w:qFormat/>
    <w:rsid w:val="00034F0A"/>
    <w:pPr>
      <w:spacing w:before="0" w:after="200" w:line="240" w:lineRule="auto"/>
    </w:pPr>
    <w:rPr>
      <w:i/>
      <w:iCs/>
      <w:color w:val="1F497D" w:themeColor="text2"/>
      <w:sz w:val="18"/>
      <w:szCs w:val="18"/>
    </w:rPr>
  </w:style>
  <w:style w:type="character" w:styleId="Emphasis">
    <w:name w:val="Emphasis"/>
    <w:basedOn w:val="DefaultParagraphFont"/>
    <w:semiHidden/>
    <w:unhideWhenUsed/>
    <w:qFormat/>
    <w:rsid w:val="00034F0A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4F0A"/>
    <w:rPr>
      <w:rFonts w:asciiTheme="majorHAnsi" w:eastAsiaTheme="majorEastAsia" w:hAnsiTheme="majorHAnsi" w:cstheme="majorBidi"/>
      <w:color w:val="272727" w:themeColor="text1" w:themeTint="D8"/>
      <w:spacing w:val="1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4F0A"/>
    <w:rPr>
      <w:rFonts w:asciiTheme="majorHAnsi" w:eastAsiaTheme="majorEastAsia" w:hAnsiTheme="majorHAnsi" w:cstheme="majorBidi"/>
      <w:i/>
      <w:iCs/>
      <w:color w:val="272727" w:themeColor="text1" w:themeTint="D8"/>
      <w:spacing w:val="10"/>
      <w:sz w:val="21"/>
      <w:szCs w:val="21"/>
    </w:rPr>
  </w:style>
  <w:style w:type="paragraph" w:styleId="NoSpacing">
    <w:name w:val="No Spacing"/>
    <w:uiPriority w:val="1"/>
    <w:semiHidden/>
    <w:unhideWhenUsed/>
    <w:qFormat/>
    <w:rsid w:val="00034F0A"/>
    <w:rPr>
      <w:rFonts w:asciiTheme="minorHAnsi" w:hAnsiTheme="minorHAnsi"/>
      <w:spacing w:val="10"/>
      <w:sz w:val="16"/>
      <w:szCs w:val="16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034F0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34F0A"/>
    <w:rPr>
      <w:rFonts w:asciiTheme="minorHAnsi" w:hAnsiTheme="minorHAnsi"/>
      <w:i/>
      <w:iCs/>
      <w:color w:val="404040" w:themeColor="text1" w:themeTint="BF"/>
      <w:spacing w:val="10"/>
      <w:sz w:val="16"/>
      <w:szCs w:val="16"/>
    </w:rPr>
  </w:style>
  <w:style w:type="character" w:styleId="Strong">
    <w:name w:val="Strong"/>
    <w:basedOn w:val="DefaultParagraphFont"/>
    <w:uiPriority w:val="22"/>
    <w:unhideWhenUsed/>
    <w:qFormat/>
    <w:rsid w:val="00034F0A"/>
    <w:rPr>
      <w:b/>
      <w:bCs/>
    </w:rPr>
  </w:style>
  <w:style w:type="paragraph" w:styleId="Subtitle">
    <w:name w:val="Subtitle"/>
    <w:basedOn w:val="Normal"/>
    <w:next w:val="Normal"/>
    <w:link w:val="SubtitleChar"/>
    <w:semiHidden/>
    <w:unhideWhenUsed/>
    <w:qFormat/>
    <w:rsid w:val="00034F0A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semiHidden/>
    <w:rsid w:val="00034F0A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034F0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034F0A"/>
    <w:rPr>
      <w:smallCaps/>
      <w:color w:val="5A5A5A" w:themeColor="text1" w:themeTint="A5"/>
    </w:rPr>
  </w:style>
  <w:style w:type="paragraph" w:styleId="Title">
    <w:name w:val="Title"/>
    <w:basedOn w:val="Normal"/>
    <w:next w:val="Normal"/>
    <w:link w:val="TitleChar"/>
    <w:semiHidden/>
    <w:unhideWhenUsed/>
    <w:qFormat/>
    <w:rsid w:val="00034F0A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semiHidden/>
    <w:rsid w:val="00034F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4F0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</w:pBdr>
      <w:spacing w:before="240" w:after="0"/>
      <w:outlineLvl w:val="9"/>
    </w:pPr>
    <w:rPr>
      <w:rFonts w:eastAsiaTheme="majorEastAsia" w:cstheme="majorBidi"/>
      <w:caps w:val="0"/>
      <w:color w:val="365F91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52734E"/>
    <w:pPr>
      <w:spacing w:before="100" w:beforeAutospacing="1" w:after="100" w:afterAutospacing="1" w:line="240" w:lineRule="auto"/>
    </w:pPr>
    <w:rPr>
      <w:rFonts w:ascii="Times New Roman" w:hAnsi="Times New Roman"/>
      <w:spacing w:val="0"/>
      <w:sz w:val="24"/>
      <w:szCs w:val="24"/>
    </w:rPr>
  </w:style>
  <w:style w:type="paragraph" w:customStyle="1" w:styleId="Normal11point">
    <w:name w:val="Normal+11 point"/>
    <w:basedOn w:val="Normal"/>
    <w:rsid w:val="00380647"/>
    <w:pPr>
      <w:suppressAutoHyphens/>
      <w:spacing w:before="0" w:after="0" w:line="240" w:lineRule="auto"/>
    </w:pPr>
    <w:rPr>
      <w:rFonts w:ascii="Times New Roman" w:hAnsi="Times New Roman"/>
      <w:spacing w:val="0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38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5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6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AppData\Roaming\Microsoft\Templates\Computer%20programmer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E578A71CE6E4DB6BF66096EFBDEE6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5FBEF1-9CA8-4A27-8B81-0E8D8DD8DB38}"/>
      </w:docPartPr>
      <w:docPartBody>
        <w:p w:rsidR="00916F93" w:rsidRDefault="00035F6E" w:rsidP="00035F6E">
          <w:pPr>
            <w:pStyle w:val="2E578A71CE6E4DB6BF66096EFBDEE675"/>
          </w:pPr>
          <w:r w:rsidRPr="00116379">
            <w:t>Languages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645BC"/>
    <w:rsid w:val="00035F6E"/>
    <w:rsid w:val="00154060"/>
    <w:rsid w:val="0022683F"/>
    <w:rsid w:val="002A603B"/>
    <w:rsid w:val="005D375C"/>
    <w:rsid w:val="006B5BE0"/>
    <w:rsid w:val="00916F93"/>
    <w:rsid w:val="00A27757"/>
    <w:rsid w:val="00A82ECA"/>
    <w:rsid w:val="00D64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B810C270A5E442CA8CCE417A2DA56D1">
    <w:name w:val="CB810C270A5E442CA8CCE417A2DA56D1"/>
  </w:style>
  <w:style w:type="paragraph" w:customStyle="1" w:styleId="17D99C4A578E483F8D4ACE232305C158">
    <w:name w:val="17D99C4A578E483F8D4ACE232305C158"/>
  </w:style>
  <w:style w:type="paragraph" w:customStyle="1" w:styleId="78B90F9EC6714C8985482A127727FA32">
    <w:name w:val="78B90F9EC6714C8985482A127727FA32"/>
  </w:style>
  <w:style w:type="paragraph" w:customStyle="1" w:styleId="54E2999F1AE94209A9D5CC838BABC0F1">
    <w:name w:val="54E2999F1AE94209A9D5CC838BABC0F1"/>
  </w:style>
  <w:style w:type="paragraph" w:customStyle="1" w:styleId="163E81A79CE64CA4890A9FB65A2BE33A">
    <w:name w:val="163E81A79CE64CA4890A9FB65A2BE33A"/>
  </w:style>
  <w:style w:type="paragraph" w:customStyle="1" w:styleId="ED5BB483CB7444E3A1DC0B4ED8ACF69B">
    <w:name w:val="ED5BB483CB7444E3A1DC0B4ED8ACF69B"/>
  </w:style>
  <w:style w:type="paragraph" w:customStyle="1" w:styleId="687A00B5D5EC483895548595470FD015">
    <w:name w:val="687A00B5D5EC483895548595470FD015"/>
  </w:style>
  <w:style w:type="paragraph" w:customStyle="1" w:styleId="8EC96C1951D24E77A8793AC1058093C8">
    <w:name w:val="8EC96C1951D24E77A8793AC1058093C8"/>
  </w:style>
  <w:style w:type="paragraph" w:customStyle="1" w:styleId="790F8F8E12334EC38E2CAE3C562486AC">
    <w:name w:val="790F8F8E12334EC38E2CAE3C562486AC"/>
  </w:style>
  <w:style w:type="paragraph" w:customStyle="1" w:styleId="8081D029D8E340C2BDE5C951F35693E2">
    <w:name w:val="8081D029D8E340C2BDE5C951F35693E2"/>
  </w:style>
  <w:style w:type="paragraph" w:customStyle="1" w:styleId="4DC149EE12974C67BA4195FBC0658140">
    <w:name w:val="4DC149EE12974C67BA4195FBC0658140"/>
  </w:style>
  <w:style w:type="paragraph" w:customStyle="1" w:styleId="F46E8DBB6C4E4BE99BF0766D107E3288">
    <w:name w:val="F46E8DBB6C4E4BE99BF0766D107E3288"/>
  </w:style>
  <w:style w:type="paragraph" w:customStyle="1" w:styleId="51E6EFDCB4FF4F10A684C4F55C1E0E9E">
    <w:name w:val="51E6EFDCB4FF4F10A684C4F55C1E0E9E"/>
  </w:style>
  <w:style w:type="paragraph" w:customStyle="1" w:styleId="95B5E38F0BA84F5997610C1CB1BF24A2">
    <w:name w:val="95B5E38F0BA84F5997610C1CB1BF24A2"/>
  </w:style>
  <w:style w:type="paragraph" w:customStyle="1" w:styleId="F279706CCB4A464882C6E6896BDD7CC7">
    <w:name w:val="F279706CCB4A464882C6E6896BDD7CC7"/>
  </w:style>
  <w:style w:type="paragraph" w:customStyle="1" w:styleId="B7456E8E2B7548269C6FFBD8FE6632DB">
    <w:name w:val="B7456E8E2B7548269C6FFBD8FE6632DB"/>
  </w:style>
  <w:style w:type="paragraph" w:customStyle="1" w:styleId="2C1F212A16BC4EDE979DBB7DC94DD492">
    <w:name w:val="2C1F212A16BC4EDE979DBB7DC94DD492"/>
  </w:style>
  <w:style w:type="paragraph" w:customStyle="1" w:styleId="580C3CED48914179B19FEB0E5AA5EABE">
    <w:name w:val="580C3CED48914179B19FEB0E5AA5EABE"/>
  </w:style>
  <w:style w:type="paragraph" w:customStyle="1" w:styleId="34F5F5EF3AAD499B86C9BCDF5B62E4A6">
    <w:name w:val="34F5F5EF3AAD499B86C9BCDF5B62E4A6"/>
  </w:style>
  <w:style w:type="paragraph" w:customStyle="1" w:styleId="07808ED7858843278450220E997BB77B">
    <w:name w:val="07808ED7858843278450220E997BB77B"/>
  </w:style>
  <w:style w:type="paragraph" w:customStyle="1" w:styleId="BC2D1F4600434A3191EDE7133CB3312B">
    <w:name w:val="BC2D1F4600434A3191EDE7133CB3312B"/>
  </w:style>
  <w:style w:type="paragraph" w:customStyle="1" w:styleId="051D4CB4FAA846B39BCAA5C4AB33971D">
    <w:name w:val="051D4CB4FAA846B39BCAA5C4AB33971D"/>
  </w:style>
  <w:style w:type="paragraph" w:customStyle="1" w:styleId="269F578B23304BD59A602B23EB3F6E57">
    <w:name w:val="269F578B23304BD59A602B23EB3F6E57"/>
  </w:style>
  <w:style w:type="paragraph" w:customStyle="1" w:styleId="A034A91E42684990BAF04B20EDF6E5DA">
    <w:name w:val="A034A91E42684990BAF04B20EDF6E5DA"/>
  </w:style>
  <w:style w:type="paragraph" w:customStyle="1" w:styleId="FF09D0134E374E6D8A705FC86F103433">
    <w:name w:val="FF09D0134E374E6D8A705FC86F103433"/>
  </w:style>
  <w:style w:type="paragraph" w:customStyle="1" w:styleId="5781B4F8C1C940DB9C3D3594C435585E">
    <w:name w:val="5781B4F8C1C940DB9C3D3594C435585E"/>
  </w:style>
  <w:style w:type="paragraph" w:customStyle="1" w:styleId="5349D426C22C42C78D814DA3BD818ADE">
    <w:name w:val="5349D426C22C42C78D814DA3BD818ADE"/>
  </w:style>
  <w:style w:type="paragraph" w:customStyle="1" w:styleId="498AF3881C5447E3A2953218A47956A4">
    <w:name w:val="498AF3881C5447E3A2953218A47956A4"/>
  </w:style>
  <w:style w:type="paragraph" w:customStyle="1" w:styleId="699BB1C6807543E18CF23C5EA108C3FA">
    <w:name w:val="699BB1C6807543E18CF23C5EA108C3FA"/>
  </w:style>
  <w:style w:type="paragraph" w:customStyle="1" w:styleId="62C7F6C7846A4370849C46A73C7AD2B0">
    <w:name w:val="62C7F6C7846A4370849C46A73C7AD2B0"/>
  </w:style>
  <w:style w:type="paragraph" w:customStyle="1" w:styleId="467FB915F97D4FA4B09E2ABD28CD5A05">
    <w:name w:val="467FB915F97D4FA4B09E2ABD28CD5A05"/>
  </w:style>
  <w:style w:type="paragraph" w:customStyle="1" w:styleId="F2CC8E3681B8424CB8BE40CE323C5FCC">
    <w:name w:val="F2CC8E3681B8424CB8BE40CE323C5FCC"/>
  </w:style>
  <w:style w:type="paragraph" w:customStyle="1" w:styleId="AD5C4192107D4D3381D71BAEDC4D5028">
    <w:name w:val="AD5C4192107D4D3381D71BAEDC4D5028"/>
  </w:style>
  <w:style w:type="paragraph" w:customStyle="1" w:styleId="73926FD6E8EA47A197A9150510082EBC">
    <w:name w:val="73926FD6E8EA47A197A9150510082EBC"/>
  </w:style>
  <w:style w:type="paragraph" w:customStyle="1" w:styleId="A60EB57D56EA435990C0FC5F26FFE4A0">
    <w:name w:val="A60EB57D56EA435990C0FC5F26FFE4A0"/>
  </w:style>
  <w:style w:type="paragraph" w:customStyle="1" w:styleId="53DA9F0D2F5946979131768E2707EFB0">
    <w:name w:val="53DA9F0D2F5946979131768E2707EFB0"/>
  </w:style>
  <w:style w:type="paragraph" w:customStyle="1" w:styleId="B5535573172C490D825CD7AEFBC632B6">
    <w:name w:val="B5535573172C490D825CD7AEFBC632B6"/>
  </w:style>
  <w:style w:type="paragraph" w:customStyle="1" w:styleId="3D78FA34052142719D68DE5000CAA425">
    <w:name w:val="3D78FA34052142719D68DE5000CAA425"/>
  </w:style>
  <w:style w:type="paragraph" w:customStyle="1" w:styleId="8B59BF9AB8664297BF5B123D53B9FB68">
    <w:name w:val="8B59BF9AB8664297BF5B123D53B9FB68"/>
    <w:rsid w:val="00035F6E"/>
    <w:pPr>
      <w:spacing w:after="200" w:line="276" w:lineRule="auto"/>
    </w:pPr>
    <w:rPr>
      <w:lang w:val="en-US" w:eastAsia="en-US"/>
    </w:rPr>
  </w:style>
  <w:style w:type="paragraph" w:customStyle="1" w:styleId="094D20AB7F9047AF8BDC17AA49210063">
    <w:name w:val="094D20AB7F9047AF8BDC17AA49210063"/>
    <w:rsid w:val="00035F6E"/>
    <w:pPr>
      <w:spacing w:after="200" w:line="276" w:lineRule="auto"/>
    </w:pPr>
    <w:rPr>
      <w:lang w:val="en-US" w:eastAsia="en-US"/>
    </w:rPr>
  </w:style>
  <w:style w:type="paragraph" w:customStyle="1" w:styleId="55A6B356F41947BB80CE190B49FCEC08">
    <w:name w:val="55A6B356F41947BB80CE190B49FCEC08"/>
    <w:rsid w:val="00035F6E"/>
    <w:pPr>
      <w:spacing w:after="200" w:line="276" w:lineRule="auto"/>
    </w:pPr>
    <w:rPr>
      <w:lang w:val="en-US" w:eastAsia="en-US"/>
    </w:rPr>
  </w:style>
  <w:style w:type="paragraph" w:customStyle="1" w:styleId="5218FEF2B9AA4A49BF4FB823BB92DBBB">
    <w:name w:val="5218FEF2B9AA4A49BF4FB823BB92DBBB"/>
    <w:rsid w:val="00035F6E"/>
    <w:pPr>
      <w:spacing w:after="200" w:line="276" w:lineRule="auto"/>
    </w:pPr>
    <w:rPr>
      <w:lang w:val="en-US" w:eastAsia="en-US"/>
    </w:rPr>
  </w:style>
  <w:style w:type="paragraph" w:customStyle="1" w:styleId="4F98BC249A244079B4FD3FD82ECADF9C">
    <w:name w:val="4F98BC249A244079B4FD3FD82ECADF9C"/>
    <w:rsid w:val="00035F6E"/>
    <w:pPr>
      <w:spacing w:after="200" w:line="276" w:lineRule="auto"/>
    </w:pPr>
    <w:rPr>
      <w:lang w:val="en-US" w:eastAsia="en-US"/>
    </w:rPr>
  </w:style>
  <w:style w:type="paragraph" w:customStyle="1" w:styleId="4E4BACCE463C4A1A8EB52AB4C9727A49">
    <w:name w:val="4E4BACCE463C4A1A8EB52AB4C9727A49"/>
    <w:rsid w:val="00035F6E"/>
    <w:pPr>
      <w:spacing w:after="200" w:line="276" w:lineRule="auto"/>
    </w:pPr>
    <w:rPr>
      <w:lang w:val="en-US" w:eastAsia="en-US"/>
    </w:rPr>
  </w:style>
  <w:style w:type="paragraph" w:customStyle="1" w:styleId="6393578E007D4E3290A38F6E810F4611">
    <w:name w:val="6393578E007D4E3290A38F6E810F4611"/>
    <w:rsid w:val="00035F6E"/>
    <w:pPr>
      <w:spacing w:after="200" w:line="276" w:lineRule="auto"/>
    </w:pPr>
    <w:rPr>
      <w:lang w:val="en-US" w:eastAsia="en-US"/>
    </w:rPr>
  </w:style>
  <w:style w:type="paragraph" w:customStyle="1" w:styleId="F7FC65EEF142453B847F6669D7324BA9">
    <w:name w:val="F7FC65EEF142453B847F6669D7324BA9"/>
    <w:rsid w:val="00035F6E"/>
    <w:pPr>
      <w:spacing w:after="200" w:line="276" w:lineRule="auto"/>
    </w:pPr>
    <w:rPr>
      <w:lang w:val="en-US" w:eastAsia="en-US"/>
    </w:rPr>
  </w:style>
  <w:style w:type="paragraph" w:customStyle="1" w:styleId="D92B970E99F142179CFFBC40EABE491F">
    <w:name w:val="D92B970E99F142179CFFBC40EABE491F"/>
    <w:rsid w:val="00035F6E"/>
    <w:pPr>
      <w:spacing w:after="200" w:line="276" w:lineRule="auto"/>
    </w:pPr>
    <w:rPr>
      <w:lang w:val="en-US" w:eastAsia="en-US"/>
    </w:rPr>
  </w:style>
  <w:style w:type="paragraph" w:customStyle="1" w:styleId="7EC10865198A4475A33E36FCD4C6EC7D">
    <w:name w:val="7EC10865198A4475A33E36FCD4C6EC7D"/>
    <w:rsid w:val="00035F6E"/>
    <w:pPr>
      <w:spacing w:after="200" w:line="276" w:lineRule="auto"/>
    </w:pPr>
    <w:rPr>
      <w:lang w:val="en-US" w:eastAsia="en-US"/>
    </w:rPr>
  </w:style>
  <w:style w:type="paragraph" w:customStyle="1" w:styleId="D72064A4F88B4720B5E6EB3CD1A40087">
    <w:name w:val="D72064A4F88B4720B5E6EB3CD1A40087"/>
    <w:rsid w:val="00035F6E"/>
    <w:pPr>
      <w:spacing w:after="200" w:line="276" w:lineRule="auto"/>
    </w:pPr>
    <w:rPr>
      <w:lang w:val="en-US" w:eastAsia="en-US"/>
    </w:rPr>
  </w:style>
  <w:style w:type="paragraph" w:customStyle="1" w:styleId="0A1F684A45524835B93E9F0D3A6E6A06">
    <w:name w:val="0A1F684A45524835B93E9F0D3A6E6A06"/>
    <w:rsid w:val="00035F6E"/>
    <w:pPr>
      <w:spacing w:after="200" w:line="276" w:lineRule="auto"/>
    </w:pPr>
    <w:rPr>
      <w:lang w:val="en-US" w:eastAsia="en-US"/>
    </w:rPr>
  </w:style>
  <w:style w:type="paragraph" w:customStyle="1" w:styleId="3ABF6CEA0E254FDC99432C624548AD92">
    <w:name w:val="3ABF6CEA0E254FDC99432C624548AD92"/>
    <w:rsid w:val="00035F6E"/>
    <w:pPr>
      <w:spacing w:after="200" w:line="276" w:lineRule="auto"/>
    </w:pPr>
    <w:rPr>
      <w:lang w:val="en-US" w:eastAsia="en-US"/>
    </w:rPr>
  </w:style>
  <w:style w:type="paragraph" w:customStyle="1" w:styleId="BBBFFDEE71474FF39AD2BFD356933842">
    <w:name w:val="BBBFFDEE71474FF39AD2BFD356933842"/>
    <w:rsid w:val="00035F6E"/>
    <w:pPr>
      <w:spacing w:after="200" w:line="276" w:lineRule="auto"/>
    </w:pPr>
    <w:rPr>
      <w:lang w:val="en-US" w:eastAsia="en-US"/>
    </w:rPr>
  </w:style>
  <w:style w:type="paragraph" w:customStyle="1" w:styleId="8472EC0259C54346A96282F687F2A8B2">
    <w:name w:val="8472EC0259C54346A96282F687F2A8B2"/>
    <w:rsid w:val="00035F6E"/>
    <w:pPr>
      <w:spacing w:after="200" w:line="276" w:lineRule="auto"/>
    </w:pPr>
    <w:rPr>
      <w:lang w:val="en-US" w:eastAsia="en-US"/>
    </w:rPr>
  </w:style>
  <w:style w:type="paragraph" w:customStyle="1" w:styleId="2E578A71CE6E4DB6BF66096EFBDEE675">
    <w:name w:val="2E578A71CE6E4DB6BF66096EFBDEE675"/>
    <w:rsid w:val="00035F6E"/>
    <w:pPr>
      <w:spacing w:after="200" w:line="276" w:lineRule="auto"/>
    </w:pPr>
    <w:rPr>
      <w:lang w:val="en-US" w:eastAsia="en-US"/>
    </w:rPr>
  </w:style>
  <w:style w:type="paragraph" w:customStyle="1" w:styleId="E540EB05C9734AD492EACE27333F331E">
    <w:name w:val="E540EB05C9734AD492EACE27333F331E"/>
    <w:rsid w:val="00035F6E"/>
    <w:pPr>
      <w:spacing w:after="200" w:line="276" w:lineRule="auto"/>
    </w:pPr>
    <w:rPr>
      <w:lang w:val="en-US" w:eastAsia="en-US"/>
    </w:rPr>
  </w:style>
  <w:style w:type="paragraph" w:customStyle="1" w:styleId="3F52B4285D9143759C123CB58D73CAD9">
    <w:name w:val="3F52B4285D9143759C123CB58D73CAD9"/>
    <w:rsid w:val="00035F6E"/>
    <w:pPr>
      <w:spacing w:after="200" w:line="276" w:lineRule="auto"/>
    </w:pPr>
    <w:rPr>
      <w:lang w:val="en-US" w:eastAsia="en-US"/>
    </w:rPr>
  </w:style>
  <w:style w:type="paragraph" w:customStyle="1" w:styleId="782543F6D2BF46AD8634090E458027E0">
    <w:name w:val="782543F6D2BF46AD8634090E458027E0"/>
    <w:rsid w:val="00035F6E"/>
    <w:pPr>
      <w:spacing w:after="200" w:line="276" w:lineRule="auto"/>
    </w:pPr>
    <w:rPr>
      <w:lang w:val="en-US" w:eastAsia="en-US"/>
    </w:rPr>
  </w:style>
  <w:style w:type="paragraph" w:customStyle="1" w:styleId="4C2ADE57D1BB4DD6A2FB452899D9D215">
    <w:name w:val="4C2ADE57D1BB4DD6A2FB452899D9D215"/>
    <w:rsid w:val="00035F6E"/>
    <w:pPr>
      <w:spacing w:after="200" w:line="276" w:lineRule="auto"/>
    </w:pPr>
    <w:rPr>
      <w:lang w:val="en-US" w:eastAsia="en-US"/>
    </w:rPr>
  </w:style>
  <w:style w:type="paragraph" w:customStyle="1" w:styleId="F78F8A7264A2424CBC87F8FEC88497B6">
    <w:name w:val="F78F8A7264A2424CBC87F8FEC88497B6"/>
    <w:rsid w:val="00035F6E"/>
    <w:pPr>
      <w:spacing w:after="200" w:line="276" w:lineRule="auto"/>
    </w:pPr>
    <w:rPr>
      <w:lang w:val="en-US" w:eastAsia="en-US"/>
    </w:rPr>
  </w:style>
  <w:style w:type="paragraph" w:customStyle="1" w:styleId="A08C373FA1BE4AFCA1F23926EDEC9AF8">
    <w:name w:val="A08C373FA1BE4AFCA1F23926EDEC9AF8"/>
    <w:rsid w:val="00035F6E"/>
    <w:pPr>
      <w:spacing w:after="200" w:line="276" w:lineRule="auto"/>
    </w:pPr>
    <w:rPr>
      <w:lang w:val="en-US" w:eastAsia="en-US"/>
    </w:rPr>
  </w:style>
  <w:style w:type="paragraph" w:customStyle="1" w:styleId="94E4B3878DBC4024B1E4E6701155564E">
    <w:name w:val="94E4B3878DBC4024B1E4E6701155564E"/>
    <w:rsid w:val="00035F6E"/>
    <w:pPr>
      <w:spacing w:after="200" w:line="276" w:lineRule="auto"/>
    </w:pPr>
    <w:rPr>
      <w:lang w:val="en-US" w:eastAsia="en-US"/>
    </w:rPr>
  </w:style>
  <w:style w:type="paragraph" w:customStyle="1" w:styleId="80F6F969A0164F4FB22E4A54555B4CE7">
    <w:name w:val="80F6F969A0164F4FB22E4A54555B4CE7"/>
    <w:rsid w:val="00035F6E"/>
    <w:pPr>
      <w:spacing w:after="200" w:line="276" w:lineRule="auto"/>
    </w:pPr>
    <w:rPr>
      <w:lang w:val="en-US" w:eastAsia="en-US"/>
    </w:rPr>
  </w:style>
  <w:style w:type="paragraph" w:customStyle="1" w:styleId="442107E6755B4A75BD9A8B12343487A3">
    <w:name w:val="442107E6755B4A75BD9A8B12343487A3"/>
    <w:rsid w:val="00035F6E"/>
    <w:pPr>
      <w:spacing w:after="200" w:line="276" w:lineRule="auto"/>
    </w:pPr>
    <w:rPr>
      <w:lang w:val="en-US" w:eastAsia="en-US"/>
    </w:rPr>
  </w:style>
  <w:style w:type="paragraph" w:customStyle="1" w:styleId="2D4E18A582554481B6A45291114BDF25">
    <w:name w:val="2D4E18A582554481B6A45291114BDF25"/>
    <w:rsid w:val="00035F6E"/>
    <w:pPr>
      <w:spacing w:after="200" w:line="276" w:lineRule="auto"/>
    </w:pPr>
    <w:rPr>
      <w:lang w:val="en-US" w:eastAsia="en-US"/>
    </w:rPr>
  </w:style>
  <w:style w:type="paragraph" w:customStyle="1" w:styleId="B0AA7DAEDDFE49F6AC0A5B1441D9FFEC">
    <w:name w:val="B0AA7DAEDDFE49F6AC0A5B1441D9FFEC"/>
    <w:rsid w:val="00035F6E"/>
    <w:pPr>
      <w:spacing w:after="200" w:line="276" w:lineRule="auto"/>
    </w:pPr>
    <w:rPr>
      <w:lang w:val="en-US" w:eastAsia="en-US"/>
    </w:rPr>
  </w:style>
  <w:style w:type="paragraph" w:customStyle="1" w:styleId="84003F6281364556B14A1EC63C055F0B">
    <w:name w:val="84003F6281364556B14A1EC63C055F0B"/>
    <w:rsid w:val="00035F6E"/>
    <w:pPr>
      <w:spacing w:after="200" w:line="276" w:lineRule="auto"/>
    </w:pPr>
    <w:rPr>
      <w:lang w:val="en-US" w:eastAsia="en-US"/>
    </w:rPr>
  </w:style>
  <w:style w:type="paragraph" w:customStyle="1" w:styleId="FFC66C5F8CC24B819702F9DB101DE243">
    <w:name w:val="FFC66C5F8CC24B819702F9DB101DE243"/>
    <w:rsid w:val="00035F6E"/>
    <w:pPr>
      <w:spacing w:after="200" w:line="276" w:lineRule="auto"/>
    </w:pPr>
    <w:rPr>
      <w:lang w:val="en-US" w:eastAsia="en-US"/>
    </w:rPr>
  </w:style>
  <w:style w:type="paragraph" w:customStyle="1" w:styleId="854F0CBC84E449E992F93BDEDC14616C">
    <w:name w:val="854F0CBC84E449E992F93BDEDC14616C"/>
    <w:rsid w:val="00035F6E"/>
    <w:pPr>
      <w:spacing w:after="200" w:line="276" w:lineRule="auto"/>
    </w:pPr>
    <w:rPr>
      <w:lang w:val="en-US" w:eastAsia="en-US"/>
    </w:rPr>
  </w:style>
  <w:style w:type="paragraph" w:customStyle="1" w:styleId="DADC25D843164490AE4CF9395BACC4AF">
    <w:name w:val="DADC25D843164490AE4CF9395BACC4AF"/>
    <w:rsid w:val="00035F6E"/>
    <w:pPr>
      <w:spacing w:after="200" w:line="276" w:lineRule="auto"/>
    </w:pPr>
    <w:rPr>
      <w:lang w:val="en-US" w:eastAsia="en-US"/>
    </w:rPr>
  </w:style>
  <w:style w:type="paragraph" w:customStyle="1" w:styleId="7D1351A76FE243CEA29E20B73B668538">
    <w:name w:val="7D1351A76FE243CEA29E20B73B668538"/>
    <w:rsid w:val="00035F6E"/>
    <w:pPr>
      <w:spacing w:after="200" w:line="276" w:lineRule="auto"/>
    </w:pPr>
    <w:rPr>
      <w:lang w:val="en-US" w:eastAsia="en-US"/>
    </w:rPr>
  </w:style>
  <w:style w:type="paragraph" w:customStyle="1" w:styleId="67E9D10F939641D4AC40B947BC493C48">
    <w:name w:val="67E9D10F939641D4AC40B947BC493C48"/>
    <w:rsid w:val="00035F6E"/>
    <w:pPr>
      <w:spacing w:after="200" w:line="276" w:lineRule="auto"/>
    </w:pPr>
    <w:rPr>
      <w:lang w:val="en-US" w:eastAsia="en-US"/>
    </w:rPr>
  </w:style>
  <w:style w:type="paragraph" w:customStyle="1" w:styleId="816572BCC3BF4151954980683553BC24">
    <w:name w:val="816572BCC3BF4151954980683553BC24"/>
    <w:rsid w:val="00035F6E"/>
    <w:pPr>
      <w:spacing w:after="200" w:line="276" w:lineRule="auto"/>
    </w:pPr>
    <w:rPr>
      <w:lang w:val="en-US" w:eastAsia="en-US"/>
    </w:rPr>
  </w:style>
  <w:style w:type="paragraph" w:customStyle="1" w:styleId="3B2C1F3BF0CC4976B06686740D0A2977">
    <w:name w:val="3B2C1F3BF0CC4976B06686740D0A2977"/>
    <w:rsid w:val="00035F6E"/>
    <w:pPr>
      <w:spacing w:after="200" w:line="276" w:lineRule="auto"/>
    </w:pPr>
    <w:rPr>
      <w:lang w:val="en-US" w:eastAsia="en-US"/>
    </w:rPr>
  </w:style>
  <w:style w:type="paragraph" w:customStyle="1" w:styleId="B6B1A49F7D2944F996B4A2EDB436DB0D">
    <w:name w:val="B6B1A49F7D2944F996B4A2EDB436DB0D"/>
    <w:rsid w:val="00035F6E"/>
    <w:pPr>
      <w:spacing w:after="200" w:line="276" w:lineRule="auto"/>
    </w:pPr>
    <w:rPr>
      <w:lang w:val="en-US" w:eastAsia="en-US"/>
    </w:rPr>
  </w:style>
  <w:style w:type="paragraph" w:customStyle="1" w:styleId="90E06DC2A2434419B13473977A00D1D8">
    <w:name w:val="90E06DC2A2434419B13473977A00D1D8"/>
    <w:rsid w:val="00035F6E"/>
    <w:pPr>
      <w:spacing w:after="200" w:line="276" w:lineRule="auto"/>
    </w:pPr>
    <w:rPr>
      <w:lang w:val="en-US" w:eastAsia="en-US"/>
    </w:rPr>
  </w:style>
  <w:style w:type="paragraph" w:customStyle="1" w:styleId="69FA16EB296044A081BB5C29F4C03571">
    <w:name w:val="69FA16EB296044A081BB5C29F4C03571"/>
    <w:rsid w:val="00035F6E"/>
    <w:pPr>
      <w:spacing w:after="200" w:line="276" w:lineRule="auto"/>
    </w:pPr>
    <w:rPr>
      <w:lang w:val="en-US" w:eastAsia="en-US"/>
    </w:rPr>
  </w:style>
  <w:style w:type="paragraph" w:customStyle="1" w:styleId="3E04F13D83CF44B99205E322AB34EC8E">
    <w:name w:val="3E04F13D83CF44B99205E322AB34EC8E"/>
    <w:rsid w:val="00035F6E"/>
    <w:pPr>
      <w:spacing w:after="200" w:line="276" w:lineRule="auto"/>
    </w:pPr>
    <w:rPr>
      <w:lang w:val="en-US" w:eastAsia="en-US"/>
    </w:rPr>
  </w:style>
  <w:style w:type="paragraph" w:customStyle="1" w:styleId="0B4D760A394846E9A5D1DA774219919C">
    <w:name w:val="0B4D760A394846E9A5D1DA774219919C"/>
    <w:rsid w:val="00035F6E"/>
    <w:pPr>
      <w:spacing w:after="200" w:line="276" w:lineRule="auto"/>
    </w:pPr>
    <w:rPr>
      <w:lang w:val="en-US" w:eastAsia="en-US"/>
    </w:rPr>
  </w:style>
  <w:style w:type="paragraph" w:customStyle="1" w:styleId="7E4EA86EEE4F4807B8F08FA037DAD91D">
    <w:name w:val="7E4EA86EEE4F4807B8F08FA037DAD91D"/>
    <w:rsid w:val="00035F6E"/>
    <w:pPr>
      <w:spacing w:after="200" w:line="276" w:lineRule="auto"/>
    </w:pPr>
    <w:rPr>
      <w:lang w:val="en-US" w:eastAsia="en-US"/>
    </w:rPr>
  </w:style>
  <w:style w:type="paragraph" w:customStyle="1" w:styleId="AA2F3BBE299A46D3852F4BBE0237E2E7">
    <w:name w:val="AA2F3BBE299A46D3852F4BBE0237E2E7"/>
    <w:rsid w:val="00035F6E"/>
    <w:pPr>
      <w:spacing w:after="200" w:line="276" w:lineRule="auto"/>
    </w:pPr>
    <w:rPr>
      <w:lang w:val="en-US" w:eastAsia="en-US"/>
    </w:rPr>
  </w:style>
  <w:style w:type="paragraph" w:customStyle="1" w:styleId="E4A6060D62DF4F4AA5C0F77E873CF027">
    <w:name w:val="E4A6060D62DF4F4AA5C0F77E873CF027"/>
    <w:rsid w:val="00035F6E"/>
    <w:pPr>
      <w:spacing w:after="200" w:line="276" w:lineRule="auto"/>
    </w:pPr>
    <w:rPr>
      <w:lang w:val="en-US" w:eastAsia="en-US"/>
    </w:rPr>
  </w:style>
  <w:style w:type="paragraph" w:customStyle="1" w:styleId="74D68B49D7F9421A96D44A09E327578A">
    <w:name w:val="74D68B49D7F9421A96D44A09E327578A"/>
    <w:rsid w:val="00035F6E"/>
    <w:pPr>
      <w:spacing w:after="200" w:line="276" w:lineRule="auto"/>
    </w:pPr>
    <w:rPr>
      <w:lang w:val="en-US" w:eastAsia="en-US"/>
    </w:rPr>
  </w:style>
  <w:style w:type="paragraph" w:customStyle="1" w:styleId="98451C9B7DA64EC1B0B07033CAEDE648">
    <w:name w:val="98451C9B7DA64EC1B0B07033CAEDE648"/>
    <w:rsid w:val="00035F6E"/>
    <w:pPr>
      <w:spacing w:after="200" w:line="276" w:lineRule="auto"/>
    </w:pPr>
    <w:rPr>
      <w:lang w:val="en-US" w:eastAsia="en-US"/>
    </w:rPr>
  </w:style>
  <w:style w:type="paragraph" w:customStyle="1" w:styleId="BC82D4D79ECC4078AEDC112DB20FAB4F">
    <w:name w:val="BC82D4D79ECC4078AEDC112DB20FAB4F"/>
    <w:rsid w:val="00035F6E"/>
    <w:pPr>
      <w:spacing w:after="200" w:line="276" w:lineRule="auto"/>
    </w:pPr>
    <w:rPr>
      <w:lang w:val="en-US" w:eastAsia="en-US"/>
    </w:rPr>
  </w:style>
  <w:style w:type="paragraph" w:customStyle="1" w:styleId="B6FB6225BB894DDC870A375F04B0DB76">
    <w:name w:val="B6FB6225BB894DDC870A375F04B0DB76"/>
    <w:rsid w:val="00035F6E"/>
    <w:pPr>
      <w:spacing w:after="200" w:line="276" w:lineRule="auto"/>
    </w:pPr>
    <w:rPr>
      <w:lang w:val="en-US" w:eastAsia="en-US"/>
    </w:rPr>
  </w:style>
  <w:style w:type="paragraph" w:customStyle="1" w:styleId="08E609C8646E4BF9A88F4811DFB668CE">
    <w:name w:val="08E609C8646E4BF9A88F4811DFB668CE"/>
    <w:rsid w:val="00035F6E"/>
    <w:pPr>
      <w:spacing w:after="200" w:line="276" w:lineRule="auto"/>
    </w:pPr>
    <w:rPr>
      <w:lang w:val="en-US" w:eastAsia="en-US"/>
    </w:rPr>
  </w:style>
  <w:style w:type="paragraph" w:customStyle="1" w:styleId="A237989A26F84E3DB95AB3CB8F03C67A">
    <w:name w:val="A237989A26F84E3DB95AB3CB8F03C67A"/>
    <w:rsid w:val="00035F6E"/>
    <w:pPr>
      <w:spacing w:after="200" w:line="276" w:lineRule="auto"/>
    </w:pPr>
    <w:rPr>
      <w:lang w:val="en-US" w:eastAsia="en-US"/>
    </w:rPr>
  </w:style>
  <w:style w:type="paragraph" w:customStyle="1" w:styleId="C5A2D030988A41DE82720E1E28A07433">
    <w:name w:val="C5A2D030988A41DE82720E1E28A07433"/>
    <w:rsid w:val="00035F6E"/>
    <w:pPr>
      <w:spacing w:after="200" w:line="276" w:lineRule="auto"/>
    </w:pPr>
    <w:rPr>
      <w:lang w:val="en-US" w:eastAsia="en-US"/>
    </w:rPr>
  </w:style>
  <w:style w:type="paragraph" w:customStyle="1" w:styleId="70E1A33696894830AF4578E15BAA14CE">
    <w:name w:val="70E1A33696894830AF4578E15BAA14CE"/>
    <w:rsid w:val="00035F6E"/>
    <w:pPr>
      <w:spacing w:after="200" w:line="276" w:lineRule="auto"/>
    </w:pPr>
    <w:rPr>
      <w:lang w:val="en-US" w:eastAsia="en-US"/>
    </w:rPr>
  </w:style>
  <w:style w:type="paragraph" w:customStyle="1" w:styleId="C3DB79F3556A4C43B3BE59F4BE55F2A4">
    <w:name w:val="C3DB79F3556A4C43B3BE59F4BE55F2A4"/>
    <w:rsid w:val="00035F6E"/>
    <w:pPr>
      <w:spacing w:after="200" w:line="276" w:lineRule="auto"/>
    </w:pPr>
    <w:rPr>
      <w:lang w:val="en-US" w:eastAsia="en-US"/>
    </w:rPr>
  </w:style>
  <w:style w:type="paragraph" w:customStyle="1" w:styleId="394CD439CD75438EB74A9050919B9271">
    <w:name w:val="394CD439CD75438EB74A9050919B9271"/>
    <w:rsid w:val="00035F6E"/>
    <w:pPr>
      <w:spacing w:after="200" w:line="276" w:lineRule="auto"/>
    </w:pPr>
    <w:rPr>
      <w:lang w:val="en-US" w:eastAsia="en-US"/>
    </w:rPr>
  </w:style>
  <w:style w:type="paragraph" w:customStyle="1" w:styleId="F1BD1D6C357B4468ACB542C09BE61C3C">
    <w:name w:val="F1BD1D6C357B4468ACB542C09BE61C3C"/>
    <w:rsid w:val="00035F6E"/>
    <w:pPr>
      <w:spacing w:after="200" w:line="276" w:lineRule="auto"/>
    </w:pPr>
    <w:rPr>
      <w:lang w:val="en-US" w:eastAsia="en-US"/>
    </w:rPr>
  </w:style>
  <w:style w:type="paragraph" w:customStyle="1" w:styleId="6C5FA2CB4A7A416A97D1E6F6A6402352">
    <w:name w:val="6C5FA2CB4A7A416A97D1E6F6A6402352"/>
    <w:rsid w:val="00035F6E"/>
    <w:pPr>
      <w:spacing w:after="200" w:line="276" w:lineRule="auto"/>
    </w:pPr>
    <w:rPr>
      <w:lang w:val="en-US" w:eastAsia="en-US"/>
    </w:rPr>
  </w:style>
  <w:style w:type="paragraph" w:customStyle="1" w:styleId="2ED0961951C2466295C725D8BDB5E8A6">
    <w:name w:val="2ED0961951C2466295C725D8BDB5E8A6"/>
    <w:rsid w:val="00035F6E"/>
    <w:pPr>
      <w:spacing w:after="200" w:line="276" w:lineRule="auto"/>
    </w:pPr>
    <w:rPr>
      <w:lang w:val="en-US" w:eastAsia="en-US"/>
    </w:rPr>
  </w:style>
  <w:style w:type="paragraph" w:customStyle="1" w:styleId="9C5F369AF0D54A808B590B8F4662CEDD">
    <w:name w:val="9C5F369AF0D54A808B590B8F4662CEDD"/>
    <w:rsid w:val="00035F6E"/>
    <w:pPr>
      <w:spacing w:after="200" w:line="276" w:lineRule="auto"/>
    </w:pPr>
    <w:rPr>
      <w:lang w:val="en-US" w:eastAsia="en-US"/>
    </w:rPr>
  </w:style>
  <w:style w:type="paragraph" w:customStyle="1" w:styleId="CCC34EDDD9974F0C8684322719FC02AF">
    <w:name w:val="CCC34EDDD9974F0C8684322719FC02AF"/>
    <w:rsid w:val="00035F6E"/>
    <w:pPr>
      <w:spacing w:after="200" w:line="276" w:lineRule="auto"/>
    </w:pPr>
    <w:rPr>
      <w:lang w:val="en-US" w:eastAsia="en-US"/>
    </w:rPr>
  </w:style>
  <w:style w:type="paragraph" w:customStyle="1" w:styleId="5844762862414F6A8A8B5C67DD7B5FB6">
    <w:name w:val="5844762862414F6A8A8B5C67DD7B5FB6"/>
    <w:rsid w:val="00035F6E"/>
    <w:pPr>
      <w:spacing w:after="200" w:line="276" w:lineRule="auto"/>
    </w:pPr>
    <w:rPr>
      <w:lang w:val="en-US" w:eastAsia="en-US"/>
    </w:rPr>
  </w:style>
  <w:style w:type="paragraph" w:customStyle="1" w:styleId="9A94248E892C438795B10A71F0104000">
    <w:name w:val="9A94248E892C438795B10A71F0104000"/>
    <w:rsid w:val="00035F6E"/>
    <w:pPr>
      <w:spacing w:after="200" w:line="276" w:lineRule="auto"/>
    </w:pPr>
    <w:rPr>
      <w:lang w:val="en-US" w:eastAsia="en-US"/>
    </w:rPr>
  </w:style>
  <w:style w:type="paragraph" w:customStyle="1" w:styleId="EEF52A000F8747F086C22BF1CE7B9BB8">
    <w:name w:val="EEF52A000F8747F086C22BF1CE7B9BB8"/>
    <w:rsid w:val="00035F6E"/>
    <w:pPr>
      <w:spacing w:after="200" w:line="276" w:lineRule="auto"/>
    </w:pPr>
    <w:rPr>
      <w:lang w:val="en-US" w:eastAsia="en-US"/>
    </w:rPr>
  </w:style>
  <w:style w:type="paragraph" w:customStyle="1" w:styleId="DE307188B246438AB11AF12B3C22E861">
    <w:name w:val="DE307188B246438AB11AF12B3C22E861"/>
    <w:rsid w:val="00035F6E"/>
    <w:pPr>
      <w:spacing w:after="200" w:line="276" w:lineRule="auto"/>
    </w:pPr>
    <w:rPr>
      <w:lang w:val="en-US" w:eastAsia="en-US"/>
    </w:rPr>
  </w:style>
  <w:style w:type="paragraph" w:customStyle="1" w:styleId="0E78EE8640524F4598371D22BF37E790">
    <w:name w:val="0E78EE8640524F4598371D22BF37E790"/>
    <w:rsid w:val="00035F6E"/>
    <w:pPr>
      <w:spacing w:after="200" w:line="276" w:lineRule="auto"/>
    </w:pPr>
    <w:rPr>
      <w:lang w:val="en-US" w:eastAsia="en-US"/>
    </w:rPr>
  </w:style>
  <w:style w:type="paragraph" w:customStyle="1" w:styleId="6ACEC94C65A34DF194DA533AA76E3E91">
    <w:name w:val="6ACEC94C65A34DF194DA533AA76E3E91"/>
    <w:rsid w:val="00035F6E"/>
    <w:pPr>
      <w:spacing w:after="200" w:line="276" w:lineRule="auto"/>
    </w:pPr>
    <w:rPr>
      <w:lang w:val="en-US" w:eastAsia="en-US"/>
    </w:rPr>
  </w:style>
  <w:style w:type="paragraph" w:customStyle="1" w:styleId="BE8F3063F02C4A2782C344A9C6DDBB86">
    <w:name w:val="BE8F3063F02C4A2782C344A9C6DDBB86"/>
    <w:rsid w:val="00035F6E"/>
    <w:pPr>
      <w:spacing w:after="200" w:line="276" w:lineRule="auto"/>
    </w:pPr>
    <w:rPr>
      <w:lang w:val="en-US" w:eastAsia="en-US"/>
    </w:rPr>
  </w:style>
  <w:style w:type="paragraph" w:customStyle="1" w:styleId="A22C09C81D174B47A8EA47EF72C7A05B">
    <w:name w:val="A22C09C81D174B47A8EA47EF72C7A05B"/>
    <w:rsid w:val="00035F6E"/>
    <w:pPr>
      <w:spacing w:after="200" w:line="276" w:lineRule="auto"/>
    </w:pPr>
    <w:rPr>
      <w:lang w:val="en-US" w:eastAsia="en-US"/>
    </w:rPr>
  </w:style>
  <w:style w:type="paragraph" w:customStyle="1" w:styleId="11F7D5D8424D42FEB64B62B6B8FABF90">
    <w:name w:val="11F7D5D8424D42FEB64B62B6B8FABF90"/>
    <w:rsid w:val="00035F6E"/>
    <w:pPr>
      <w:spacing w:after="200" w:line="276" w:lineRule="auto"/>
    </w:pPr>
    <w:rPr>
      <w:lang w:val="en-US" w:eastAsia="en-US"/>
    </w:rPr>
  </w:style>
  <w:style w:type="paragraph" w:customStyle="1" w:styleId="7F8001C172A94F0EB220A81B5D2E0452">
    <w:name w:val="7F8001C172A94F0EB220A81B5D2E0452"/>
    <w:rsid w:val="00035F6E"/>
    <w:pPr>
      <w:spacing w:after="200" w:line="276" w:lineRule="auto"/>
    </w:pPr>
    <w:rPr>
      <w:lang w:val="en-US" w:eastAsia="en-US"/>
    </w:rPr>
  </w:style>
  <w:style w:type="paragraph" w:customStyle="1" w:styleId="0451E17F486E4E82B78A13B4BDFB07C7">
    <w:name w:val="0451E17F486E4E82B78A13B4BDFB07C7"/>
    <w:rsid w:val="00035F6E"/>
    <w:pPr>
      <w:spacing w:after="200" w:line="276" w:lineRule="auto"/>
    </w:pPr>
    <w:rPr>
      <w:lang w:val="en-US" w:eastAsia="en-US"/>
    </w:rPr>
  </w:style>
  <w:style w:type="paragraph" w:customStyle="1" w:styleId="9CEC579C43FA4C74A254070ED75BAA1B">
    <w:name w:val="9CEC579C43FA4C74A254070ED75BAA1B"/>
    <w:rsid w:val="00035F6E"/>
    <w:pPr>
      <w:spacing w:after="200" w:line="276" w:lineRule="auto"/>
    </w:pPr>
    <w:rPr>
      <w:lang w:val="en-US" w:eastAsia="en-US"/>
    </w:rPr>
  </w:style>
  <w:style w:type="paragraph" w:customStyle="1" w:styleId="39E113CED8FB4A0EAFCBD5A1E5F1C231">
    <w:name w:val="39E113CED8FB4A0EAFCBD5A1E5F1C231"/>
    <w:rsid w:val="00035F6E"/>
    <w:pPr>
      <w:spacing w:after="200" w:line="276" w:lineRule="auto"/>
    </w:pPr>
    <w:rPr>
      <w:lang w:val="en-US" w:eastAsia="en-US"/>
    </w:rPr>
  </w:style>
  <w:style w:type="paragraph" w:customStyle="1" w:styleId="C740ECB0DAFC4448B86885CB06689683">
    <w:name w:val="C740ECB0DAFC4448B86885CB06689683"/>
    <w:rsid w:val="00035F6E"/>
    <w:pPr>
      <w:spacing w:after="200" w:line="276" w:lineRule="auto"/>
    </w:pPr>
    <w:rPr>
      <w:lang w:val="en-US" w:eastAsia="en-US"/>
    </w:rPr>
  </w:style>
  <w:style w:type="paragraph" w:customStyle="1" w:styleId="028490D46D484E29802CC35B2010B38F">
    <w:name w:val="028490D46D484E29802CC35B2010B38F"/>
    <w:rsid w:val="00035F6E"/>
    <w:pPr>
      <w:spacing w:after="200" w:line="276" w:lineRule="auto"/>
    </w:pPr>
    <w:rPr>
      <w:lang w:val="en-US" w:eastAsia="en-US"/>
    </w:rPr>
  </w:style>
  <w:style w:type="paragraph" w:customStyle="1" w:styleId="EB6A3C634EE747A9AA83637BF2023938">
    <w:name w:val="EB6A3C634EE747A9AA83637BF2023938"/>
    <w:rsid w:val="00035F6E"/>
    <w:pPr>
      <w:spacing w:after="200" w:line="276" w:lineRule="auto"/>
    </w:pPr>
    <w:rPr>
      <w:lang w:val="en-US" w:eastAsia="en-US"/>
    </w:rPr>
  </w:style>
  <w:style w:type="paragraph" w:customStyle="1" w:styleId="E52BF07C702A4FC39E2C87B41DF553EE">
    <w:name w:val="E52BF07C702A4FC39E2C87B41DF553EE"/>
    <w:rsid w:val="00035F6E"/>
    <w:pPr>
      <w:spacing w:after="200" w:line="276" w:lineRule="auto"/>
    </w:pPr>
    <w:rPr>
      <w:lang w:val="en-US" w:eastAsia="en-US"/>
    </w:rPr>
  </w:style>
  <w:style w:type="paragraph" w:customStyle="1" w:styleId="7F5CA38ACBD64FF8ACD1B055CAC126EC">
    <w:name w:val="7F5CA38ACBD64FF8ACD1B055CAC126EC"/>
    <w:rsid w:val="00035F6E"/>
    <w:pPr>
      <w:spacing w:after="200" w:line="276" w:lineRule="auto"/>
    </w:pPr>
    <w:rPr>
      <w:lang w:val="en-US" w:eastAsia="en-US"/>
    </w:rPr>
  </w:style>
  <w:style w:type="paragraph" w:customStyle="1" w:styleId="4253527B46A740AF86490844B7928C60">
    <w:name w:val="4253527B46A740AF86490844B7928C60"/>
    <w:rsid w:val="00035F6E"/>
    <w:pPr>
      <w:spacing w:after="200" w:line="276" w:lineRule="auto"/>
    </w:pPr>
    <w:rPr>
      <w:lang w:val="en-US" w:eastAsia="en-US"/>
    </w:rPr>
  </w:style>
  <w:style w:type="paragraph" w:customStyle="1" w:styleId="1AD0ECA927FA4F7D95BE98B61610CCE8">
    <w:name w:val="1AD0ECA927FA4F7D95BE98B61610CCE8"/>
    <w:rsid w:val="00035F6E"/>
    <w:pPr>
      <w:spacing w:after="200" w:line="276" w:lineRule="auto"/>
    </w:pPr>
    <w:rPr>
      <w:lang w:val="en-US" w:eastAsia="en-US"/>
    </w:rPr>
  </w:style>
  <w:style w:type="paragraph" w:customStyle="1" w:styleId="873CB611119B411395EF0CAA465DA8D2">
    <w:name w:val="873CB611119B411395EF0CAA465DA8D2"/>
    <w:rsid w:val="00035F6E"/>
    <w:pPr>
      <w:spacing w:after="200" w:line="276" w:lineRule="auto"/>
    </w:pPr>
    <w:rPr>
      <w:lang w:val="en-US" w:eastAsia="en-US"/>
    </w:rPr>
  </w:style>
  <w:style w:type="paragraph" w:customStyle="1" w:styleId="A059BEBC129048179932A3B9D0DA92CA">
    <w:name w:val="A059BEBC129048179932A3B9D0DA92CA"/>
    <w:rsid w:val="00035F6E"/>
    <w:pPr>
      <w:spacing w:after="200" w:line="276" w:lineRule="auto"/>
    </w:pPr>
    <w:rPr>
      <w:lang w:val="en-US" w:eastAsia="en-US"/>
    </w:rPr>
  </w:style>
  <w:style w:type="paragraph" w:customStyle="1" w:styleId="0FB80493CE964885B7D2C99DB2962C4E">
    <w:name w:val="0FB80493CE964885B7D2C99DB2962C4E"/>
    <w:rsid w:val="00035F6E"/>
    <w:pPr>
      <w:spacing w:after="200" w:line="276" w:lineRule="auto"/>
    </w:pPr>
    <w:rPr>
      <w:lang w:val="en-US" w:eastAsia="en-US"/>
    </w:rPr>
  </w:style>
  <w:style w:type="paragraph" w:customStyle="1" w:styleId="800C91F5332140C286455099FA3E6AE3">
    <w:name w:val="800C91F5332140C286455099FA3E6AE3"/>
    <w:rsid w:val="00035F6E"/>
    <w:pPr>
      <w:spacing w:after="200" w:line="276" w:lineRule="auto"/>
    </w:pPr>
    <w:rPr>
      <w:lang w:val="en-US" w:eastAsia="en-US"/>
    </w:rPr>
  </w:style>
  <w:style w:type="paragraph" w:customStyle="1" w:styleId="A06F22FD054943EB8DF3394EA5E764FD">
    <w:name w:val="A06F22FD054943EB8DF3394EA5E764FD"/>
    <w:rsid w:val="00035F6E"/>
    <w:pPr>
      <w:spacing w:after="200" w:line="276" w:lineRule="auto"/>
    </w:pPr>
    <w:rPr>
      <w:lang w:val="en-US" w:eastAsia="en-US"/>
    </w:rPr>
  </w:style>
  <w:style w:type="paragraph" w:customStyle="1" w:styleId="3BCEAE1E9E49445984459AFCAA1C147F">
    <w:name w:val="3BCEAE1E9E49445984459AFCAA1C147F"/>
    <w:rsid w:val="00035F6E"/>
    <w:pPr>
      <w:spacing w:after="200" w:line="276" w:lineRule="auto"/>
    </w:pPr>
    <w:rPr>
      <w:lang w:val="en-US" w:eastAsia="en-US"/>
    </w:rPr>
  </w:style>
  <w:style w:type="paragraph" w:customStyle="1" w:styleId="BAC3A938019E424C83192085F0B3AA28">
    <w:name w:val="BAC3A938019E424C83192085F0B3AA28"/>
    <w:rsid w:val="00035F6E"/>
    <w:pPr>
      <w:spacing w:after="200" w:line="276" w:lineRule="auto"/>
    </w:pPr>
    <w:rPr>
      <w:lang w:val="en-US" w:eastAsia="en-US"/>
    </w:rPr>
  </w:style>
  <w:style w:type="paragraph" w:customStyle="1" w:styleId="FCA5C3357BC44C8DB77E375B50CC32F7">
    <w:name w:val="FCA5C3357BC44C8DB77E375B50CC32F7"/>
    <w:rsid w:val="00035F6E"/>
    <w:pPr>
      <w:spacing w:after="200" w:line="276" w:lineRule="auto"/>
    </w:pPr>
    <w:rPr>
      <w:lang w:val="en-US" w:eastAsia="en-US"/>
    </w:rPr>
  </w:style>
  <w:style w:type="paragraph" w:customStyle="1" w:styleId="C0CEEF884CE94091ACFF08103A07C3A8">
    <w:name w:val="C0CEEF884CE94091ACFF08103A07C3A8"/>
    <w:rsid w:val="00035F6E"/>
    <w:pPr>
      <w:spacing w:after="200" w:line="276" w:lineRule="auto"/>
    </w:pPr>
    <w:rPr>
      <w:lang w:val="en-US" w:eastAsia="en-US"/>
    </w:rPr>
  </w:style>
  <w:style w:type="paragraph" w:customStyle="1" w:styleId="41ACC248ABF8460EA89039EF7C1B5979">
    <w:name w:val="41ACC248ABF8460EA89039EF7C1B5979"/>
    <w:rsid w:val="00035F6E"/>
    <w:pPr>
      <w:spacing w:after="200" w:line="276" w:lineRule="auto"/>
    </w:pPr>
    <w:rPr>
      <w:lang w:val="en-US" w:eastAsia="en-US"/>
    </w:rPr>
  </w:style>
  <w:style w:type="paragraph" w:customStyle="1" w:styleId="419035407E2E4D8DB1914FA1E12A3A4B">
    <w:name w:val="419035407E2E4D8DB1914FA1E12A3A4B"/>
    <w:rsid w:val="00035F6E"/>
    <w:pPr>
      <w:spacing w:after="200" w:line="276" w:lineRule="auto"/>
    </w:pPr>
    <w:rPr>
      <w:lang w:val="en-US" w:eastAsia="en-US"/>
    </w:rPr>
  </w:style>
  <w:style w:type="paragraph" w:customStyle="1" w:styleId="144C3F32AC42406CB737819B82D76DD1">
    <w:name w:val="144C3F32AC42406CB737819B82D76DD1"/>
    <w:rsid w:val="00035F6E"/>
    <w:pPr>
      <w:spacing w:after="200" w:line="276" w:lineRule="auto"/>
    </w:pPr>
    <w:rPr>
      <w:lang w:val="en-US" w:eastAsia="en-US"/>
    </w:rPr>
  </w:style>
  <w:style w:type="paragraph" w:customStyle="1" w:styleId="CAF5A0C6ABB749AA99E6912942D9E607">
    <w:name w:val="CAF5A0C6ABB749AA99E6912942D9E607"/>
    <w:rsid w:val="00035F6E"/>
    <w:pPr>
      <w:spacing w:after="200" w:line="276" w:lineRule="auto"/>
    </w:pPr>
    <w:rPr>
      <w:lang w:val="en-US" w:eastAsia="en-US"/>
    </w:rPr>
  </w:style>
  <w:style w:type="paragraph" w:customStyle="1" w:styleId="71C2E4470E444CA5B2222B4A493D16FF">
    <w:name w:val="71C2E4470E444CA5B2222B4A493D16FF"/>
    <w:rsid w:val="00035F6E"/>
    <w:pPr>
      <w:spacing w:after="200" w:line="276" w:lineRule="auto"/>
    </w:pPr>
    <w:rPr>
      <w:lang w:val="en-US" w:eastAsia="en-US"/>
    </w:rPr>
  </w:style>
  <w:style w:type="paragraph" w:customStyle="1" w:styleId="165C49908C8C44CE8860BB0B84F9D2A9">
    <w:name w:val="165C49908C8C44CE8860BB0B84F9D2A9"/>
    <w:rsid w:val="00035F6E"/>
    <w:pPr>
      <w:spacing w:after="200" w:line="276" w:lineRule="auto"/>
    </w:pPr>
    <w:rPr>
      <w:lang w:val="en-US" w:eastAsia="en-US"/>
    </w:rPr>
  </w:style>
  <w:style w:type="paragraph" w:customStyle="1" w:styleId="014928FD3D6B4F33A894A7EA91A7CAA7">
    <w:name w:val="014928FD3D6B4F33A894A7EA91A7CAA7"/>
    <w:rsid w:val="00035F6E"/>
    <w:pPr>
      <w:spacing w:after="200" w:line="276" w:lineRule="auto"/>
    </w:pPr>
    <w:rPr>
      <w:lang w:val="en-US" w:eastAsia="en-US"/>
    </w:rPr>
  </w:style>
  <w:style w:type="paragraph" w:customStyle="1" w:styleId="F01B10CAB8B844A0B10C40BCB543B70C">
    <w:name w:val="F01B10CAB8B844A0B10C40BCB543B70C"/>
    <w:rsid w:val="0022683F"/>
    <w:pPr>
      <w:spacing w:after="200" w:line="276" w:lineRule="auto"/>
    </w:pPr>
    <w:rPr>
      <w:lang w:val="en-US" w:eastAsia="en-US"/>
    </w:rPr>
  </w:style>
  <w:style w:type="paragraph" w:customStyle="1" w:styleId="EEDAB05E72C14D158ECE9B76BBB2215A">
    <w:name w:val="EEDAB05E72C14D158ECE9B76BBB2215A"/>
    <w:rsid w:val="0022683F"/>
    <w:pPr>
      <w:spacing w:after="200" w:line="276" w:lineRule="auto"/>
    </w:pPr>
    <w:rPr>
      <w:lang w:val="en-US" w:eastAsia="en-US"/>
    </w:rPr>
  </w:style>
  <w:style w:type="paragraph" w:customStyle="1" w:styleId="F87D633894114DC787409BE4A26CD108">
    <w:name w:val="F87D633894114DC787409BE4A26CD108"/>
    <w:rsid w:val="0022683F"/>
    <w:pPr>
      <w:spacing w:after="200" w:line="276" w:lineRule="auto"/>
    </w:pPr>
    <w:rPr>
      <w:lang w:val="en-US" w:eastAsia="en-US"/>
    </w:rPr>
  </w:style>
  <w:style w:type="paragraph" w:customStyle="1" w:styleId="DD9B4D9700A946AFAB4B775FCB8E2DB0">
    <w:name w:val="DD9B4D9700A946AFAB4B775FCB8E2DB0"/>
    <w:rsid w:val="0022683F"/>
    <w:pPr>
      <w:spacing w:after="200" w:line="276" w:lineRule="auto"/>
    </w:pPr>
    <w:rPr>
      <w:lang w:val="en-US" w:eastAsia="en-US"/>
    </w:rPr>
  </w:style>
  <w:style w:type="paragraph" w:customStyle="1" w:styleId="4783DA2E2DE741609F6B3EAB465B5406">
    <w:name w:val="4783DA2E2DE741609F6B3EAB465B5406"/>
    <w:rsid w:val="0022683F"/>
    <w:pPr>
      <w:spacing w:after="200" w:line="276" w:lineRule="auto"/>
    </w:pPr>
    <w:rPr>
      <w:lang w:val="en-US" w:eastAsia="en-US"/>
    </w:rPr>
  </w:style>
  <w:style w:type="paragraph" w:customStyle="1" w:styleId="D30E77BFA0294D0D8E5F589008123D80">
    <w:name w:val="D30E77BFA0294D0D8E5F589008123D80"/>
    <w:rsid w:val="0022683F"/>
    <w:pPr>
      <w:spacing w:after="200" w:line="276" w:lineRule="auto"/>
    </w:pPr>
    <w:rPr>
      <w:lang w:val="en-US" w:eastAsia="en-US"/>
    </w:rPr>
  </w:style>
  <w:style w:type="paragraph" w:customStyle="1" w:styleId="1D931EBEE00241529DF3488AA6074E80">
    <w:name w:val="1D931EBEE00241529DF3488AA6074E80"/>
    <w:rsid w:val="0022683F"/>
    <w:pPr>
      <w:spacing w:after="200" w:line="276" w:lineRule="auto"/>
    </w:pPr>
    <w:rPr>
      <w:lang w:val="en-US" w:eastAsia="en-US"/>
    </w:rPr>
  </w:style>
  <w:style w:type="paragraph" w:customStyle="1" w:styleId="54F3B631745446ABBDBD328CD94EA0B2">
    <w:name w:val="54F3B631745446ABBDBD328CD94EA0B2"/>
    <w:rsid w:val="0022683F"/>
    <w:pPr>
      <w:spacing w:after="200" w:line="276" w:lineRule="auto"/>
    </w:pPr>
    <w:rPr>
      <w:lang w:val="en-US" w:eastAsia="en-US"/>
    </w:rPr>
  </w:style>
  <w:style w:type="paragraph" w:customStyle="1" w:styleId="05741C60E3F5428A817D12A6E4D1017F">
    <w:name w:val="05741C60E3F5428A817D12A6E4D1017F"/>
    <w:rsid w:val="0022683F"/>
    <w:pPr>
      <w:spacing w:after="200" w:line="276" w:lineRule="auto"/>
    </w:pPr>
    <w:rPr>
      <w:lang w:val="en-US" w:eastAsia="en-US"/>
    </w:rPr>
  </w:style>
  <w:style w:type="paragraph" w:customStyle="1" w:styleId="22C1489AD78F493CADDD7C2951ED7D7E">
    <w:name w:val="22C1489AD78F493CADDD7C2951ED7D7E"/>
    <w:rsid w:val="0022683F"/>
    <w:pPr>
      <w:spacing w:after="200" w:line="276" w:lineRule="auto"/>
    </w:pPr>
    <w:rPr>
      <w:lang w:val="en-US" w:eastAsia="en-US"/>
    </w:rPr>
  </w:style>
  <w:style w:type="paragraph" w:customStyle="1" w:styleId="623EB469C72B4F4EA2B413B3D7285101">
    <w:name w:val="623EB469C72B4F4EA2B413B3D7285101"/>
    <w:rsid w:val="0022683F"/>
    <w:pPr>
      <w:spacing w:after="200" w:line="276" w:lineRule="auto"/>
    </w:pPr>
    <w:rPr>
      <w:lang w:val="en-US" w:eastAsia="en-US"/>
    </w:rPr>
  </w:style>
  <w:style w:type="paragraph" w:customStyle="1" w:styleId="90F6AC7BFF5F4FF7B9DA3B706B451AB2">
    <w:name w:val="90F6AC7BFF5F4FF7B9DA3B706B451AB2"/>
    <w:rsid w:val="0022683F"/>
    <w:pPr>
      <w:spacing w:after="200" w:line="276" w:lineRule="auto"/>
    </w:pPr>
    <w:rPr>
      <w:lang w:val="en-US" w:eastAsia="en-US"/>
    </w:rPr>
  </w:style>
  <w:style w:type="paragraph" w:customStyle="1" w:styleId="EE1B34F569284231832386C09E297075">
    <w:name w:val="EE1B34F569284231832386C09E297075"/>
    <w:rsid w:val="0022683F"/>
    <w:pPr>
      <w:spacing w:after="200" w:line="276" w:lineRule="auto"/>
    </w:pPr>
    <w:rPr>
      <w:lang w:val="en-US" w:eastAsia="en-US"/>
    </w:rPr>
  </w:style>
  <w:style w:type="paragraph" w:customStyle="1" w:styleId="49AF8D5DC1A84A10826160EF2330B963">
    <w:name w:val="49AF8D5DC1A84A10826160EF2330B963"/>
    <w:rsid w:val="0022683F"/>
    <w:pPr>
      <w:spacing w:after="200" w:line="276" w:lineRule="auto"/>
    </w:pPr>
    <w:rPr>
      <w:lang w:val="en-US" w:eastAsia="en-US"/>
    </w:rPr>
  </w:style>
  <w:style w:type="paragraph" w:customStyle="1" w:styleId="7B63A551B25E49DBBCB0878586DDB3AB">
    <w:name w:val="7B63A551B25E49DBBCB0878586DDB3AB"/>
    <w:rsid w:val="0022683F"/>
    <w:pPr>
      <w:spacing w:after="200" w:line="276" w:lineRule="auto"/>
    </w:pPr>
    <w:rPr>
      <w:lang w:val="en-US" w:eastAsia="en-US"/>
    </w:rPr>
  </w:style>
  <w:style w:type="paragraph" w:customStyle="1" w:styleId="6A362FD0E2E74D7CA664704867AC3D64">
    <w:name w:val="6A362FD0E2E74D7CA664704867AC3D64"/>
    <w:rsid w:val="0022683F"/>
    <w:pPr>
      <w:spacing w:after="200" w:line="276" w:lineRule="auto"/>
    </w:pPr>
    <w:rPr>
      <w:lang w:val="en-US" w:eastAsia="en-US"/>
    </w:rPr>
  </w:style>
  <w:style w:type="paragraph" w:customStyle="1" w:styleId="93BC9929D0D74FD680632FF420F2AC85">
    <w:name w:val="93BC9929D0D74FD680632FF420F2AC85"/>
    <w:rsid w:val="0022683F"/>
    <w:pPr>
      <w:spacing w:after="200" w:line="276" w:lineRule="auto"/>
    </w:pPr>
    <w:rPr>
      <w:lang w:val="en-US" w:eastAsia="en-US"/>
    </w:rPr>
  </w:style>
  <w:style w:type="paragraph" w:customStyle="1" w:styleId="36E7ED8C88AA4035B9D378BB61EE3ADA">
    <w:name w:val="36E7ED8C88AA4035B9D378BB61EE3ADA"/>
    <w:rsid w:val="0022683F"/>
    <w:pPr>
      <w:spacing w:after="200" w:line="276" w:lineRule="auto"/>
    </w:pPr>
    <w:rPr>
      <w:lang w:val="en-US" w:eastAsia="en-US"/>
    </w:rPr>
  </w:style>
  <w:style w:type="paragraph" w:customStyle="1" w:styleId="1F728869258D473AB15CF6F9EEFC0343">
    <w:name w:val="1F728869258D473AB15CF6F9EEFC0343"/>
    <w:rsid w:val="0022683F"/>
    <w:pPr>
      <w:spacing w:after="200" w:line="276" w:lineRule="auto"/>
    </w:pPr>
    <w:rPr>
      <w:lang w:val="en-US" w:eastAsia="en-US"/>
    </w:rPr>
  </w:style>
  <w:style w:type="paragraph" w:customStyle="1" w:styleId="F88A4BF47B4E46B4A5DC954E671D35B8">
    <w:name w:val="F88A4BF47B4E46B4A5DC954E671D35B8"/>
    <w:rsid w:val="0022683F"/>
    <w:pPr>
      <w:spacing w:after="200" w:line="276" w:lineRule="auto"/>
    </w:pPr>
    <w:rPr>
      <w:lang w:val="en-US" w:eastAsia="en-US"/>
    </w:rPr>
  </w:style>
  <w:style w:type="paragraph" w:customStyle="1" w:styleId="84F68C63EA6D429DBB90355AC2F3FB63">
    <w:name w:val="84F68C63EA6D429DBB90355AC2F3FB63"/>
    <w:rsid w:val="0022683F"/>
    <w:pPr>
      <w:spacing w:after="200" w:line="276" w:lineRule="auto"/>
    </w:pPr>
    <w:rPr>
      <w:lang w:val="en-US" w:eastAsia="en-US"/>
    </w:rPr>
  </w:style>
  <w:style w:type="paragraph" w:customStyle="1" w:styleId="7E1ACB5E61B0486FB898585856385359">
    <w:name w:val="7E1ACB5E61B0486FB898585856385359"/>
    <w:rsid w:val="0022683F"/>
    <w:pPr>
      <w:spacing w:after="200" w:line="276" w:lineRule="auto"/>
    </w:pPr>
    <w:rPr>
      <w:lang w:val="en-US" w:eastAsia="en-US"/>
    </w:rPr>
  </w:style>
  <w:style w:type="paragraph" w:customStyle="1" w:styleId="A0930386A34B4A1CAF4A030C7747F651">
    <w:name w:val="A0930386A34B4A1CAF4A030C7747F651"/>
    <w:rsid w:val="0022683F"/>
    <w:pPr>
      <w:spacing w:after="200" w:line="276" w:lineRule="auto"/>
    </w:pPr>
    <w:rPr>
      <w:lang w:val="en-US" w:eastAsia="en-US"/>
    </w:rPr>
  </w:style>
  <w:style w:type="paragraph" w:customStyle="1" w:styleId="CB39EB9B042847C38A98C11E5F5809A8">
    <w:name w:val="CB39EB9B042847C38A98C11E5F5809A8"/>
    <w:rsid w:val="0022683F"/>
    <w:pPr>
      <w:spacing w:after="200" w:line="276" w:lineRule="auto"/>
    </w:pPr>
    <w:rPr>
      <w:lang w:val="en-US" w:eastAsia="en-US"/>
    </w:rPr>
  </w:style>
  <w:style w:type="paragraph" w:customStyle="1" w:styleId="F6A7D75FF9EC4B9E835CCD78E1CB51EB">
    <w:name w:val="F6A7D75FF9EC4B9E835CCD78E1CB51EB"/>
    <w:rsid w:val="0022683F"/>
    <w:pPr>
      <w:spacing w:after="200" w:line="276" w:lineRule="auto"/>
    </w:pPr>
    <w:rPr>
      <w:lang w:val="en-US" w:eastAsia="en-US"/>
    </w:rPr>
  </w:style>
  <w:style w:type="paragraph" w:customStyle="1" w:styleId="81AB17B61FEF481CAE9B4F524016BA76">
    <w:name w:val="81AB17B61FEF481CAE9B4F524016BA76"/>
    <w:rsid w:val="0022683F"/>
    <w:pPr>
      <w:spacing w:after="200" w:line="276" w:lineRule="auto"/>
    </w:pPr>
    <w:rPr>
      <w:lang w:val="en-US" w:eastAsia="en-US"/>
    </w:rPr>
  </w:style>
  <w:style w:type="paragraph" w:customStyle="1" w:styleId="3535AC5A588A4BCAB44BBC1708E91A47">
    <w:name w:val="3535AC5A588A4BCAB44BBC1708E91A47"/>
    <w:rsid w:val="0022683F"/>
    <w:pPr>
      <w:spacing w:after="200" w:line="276" w:lineRule="auto"/>
    </w:pPr>
    <w:rPr>
      <w:lang w:val="en-US" w:eastAsia="en-US"/>
    </w:rPr>
  </w:style>
  <w:style w:type="paragraph" w:customStyle="1" w:styleId="B1E6B0285AFE4EB194FFCB8A105FE705">
    <w:name w:val="B1E6B0285AFE4EB194FFCB8A105FE705"/>
    <w:rsid w:val="0022683F"/>
    <w:pPr>
      <w:spacing w:after="200" w:line="276" w:lineRule="auto"/>
    </w:pPr>
    <w:rPr>
      <w:lang w:val="en-US" w:eastAsia="en-US"/>
    </w:rPr>
  </w:style>
  <w:style w:type="paragraph" w:customStyle="1" w:styleId="D560ABDA3E264B5A89CCC664480876E2">
    <w:name w:val="D560ABDA3E264B5A89CCC664480876E2"/>
    <w:rsid w:val="0022683F"/>
    <w:pPr>
      <w:spacing w:after="200" w:line="276" w:lineRule="auto"/>
    </w:pPr>
    <w:rPr>
      <w:lang w:val="en-US" w:eastAsia="en-US"/>
    </w:rPr>
  </w:style>
  <w:style w:type="paragraph" w:customStyle="1" w:styleId="CEB7C87979224B7B84A15F2948864BA5">
    <w:name w:val="CEB7C87979224B7B84A15F2948864BA5"/>
    <w:rsid w:val="0022683F"/>
    <w:pPr>
      <w:spacing w:after="200" w:line="276" w:lineRule="auto"/>
    </w:pPr>
    <w:rPr>
      <w:lang w:val="en-US" w:eastAsia="en-US"/>
    </w:rPr>
  </w:style>
  <w:style w:type="paragraph" w:customStyle="1" w:styleId="85A97F06AC90458C8BED356F4D31CF7A">
    <w:name w:val="85A97F06AC90458C8BED356F4D31CF7A"/>
    <w:rsid w:val="0022683F"/>
    <w:pPr>
      <w:spacing w:after="200" w:line="276" w:lineRule="auto"/>
    </w:pPr>
    <w:rPr>
      <w:lang w:val="en-US" w:eastAsia="en-US"/>
    </w:rPr>
  </w:style>
  <w:style w:type="paragraph" w:customStyle="1" w:styleId="F0C8875348244FA5B539E4766643663F">
    <w:name w:val="F0C8875348244FA5B539E4766643663F"/>
    <w:rsid w:val="0022683F"/>
    <w:pPr>
      <w:spacing w:after="200" w:line="276" w:lineRule="auto"/>
    </w:pPr>
    <w:rPr>
      <w:lang w:val="en-US" w:eastAsia="en-US"/>
    </w:rPr>
  </w:style>
  <w:style w:type="paragraph" w:customStyle="1" w:styleId="853E361B71C640088ABDDFDC47034C9E">
    <w:name w:val="853E361B71C640088ABDDFDC47034C9E"/>
    <w:rsid w:val="0022683F"/>
    <w:pPr>
      <w:spacing w:after="200" w:line="276" w:lineRule="auto"/>
    </w:pPr>
    <w:rPr>
      <w:lang w:val="en-US" w:eastAsia="en-US"/>
    </w:rPr>
  </w:style>
  <w:style w:type="paragraph" w:customStyle="1" w:styleId="B66CF5D7B3F149CA93EB9D2E1DA2DC76">
    <w:name w:val="B66CF5D7B3F149CA93EB9D2E1DA2DC76"/>
    <w:rsid w:val="0022683F"/>
    <w:pPr>
      <w:spacing w:after="200" w:line="276" w:lineRule="auto"/>
    </w:pPr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1C5ED8DC-AAE6-4576-BF0D-34F2DA0DAF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Computer programmer resume</Template>
  <TotalTime>21</TotalTime>
  <Pages>7</Pages>
  <Words>1803</Words>
  <Characters>10278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Awaneesh Mishra</cp:lastModifiedBy>
  <cp:revision>3</cp:revision>
  <dcterms:created xsi:type="dcterms:W3CDTF">2019-10-07T06:40:00Z</dcterms:created>
  <dcterms:modified xsi:type="dcterms:W3CDTF">2019-10-07T07:04:00Z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v-shbahu@microsoft.com</vt:lpwstr>
  </property>
  <property fmtid="{D5CDD505-2E9C-101B-9397-08002B2CF9AE}" pid="5" name="MSIP_Label_f42aa342-8706-4288-bd11-ebb85995028c_SetDate">
    <vt:lpwstr>2018-04-05T04:38:24.3229633Z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  <property fmtid="{D5CDD505-2E9C-101B-9397-08002B2CF9AE}" pid="10" name="ContentTypeId">
    <vt:lpwstr>0x010100AA3F7D94069FF64A86F7DFF56D60E3BE</vt:lpwstr>
  </property>
</Properties>
</file>