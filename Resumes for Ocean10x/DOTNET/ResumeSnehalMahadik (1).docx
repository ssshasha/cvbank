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C44184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87F5A" w:rsidRDefault="00E27AC8" w:rsidP="00913946">
            <w:pPr>
              <w:pStyle w:val="Title"/>
              <w:rPr>
                <w:sz w:val="48"/>
                <w:szCs w:val="48"/>
              </w:rPr>
            </w:pPr>
            <w:r w:rsidRPr="00B87F5A">
              <w:rPr>
                <w:sz w:val="48"/>
                <w:szCs w:val="48"/>
              </w:rPr>
              <w:t>snehal mahadik</w:t>
            </w:r>
          </w:p>
          <w:p w:rsidR="00692703" w:rsidRPr="00CF1A49" w:rsidRDefault="00E27AC8" w:rsidP="00913946">
            <w:pPr>
              <w:pStyle w:val="ContactInfo"/>
              <w:contextualSpacing w:val="0"/>
            </w:pPr>
            <w:r>
              <w:t xml:space="preserve">203/3,Madhusudan residency, </w:t>
            </w:r>
            <w:proofErr w:type="spellStart"/>
            <w:r>
              <w:t>Chole</w:t>
            </w:r>
            <w:proofErr w:type="spellEnd"/>
            <w:r>
              <w:t xml:space="preserve"> </w:t>
            </w:r>
            <w:proofErr w:type="spellStart"/>
            <w:r>
              <w:t>gaon</w:t>
            </w:r>
            <w:proofErr w:type="spellEnd"/>
            <w:r>
              <w:t xml:space="preserve">, </w:t>
            </w:r>
            <w:proofErr w:type="spellStart"/>
            <w:r>
              <w:t>Thakurli</w:t>
            </w:r>
            <w:proofErr w:type="spellEnd"/>
            <w:r>
              <w:t>, East- 421201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D06D5A070344B6B9CDA9761959EBDE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+91 9768004472</w:t>
            </w:r>
          </w:p>
          <w:p w:rsidR="00692703" w:rsidRPr="00CF1A49" w:rsidRDefault="00E27AC8" w:rsidP="00E27AC8">
            <w:pPr>
              <w:pStyle w:val="ContactInfoEmphasis"/>
              <w:contextualSpacing w:val="0"/>
            </w:pPr>
            <w:r>
              <w:t>Mahadik.snehal28@gmail.com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B87F5A" w:rsidRDefault="00B87F5A" w:rsidP="00913946">
            <w:pPr>
              <w:contextualSpacing w:val="0"/>
              <w:rPr>
                <w:rFonts w:eastAsia="MS Mincho"/>
              </w:rPr>
            </w:pPr>
          </w:p>
          <w:p w:rsidR="001755A8" w:rsidRPr="00CF1A49" w:rsidRDefault="00E27AC8" w:rsidP="00913946">
            <w:pPr>
              <w:contextualSpacing w:val="0"/>
            </w:pPr>
            <w:r>
              <w:rPr>
                <w:rFonts w:eastAsia="MS Mincho"/>
              </w:rPr>
              <w:t xml:space="preserve">To seek a challenging position in the </w:t>
            </w:r>
            <w:r>
              <w:rPr>
                <w:rFonts w:eastAsia="MS Mincho"/>
                <w:b/>
              </w:rPr>
              <w:t>Software Industry</w:t>
            </w:r>
            <w:r>
              <w:rPr>
                <w:rFonts w:eastAsia="MS Mincho"/>
              </w:rPr>
              <w:t xml:space="preserve"> that needs innovation, creativity, dedication and</w:t>
            </w:r>
            <w:r>
              <w:t xml:space="preserve"> enables me to continue to work in a challenging and fast paced environment, leveraging my current knowledge and fostering creativity with many learning opportunities.</w:t>
            </w:r>
          </w:p>
        </w:tc>
      </w:tr>
    </w:tbl>
    <w:p w:rsidR="004E01EB" w:rsidRPr="00CF1A49" w:rsidRDefault="0016104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98A8A40A45D4B2EAFC60F2D46C6E82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15E5D" w:rsidP="001D0BF1">
            <w:pPr>
              <w:pStyle w:val="Heading3"/>
              <w:contextualSpacing w:val="0"/>
              <w:outlineLvl w:val="2"/>
            </w:pPr>
            <w:r>
              <w:t xml:space="preserve">November 2018 - </w:t>
            </w:r>
            <w:r w:rsidR="00E27AC8">
              <w:t>present</w:t>
            </w:r>
          </w:p>
          <w:p w:rsidR="001D0BF1" w:rsidRPr="00E27AC8" w:rsidRDefault="00E27AC8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E27AC8">
              <w:t>software developer</w:t>
            </w:r>
            <w:r w:rsidR="001D0BF1" w:rsidRPr="00CF1A49">
              <w:t xml:space="preserve">, </w:t>
            </w:r>
            <w:r w:rsidRPr="00E27AC8">
              <w:rPr>
                <w:rStyle w:val="SubtleReference"/>
              </w:rPr>
              <w:t>Pi techniques Pvt. Ltd.</w:t>
            </w:r>
          </w:p>
          <w:p w:rsidR="00E27AC8" w:rsidRDefault="00E27AC8" w:rsidP="00E27AC8">
            <w:pPr>
              <w:spacing w:line="276" w:lineRule="auto"/>
            </w:pPr>
            <w:r>
              <w:t>Designing, Development and testing of Modules.</w:t>
            </w:r>
          </w:p>
          <w:p w:rsidR="001E3120" w:rsidRPr="00CF1A49" w:rsidRDefault="00E27AC8" w:rsidP="00B87F5A">
            <w:pPr>
              <w:spacing w:line="276" w:lineRule="auto"/>
            </w:pPr>
            <w:r>
              <w:t>Bug fixing and maintenance of the product</w:t>
            </w:r>
            <w:r w:rsidR="002F5880"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15E5D" w:rsidP="00F61DF9">
            <w:pPr>
              <w:pStyle w:val="Heading3"/>
              <w:contextualSpacing w:val="0"/>
              <w:outlineLvl w:val="2"/>
            </w:pPr>
            <w:r>
              <w:t xml:space="preserve">June 2018 - </w:t>
            </w:r>
            <w:r w:rsidR="002F5880">
              <w:t>November 2018</w:t>
            </w:r>
          </w:p>
          <w:p w:rsidR="00F61DF9" w:rsidRPr="00CF1A49" w:rsidRDefault="002F5880" w:rsidP="00F61DF9">
            <w:pPr>
              <w:pStyle w:val="Heading2"/>
              <w:contextualSpacing w:val="0"/>
              <w:outlineLvl w:val="1"/>
            </w:pPr>
            <w:r>
              <w:t>Associate Test Engineer</w:t>
            </w:r>
            <w:r w:rsidR="00F61DF9" w:rsidRPr="00CF1A49">
              <w:t xml:space="preserve">, </w:t>
            </w:r>
            <w:r w:rsidRPr="002F5880">
              <w:rPr>
                <w:rStyle w:val="SubtleReference"/>
              </w:rPr>
              <w:t>BNP PARIBAS ISPL</w:t>
            </w:r>
          </w:p>
          <w:p w:rsidR="00F61DF9" w:rsidRDefault="002F5880" w:rsidP="002F5880">
            <w:r>
              <w:t>Creating test cases, Test case execution, regression testing.</w:t>
            </w:r>
          </w:p>
          <w:p w:rsidR="002F5880" w:rsidRDefault="002F5880" w:rsidP="002F5880"/>
          <w:p w:rsidR="002F5880" w:rsidRPr="00CF1A49" w:rsidRDefault="00C15E5D" w:rsidP="002F5880">
            <w:pPr>
              <w:pStyle w:val="Heading3"/>
              <w:contextualSpacing w:val="0"/>
              <w:outlineLvl w:val="2"/>
            </w:pPr>
            <w:r>
              <w:t>January -</w:t>
            </w:r>
            <w:r w:rsidR="002F5880">
              <w:t xml:space="preserve"> May 2018</w:t>
            </w:r>
          </w:p>
          <w:p w:rsidR="002F5880" w:rsidRPr="00E27AC8" w:rsidRDefault="002F5880" w:rsidP="002F588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Associate Test Engineer</w:t>
            </w:r>
            <w:r w:rsidRPr="00CF1A49">
              <w:t xml:space="preserve">, </w:t>
            </w:r>
            <w:r w:rsidRPr="002F5880">
              <w:rPr>
                <w:rStyle w:val="SubtleReference"/>
              </w:rPr>
              <w:t>BNP PARIBAS ISPL</w:t>
            </w:r>
          </w:p>
          <w:p w:rsidR="002F5880" w:rsidRDefault="002F5880" w:rsidP="002F5880">
            <w:pPr>
              <w:spacing w:line="276" w:lineRule="auto"/>
            </w:pPr>
            <w:proofErr w:type="spellStart"/>
            <w:r>
              <w:t>Testscript</w:t>
            </w:r>
            <w:proofErr w:type="spellEnd"/>
            <w:r>
              <w:t xml:space="preserve"> creation and execution for different test scenarios.</w:t>
            </w:r>
          </w:p>
          <w:p w:rsidR="002F5880" w:rsidRDefault="002F5880" w:rsidP="00B87F5A">
            <w:pPr>
              <w:spacing w:line="276" w:lineRule="auto"/>
            </w:pPr>
            <w:r>
              <w:t>Creating functions for different scenarios in HP QTP.</w:t>
            </w:r>
          </w:p>
        </w:tc>
      </w:tr>
    </w:tbl>
    <w:sdt>
      <w:sdtPr>
        <w:alias w:val="Education:"/>
        <w:tag w:val="Education:"/>
        <w:id w:val="-1908763273"/>
        <w:placeholder>
          <w:docPart w:val="0BFD7731770E47E585F7F3CAA67E09DB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2F5880" w:rsidRDefault="002F5880" w:rsidP="001D0BF1">
            <w:pPr>
              <w:pStyle w:val="Heading2"/>
              <w:contextualSpacing w:val="0"/>
              <w:outlineLvl w:val="1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C44184">
              <w:rPr>
                <w:color w:val="595959" w:themeColor="text1" w:themeTint="A6"/>
                <w:sz w:val="22"/>
                <w:szCs w:val="24"/>
              </w:rPr>
              <w:t>2018</w:t>
            </w:r>
          </w:p>
          <w:p w:rsidR="001D0BF1" w:rsidRPr="00CF1A49" w:rsidRDefault="002F5880" w:rsidP="001D0BF1">
            <w:pPr>
              <w:pStyle w:val="Heading2"/>
              <w:contextualSpacing w:val="0"/>
              <w:outlineLvl w:val="1"/>
            </w:pPr>
            <w:r w:rsidRPr="002F5880">
              <w:t>Master of Computer Application</w:t>
            </w:r>
            <w:r w:rsidR="001D0BF1" w:rsidRPr="00CF1A49">
              <w:t xml:space="preserve">, </w:t>
            </w:r>
            <w:r w:rsidRPr="002F5880">
              <w:rPr>
                <w:rStyle w:val="SubtleReference"/>
                <w:b/>
              </w:rPr>
              <w:t>K.J. SIMSR</w:t>
            </w:r>
          </w:p>
          <w:p w:rsidR="007538DC" w:rsidRPr="00CF1A49" w:rsidRDefault="00C44184" w:rsidP="002F5880">
            <w:pPr>
              <w:contextualSpacing w:val="0"/>
            </w:pPr>
            <w:r>
              <w:t>Percentage : 69.50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44184" w:rsidP="00F61DF9">
            <w:pPr>
              <w:pStyle w:val="Heading3"/>
              <w:contextualSpacing w:val="0"/>
              <w:outlineLvl w:val="2"/>
            </w:pPr>
            <w:r>
              <w:t>2014</w:t>
            </w:r>
          </w:p>
          <w:p w:rsidR="00F61DF9" w:rsidRPr="00C44184" w:rsidRDefault="00C44184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C44184">
              <w:t>B.Sc Computer science</w:t>
            </w:r>
            <w:r w:rsidR="00F61DF9" w:rsidRPr="00CF1A49">
              <w:t xml:space="preserve">, </w:t>
            </w:r>
            <w:r w:rsidRPr="00C44184">
              <w:rPr>
                <w:rStyle w:val="SubtleReference"/>
                <w:b/>
              </w:rPr>
              <w:t>Mulund College of Commerce</w:t>
            </w:r>
          </w:p>
          <w:p w:rsidR="00C44184" w:rsidRDefault="00C44184" w:rsidP="00C44184">
            <w:r>
              <w:t xml:space="preserve">Percentage : </w:t>
            </w:r>
            <w:r w:rsidRPr="00C44184">
              <w:t>73.27</w:t>
            </w:r>
          </w:p>
          <w:p w:rsidR="00C44184" w:rsidRDefault="00C44184" w:rsidP="00C44184"/>
          <w:p w:rsidR="00C44184" w:rsidRPr="00CF1A49" w:rsidRDefault="000B46A9" w:rsidP="00C44184">
            <w:pPr>
              <w:pStyle w:val="Heading3"/>
              <w:contextualSpacing w:val="0"/>
              <w:outlineLvl w:val="2"/>
            </w:pPr>
            <w:r>
              <w:t>2011</w:t>
            </w:r>
          </w:p>
          <w:p w:rsidR="00C44184" w:rsidRPr="00C44184" w:rsidRDefault="00C44184" w:rsidP="00C44184">
            <w:pPr>
              <w:pStyle w:val="Heading2"/>
              <w:contextualSpacing w:val="0"/>
              <w:outlineLvl w:val="1"/>
            </w:pPr>
            <w:r w:rsidRPr="00C44184">
              <w:t>H.S.C.</w:t>
            </w:r>
            <w:r w:rsidRPr="00CF1A49">
              <w:t xml:space="preserve">, </w:t>
            </w:r>
            <w:r w:rsidRPr="00C44184">
              <w:rPr>
                <w:rStyle w:val="SubtleReference"/>
                <w:b/>
              </w:rPr>
              <w:t>SMT</w:t>
            </w:r>
            <w:r>
              <w:rPr>
                <w:rStyle w:val="SubtleReference"/>
                <w:b/>
              </w:rPr>
              <w:t>.</w:t>
            </w:r>
            <w:r w:rsidRPr="00C44184">
              <w:rPr>
                <w:rStyle w:val="SubtleReference"/>
                <w:b/>
              </w:rPr>
              <w:t xml:space="preserve"> Mehta Women’s junior college</w:t>
            </w:r>
          </w:p>
          <w:p w:rsidR="00C44184" w:rsidRDefault="00C44184" w:rsidP="00C44184">
            <w:r>
              <w:t>Percentage : 54.17</w:t>
            </w:r>
          </w:p>
          <w:p w:rsidR="00C44184" w:rsidRDefault="00C44184" w:rsidP="00C44184"/>
          <w:p w:rsidR="00C44184" w:rsidRPr="00C44184" w:rsidRDefault="00C44184" w:rsidP="00C44184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C44184">
              <w:rPr>
                <w:color w:val="595959" w:themeColor="text1" w:themeTint="A6"/>
                <w:sz w:val="22"/>
                <w:szCs w:val="24"/>
              </w:rPr>
              <w:t>2009</w:t>
            </w:r>
          </w:p>
          <w:p w:rsidR="00C44184" w:rsidRPr="00CF1A49" w:rsidRDefault="00C44184" w:rsidP="00C44184">
            <w:pPr>
              <w:pStyle w:val="Heading2"/>
              <w:contextualSpacing w:val="0"/>
              <w:outlineLvl w:val="1"/>
            </w:pPr>
            <w:r w:rsidRPr="00C44184">
              <w:t>S.S.C.</w:t>
            </w:r>
            <w:r w:rsidRPr="00CF1A49">
              <w:t xml:space="preserve">, </w:t>
            </w:r>
            <w:r w:rsidRPr="00C44184">
              <w:rPr>
                <w:rStyle w:val="SubtleReference"/>
                <w:b/>
              </w:rPr>
              <w:t>Dnyansampda high school</w:t>
            </w:r>
          </w:p>
          <w:p w:rsidR="00C44184" w:rsidRPr="00CF1A49" w:rsidRDefault="00C44184" w:rsidP="00C44184">
            <w:pPr>
              <w:contextualSpacing w:val="0"/>
            </w:pPr>
            <w:r>
              <w:t xml:space="preserve">Percentage : </w:t>
            </w:r>
            <w:r w:rsidRPr="00C44184">
              <w:t>73.53</w:t>
            </w:r>
          </w:p>
          <w:p w:rsidR="00F61DF9" w:rsidRDefault="00F61DF9" w:rsidP="00C44184"/>
        </w:tc>
      </w:tr>
    </w:tbl>
    <w:sdt>
      <w:sdtPr>
        <w:alias w:val="Skills:"/>
        <w:tag w:val="Skills:"/>
        <w:id w:val="-1392877668"/>
        <w:placeholder>
          <w:docPart w:val="28DA75EB8944492596D44E04A980A4C4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CB2B14" w:rsidP="006E1507">
            <w:pPr>
              <w:pStyle w:val="ListBullet"/>
              <w:contextualSpacing w:val="0"/>
            </w:pPr>
            <w:r>
              <w:t>MVC ASP.NET</w:t>
            </w:r>
          </w:p>
          <w:p w:rsidR="001F4E6D" w:rsidRDefault="00CB2B14" w:rsidP="00CB2B14">
            <w:pPr>
              <w:pStyle w:val="ListBullet"/>
              <w:contextualSpacing w:val="0"/>
            </w:pPr>
            <w:r>
              <w:t>SQL SERVER</w:t>
            </w:r>
          </w:p>
          <w:p w:rsidR="00CB2B14" w:rsidRPr="006E1507" w:rsidRDefault="00CB2B14" w:rsidP="00CB2B14">
            <w:pPr>
              <w:pStyle w:val="ListBullet"/>
              <w:contextualSpacing w:val="0"/>
            </w:pPr>
            <w:r>
              <w:t>JAVASCRIPT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CB2B14" w:rsidP="006E1507">
            <w:pPr>
              <w:pStyle w:val="ListBullet"/>
              <w:contextualSpacing w:val="0"/>
            </w:pPr>
            <w:r>
              <w:t>JAVA</w:t>
            </w:r>
          </w:p>
          <w:p w:rsidR="001E3120" w:rsidRPr="006E1507" w:rsidRDefault="00CB2B14" w:rsidP="006E1507">
            <w:pPr>
              <w:pStyle w:val="ListBullet"/>
              <w:contextualSpacing w:val="0"/>
            </w:pPr>
            <w:r>
              <w:t>BACKBONE</w:t>
            </w:r>
          </w:p>
          <w:p w:rsidR="001E3120" w:rsidRPr="006E1507" w:rsidRDefault="001E3120" w:rsidP="00CB2B1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87F5A" w:rsidRPr="00CF1A49" w:rsidRDefault="00B87F5A" w:rsidP="00B87F5A">
      <w:pPr>
        <w:pStyle w:val="Heading1"/>
      </w:pPr>
      <w:r>
        <w:t>Project Summary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87F5A" w:rsidRPr="00CF1A49" w:rsidTr="001811E0">
        <w:tc>
          <w:tcPr>
            <w:tcW w:w="9355" w:type="dxa"/>
          </w:tcPr>
          <w:p w:rsidR="00B87F5A" w:rsidRDefault="00B87F5A" w:rsidP="001811E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Jade</w:t>
            </w:r>
            <w:r w:rsidRPr="00CF1A49">
              <w:t xml:space="preserve">, </w:t>
            </w:r>
            <w:r w:rsidRPr="00E27AC8">
              <w:rPr>
                <w:rStyle w:val="SubtleReference"/>
              </w:rPr>
              <w:t>Pi techniques Pvt. Ltd.</w:t>
            </w:r>
          </w:p>
          <w:p w:rsidR="0057524B" w:rsidRPr="0057524B" w:rsidRDefault="0057524B" w:rsidP="001811E0">
            <w:pPr>
              <w:pStyle w:val="Heading2"/>
              <w:contextualSpacing w:val="0"/>
              <w:outlineLvl w:val="1"/>
              <w:rPr>
                <w:b w:val="0"/>
                <w:smallCaps/>
                <w:sz w:val="22"/>
                <w:szCs w:val="24"/>
              </w:rPr>
            </w:pPr>
            <w:r w:rsidRPr="0057524B">
              <w:rPr>
                <w:color w:val="595959" w:themeColor="text1" w:themeTint="A6"/>
                <w:sz w:val="22"/>
                <w:szCs w:val="24"/>
              </w:rPr>
              <w:t xml:space="preserve">Technologies: </w:t>
            </w:r>
            <w:r>
              <w:rPr>
                <w:color w:val="595959" w:themeColor="text1" w:themeTint="A6"/>
                <w:sz w:val="22"/>
                <w:szCs w:val="24"/>
              </w:rPr>
              <w:t>MVC Asp.net, MS-SQL Server, HTML</w:t>
            </w:r>
          </w:p>
          <w:p w:rsidR="00B87F5A" w:rsidRDefault="00B87F5A" w:rsidP="001811E0">
            <w:pPr>
              <w:spacing w:line="276" w:lineRule="auto"/>
            </w:pPr>
            <w:r>
              <w:t>This project keep track of all activities of jade</w:t>
            </w:r>
            <w:r w:rsidR="0057524B">
              <w:t>. Jade is a fashion design industry</w:t>
            </w:r>
            <w:r>
              <w:t>.</w:t>
            </w:r>
          </w:p>
          <w:p w:rsidR="00B87F5A" w:rsidRPr="00CF1A49" w:rsidRDefault="0057524B" w:rsidP="0057524B">
            <w:pPr>
              <w:spacing w:line="276" w:lineRule="auto"/>
            </w:pPr>
            <w:r>
              <w:t>Activities</w:t>
            </w:r>
            <w:r w:rsidR="003E247E">
              <w:t xml:space="preserve"> like</w:t>
            </w:r>
            <w:r w:rsidR="00B87F5A">
              <w:t xml:space="preserve">: </w:t>
            </w:r>
            <w:r>
              <w:t>From buying raw material to making dress, and track of employees who worked there.</w:t>
            </w:r>
          </w:p>
        </w:tc>
      </w:tr>
      <w:tr w:rsidR="00B87F5A" w:rsidRPr="00CF1A49" w:rsidTr="001811E0">
        <w:tc>
          <w:tcPr>
            <w:tcW w:w="9355" w:type="dxa"/>
            <w:tcMar>
              <w:top w:w="216" w:type="dxa"/>
            </w:tcMar>
          </w:tcPr>
          <w:p w:rsidR="0057524B" w:rsidRDefault="0057524B" w:rsidP="0057524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chanakya, </w:t>
            </w:r>
            <w:r w:rsidRPr="00E27AC8">
              <w:rPr>
                <w:rStyle w:val="SubtleReference"/>
              </w:rPr>
              <w:t>Pi techniques Pvt. Ltd.</w:t>
            </w:r>
          </w:p>
          <w:p w:rsidR="0057524B" w:rsidRPr="0057524B" w:rsidRDefault="0057524B" w:rsidP="0057524B">
            <w:pPr>
              <w:pStyle w:val="Heading2"/>
              <w:contextualSpacing w:val="0"/>
              <w:outlineLvl w:val="1"/>
              <w:rPr>
                <w:b w:val="0"/>
                <w:smallCaps/>
                <w:sz w:val="22"/>
                <w:szCs w:val="24"/>
              </w:rPr>
            </w:pPr>
            <w:r w:rsidRPr="0057524B">
              <w:rPr>
                <w:color w:val="595959" w:themeColor="text1" w:themeTint="A6"/>
                <w:sz w:val="22"/>
                <w:szCs w:val="24"/>
              </w:rPr>
              <w:t xml:space="preserve">Technologies: </w:t>
            </w:r>
            <w:r>
              <w:rPr>
                <w:color w:val="595959" w:themeColor="text1" w:themeTint="A6"/>
                <w:sz w:val="22"/>
                <w:szCs w:val="24"/>
              </w:rPr>
              <w:t>MVC Asp.net, MS-SQL Server, HTML</w:t>
            </w:r>
          </w:p>
          <w:p w:rsidR="0057524B" w:rsidRDefault="0057524B" w:rsidP="0057524B">
            <w:pPr>
              <w:spacing w:line="276" w:lineRule="auto"/>
            </w:pPr>
            <w:r>
              <w:t xml:space="preserve">This project keep track of all activities of </w:t>
            </w:r>
            <w:proofErr w:type="spellStart"/>
            <w:r>
              <w:t>Chanakya</w:t>
            </w:r>
            <w:proofErr w:type="spellEnd"/>
            <w:r>
              <w:t xml:space="preserve">. </w:t>
            </w:r>
            <w:proofErr w:type="spellStart"/>
            <w:r>
              <w:t>Chanakya</w:t>
            </w:r>
            <w:proofErr w:type="spellEnd"/>
            <w:r>
              <w:t xml:space="preserve"> is a fashion design industry.</w:t>
            </w:r>
          </w:p>
          <w:p w:rsidR="0057524B" w:rsidRPr="0057524B" w:rsidRDefault="003E247E" w:rsidP="0057524B">
            <w:pPr>
              <w:pStyle w:val="Heading2"/>
              <w:contextualSpacing w:val="0"/>
              <w:outlineLvl w:val="1"/>
              <w:rPr>
                <w:rFonts w:eastAsiaTheme="minorHAnsi" w:cstheme="minorBidi"/>
                <w:caps w:val="0"/>
                <w:smallCaps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Activities like</w:t>
            </w:r>
            <w:bookmarkStart w:id="0" w:name="_GoBack"/>
            <w:bookmarkEnd w:id="0"/>
            <w:r w:rsidR="0057524B" w:rsidRPr="0057524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: From buying raw material to making dress, and track of employees who worked there.</w:t>
            </w:r>
          </w:p>
          <w:p w:rsidR="0057524B" w:rsidRDefault="0057524B" w:rsidP="001811E0">
            <w:pPr>
              <w:pStyle w:val="Heading2"/>
              <w:contextualSpacing w:val="0"/>
              <w:outlineLvl w:val="1"/>
            </w:pPr>
          </w:p>
          <w:p w:rsidR="0057524B" w:rsidRDefault="0057524B" w:rsidP="0057524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Vessel Module, </w:t>
            </w:r>
            <w:r w:rsidRPr="00E27AC8">
              <w:rPr>
                <w:rStyle w:val="SubtleReference"/>
              </w:rPr>
              <w:t>Pi techniques Pvt. Ltd.</w:t>
            </w:r>
          </w:p>
          <w:p w:rsidR="0057524B" w:rsidRDefault="0057524B" w:rsidP="0057524B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57524B">
              <w:rPr>
                <w:color w:val="595959" w:themeColor="text1" w:themeTint="A6"/>
                <w:sz w:val="22"/>
                <w:szCs w:val="24"/>
              </w:rPr>
              <w:t xml:space="preserve">Technologies: </w:t>
            </w:r>
            <w:r>
              <w:rPr>
                <w:color w:val="595959" w:themeColor="text1" w:themeTint="A6"/>
                <w:sz w:val="22"/>
                <w:szCs w:val="24"/>
              </w:rPr>
              <w:t>Java, Backbone, derby DB.</w:t>
            </w:r>
          </w:p>
          <w:p w:rsidR="0057524B" w:rsidRPr="002E51A3" w:rsidRDefault="0057524B" w:rsidP="0057524B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2E51A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This project is about catering management of a vessel.</w:t>
            </w:r>
          </w:p>
          <w:p w:rsidR="00B87F5A" w:rsidRDefault="00B87F5A" w:rsidP="001811E0"/>
          <w:p w:rsidR="00B87F5A" w:rsidRDefault="002E51A3" w:rsidP="001811E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Core Banking</w:t>
            </w:r>
            <w:r w:rsidR="00B87F5A" w:rsidRPr="00CF1A49">
              <w:t xml:space="preserve">, </w:t>
            </w:r>
            <w:r w:rsidR="00B87F5A" w:rsidRPr="002F5880">
              <w:rPr>
                <w:rStyle w:val="SubtleReference"/>
              </w:rPr>
              <w:t>BNP PARIBAS ISPL</w:t>
            </w:r>
          </w:p>
          <w:p w:rsidR="002E51A3" w:rsidRPr="002E51A3" w:rsidRDefault="002E51A3" w:rsidP="002E51A3">
            <w:pPr>
              <w:pStyle w:val="Heading3"/>
              <w:contextualSpacing w:val="0"/>
              <w:outlineLvl w:val="2"/>
              <w:rPr>
                <w:rStyle w:val="SubtleReference"/>
                <w:b/>
                <w:smallCaps w:val="0"/>
              </w:rPr>
            </w:pPr>
            <w:r>
              <w:t>Manual Testing</w:t>
            </w:r>
          </w:p>
          <w:p w:rsidR="00B87F5A" w:rsidRDefault="000B46A9" w:rsidP="001811E0">
            <w:pPr>
              <w:spacing w:line="276" w:lineRule="auto"/>
            </w:pPr>
            <w:r>
              <w:t>Payment management system.</w:t>
            </w:r>
          </w:p>
          <w:p w:rsidR="000B46A9" w:rsidRDefault="000B46A9" w:rsidP="001811E0">
            <w:pPr>
              <w:spacing w:line="276" w:lineRule="auto"/>
            </w:pPr>
            <w:r>
              <w:t>Regulation Testing.</w:t>
            </w:r>
          </w:p>
          <w:p w:rsidR="000B46A9" w:rsidRDefault="000B46A9" w:rsidP="001811E0">
            <w:pPr>
              <w:spacing w:line="276" w:lineRule="auto"/>
            </w:pPr>
          </w:p>
          <w:p w:rsidR="000B46A9" w:rsidRDefault="000B46A9" w:rsidP="000B46A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E-Rates</w:t>
            </w:r>
            <w:r w:rsidRPr="00CF1A49">
              <w:t xml:space="preserve">, </w:t>
            </w:r>
            <w:r w:rsidRPr="002F5880">
              <w:rPr>
                <w:rStyle w:val="SubtleReference"/>
              </w:rPr>
              <w:t>BNP PARIBAS ISPL</w:t>
            </w:r>
          </w:p>
          <w:p w:rsidR="000B46A9" w:rsidRDefault="00A14ADB" w:rsidP="000B46A9">
            <w:pPr>
              <w:pStyle w:val="Heading3"/>
              <w:contextualSpacing w:val="0"/>
              <w:outlineLvl w:val="2"/>
            </w:pPr>
            <w:r>
              <w:t>Automation testing</w:t>
            </w:r>
            <w:r w:rsidR="000B46A9">
              <w:t xml:space="preserve">: </w:t>
            </w:r>
            <w:r w:rsidR="000B46A9" w:rsidRPr="000B46A9">
              <w:t>HP QTP</w:t>
            </w:r>
            <w:r w:rsidR="000B46A9">
              <w:t>.</w:t>
            </w:r>
          </w:p>
          <w:p w:rsidR="000B46A9" w:rsidRPr="0027551B" w:rsidRDefault="000B46A9" w:rsidP="001811E0">
            <w:pPr>
              <w:spacing w:line="276" w:lineRule="auto"/>
              <w:rPr>
                <w:b/>
              </w:rPr>
            </w:pPr>
            <w:r>
              <w:t>Checking Instrument prices in different markets.</w:t>
            </w:r>
          </w:p>
        </w:tc>
      </w:tr>
    </w:tbl>
    <w:p w:rsidR="000B46A9" w:rsidRDefault="000B46A9" w:rsidP="006E1507"/>
    <w:p w:rsidR="00A14ADB" w:rsidRPr="00CF1A49" w:rsidRDefault="00A14ADB" w:rsidP="00A14ADB">
      <w:pPr>
        <w:pStyle w:val="Heading1"/>
      </w:pPr>
      <w:r>
        <w:t>Personal Details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14ADB" w:rsidRPr="00CF1A49" w:rsidTr="0027551B">
        <w:tc>
          <w:tcPr>
            <w:tcW w:w="9290" w:type="dxa"/>
          </w:tcPr>
          <w:p w:rsidR="00A14ADB" w:rsidRDefault="00A14ADB" w:rsidP="00A14ADB">
            <w:r w:rsidRPr="00A14ADB">
              <w:rPr>
                <w:rFonts w:eastAsiaTheme="majorEastAsia" w:cstheme="majorBidi"/>
                <w:b/>
                <w:caps/>
                <w:szCs w:val="24"/>
              </w:rPr>
              <w:t>Date of Birth</w:t>
            </w:r>
            <w:r>
              <w:rPr>
                <w:rFonts w:ascii="Calibri" w:hAnsi="Calibri"/>
                <w:b/>
                <w:sz w:val="20"/>
              </w:rPr>
              <w:t>: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A14ADB">
              <w:t>30</w:t>
            </w:r>
            <w:r w:rsidRPr="00A14ADB">
              <w:t>th</w:t>
            </w:r>
            <w:r w:rsidRPr="00A14ADB">
              <w:t xml:space="preserve"> APRIL 1993</w:t>
            </w:r>
            <w:r w:rsidRPr="00A14ADB">
              <w:t>.</w:t>
            </w:r>
          </w:p>
          <w:p w:rsidR="0027551B" w:rsidRPr="00A14ADB" w:rsidRDefault="0027551B" w:rsidP="00A14ADB"/>
          <w:p w:rsidR="00A14ADB" w:rsidRDefault="00A14ADB" w:rsidP="00A14ADB">
            <w:r w:rsidRPr="00A14ADB">
              <w:rPr>
                <w:rFonts w:eastAsiaTheme="majorEastAsia" w:cstheme="majorBidi"/>
                <w:b/>
                <w:caps/>
                <w:szCs w:val="24"/>
              </w:rPr>
              <w:t>Gender</w:t>
            </w:r>
            <w:r w:rsidRPr="00A14ADB">
              <w:t xml:space="preserve">: </w:t>
            </w:r>
            <w:r w:rsidRPr="00A14ADB">
              <w:t>Female.</w:t>
            </w:r>
          </w:p>
          <w:p w:rsidR="0027551B" w:rsidRPr="00A14ADB" w:rsidRDefault="0027551B" w:rsidP="00A14ADB"/>
          <w:p w:rsidR="00A14ADB" w:rsidRDefault="0027551B" w:rsidP="00A14ADB">
            <w:r>
              <w:rPr>
                <w:rFonts w:eastAsiaTheme="majorEastAsia" w:cstheme="majorBidi"/>
                <w:b/>
                <w:caps/>
                <w:szCs w:val="24"/>
              </w:rPr>
              <w:t>Nationality</w:t>
            </w:r>
            <w:r w:rsidR="00A14ADB" w:rsidRPr="00A14ADB">
              <w:rPr>
                <w:rFonts w:eastAsiaTheme="majorEastAsia" w:cstheme="majorBidi"/>
                <w:b/>
                <w:caps/>
                <w:szCs w:val="24"/>
              </w:rPr>
              <w:t>:</w:t>
            </w:r>
            <w:r w:rsidR="00A14ADB">
              <w:rPr>
                <w:rFonts w:eastAsiaTheme="majorEastAsia" w:cstheme="majorBidi"/>
                <w:b/>
                <w:caps/>
                <w:szCs w:val="24"/>
              </w:rPr>
              <w:t xml:space="preserve"> </w:t>
            </w:r>
            <w:r w:rsidR="00A14ADB" w:rsidRPr="00A14ADB">
              <w:t>Indian.</w:t>
            </w:r>
          </w:p>
          <w:p w:rsidR="0027551B" w:rsidRDefault="0027551B" w:rsidP="00A14ADB">
            <w:pPr>
              <w:rPr>
                <w:rFonts w:ascii="Calibri" w:hAnsi="Calibri"/>
                <w:b/>
                <w:sz w:val="20"/>
              </w:rPr>
            </w:pPr>
          </w:p>
          <w:p w:rsidR="00A14ADB" w:rsidRDefault="00A14ADB" w:rsidP="00A14ADB">
            <w:r w:rsidRPr="00A14ADB">
              <w:rPr>
                <w:rFonts w:eastAsiaTheme="majorEastAsia" w:cstheme="majorBidi"/>
                <w:b/>
                <w:caps/>
                <w:szCs w:val="24"/>
              </w:rPr>
              <w:t>Marital Status: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>
              <w:t>Unm</w:t>
            </w:r>
            <w:r w:rsidRPr="00A14ADB">
              <w:t>arried.</w:t>
            </w:r>
          </w:p>
          <w:p w:rsidR="0027551B" w:rsidRPr="00A14ADB" w:rsidRDefault="0027551B" w:rsidP="00A14ADB"/>
          <w:p w:rsidR="00A14ADB" w:rsidRPr="00A14ADB" w:rsidRDefault="00A14ADB" w:rsidP="00A14ADB">
            <w:r w:rsidRPr="00A14ADB">
              <w:rPr>
                <w:rFonts w:eastAsiaTheme="majorEastAsia" w:cstheme="majorBidi"/>
                <w:b/>
                <w:caps/>
                <w:szCs w:val="24"/>
              </w:rPr>
              <w:t>Languages Known: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A14ADB">
              <w:t>English, Hindi</w:t>
            </w:r>
          </w:p>
          <w:p w:rsidR="00A14ADB" w:rsidRPr="00E22556" w:rsidRDefault="00A14ADB" w:rsidP="00E22556">
            <w:r w:rsidRPr="00A14ADB">
              <w:t>And Marathi.</w:t>
            </w:r>
          </w:p>
        </w:tc>
      </w:tr>
    </w:tbl>
    <w:p w:rsidR="00A14ADB" w:rsidRPr="006E1507" w:rsidRDefault="00A14ADB" w:rsidP="006E1507"/>
    <w:sectPr w:rsidR="00A14AD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041" w:rsidRDefault="00161041" w:rsidP="0068194B">
      <w:r>
        <w:separator/>
      </w:r>
    </w:p>
    <w:p w:rsidR="00161041" w:rsidRDefault="00161041"/>
    <w:p w:rsidR="00161041" w:rsidRDefault="00161041"/>
  </w:endnote>
  <w:endnote w:type="continuationSeparator" w:id="0">
    <w:p w:rsidR="00161041" w:rsidRDefault="00161041" w:rsidP="0068194B">
      <w:r>
        <w:continuationSeparator/>
      </w:r>
    </w:p>
    <w:p w:rsidR="00161041" w:rsidRDefault="00161041"/>
    <w:p w:rsidR="00161041" w:rsidRDefault="001610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4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041" w:rsidRDefault="00161041" w:rsidP="0068194B">
      <w:r>
        <w:separator/>
      </w:r>
    </w:p>
    <w:p w:rsidR="00161041" w:rsidRDefault="00161041"/>
    <w:p w:rsidR="00161041" w:rsidRDefault="00161041"/>
  </w:footnote>
  <w:footnote w:type="continuationSeparator" w:id="0">
    <w:p w:rsidR="00161041" w:rsidRDefault="00161041" w:rsidP="0068194B">
      <w:r>
        <w:continuationSeparator/>
      </w:r>
    </w:p>
    <w:p w:rsidR="00161041" w:rsidRDefault="00161041"/>
    <w:p w:rsidR="00161041" w:rsidRDefault="001610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bidi="mr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0D9D3E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000005"/>
    <w:multiLevelType w:val="hybridMultilevel"/>
    <w:tmpl w:val="FFFFFFFF"/>
    <w:lvl w:ilvl="0" w:tplc="5C7A30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E1BC8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274E43C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7D96826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50902E7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8E0152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4243FF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62C173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A872979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7D46AFD"/>
    <w:multiLevelType w:val="multilevel"/>
    <w:tmpl w:val="6D88571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C8"/>
    <w:rsid w:val="000001EF"/>
    <w:rsid w:val="00007322"/>
    <w:rsid w:val="00007728"/>
    <w:rsid w:val="00024584"/>
    <w:rsid w:val="00024730"/>
    <w:rsid w:val="00055E95"/>
    <w:rsid w:val="0007021F"/>
    <w:rsid w:val="000B2BA5"/>
    <w:rsid w:val="000B46A9"/>
    <w:rsid w:val="000F2F8C"/>
    <w:rsid w:val="0010006E"/>
    <w:rsid w:val="001045A8"/>
    <w:rsid w:val="00114A91"/>
    <w:rsid w:val="001427E1"/>
    <w:rsid w:val="0016104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51B"/>
    <w:rsid w:val="00275EAE"/>
    <w:rsid w:val="00294998"/>
    <w:rsid w:val="00297F18"/>
    <w:rsid w:val="002A1945"/>
    <w:rsid w:val="002B2958"/>
    <w:rsid w:val="002B3FC8"/>
    <w:rsid w:val="002D23C5"/>
    <w:rsid w:val="002D6137"/>
    <w:rsid w:val="002E51A3"/>
    <w:rsid w:val="002E7E61"/>
    <w:rsid w:val="002F05E5"/>
    <w:rsid w:val="002F254D"/>
    <w:rsid w:val="002F30E4"/>
    <w:rsid w:val="002F5880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247E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524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762A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7292"/>
    <w:rsid w:val="009F220C"/>
    <w:rsid w:val="009F3B05"/>
    <w:rsid w:val="009F4931"/>
    <w:rsid w:val="00A14534"/>
    <w:rsid w:val="00A14AD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7F5A"/>
    <w:rsid w:val="00BA1546"/>
    <w:rsid w:val="00BB4E51"/>
    <w:rsid w:val="00BD431F"/>
    <w:rsid w:val="00BE423E"/>
    <w:rsid w:val="00BF61AC"/>
    <w:rsid w:val="00C15E5D"/>
    <w:rsid w:val="00C44184"/>
    <w:rsid w:val="00C47FA6"/>
    <w:rsid w:val="00C57FC6"/>
    <w:rsid w:val="00C66A7D"/>
    <w:rsid w:val="00C779DA"/>
    <w:rsid w:val="00C814F7"/>
    <w:rsid w:val="00CA4B4D"/>
    <w:rsid w:val="00CB2B14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2556"/>
    <w:rsid w:val="00E2397A"/>
    <w:rsid w:val="00E254DB"/>
    <w:rsid w:val="00E27AC8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74303D-2CB4-43D7-BD3C-24F05C22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2F5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ke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06D5A070344B6B9CDA9761959EB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09C94-CDAF-486F-8F5E-AA2822626DB4}"/>
      </w:docPartPr>
      <w:docPartBody>
        <w:p w:rsidR="000F50C6" w:rsidRDefault="00DC1FE2">
          <w:pPr>
            <w:pStyle w:val="1D06D5A070344B6B9CDA9761959EBDE0"/>
          </w:pPr>
          <w:r w:rsidRPr="00CF1A49">
            <w:t>·</w:t>
          </w:r>
        </w:p>
      </w:docPartBody>
    </w:docPart>
    <w:docPart>
      <w:docPartPr>
        <w:name w:val="298A8A40A45D4B2EAFC60F2D46C6E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D0B43-86A7-49D8-A1B0-3EBFE22BCD7D}"/>
      </w:docPartPr>
      <w:docPartBody>
        <w:p w:rsidR="000F50C6" w:rsidRDefault="00DC1FE2">
          <w:pPr>
            <w:pStyle w:val="298A8A40A45D4B2EAFC60F2D46C6E820"/>
          </w:pPr>
          <w:r w:rsidRPr="00CF1A49">
            <w:t>Experience</w:t>
          </w:r>
        </w:p>
      </w:docPartBody>
    </w:docPart>
    <w:docPart>
      <w:docPartPr>
        <w:name w:val="0BFD7731770E47E585F7F3CAA67E0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4EE7F-A795-43CE-9465-46106DFA098E}"/>
      </w:docPartPr>
      <w:docPartBody>
        <w:p w:rsidR="000F50C6" w:rsidRDefault="00DC1FE2">
          <w:pPr>
            <w:pStyle w:val="0BFD7731770E47E585F7F3CAA67E09DB"/>
          </w:pPr>
          <w:r w:rsidRPr="00CF1A49">
            <w:t>Education</w:t>
          </w:r>
        </w:p>
      </w:docPartBody>
    </w:docPart>
    <w:docPart>
      <w:docPartPr>
        <w:name w:val="28DA75EB8944492596D44E04A980A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FD741-0C20-4BCC-B549-374289EEF4B7}"/>
      </w:docPartPr>
      <w:docPartBody>
        <w:p w:rsidR="000F50C6" w:rsidRDefault="00DC1FE2">
          <w:pPr>
            <w:pStyle w:val="28DA75EB8944492596D44E04A980A4C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C3"/>
    <w:rsid w:val="000F50C6"/>
    <w:rsid w:val="002449EA"/>
    <w:rsid w:val="009D17C3"/>
    <w:rsid w:val="00D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916647F38545DA93E8F95A6C7753A3">
    <w:name w:val="24916647F38545DA93E8F95A6C7753A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FD5CDC01F5F43ADAC4D489BC5EA7389">
    <w:name w:val="9FD5CDC01F5F43ADAC4D489BC5EA7389"/>
  </w:style>
  <w:style w:type="paragraph" w:customStyle="1" w:styleId="C422EC4F316049CAAC85A8E82CE3AC71">
    <w:name w:val="C422EC4F316049CAAC85A8E82CE3AC71"/>
  </w:style>
  <w:style w:type="paragraph" w:customStyle="1" w:styleId="1D06D5A070344B6B9CDA9761959EBDE0">
    <w:name w:val="1D06D5A070344B6B9CDA9761959EBDE0"/>
  </w:style>
  <w:style w:type="paragraph" w:customStyle="1" w:styleId="41CBF0C006C241EF8CDBF3E7706BFB4E">
    <w:name w:val="41CBF0C006C241EF8CDBF3E7706BFB4E"/>
  </w:style>
  <w:style w:type="paragraph" w:customStyle="1" w:styleId="12315EE1504647C4A2E8AA71AFEBB6FC">
    <w:name w:val="12315EE1504647C4A2E8AA71AFEBB6FC"/>
  </w:style>
  <w:style w:type="paragraph" w:customStyle="1" w:styleId="1D40136982424BD88CC5D9FA2B1B3F0D">
    <w:name w:val="1D40136982424BD88CC5D9FA2B1B3F0D"/>
  </w:style>
  <w:style w:type="paragraph" w:customStyle="1" w:styleId="1BC004D3A39F49BE8CE7FCE6AB79F82F">
    <w:name w:val="1BC004D3A39F49BE8CE7FCE6AB79F82F"/>
  </w:style>
  <w:style w:type="paragraph" w:customStyle="1" w:styleId="E05CD2EF5AF640B6AFC746A954DCFED1">
    <w:name w:val="E05CD2EF5AF640B6AFC746A954DCFED1"/>
  </w:style>
  <w:style w:type="paragraph" w:customStyle="1" w:styleId="87D7D8D82A164D61B973FB012A0BCDC0">
    <w:name w:val="87D7D8D82A164D61B973FB012A0BCDC0"/>
  </w:style>
  <w:style w:type="paragraph" w:customStyle="1" w:styleId="87FB80C6B3014D04B281402BB703D8D0">
    <w:name w:val="87FB80C6B3014D04B281402BB703D8D0"/>
  </w:style>
  <w:style w:type="paragraph" w:customStyle="1" w:styleId="298A8A40A45D4B2EAFC60F2D46C6E820">
    <w:name w:val="298A8A40A45D4B2EAFC60F2D46C6E820"/>
  </w:style>
  <w:style w:type="paragraph" w:customStyle="1" w:styleId="0A5FA8A2E64A41AAB9ACAABFB1E5EDB8">
    <w:name w:val="0A5FA8A2E64A41AAB9ACAABFB1E5EDB8"/>
  </w:style>
  <w:style w:type="paragraph" w:customStyle="1" w:styleId="92F56CBD3F4946EDBD5493D7F91D070C">
    <w:name w:val="92F56CBD3F4946EDBD5493D7F91D070C"/>
  </w:style>
  <w:style w:type="paragraph" w:customStyle="1" w:styleId="BC3934C930294F87A6125AEC9FBF3D45">
    <w:name w:val="BC3934C930294F87A6125AEC9FBF3D4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67CF848D494404D943B2CBE146D0193">
    <w:name w:val="867CF848D494404D943B2CBE146D0193"/>
  </w:style>
  <w:style w:type="paragraph" w:customStyle="1" w:styleId="7D468D2FDCB241F5BE8C4DABB56FCD65">
    <w:name w:val="7D468D2FDCB241F5BE8C4DABB56FCD65"/>
  </w:style>
  <w:style w:type="paragraph" w:customStyle="1" w:styleId="44A88F9032AD4ED0AAEC03B3DF687A70">
    <w:name w:val="44A88F9032AD4ED0AAEC03B3DF687A70"/>
  </w:style>
  <w:style w:type="paragraph" w:customStyle="1" w:styleId="192989C5FF27425D958C4B07932261FC">
    <w:name w:val="192989C5FF27425D958C4B07932261FC"/>
  </w:style>
  <w:style w:type="paragraph" w:customStyle="1" w:styleId="57D0CA6FAC044E3FB4E971101FAD6D95">
    <w:name w:val="57D0CA6FAC044E3FB4E971101FAD6D95"/>
  </w:style>
  <w:style w:type="paragraph" w:customStyle="1" w:styleId="CFE85FFC7AE14BE5A40CF2C356375B8D">
    <w:name w:val="CFE85FFC7AE14BE5A40CF2C356375B8D"/>
  </w:style>
  <w:style w:type="paragraph" w:customStyle="1" w:styleId="B483FB3B03DE4F83BDB46C82EC476B9B">
    <w:name w:val="B483FB3B03DE4F83BDB46C82EC476B9B"/>
  </w:style>
  <w:style w:type="paragraph" w:customStyle="1" w:styleId="0BFD7731770E47E585F7F3CAA67E09DB">
    <w:name w:val="0BFD7731770E47E585F7F3CAA67E09DB"/>
  </w:style>
  <w:style w:type="paragraph" w:customStyle="1" w:styleId="4D1EB5545D0E44149C930C7A5CB92D6D">
    <w:name w:val="4D1EB5545D0E44149C930C7A5CB92D6D"/>
  </w:style>
  <w:style w:type="paragraph" w:customStyle="1" w:styleId="65FFE2EF73884049ADFFAB66B51AC4A9">
    <w:name w:val="65FFE2EF73884049ADFFAB66B51AC4A9"/>
  </w:style>
  <w:style w:type="paragraph" w:customStyle="1" w:styleId="686BF140905447EDB592A18EB171301F">
    <w:name w:val="686BF140905447EDB592A18EB171301F"/>
  </w:style>
  <w:style w:type="paragraph" w:customStyle="1" w:styleId="D1AE27F3E8C74627A3FA4144C015A714">
    <w:name w:val="D1AE27F3E8C74627A3FA4144C015A714"/>
  </w:style>
  <w:style w:type="paragraph" w:customStyle="1" w:styleId="863AF2C6E93341609693BB5F0AEB69D2">
    <w:name w:val="863AF2C6E93341609693BB5F0AEB69D2"/>
  </w:style>
  <w:style w:type="paragraph" w:customStyle="1" w:styleId="65B4878DF5A94DD589A2FE4AFE8B167E">
    <w:name w:val="65B4878DF5A94DD589A2FE4AFE8B167E"/>
  </w:style>
  <w:style w:type="paragraph" w:customStyle="1" w:styleId="C5DBBEC9A325453D89AEF78E1F0DC470">
    <w:name w:val="C5DBBEC9A325453D89AEF78E1F0DC470"/>
  </w:style>
  <w:style w:type="paragraph" w:customStyle="1" w:styleId="75E03C14C3E74CB68DFB755DB7A246FD">
    <w:name w:val="75E03C14C3E74CB68DFB755DB7A246FD"/>
  </w:style>
  <w:style w:type="paragraph" w:customStyle="1" w:styleId="83D131EB90114F388E4E6BEAF0127FB4">
    <w:name w:val="83D131EB90114F388E4E6BEAF0127FB4"/>
  </w:style>
  <w:style w:type="paragraph" w:customStyle="1" w:styleId="58A7DFDDEEE949C6892C7517CF693644">
    <w:name w:val="58A7DFDDEEE949C6892C7517CF693644"/>
  </w:style>
  <w:style w:type="paragraph" w:customStyle="1" w:styleId="28DA75EB8944492596D44E04A980A4C4">
    <w:name w:val="28DA75EB8944492596D44E04A980A4C4"/>
  </w:style>
  <w:style w:type="paragraph" w:customStyle="1" w:styleId="53264008F86745ADA0732A2DD2BD4823">
    <w:name w:val="53264008F86745ADA0732A2DD2BD4823"/>
  </w:style>
  <w:style w:type="paragraph" w:customStyle="1" w:styleId="334632EBA0FE43788D5105F0B168FB76">
    <w:name w:val="334632EBA0FE43788D5105F0B168FB76"/>
  </w:style>
  <w:style w:type="paragraph" w:customStyle="1" w:styleId="EEAFF535B5EF4662AD85D211CFDCA26C">
    <w:name w:val="EEAFF535B5EF4662AD85D211CFDCA26C"/>
  </w:style>
  <w:style w:type="paragraph" w:customStyle="1" w:styleId="CDA01164A69149739A9E48254E83207D">
    <w:name w:val="CDA01164A69149739A9E48254E83207D"/>
  </w:style>
  <w:style w:type="paragraph" w:customStyle="1" w:styleId="F2F74970BC8A4886893CAFA2D5AAFB6D">
    <w:name w:val="F2F74970BC8A4886893CAFA2D5AAFB6D"/>
  </w:style>
  <w:style w:type="paragraph" w:customStyle="1" w:styleId="5A85096A9435414B979E6BB6AABC7C24">
    <w:name w:val="5A85096A9435414B979E6BB6AABC7C24"/>
  </w:style>
  <w:style w:type="paragraph" w:customStyle="1" w:styleId="F40FCFA0E2DB4322AB4E267F69172DBF">
    <w:name w:val="F40FCFA0E2DB4322AB4E267F69172DBF"/>
  </w:style>
  <w:style w:type="paragraph" w:customStyle="1" w:styleId="84545715961843F2952642E964F0074D">
    <w:name w:val="84545715961843F2952642E964F0074D"/>
    <w:rsid w:val="009D17C3"/>
  </w:style>
  <w:style w:type="paragraph" w:customStyle="1" w:styleId="66A44EC79169478C9AAC37ED13CA06D0">
    <w:name w:val="66A44EC79169478C9AAC37ED13CA06D0"/>
    <w:rsid w:val="000F50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110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8</cp:revision>
  <cp:lastPrinted>2020-02-15T10:25:00Z</cp:lastPrinted>
  <dcterms:created xsi:type="dcterms:W3CDTF">2020-02-15T07:16:00Z</dcterms:created>
  <dcterms:modified xsi:type="dcterms:W3CDTF">2020-02-15T10:27:00Z</dcterms:modified>
  <cp:category/>
</cp:coreProperties>
</file>