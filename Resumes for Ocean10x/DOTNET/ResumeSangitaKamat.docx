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E2E" w:rsidRDefault="007C1E2E" w:rsidP="007C1E2E">
      <w:pPr>
        <w:jc w:val="center"/>
        <w:rPr>
          <w:sz w:val="32"/>
          <w:szCs w:val="32"/>
          <w:lang w:eastAsia="ja-JP"/>
        </w:rPr>
      </w:pPr>
      <w:bookmarkStart w:id="0" w:name="_Toc127681424"/>
      <w:r w:rsidRPr="007C1E2E">
        <w:rPr>
          <w:sz w:val="32"/>
          <w:szCs w:val="32"/>
          <w:lang w:eastAsia="ja-JP"/>
        </w:rPr>
        <w:t>Sangita Kamat</w:t>
      </w:r>
    </w:p>
    <w:p w:rsidR="007C1E2E" w:rsidRDefault="009A210F" w:rsidP="007C1E2E">
      <w:pPr>
        <w:jc w:val="center"/>
        <w:rPr>
          <w:sz w:val="32"/>
          <w:szCs w:val="32"/>
          <w:lang w:eastAsia="ja-JP"/>
        </w:rPr>
      </w:pPr>
      <w:hyperlink r:id="rId8" w:history="1">
        <w:r w:rsidRPr="007318EC">
          <w:rPr>
            <w:rStyle w:val="Hyperlink"/>
            <w:sz w:val="32"/>
            <w:szCs w:val="32"/>
            <w:lang w:eastAsia="ja-JP"/>
          </w:rPr>
          <w:t>sangita852@gmail.com</w:t>
        </w:r>
      </w:hyperlink>
    </w:p>
    <w:p w:rsidR="007C1E2E" w:rsidRDefault="007C1E2E" w:rsidP="009A210F">
      <w:pPr>
        <w:jc w:val="center"/>
        <w:rPr>
          <w:rFonts w:ascii="Arial" w:eastAsiaTheme="majorEastAsia" w:hAnsi="Arial" w:cs="Arial"/>
          <w:b/>
          <w:bCs/>
          <w:color w:val="84B3DF" w:themeColor="accent1" w:themeTint="BF"/>
          <w:sz w:val="24"/>
          <w:szCs w:val="20"/>
          <w:lang w:eastAsia="ja-JP"/>
        </w:rPr>
      </w:pPr>
      <w:r>
        <w:rPr>
          <w:sz w:val="32"/>
          <w:szCs w:val="32"/>
          <w:lang w:eastAsia="ja-JP"/>
        </w:rPr>
        <w:t>9833436563/8850103457</w:t>
      </w:r>
    </w:p>
    <w:p w:rsidR="007C1E2E" w:rsidRDefault="007C1E2E" w:rsidP="00772449">
      <w:pPr>
        <w:rPr>
          <w:rFonts w:ascii="Arial" w:eastAsiaTheme="majorEastAsia" w:hAnsi="Arial" w:cs="Arial"/>
          <w:b/>
          <w:bCs/>
          <w:color w:val="84B3DF" w:themeColor="accent1" w:themeTint="BF"/>
          <w:sz w:val="24"/>
          <w:szCs w:val="20"/>
          <w:lang w:eastAsia="ja-JP"/>
        </w:rPr>
      </w:pPr>
    </w:p>
    <w:p w:rsidR="007C1E2E" w:rsidRDefault="007C1E2E" w:rsidP="00772449">
      <w:pPr>
        <w:rPr>
          <w:rFonts w:ascii="Arial" w:eastAsiaTheme="majorEastAsia" w:hAnsi="Arial" w:cs="Arial"/>
          <w:b/>
          <w:bCs/>
          <w:color w:val="84B3DF" w:themeColor="accent1" w:themeTint="BF"/>
          <w:sz w:val="24"/>
          <w:szCs w:val="20"/>
          <w:lang w:eastAsia="ja-JP"/>
        </w:rPr>
      </w:pPr>
    </w:p>
    <w:p w:rsidR="00F91954" w:rsidRDefault="00A759BC" w:rsidP="00772449">
      <w:pPr>
        <w:rPr>
          <w:rFonts w:ascii="Arial" w:eastAsiaTheme="majorEastAsia" w:hAnsi="Arial" w:cs="Arial"/>
          <w:b/>
          <w:bCs/>
          <w:color w:val="84B3DF" w:themeColor="accent1" w:themeTint="BF"/>
          <w:sz w:val="24"/>
          <w:szCs w:val="20"/>
          <w:lang w:eastAsia="ja-JP"/>
        </w:rPr>
      </w:pPr>
      <w:r w:rsidRPr="00772449">
        <w:rPr>
          <w:rFonts w:ascii="Arial" w:eastAsiaTheme="majorEastAsia" w:hAnsi="Arial" w:cs="Arial"/>
          <w:b/>
          <w:bCs/>
          <w:color w:val="84B3DF" w:themeColor="accent1" w:themeTint="BF"/>
          <w:sz w:val="24"/>
          <w:szCs w:val="20"/>
          <w:lang w:eastAsia="ja-JP"/>
        </w:rPr>
        <w:t>PROFILE SUMMARY</w:t>
      </w:r>
    </w:p>
    <w:p w:rsidR="00D47041" w:rsidRDefault="00D47041" w:rsidP="00772449"/>
    <w:p w:rsidR="00F82F23" w:rsidRDefault="002E0F7C" w:rsidP="007225A1">
      <w:pPr>
        <w:pStyle w:val="ListParagraph"/>
        <w:numPr>
          <w:ilvl w:val="0"/>
          <w:numId w:val="34"/>
        </w:numPr>
      </w:pPr>
      <w:r w:rsidRPr="00B9697F">
        <w:rPr>
          <w:lang w:eastAsia="ja-JP"/>
        </w:rPr>
        <w:t>Certifi</w:t>
      </w:r>
      <w:r>
        <w:rPr>
          <w:lang w:eastAsia="ja-JP"/>
        </w:rPr>
        <w:t>ed</w:t>
      </w:r>
      <w:r w:rsidRPr="00B9697F">
        <w:rPr>
          <w:lang w:eastAsia="ja-JP"/>
        </w:rPr>
        <w:t xml:space="preserve"> RPA Professional.</w:t>
      </w:r>
      <w:r>
        <w:rPr>
          <w:lang w:eastAsia="ja-JP"/>
        </w:rPr>
        <w:t xml:space="preserve"> </w:t>
      </w:r>
      <w:r w:rsidRPr="00B9697F">
        <w:rPr>
          <w:lang w:eastAsia="ja-JP"/>
        </w:rPr>
        <w:t xml:space="preserve">Result-driven professional with proven development experience for automating business process using </w:t>
      </w:r>
      <w:r>
        <w:rPr>
          <w:lang w:eastAsia="ja-JP"/>
        </w:rPr>
        <w:t>Automation Anywhere</w:t>
      </w:r>
      <w:r w:rsidRPr="00B9697F">
        <w:rPr>
          <w:lang w:eastAsia="ja-JP"/>
        </w:rPr>
        <w:t>, to make the process faster, efficient and save valuable organization time and resources</w:t>
      </w:r>
    </w:p>
    <w:p w:rsidR="00F82F23" w:rsidRPr="00F82F23" w:rsidRDefault="00F82F23" w:rsidP="00F82F23">
      <w:pPr>
        <w:pStyle w:val="ListParagraph"/>
        <w:numPr>
          <w:ilvl w:val="0"/>
          <w:numId w:val="34"/>
        </w:numPr>
        <w:tabs>
          <w:tab w:val="left" w:pos="4425"/>
        </w:tabs>
        <w:rPr>
          <w:lang w:eastAsia="ja-JP"/>
        </w:rPr>
      </w:pPr>
      <w:r w:rsidRPr="00F82F23">
        <w:rPr>
          <w:lang w:eastAsia="ja-JP"/>
        </w:rPr>
        <w:t>Have been associated with the IT Industry for almost 4.</w:t>
      </w:r>
      <w:r w:rsidR="004D52AA">
        <w:rPr>
          <w:lang w:eastAsia="ja-JP"/>
        </w:rPr>
        <w:t>6</w:t>
      </w:r>
      <w:r w:rsidRPr="00F82F23">
        <w:rPr>
          <w:lang w:eastAsia="ja-JP"/>
        </w:rPr>
        <w:t xml:space="preserve"> years now and having sound knowledge in development of web and windows applications using different technologies. Self- driven and self-motivated person with good communication and presentation skills. Comfortable working as a member of integrated team as well as independently.</w:t>
      </w:r>
    </w:p>
    <w:p w:rsidR="00F82F23" w:rsidRDefault="00F82F23" w:rsidP="00F82F23"/>
    <w:p w:rsidR="00FC5FF4" w:rsidRDefault="00A759BC" w:rsidP="00FC5FF4">
      <w:pPr>
        <w:pStyle w:val="SectionHeading"/>
        <w:spacing w:before="360"/>
      </w:pPr>
      <w:r>
        <w:t>SKILLS</w:t>
      </w:r>
    </w:p>
    <w:p w:rsidR="009A5485" w:rsidRDefault="009A5485" w:rsidP="00CC5D17">
      <w:pPr>
        <w:pStyle w:val="ListParagraph"/>
        <w:numPr>
          <w:ilvl w:val="0"/>
          <w:numId w:val="46"/>
        </w:numPr>
        <w:rPr>
          <w:lang w:eastAsia="ja-JP"/>
        </w:rPr>
      </w:pPr>
      <w:r>
        <w:rPr>
          <w:lang w:eastAsia="ja-JP"/>
        </w:rPr>
        <w:t xml:space="preserve">Automation Anywhere </w:t>
      </w:r>
    </w:p>
    <w:p w:rsidR="00F82F23" w:rsidRDefault="009A5485" w:rsidP="00CC5D17">
      <w:pPr>
        <w:pStyle w:val="ListParagraph"/>
        <w:numPr>
          <w:ilvl w:val="0"/>
          <w:numId w:val="46"/>
        </w:numPr>
        <w:rPr>
          <w:lang w:eastAsia="ja-JP"/>
        </w:rPr>
      </w:pPr>
      <w:r>
        <w:rPr>
          <w:lang w:eastAsia="ja-JP"/>
        </w:rPr>
        <w:t xml:space="preserve">ASP.NET, SQL, HTML, CSS, C#, JavaScript, AJAX, jQuery, MVC5, </w:t>
      </w:r>
      <w:r w:rsidR="00AF23AC">
        <w:rPr>
          <w:lang w:eastAsia="ja-JP"/>
        </w:rPr>
        <w:t>ADO.NET, VBA</w:t>
      </w:r>
    </w:p>
    <w:tbl>
      <w:tblPr>
        <w:tblW w:w="0" w:type="auto"/>
        <w:tblLayout w:type="fixed"/>
        <w:tblLook w:val="04A0" w:firstRow="1" w:lastRow="0" w:firstColumn="1" w:lastColumn="0" w:noHBand="0" w:noVBand="1"/>
      </w:tblPr>
      <w:tblGrid>
        <w:gridCol w:w="1915"/>
        <w:gridCol w:w="5512"/>
      </w:tblGrid>
      <w:tr w:rsidR="00F82F23" w:rsidTr="00F82F23">
        <w:trPr>
          <w:trHeight w:val="421"/>
        </w:trPr>
        <w:tc>
          <w:tcPr>
            <w:tcW w:w="1915" w:type="dxa"/>
            <w:hideMark/>
          </w:tcPr>
          <w:p w:rsidR="00F82F23" w:rsidRDefault="00F82F23" w:rsidP="004D3A77">
            <w:pPr>
              <w:pStyle w:val="ListParagraph"/>
              <w:rPr>
                <w:rFonts w:ascii="Arial" w:hAnsi="Arial" w:cs="Arial"/>
                <w:sz w:val="20"/>
                <w:lang w:eastAsia="ja-JP"/>
              </w:rPr>
            </w:pPr>
          </w:p>
        </w:tc>
        <w:tc>
          <w:tcPr>
            <w:tcW w:w="5512" w:type="dxa"/>
            <w:hideMark/>
          </w:tcPr>
          <w:p w:rsidR="00F82F23" w:rsidRDefault="00F82F23">
            <w:pPr>
              <w:rPr>
                <w:rFonts w:ascii="Arial" w:hAnsi="Arial" w:cs="Arial"/>
              </w:rPr>
            </w:pPr>
          </w:p>
        </w:tc>
      </w:tr>
      <w:tr w:rsidR="00F82F23" w:rsidTr="00F82F23">
        <w:trPr>
          <w:trHeight w:val="224"/>
        </w:trPr>
        <w:tc>
          <w:tcPr>
            <w:tcW w:w="1915" w:type="dxa"/>
          </w:tcPr>
          <w:p w:rsidR="00F82F23" w:rsidRPr="00112C31" w:rsidRDefault="00F82F23" w:rsidP="00F82F23">
            <w:pPr>
              <w:rPr>
                <w:rFonts w:ascii="Arial" w:hAnsi="Arial" w:cs="Arial"/>
                <w:bCs/>
              </w:rPr>
            </w:pPr>
            <w:r w:rsidRPr="00112C31">
              <w:rPr>
                <w:rFonts w:ascii="Arial" w:eastAsiaTheme="majorEastAsia" w:hAnsi="Arial" w:cs="Arial"/>
                <w:b/>
                <w:bCs/>
                <w:color w:val="84B3DF" w:themeColor="accent1" w:themeTint="BF"/>
                <w:sz w:val="24"/>
                <w:szCs w:val="20"/>
                <w:lang w:eastAsia="ja-JP"/>
              </w:rPr>
              <w:t>SERVICES</w:t>
            </w:r>
            <w:r w:rsidRPr="00112C31">
              <w:rPr>
                <w:rFonts w:ascii="Arial" w:hAnsi="Arial" w:cs="Arial"/>
              </w:rPr>
              <w:t xml:space="preserve">    </w:t>
            </w:r>
          </w:p>
        </w:tc>
        <w:tc>
          <w:tcPr>
            <w:tcW w:w="5512" w:type="dxa"/>
          </w:tcPr>
          <w:p w:rsidR="00F82F23" w:rsidRDefault="00F82F23" w:rsidP="00F82F23">
            <w:pPr>
              <w:rPr>
                <w:rFonts w:ascii="Arial" w:hAnsi="Arial" w:cs="Arial"/>
                <w:bCs/>
              </w:rPr>
            </w:pPr>
            <w:r>
              <w:rPr>
                <w:rFonts w:ascii="Arial" w:hAnsi="Arial" w:cs="Arial"/>
              </w:rPr>
              <w:t xml:space="preserve">:  </w:t>
            </w:r>
            <w:r w:rsidRPr="00F82F23">
              <w:rPr>
                <w:lang w:eastAsia="ja-JP"/>
              </w:rPr>
              <w:t>Web application</w:t>
            </w:r>
          </w:p>
        </w:tc>
      </w:tr>
      <w:tr w:rsidR="00F82F23" w:rsidTr="00F82F23">
        <w:trPr>
          <w:trHeight w:val="576"/>
        </w:trPr>
        <w:tc>
          <w:tcPr>
            <w:tcW w:w="1915" w:type="dxa"/>
          </w:tcPr>
          <w:p w:rsidR="00F82F23" w:rsidRPr="00F82F23" w:rsidRDefault="00F82F23" w:rsidP="00F82F23">
            <w:pPr>
              <w:pStyle w:val="SectionHeading"/>
              <w:spacing w:before="360"/>
            </w:pPr>
            <w:r w:rsidRPr="00F82F23">
              <w:t>T</w:t>
            </w:r>
            <w:r>
              <w:t xml:space="preserve">OOLS USED IN PROJECT </w:t>
            </w:r>
          </w:p>
          <w:p w:rsidR="00F82F23" w:rsidRDefault="00F82F23" w:rsidP="00F82F23">
            <w:pPr>
              <w:rPr>
                <w:rFonts w:ascii="Arial" w:hAnsi="Arial" w:cs="Arial"/>
                <w:b/>
                <w:bCs/>
              </w:rPr>
            </w:pPr>
          </w:p>
        </w:tc>
        <w:tc>
          <w:tcPr>
            <w:tcW w:w="5512" w:type="dxa"/>
            <w:hideMark/>
          </w:tcPr>
          <w:p w:rsidR="00F82F23" w:rsidRDefault="00F82F23" w:rsidP="00F82F23">
            <w:pPr>
              <w:pStyle w:val="Heading1"/>
              <w:numPr>
                <w:ilvl w:val="0"/>
                <w:numId w:val="0"/>
              </w:numPr>
              <w:shd w:val="clear" w:color="auto" w:fill="FCFDFD"/>
              <w:spacing w:before="225" w:after="300"/>
              <w:ind w:left="432"/>
              <w:textAlignment w:val="baseline"/>
              <w:rPr>
                <w:rFonts w:ascii="Calibri" w:eastAsia="Times New Roman" w:hAnsi="Calibri" w:cs="Times New Roman"/>
                <w:color w:val="auto"/>
                <w:sz w:val="22"/>
                <w:szCs w:val="24"/>
                <w:lang w:eastAsia="ja-JP"/>
              </w:rPr>
            </w:pPr>
          </w:p>
          <w:p w:rsidR="00F82F23" w:rsidRDefault="00F82F23" w:rsidP="00F82F23">
            <w:pPr>
              <w:pStyle w:val="Heading1"/>
              <w:numPr>
                <w:ilvl w:val="0"/>
                <w:numId w:val="0"/>
              </w:numPr>
              <w:shd w:val="clear" w:color="auto" w:fill="FCFDFD"/>
              <w:spacing w:before="225" w:after="300"/>
              <w:ind w:left="432" w:hanging="432"/>
              <w:textAlignment w:val="baseline"/>
              <w:rPr>
                <w:rFonts w:ascii="Arial" w:hAnsi="Arial" w:cs="Arial"/>
                <w:b/>
                <w:color w:val="555555"/>
                <w:lang w:val="en-IN" w:eastAsia="en-IN"/>
              </w:rPr>
            </w:pPr>
            <w:r w:rsidRPr="00F82F23">
              <w:rPr>
                <w:rFonts w:ascii="Calibri" w:eastAsia="Times New Roman" w:hAnsi="Calibri" w:cs="Times New Roman"/>
                <w:color w:val="auto"/>
                <w:sz w:val="22"/>
                <w:szCs w:val="24"/>
                <w:lang w:eastAsia="ja-JP"/>
              </w:rPr>
              <w:t>:  Oracle 11g, Visual Studio 2010,2017</w:t>
            </w:r>
          </w:p>
        </w:tc>
      </w:tr>
      <w:tr w:rsidR="00F82F23" w:rsidTr="00F82F23">
        <w:trPr>
          <w:trHeight w:val="576"/>
        </w:trPr>
        <w:tc>
          <w:tcPr>
            <w:tcW w:w="1915" w:type="dxa"/>
            <w:hideMark/>
          </w:tcPr>
          <w:p w:rsidR="00F82F23" w:rsidRDefault="00F82F23" w:rsidP="00F82F23">
            <w:pPr>
              <w:rPr>
                <w:rFonts w:ascii="Arial" w:hAnsi="Arial" w:cs="Arial"/>
                <w:b/>
                <w:bCs/>
                <w:sz w:val="20"/>
                <w:szCs w:val="20"/>
              </w:rPr>
            </w:pPr>
            <w:r w:rsidRPr="00F82F23">
              <w:rPr>
                <w:rFonts w:ascii="Segoe UI" w:eastAsiaTheme="majorEastAsia" w:hAnsi="Segoe UI" w:cstheme="majorBidi"/>
                <w:b/>
                <w:bCs/>
                <w:color w:val="84B3DF" w:themeColor="accent1" w:themeTint="BF"/>
                <w:sz w:val="24"/>
                <w:szCs w:val="20"/>
                <w:lang w:eastAsia="ja-JP"/>
              </w:rPr>
              <w:t>D</w:t>
            </w:r>
            <w:r>
              <w:rPr>
                <w:rFonts w:ascii="Segoe UI" w:eastAsiaTheme="majorEastAsia" w:hAnsi="Segoe UI" w:cstheme="majorBidi"/>
                <w:b/>
                <w:bCs/>
                <w:color w:val="84B3DF" w:themeColor="accent1" w:themeTint="BF"/>
                <w:sz w:val="24"/>
                <w:szCs w:val="20"/>
                <w:lang w:eastAsia="ja-JP"/>
              </w:rPr>
              <w:t xml:space="preserve">ATABASES                      </w:t>
            </w:r>
          </w:p>
        </w:tc>
        <w:tc>
          <w:tcPr>
            <w:tcW w:w="5512" w:type="dxa"/>
            <w:hideMark/>
          </w:tcPr>
          <w:p w:rsidR="00F82F23" w:rsidRDefault="00F82F23" w:rsidP="00F82F23">
            <w:pPr>
              <w:rPr>
                <w:rFonts w:ascii="Arial" w:hAnsi="Arial" w:cs="Arial"/>
              </w:rPr>
            </w:pPr>
            <w:r>
              <w:rPr>
                <w:rFonts w:ascii="Arial" w:hAnsi="Arial" w:cs="Arial"/>
              </w:rPr>
              <w:t xml:space="preserve">:  </w:t>
            </w:r>
            <w:r w:rsidRPr="00112C31">
              <w:rPr>
                <w:lang w:eastAsia="ja-JP"/>
              </w:rPr>
              <w:t>SQL 2008, Oracle 11g</w:t>
            </w:r>
          </w:p>
        </w:tc>
      </w:tr>
      <w:tr w:rsidR="00F82F23" w:rsidTr="00F82F23">
        <w:trPr>
          <w:trHeight w:val="576"/>
        </w:trPr>
        <w:tc>
          <w:tcPr>
            <w:tcW w:w="1915" w:type="dxa"/>
            <w:hideMark/>
          </w:tcPr>
          <w:p w:rsidR="00F82F23" w:rsidRPr="00F82F23" w:rsidRDefault="00F82F23" w:rsidP="00F82F23">
            <w:pPr>
              <w:rPr>
                <w:rFonts w:ascii="Segoe UI" w:eastAsiaTheme="majorEastAsia" w:hAnsi="Segoe UI" w:cstheme="majorBidi"/>
                <w:b/>
                <w:bCs/>
                <w:color w:val="84B3DF" w:themeColor="accent1" w:themeTint="BF"/>
                <w:sz w:val="24"/>
                <w:szCs w:val="20"/>
                <w:lang w:eastAsia="ja-JP"/>
              </w:rPr>
            </w:pPr>
            <w:r w:rsidRPr="00F82F23">
              <w:rPr>
                <w:rFonts w:ascii="Segoe UI" w:eastAsiaTheme="majorEastAsia" w:hAnsi="Segoe UI" w:cstheme="majorBidi"/>
                <w:b/>
                <w:bCs/>
                <w:color w:val="84B3DF" w:themeColor="accent1" w:themeTint="BF"/>
                <w:sz w:val="24"/>
                <w:szCs w:val="20"/>
                <w:lang w:eastAsia="ja-JP"/>
              </w:rPr>
              <w:t xml:space="preserve">WEB SERVER  </w:t>
            </w:r>
          </w:p>
        </w:tc>
        <w:tc>
          <w:tcPr>
            <w:tcW w:w="5512" w:type="dxa"/>
            <w:hideMark/>
          </w:tcPr>
          <w:p w:rsidR="00F82F23" w:rsidRDefault="00F82F23" w:rsidP="00F82F23">
            <w:pPr>
              <w:rPr>
                <w:rFonts w:ascii="Arial" w:hAnsi="Arial" w:cs="Arial"/>
              </w:rPr>
            </w:pPr>
            <w:r>
              <w:rPr>
                <w:rFonts w:ascii="Arial" w:hAnsi="Arial" w:cs="Arial"/>
              </w:rPr>
              <w:t xml:space="preserve">:   </w:t>
            </w:r>
            <w:r w:rsidRPr="00112C31">
              <w:rPr>
                <w:lang w:eastAsia="ja-JP"/>
              </w:rPr>
              <w:t>IIS 7.0</w:t>
            </w:r>
          </w:p>
        </w:tc>
      </w:tr>
      <w:tr w:rsidR="00F82F23" w:rsidTr="00F82F23">
        <w:trPr>
          <w:trHeight w:val="576"/>
        </w:trPr>
        <w:tc>
          <w:tcPr>
            <w:tcW w:w="1915" w:type="dxa"/>
            <w:hideMark/>
          </w:tcPr>
          <w:p w:rsidR="00F82F23" w:rsidRDefault="00F82F23" w:rsidP="00F82F23">
            <w:pPr>
              <w:rPr>
                <w:rFonts w:ascii="Arial" w:hAnsi="Arial" w:cs="Arial"/>
                <w:b/>
                <w:bCs/>
              </w:rPr>
            </w:pPr>
            <w:r w:rsidRPr="00F82F23">
              <w:rPr>
                <w:rFonts w:ascii="Segoe UI" w:eastAsiaTheme="majorEastAsia" w:hAnsi="Segoe UI" w:cstheme="majorBidi"/>
                <w:b/>
                <w:bCs/>
                <w:color w:val="84B3DF" w:themeColor="accent1" w:themeTint="BF"/>
                <w:sz w:val="24"/>
                <w:szCs w:val="20"/>
                <w:lang w:eastAsia="ja-JP"/>
              </w:rPr>
              <w:t>OPERATING SYSTEMS</w:t>
            </w:r>
            <w:r>
              <w:rPr>
                <w:rFonts w:ascii="Arial" w:hAnsi="Arial" w:cs="Arial"/>
                <w:b/>
                <w:bCs/>
              </w:rPr>
              <w:t xml:space="preserve">  </w:t>
            </w:r>
          </w:p>
        </w:tc>
        <w:tc>
          <w:tcPr>
            <w:tcW w:w="5512" w:type="dxa"/>
            <w:hideMark/>
          </w:tcPr>
          <w:p w:rsidR="00F82F23" w:rsidRDefault="00F82F23" w:rsidP="00F82F23">
            <w:pPr>
              <w:rPr>
                <w:rFonts w:ascii="Arial" w:hAnsi="Arial" w:cs="Arial"/>
              </w:rPr>
            </w:pPr>
            <w:r>
              <w:rPr>
                <w:rFonts w:ascii="Arial" w:hAnsi="Arial" w:cs="Arial"/>
              </w:rPr>
              <w:t xml:space="preserve">:   </w:t>
            </w:r>
            <w:r w:rsidRPr="00112C31">
              <w:rPr>
                <w:lang w:eastAsia="ja-JP"/>
              </w:rPr>
              <w:t>Windows 7/10</w:t>
            </w:r>
          </w:p>
        </w:tc>
      </w:tr>
    </w:tbl>
    <w:p w:rsidR="00F82F23" w:rsidRDefault="00F82F23" w:rsidP="00F82F23">
      <w:pPr>
        <w:ind w:right="1440"/>
        <w:rPr>
          <w:rFonts w:ascii="Arial" w:hAnsi="Arial" w:cs="Arial"/>
          <w:b/>
        </w:rPr>
      </w:pPr>
    </w:p>
    <w:p w:rsidR="00F82F23" w:rsidRDefault="007C1E2E" w:rsidP="00F82F23">
      <w:pPr>
        <w:ind w:right="1440"/>
        <w:rPr>
          <w:rFonts w:ascii="Arial" w:hAnsi="Arial" w:cs="Arial"/>
          <w:bCs/>
        </w:rPr>
      </w:pPr>
      <w:r>
        <w:rPr>
          <w:rFonts w:ascii="Segoe UI" w:eastAsiaTheme="majorEastAsia" w:hAnsi="Segoe UI" w:cstheme="majorBidi"/>
          <w:b/>
          <w:bCs/>
          <w:color w:val="84B3DF" w:themeColor="accent1" w:themeTint="BF"/>
          <w:sz w:val="24"/>
          <w:szCs w:val="20"/>
          <w:lang w:eastAsia="ja-JP"/>
        </w:rPr>
        <w:t xml:space="preserve"> </w:t>
      </w:r>
      <w:r w:rsidR="00F82F23" w:rsidRPr="00F82F23">
        <w:rPr>
          <w:rFonts w:ascii="Segoe UI" w:eastAsiaTheme="majorEastAsia" w:hAnsi="Segoe UI" w:cstheme="majorBidi"/>
          <w:b/>
          <w:bCs/>
          <w:color w:val="84B3DF" w:themeColor="accent1" w:themeTint="BF"/>
          <w:sz w:val="24"/>
          <w:szCs w:val="20"/>
          <w:lang w:eastAsia="ja-JP"/>
        </w:rPr>
        <w:t>EDUCATION</w:t>
      </w:r>
    </w:p>
    <w:p w:rsidR="00F82F23" w:rsidRPr="00F82F23" w:rsidRDefault="00F82F23" w:rsidP="00F82F23">
      <w:pPr>
        <w:pStyle w:val="HTMLPreformatted"/>
        <w:numPr>
          <w:ilvl w:val="0"/>
          <w:numId w:val="47"/>
        </w:numPr>
        <w:tabs>
          <w:tab w:val="clear" w:pos="720"/>
        </w:tabs>
        <w:ind w:right="1440"/>
        <w:rPr>
          <w:rFonts w:ascii="Calibri" w:eastAsia="Times New Roman" w:hAnsi="Calibri" w:cs="Times New Roman"/>
          <w:sz w:val="22"/>
          <w:szCs w:val="24"/>
          <w:lang w:eastAsia="ja-JP"/>
        </w:rPr>
      </w:pPr>
      <w:r w:rsidRPr="00F82F23">
        <w:rPr>
          <w:rFonts w:ascii="Calibri" w:eastAsia="Times New Roman" w:hAnsi="Calibri" w:cs="Times New Roman"/>
          <w:sz w:val="22"/>
          <w:szCs w:val="24"/>
          <w:lang w:eastAsia="ja-JP"/>
        </w:rPr>
        <w:t>B.sc (IT), Siddharth</w:t>
      </w:r>
      <w:r w:rsidR="003D683A">
        <w:rPr>
          <w:rFonts w:ascii="Calibri" w:eastAsia="Times New Roman" w:hAnsi="Calibri" w:cs="Times New Roman"/>
          <w:sz w:val="22"/>
          <w:szCs w:val="24"/>
          <w:lang w:eastAsia="ja-JP"/>
        </w:rPr>
        <w:t xml:space="preserve"> </w:t>
      </w:r>
      <w:r w:rsidRPr="00F82F23">
        <w:rPr>
          <w:rFonts w:ascii="Calibri" w:eastAsia="Times New Roman" w:hAnsi="Calibri" w:cs="Times New Roman"/>
          <w:sz w:val="22"/>
          <w:szCs w:val="24"/>
          <w:lang w:eastAsia="ja-JP"/>
        </w:rPr>
        <w:t>Anand</w:t>
      </w:r>
      <w:r w:rsidR="003D683A">
        <w:rPr>
          <w:rFonts w:ascii="Calibri" w:eastAsia="Times New Roman" w:hAnsi="Calibri" w:cs="Times New Roman"/>
          <w:sz w:val="22"/>
          <w:szCs w:val="24"/>
          <w:lang w:eastAsia="ja-JP"/>
        </w:rPr>
        <w:t xml:space="preserve"> </w:t>
      </w:r>
      <w:r w:rsidRPr="00F82F23">
        <w:rPr>
          <w:rFonts w:ascii="Calibri" w:eastAsia="Times New Roman" w:hAnsi="Calibri" w:cs="Times New Roman"/>
          <w:sz w:val="22"/>
          <w:szCs w:val="24"/>
          <w:lang w:eastAsia="ja-JP"/>
        </w:rPr>
        <w:t xml:space="preserve">Bhavan College, Fort, Mumbai. </w:t>
      </w:r>
    </w:p>
    <w:p w:rsidR="00F82F23" w:rsidRPr="00F82F23" w:rsidRDefault="00F82F23" w:rsidP="00F82F23">
      <w:pPr>
        <w:pStyle w:val="HTMLPreformatted"/>
        <w:numPr>
          <w:ilvl w:val="0"/>
          <w:numId w:val="47"/>
        </w:numPr>
        <w:tabs>
          <w:tab w:val="clear" w:pos="720"/>
        </w:tabs>
        <w:ind w:right="1440"/>
        <w:rPr>
          <w:rFonts w:ascii="Calibri" w:eastAsia="Times New Roman" w:hAnsi="Calibri" w:cs="Times New Roman"/>
          <w:sz w:val="22"/>
          <w:szCs w:val="24"/>
          <w:lang w:eastAsia="ja-JP"/>
        </w:rPr>
      </w:pPr>
      <w:r w:rsidRPr="00F82F23">
        <w:rPr>
          <w:rFonts w:ascii="Calibri" w:eastAsia="Times New Roman" w:hAnsi="Calibri" w:cs="Times New Roman"/>
          <w:sz w:val="22"/>
          <w:szCs w:val="24"/>
          <w:lang w:eastAsia="ja-JP"/>
        </w:rPr>
        <w:t xml:space="preserve">HSC (Science), Sophia Junior College, Bhulabhia Desai Road, Mumbai. </w:t>
      </w:r>
    </w:p>
    <w:p w:rsidR="00670069" w:rsidRPr="00670069" w:rsidRDefault="00670069" w:rsidP="00670069">
      <w:pPr>
        <w:pStyle w:val="ListParagraph"/>
        <w:rPr>
          <w:lang w:eastAsia="ja-JP"/>
        </w:rPr>
      </w:pPr>
    </w:p>
    <w:p w:rsidR="00BD5AC7" w:rsidRPr="00BD5AC7" w:rsidRDefault="002E7F98" w:rsidP="00BD5AC7">
      <w:pPr>
        <w:pStyle w:val="SectionHeading"/>
        <w:spacing w:before="360"/>
      </w:pPr>
      <w:r>
        <w:t xml:space="preserve"> </w:t>
      </w:r>
      <w:r w:rsidR="00BD5AC7" w:rsidRPr="00BD5AC7">
        <w:t>CERTIFICATION</w:t>
      </w:r>
    </w:p>
    <w:p w:rsidR="00BD5AC7" w:rsidRDefault="00670069" w:rsidP="00BD5AC7">
      <w:pPr>
        <w:pStyle w:val="ListParagraph"/>
        <w:numPr>
          <w:ilvl w:val="0"/>
          <w:numId w:val="34"/>
        </w:numPr>
        <w:rPr>
          <w:lang w:eastAsia="ja-JP"/>
        </w:rPr>
      </w:pPr>
      <w:r>
        <w:rPr>
          <w:lang w:eastAsia="ja-JP"/>
        </w:rPr>
        <w:t xml:space="preserve">Certified </w:t>
      </w:r>
      <w:r w:rsidR="00BD5AC7" w:rsidRPr="00BD5AC7">
        <w:rPr>
          <w:lang w:eastAsia="ja-JP"/>
        </w:rPr>
        <w:t>Advanced RPA Professional</w:t>
      </w:r>
      <w:r w:rsidR="00AB5843">
        <w:rPr>
          <w:lang w:eastAsia="ja-JP"/>
        </w:rPr>
        <w:t>.</w:t>
      </w:r>
    </w:p>
    <w:p w:rsidR="006C35EC" w:rsidRDefault="00D551BE" w:rsidP="007A6355">
      <w:pPr>
        <w:pStyle w:val="ListParagraph"/>
        <w:numPr>
          <w:ilvl w:val="0"/>
          <w:numId w:val="34"/>
        </w:numPr>
        <w:spacing w:before="360"/>
      </w:pPr>
      <w:r>
        <w:rPr>
          <w:lang w:eastAsia="ja-JP"/>
        </w:rPr>
        <w:t>Certified Master</w:t>
      </w:r>
      <w:r w:rsidRPr="00BD5AC7">
        <w:rPr>
          <w:lang w:eastAsia="ja-JP"/>
        </w:rPr>
        <w:t xml:space="preserve"> RPA Professional</w:t>
      </w:r>
      <w:r>
        <w:rPr>
          <w:lang w:eastAsia="ja-JP"/>
        </w:rPr>
        <w:t>.</w:t>
      </w:r>
    </w:p>
    <w:p w:rsidR="00D47041" w:rsidRDefault="00D47041" w:rsidP="00D47041">
      <w:pPr>
        <w:pStyle w:val="ListParagraph"/>
        <w:spacing w:before="360"/>
      </w:pPr>
    </w:p>
    <w:p w:rsidR="00DE33ED" w:rsidRDefault="00B020B8" w:rsidP="006C35EC">
      <w:pPr>
        <w:pStyle w:val="SectionHeading"/>
        <w:spacing w:before="360"/>
      </w:pPr>
      <w:r>
        <w:t xml:space="preserve">PROFESSIONAL </w:t>
      </w:r>
      <w:r w:rsidR="00F87FC3" w:rsidRPr="00F87FC3">
        <w:t>EXPERIENCE</w:t>
      </w:r>
    </w:p>
    <w:p w:rsidR="005A5AB0" w:rsidRPr="005A5AB0" w:rsidRDefault="005A5AB0" w:rsidP="005A5AB0">
      <w:pPr>
        <w:rPr>
          <w:lang w:eastAsia="ja-JP"/>
        </w:rPr>
      </w:pPr>
    </w:p>
    <w:tbl>
      <w:tblPr>
        <w:tblStyle w:val="TableGrid"/>
        <w:tblW w:w="9702" w:type="dxa"/>
        <w:tblLook w:val="04A0" w:firstRow="1" w:lastRow="0" w:firstColumn="1" w:lastColumn="0" w:noHBand="0" w:noVBand="1"/>
      </w:tblPr>
      <w:tblGrid>
        <w:gridCol w:w="2184"/>
        <w:gridCol w:w="7518"/>
      </w:tblGrid>
      <w:tr w:rsidR="00DE33ED" w:rsidTr="00A25BD9">
        <w:trPr>
          <w:trHeight w:val="273"/>
        </w:trPr>
        <w:tc>
          <w:tcPr>
            <w:tcW w:w="2184" w:type="dxa"/>
          </w:tcPr>
          <w:p w:rsidR="00DE33ED" w:rsidRDefault="00DE33ED" w:rsidP="007C4E14">
            <w:r w:rsidRPr="00203FF9">
              <w:t>Client</w:t>
            </w:r>
          </w:p>
        </w:tc>
        <w:tc>
          <w:tcPr>
            <w:tcW w:w="7518" w:type="dxa"/>
          </w:tcPr>
          <w:p w:rsidR="00DE33ED" w:rsidRDefault="00DE33ED" w:rsidP="007C4E14">
            <w:r>
              <w:t>Mitchell</w:t>
            </w:r>
          </w:p>
        </w:tc>
      </w:tr>
      <w:tr w:rsidR="00DE33ED" w:rsidTr="00A25BD9">
        <w:trPr>
          <w:trHeight w:val="259"/>
        </w:trPr>
        <w:tc>
          <w:tcPr>
            <w:tcW w:w="2184" w:type="dxa"/>
          </w:tcPr>
          <w:p w:rsidR="00DE33ED" w:rsidRDefault="00DE33ED" w:rsidP="007C4E14">
            <w:r w:rsidRPr="00203FF9">
              <w:t>Role</w:t>
            </w:r>
          </w:p>
        </w:tc>
        <w:tc>
          <w:tcPr>
            <w:tcW w:w="7518" w:type="dxa"/>
          </w:tcPr>
          <w:p w:rsidR="00DE33ED" w:rsidRDefault="00DE33ED" w:rsidP="007C4E14">
            <w:r>
              <w:t xml:space="preserve">Consultant Development </w:t>
            </w:r>
          </w:p>
        </w:tc>
      </w:tr>
      <w:tr w:rsidR="00DE33ED" w:rsidTr="00A25BD9">
        <w:trPr>
          <w:trHeight w:val="273"/>
        </w:trPr>
        <w:tc>
          <w:tcPr>
            <w:tcW w:w="2184" w:type="dxa"/>
          </w:tcPr>
          <w:p w:rsidR="00DE33ED" w:rsidRDefault="00DE33ED" w:rsidP="007C4E14">
            <w:r w:rsidRPr="00203FF9">
              <w:t>Project</w:t>
            </w:r>
          </w:p>
        </w:tc>
        <w:tc>
          <w:tcPr>
            <w:tcW w:w="7518" w:type="dxa"/>
          </w:tcPr>
          <w:p w:rsidR="00DE33ED" w:rsidRDefault="00DE33ED" w:rsidP="007C4E14">
            <w:r>
              <w:t>General Motors</w:t>
            </w:r>
          </w:p>
        </w:tc>
      </w:tr>
      <w:tr w:rsidR="00DE33ED" w:rsidRPr="00844250" w:rsidTr="006C35EC">
        <w:trPr>
          <w:trHeight w:val="1889"/>
        </w:trPr>
        <w:tc>
          <w:tcPr>
            <w:tcW w:w="2184" w:type="dxa"/>
          </w:tcPr>
          <w:p w:rsidR="00DE33ED" w:rsidRDefault="00DE33ED" w:rsidP="007C4E14">
            <w:r>
              <w:t xml:space="preserve">Responsibilities </w:t>
            </w:r>
          </w:p>
        </w:tc>
        <w:tc>
          <w:tcPr>
            <w:tcW w:w="7518" w:type="dxa"/>
          </w:tcPr>
          <w:p w:rsidR="00DE33ED" w:rsidRDefault="00DE33ED" w:rsidP="00DE33ED">
            <w:pPr>
              <w:pStyle w:val="ListParagraph"/>
              <w:numPr>
                <w:ilvl w:val="0"/>
                <w:numId w:val="38"/>
              </w:numPr>
              <w:spacing w:before="60" w:after="60" w:line="276" w:lineRule="auto"/>
            </w:pPr>
            <w:r w:rsidRPr="00112C31">
              <w:t xml:space="preserve">Involve in Coding of </w:t>
            </w:r>
            <w:r>
              <w:t xml:space="preserve">Macro </w:t>
            </w:r>
            <w:r w:rsidRPr="00112C31">
              <w:t>Functions and Other DB Objects.</w:t>
            </w:r>
          </w:p>
          <w:p w:rsidR="00DE33ED" w:rsidRPr="00112C31" w:rsidRDefault="00DE33ED" w:rsidP="00DE33ED">
            <w:pPr>
              <w:pStyle w:val="ListParagraph"/>
              <w:numPr>
                <w:ilvl w:val="0"/>
                <w:numId w:val="38"/>
              </w:numPr>
              <w:spacing w:before="60" w:after="60" w:line="276" w:lineRule="auto"/>
            </w:pPr>
            <w:r>
              <w:t xml:space="preserve">Excel as a Data base </w:t>
            </w:r>
          </w:p>
          <w:p w:rsidR="00DE33ED" w:rsidRPr="00112C31" w:rsidRDefault="00DE33ED" w:rsidP="00DE33ED">
            <w:pPr>
              <w:pStyle w:val="ListParagraph"/>
              <w:numPr>
                <w:ilvl w:val="0"/>
                <w:numId w:val="38"/>
              </w:numPr>
              <w:spacing w:line="276" w:lineRule="auto"/>
              <w:ind w:right="1440"/>
            </w:pPr>
            <w:r w:rsidRPr="00112C31">
              <w:t>Understand and estimate the business criticality, timelines and deliver proper result.</w:t>
            </w:r>
          </w:p>
          <w:p w:rsidR="00DE33ED" w:rsidRDefault="00DE33ED" w:rsidP="00DE33ED">
            <w:pPr>
              <w:pStyle w:val="ListParagraph"/>
              <w:numPr>
                <w:ilvl w:val="0"/>
                <w:numId w:val="38"/>
              </w:numPr>
              <w:spacing w:line="276" w:lineRule="auto"/>
              <w:ind w:right="1440"/>
            </w:pPr>
            <w:r w:rsidRPr="00112C31">
              <w:t xml:space="preserve">Gathered requirements and observed end to end process.  </w:t>
            </w:r>
          </w:p>
          <w:p w:rsidR="00DE33ED" w:rsidRPr="00844250" w:rsidRDefault="00DE33ED" w:rsidP="00DE33ED">
            <w:pPr>
              <w:pStyle w:val="ListParagraph"/>
              <w:numPr>
                <w:ilvl w:val="0"/>
                <w:numId w:val="38"/>
              </w:numPr>
              <w:spacing w:line="276" w:lineRule="auto"/>
              <w:ind w:right="1440"/>
            </w:pPr>
            <w:r>
              <w:t>Multiple excel coding accordingly</w:t>
            </w:r>
          </w:p>
        </w:tc>
      </w:tr>
      <w:tr w:rsidR="00DE33ED" w:rsidTr="00A25BD9">
        <w:trPr>
          <w:trHeight w:val="70"/>
        </w:trPr>
        <w:tc>
          <w:tcPr>
            <w:tcW w:w="2184" w:type="dxa"/>
          </w:tcPr>
          <w:p w:rsidR="00DE33ED" w:rsidRDefault="00DE33ED" w:rsidP="007C4E14">
            <w:r w:rsidRPr="003331E7">
              <w:t>Environment</w:t>
            </w:r>
          </w:p>
        </w:tc>
        <w:tc>
          <w:tcPr>
            <w:tcW w:w="7518" w:type="dxa"/>
          </w:tcPr>
          <w:p w:rsidR="00DE33ED" w:rsidRDefault="00DE33ED" w:rsidP="007C4E14">
            <w:r>
              <w:t>Macro</w:t>
            </w:r>
          </w:p>
        </w:tc>
      </w:tr>
    </w:tbl>
    <w:p w:rsidR="00DE33ED" w:rsidRDefault="00DE33ED" w:rsidP="00DE33ED">
      <w:pPr>
        <w:rPr>
          <w:lang w:eastAsia="ja-JP"/>
        </w:rPr>
      </w:pPr>
    </w:p>
    <w:tbl>
      <w:tblPr>
        <w:tblStyle w:val="TableGrid"/>
        <w:tblW w:w="0" w:type="auto"/>
        <w:tblLook w:val="04A0" w:firstRow="1" w:lastRow="0" w:firstColumn="1" w:lastColumn="0" w:noHBand="0" w:noVBand="1"/>
      </w:tblPr>
      <w:tblGrid>
        <w:gridCol w:w="2122"/>
        <w:gridCol w:w="7615"/>
      </w:tblGrid>
      <w:tr w:rsidR="00BD3425" w:rsidTr="00865C92">
        <w:tc>
          <w:tcPr>
            <w:tcW w:w="2122" w:type="dxa"/>
          </w:tcPr>
          <w:p w:rsidR="00BD3425" w:rsidRDefault="00BD3425" w:rsidP="00865C92">
            <w:r w:rsidRPr="00203FF9">
              <w:t>Client</w:t>
            </w:r>
          </w:p>
        </w:tc>
        <w:tc>
          <w:tcPr>
            <w:tcW w:w="7615" w:type="dxa"/>
          </w:tcPr>
          <w:p w:rsidR="00BD3425" w:rsidRDefault="004D3A77" w:rsidP="00D87138">
            <w:r w:rsidRPr="004D3A77">
              <w:t>Innlolux Optoelectronics India Pvt</w:t>
            </w:r>
          </w:p>
        </w:tc>
      </w:tr>
      <w:tr w:rsidR="00BD3425" w:rsidTr="00865C92">
        <w:tc>
          <w:tcPr>
            <w:tcW w:w="2122" w:type="dxa"/>
          </w:tcPr>
          <w:p w:rsidR="00BD3425" w:rsidRDefault="00BD3425" w:rsidP="00865C92">
            <w:r w:rsidRPr="00203FF9">
              <w:t>Role</w:t>
            </w:r>
          </w:p>
        </w:tc>
        <w:tc>
          <w:tcPr>
            <w:tcW w:w="7615" w:type="dxa"/>
          </w:tcPr>
          <w:p w:rsidR="00BD3425" w:rsidRDefault="00F82F23" w:rsidP="004D3A77">
            <w:r>
              <w:t xml:space="preserve">Front end </w:t>
            </w:r>
            <w:r w:rsidR="004D3A77">
              <w:t xml:space="preserve">Engineer </w:t>
            </w:r>
          </w:p>
        </w:tc>
      </w:tr>
      <w:tr w:rsidR="00BD3425" w:rsidTr="00865C92">
        <w:tc>
          <w:tcPr>
            <w:tcW w:w="2122" w:type="dxa"/>
          </w:tcPr>
          <w:p w:rsidR="00BD3425" w:rsidRDefault="00BD3425" w:rsidP="00865C92">
            <w:r w:rsidRPr="00203FF9">
              <w:t>Project</w:t>
            </w:r>
          </w:p>
        </w:tc>
        <w:tc>
          <w:tcPr>
            <w:tcW w:w="7615" w:type="dxa"/>
          </w:tcPr>
          <w:p w:rsidR="00BD3425" w:rsidRDefault="00D87138" w:rsidP="00865C92">
            <w:r>
              <w:t>Innolux India Sales Portal</w:t>
            </w:r>
            <w:r w:rsidR="00BD3425">
              <w:t xml:space="preserve"> </w:t>
            </w:r>
          </w:p>
        </w:tc>
      </w:tr>
      <w:tr w:rsidR="00BD3425" w:rsidTr="00865C92">
        <w:tc>
          <w:tcPr>
            <w:tcW w:w="2122" w:type="dxa"/>
          </w:tcPr>
          <w:p w:rsidR="00BD3425" w:rsidRDefault="00BD3425" w:rsidP="00865C92">
            <w:r>
              <w:t xml:space="preserve">Responsibilities </w:t>
            </w:r>
          </w:p>
        </w:tc>
        <w:tc>
          <w:tcPr>
            <w:tcW w:w="7615" w:type="dxa"/>
          </w:tcPr>
          <w:p w:rsidR="00BD3425" w:rsidRPr="00112C31" w:rsidRDefault="00BD3425" w:rsidP="00865C92">
            <w:pPr>
              <w:pStyle w:val="ListParagraph"/>
              <w:numPr>
                <w:ilvl w:val="0"/>
                <w:numId w:val="38"/>
              </w:numPr>
              <w:spacing w:before="60" w:after="60" w:line="276" w:lineRule="auto"/>
            </w:pPr>
            <w:r w:rsidRPr="00112C31">
              <w:t>Involve in Designing, Coding of Stored Procedures Functions and Other DB Objects.</w:t>
            </w:r>
          </w:p>
          <w:p w:rsidR="002D279D" w:rsidRPr="00112C31" w:rsidRDefault="002D279D" w:rsidP="00865C92">
            <w:pPr>
              <w:pStyle w:val="ListParagraph"/>
              <w:numPr>
                <w:ilvl w:val="0"/>
                <w:numId w:val="38"/>
              </w:numPr>
              <w:spacing w:line="276" w:lineRule="auto"/>
              <w:ind w:right="1440"/>
            </w:pPr>
            <w:r w:rsidRPr="00112C31">
              <w:t xml:space="preserve">Understand and estimate the business criticality, timelines </w:t>
            </w:r>
            <w:r w:rsidR="00EB3AA6" w:rsidRPr="00112C31">
              <w:t>a</w:t>
            </w:r>
            <w:r w:rsidRPr="00112C31">
              <w:t>nd deliver proper result.</w:t>
            </w:r>
          </w:p>
          <w:p w:rsidR="002D279D" w:rsidRPr="00112C31" w:rsidRDefault="002D279D" w:rsidP="00865C92">
            <w:pPr>
              <w:pStyle w:val="ListParagraph"/>
              <w:numPr>
                <w:ilvl w:val="0"/>
                <w:numId w:val="38"/>
              </w:numPr>
              <w:spacing w:line="276" w:lineRule="auto"/>
              <w:ind w:right="1440"/>
            </w:pPr>
            <w:r w:rsidRPr="00112C31">
              <w:t xml:space="preserve">Exploring the web-based application thoroughly with the help of user stories and data flow. </w:t>
            </w:r>
          </w:p>
          <w:p w:rsidR="00D87138" w:rsidRPr="00112C31" w:rsidRDefault="002D279D" w:rsidP="00D87138">
            <w:pPr>
              <w:pStyle w:val="ListParagraph"/>
              <w:numPr>
                <w:ilvl w:val="0"/>
                <w:numId w:val="38"/>
              </w:numPr>
              <w:spacing w:line="276" w:lineRule="auto"/>
              <w:ind w:right="1440"/>
            </w:pPr>
            <w:r w:rsidRPr="00112C31">
              <w:t xml:space="preserve">Gathered requirements and observed end to end process.  </w:t>
            </w:r>
          </w:p>
          <w:p w:rsidR="00D87138" w:rsidRPr="00844250" w:rsidRDefault="001C4147" w:rsidP="001C4147">
            <w:pPr>
              <w:pStyle w:val="ListParagraph"/>
              <w:numPr>
                <w:ilvl w:val="0"/>
                <w:numId w:val="38"/>
              </w:numPr>
              <w:spacing w:line="276" w:lineRule="auto"/>
              <w:ind w:right="1440"/>
            </w:pPr>
            <w:r w:rsidRPr="00112C31">
              <w:t>Users can see the all the product and filter them according to the model number, brand, price etc. Registered users have the feature to download the product pamphlets. The site also had an admin section to update all the product information.</w:t>
            </w:r>
          </w:p>
        </w:tc>
      </w:tr>
      <w:tr w:rsidR="00BD3425" w:rsidTr="00DE33ED">
        <w:trPr>
          <w:trHeight w:val="71"/>
        </w:trPr>
        <w:tc>
          <w:tcPr>
            <w:tcW w:w="2122" w:type="dxa"/>
          </w:tcPr>
          <w:p w:rsidR="00BD3425" w:rsidRDefault="00BD3425" w:rsidP="00865C92">
            <w:r w:rsidRPr="003331E7">
              <w:t>Environment</w:t>
            </w:r>
          </w:p>
        </w:tc>
        <w:tc>
          <w:tcPr>
            <w:tcW w:w="7615" w:type="dxa"/>
          </w:tcPr>
          <w:p w:rsidR="00BD3425" w:rsidRDefault="001C4147" w:rsidP="00D87138">
            <w:r w:rsidRPr="00112C31">
              <w:t>ASP.NET, C#, MVC5 and Oracle</w:t>
            </w:r>
          </w:p>
        </w:tc>
      </w:tr>
    </w:tbl>
    <w:p w:rsidR="00DE33ED" w:rsidRDefault="00DE33ED" w:rsidP="00BD3425"/>
    <w:tbl>
      <w:tblPr>
        <w:tblStyle w:val="TableGrid"/>
        <w:tblW w:w="0" w:type="auto"/>
        <w:tblLook w:val="04A0" w:firstRow="1" w:lastRow="0" w:firstColumn="1" w:lastColumn="0" w:noHBand="0" w:noVBand="1"/>
      </w:tblPr>
      <w:tblGrid>
        <w:gridCol w:w="2122"/>
        <w:gridCol w:w="7615"/>
      </w:tblGrid>
      <w:tr w:rsidR="00BD3425" w:rsidTr="00865C92">
        <w:tc>
          <w:tcPr>
            <w:tcW w:w="2122" w:type="dxa"/>
          </w:tcPr>
          <w:p w:rsidR="00BD3425" w:rsidRDefault="00BD3425" w:rsidP="00865C92">
            <w:r w:rsidRPr="00203FF9">
              <w:t>Client</w:t>
            </w:r>
          </w:p>
        </w:tc>
        <w:tc>
          <w:tcPr>
            <w:tcW w:w="7615" w:type="dxa"/>
          </w:tcPr>
          <w:p w:rsidR="00BD3425" w:rsidRDefault="0040459F" w:rsidP="00865C92">
            <w:r w:rsidRPr="0040459F">
              <w:t>ION Exchange India Ltd</w:t>
            </w:r>
          </w:p>
        </w:tc>
      </w:tr>
      <w:tr w:rsidR="00BD3425" w:rsidTr="00865C92">
        <w:tc>
          <w:tcPr>
            <w:tcW w:w="2122" w:type="dxa"/>
          </w:tcPr>
          <w:p w:rsidR="00BD3425" w:rsidRDefault="00BD3425" w:rsidP="00865C92">
            <w:r w:rsidRPr="00203FF9">
              <w:t>Role</w:t>
            </w:r>
          </w:p>
        </w:tc>
        <w:tc>
          <w:tcPr>
            <w:tcW w:w="7615" w:type="dxa"/>
          </w:tcPr>
          <w:p w:rsidR="00BD3425" w:rsidRDefault="0040459F" w:rsidP="0040459F">
            <w:r>
              <w:t xml:space="preserve">Software </w:t>
            </w:r>
            <w:r w:rsidR="00BD3425">
              <w:t>Developer</w:t>
            </w:r>
          </w:p>
        </w:tc>
      </w:tr>
      <w:tr w:rsidR="00BD3425" w:rsidTr="00865C92">
        <w:tc>
          <w:tcPr>
            <w:tcW w:w="2122" w:type="dxa"/>
          </w:tcPr>
          <w:p w:rsidR="00BD3425" w:rsidRDefault="00BD3425" w:rsidP="00865C92">
            <w:r w:rsidRPr="00203FF9">
              <w:t>Project</w:t>
            </w:r>
          </w:p>
        </w:tc>
        <w:tc>
          <w:tcPr>
            <w:tcW w:w="7615" w:type="dxa"/>
          </w:tcPr>
          <w:p w:rsidR="00BD3425" w:rsidRDefault="0040459F" w:rsidP="00865C92">
            <w:r w:rsidRPr="0040459F">
              <w:t>Service System (Zerob.in)</w:t>
            </w:r>
          </w:p>
        </w:tc>
      </w:tr>
      <w:tr w:rsidR="00BD3425" w:rsidTr="00865C92">
        <w:tc>
          <w:tcPr>
            <w:tcW w:w="2122" w:type="dxa"/>
          </w:tcPr>
          <w:p w:rsidR="00BD3425" w:rsidRDefault="00BD3425" w:rsidP="00865C92">
            <w:r>
              <w:t xml:space="preserve">Responsibilities </w:t>
            </w:r>
          </w:p>
        </w:tc>
        <w:tc>
          <w:tcPr>
            <w:tcW w:w="7615" w:type="dxa"/>
          </w:tcPr>
          <w:p w:rsidR="0040459F" w:rsidRPr="00112C31" w:rsidRDefault="0040459F" w:rsidP="0040459F">
            <w:pPr>
              <w:pStyle w:val="ListParagraph"/>
              <w:numPr>
                <w:ilvl w:val="0"/>
                <w:numId w:val="38"/>
              </w:numPr>
              <w:spacing w:before="60" w:after="60" w:line="276" w:lineRule="auto"/>
            </w:pPr>
            <w:r w:rsidRPr="00112C31">
              <w:t xml:space="preserve">Month Closing (Support): Consume spares and consumables with stock matching, Branch, Franchises stock mismatch issue. </w:t>
            </w:r>
          </w:p>
          <w:p w:rsidR="0040459F" w:rsidRPr="00112C31" w:rsidRDefault="0040459F" w:rsidP="0040459F">
            <w:pPr>
              <w:pStyle w:val="ListParagraph"/>
              <w:numPr>
                <w:ilvl w:val="0"/>
                <w:numId w:val="38"/>
              </w:numPr>
              <w:spacing w:before="60" w:after="60" w:line="276" w:lineRule="auto"/>
            </w:pPr>
            <w:r w:rsidRPr="00112C31">
              <w:t xml:space="preserve">Different option provided to the call center to search for customer using customer in mobile number, pin code, first name, address, etc. </w:t>
            </w:r>
          </w:p>
          <w:p w:rsidR="0040459F" w:rsidRPr="00112C31" w:rsidRDefault="0040459F" w:rsidP="0040459F">
            <w:pPr>
              <w:pStyle w:val="ListParagraph"/>
              <w:numPr>
                <w:ilvl w:val="0"/>
                <w:numId w:val="38"/>
              </w:numPr>
              <w:spacing w:before="60" w:after="60" w:line="276" w:lineRule="auto"/>
            </w:pPr>
            <w:r w:rsidRPr="00112C31">
              <w:t>Generate employee wise report of contract renewals to calculate their incentive.</w:t>
            </w:r>
          </w:p>
          <w:p w:rsidR="0040459F" w:rsidRPr="00112C31" w:rsidRDefault="0040459F" w:rsidP="0040459F">
            <w:pPr>
              <w:pStyle w:val="ListParagraph"/>
              <w:numPr>
                <w:ilvl w:val="0"/>
                <w:numId w:val="38"/>
              </w:numPr>
              <w:spacing w:before="60" w:after="60" w:line="276" w:lineRule="auto"/>
            </w:pPr>
            <w:r w:rsidRPr="00112C31">
              <w:t>Service Franchisee can see the complaints of their area and assign engineers to resolve the same.</w:t>
            </w:r>
          </w:p>
          <w:p w:rsidR="0040459F" w:rsidRPr="00112C31" w:rsidRDefault="0040459F" w:rsidP="0040459F">
            <w:pPr>
              <w:pStyle w:val="ListParagraph"/>
              <w:numPr>
                <w:ilvl w:val="0"/>
                <w:numId w:val="38"/>
              </w:numPr>
              <w:spacing w:before="60" w:after="60" w:line="276" w:lineRule="auto"/>
            </w:pPr>
            <w:r w:rsidRPr="00112C31">
              <w:t>Engineers visiting the client will create the DSR entry.</w:t>
            </w:r>
          </w:p>
          <w:p w:rsidR="002D279D" w:rsidRPr="00112C31" w:rsidRDefault="0040459F" w:rsidP="0042732D">
            <w:pPr>
              <w:pStyle w:val="ListParagraph"/>
              <w:numPr>
                <w:ilvl w:val="0"/>
                <w:numId w:val="38"/>
              </w:numPr>
              <w:spacing w:before="60" w:after="60" w:line="276" w:lineRule="auto"/>
            </w:pPr>
            <w:r w:rsidRPr="00112C31">
              <w:t>Change request received from the service team.</w:t>
            </w:r>
          </w:p>
        </w:tc>
      </w:tr>
      <w:tr w:rsidR="00BD3425" w:rsidTr="00865C92">
        <w:tc>
          <w:tcPr>
            <w:tcW w:w="2122" w:type="dxa"/>
          </w:tcPr>
          <w:p w:rsidR="00BD3425" w:rsidRDefault="00BD3425" w:rsidP="00865C92">
            <w:r w:rsidRPr="003331E7">
              <w:t>Environment</w:t>
            </w:r>
          </w:p>
        </w:tc>
        <w:tc>
          <w:tcPr>
            <w:tcW w:w="7615" w:type="dxa"/>
          </w:tcPr>
          <w:p w:rsidR="00BD3425" w:rsidRDefault="0040459F" w:rsidP="00865C92">
            <w:r w:rsidRPr="00112C31">
              <w:t>ASP.NET, C#, ORCLE 11G, Crystal Report</w:t>
            </w:r>
          </w:p>
        </w:tc>
      </w:tr>
      <w:bookmarkEnd w:id="0"/>
    </w:tbl>
    <w:p w:rsidR="00721C3E" w:rsidRDefault="00721C3E" w:rsidP="00721C3E"/>
    <w:tbl>
      <w:tblPr>
        <w:tblStyle w:val="TableGrid"/>
        <w:tblW w:w="0" w:type="auto"/>
        <w:tblLook w:val="04A0" w:firstRow="1" w:lastRow="0" w:firstColumn="1" w:lastColumn="0" w:noHBand="0" w:noVBand="1"/>
      </w:tblPr>
      <w:tblGrid>
        <w:gridCol w:w="2122"/>
        <w:gridCol w:w="7615"/>
      </w:tblGrid>
      <w:tr w:rsidR="00721C3E" w:rsidTr="002F439A">
        <w:tc>
          <w:tcPr>
            <w:tcW w:w="2122" w:type="dxa"/>
          </w:tcPr>
          <w:p w:rsidR="00721C3E" w:rsidRDefault="00721C3E" w:rsidP="002F439A">
            <w:r w:rsidRPr="00203FF9">
              <w:t>Client</w:t>
            </w:r>
          </w:p>
        </w:tc>
        <w:tc>
          <w:tcPr>
            <w:tcW w:w="7615" w:type="dxa"/>
          </w:tcPr>
          <w:p w:rsidR="00721C3E" w:rsidRDefault="00721C3E" w:rsidP="002F439A">
            <w:r w:rsidRPr="0040459F">
              <w:t>ION Exchange India Ltd</w:t>
            </w:r>
          </w:p>
        </w:tc>
      </w:tr>
      <w:tr w:rsidR="00721C3E" w:rsidTr="002F439A">
        <w:tc>
          <w:tcPr>
            <w:tcW w:w="2122" w:type="dxa"/>
          </w:tcPr>
          <w:p w:rsidR="00721C3E" w:rsidRDefault="00721C3E" w:rsidP="002F439A">
            <w:r w:rsidRPr="00203FF9">
              <w:t>Role</w:t>
            </w:r>
          </w:p>
        </w:tc>
        <w:tc>
          <w:tcPr>
            <w:tcW w:w="7615" w:type="dxa"/>
          </w:tcPr>
          <w:p w:rsidR="00721C3E" w:rsidRDefault="00721C3E" w:rsidP="002F439A">
            <w:r>
              <w:t>Software Developer</w:t>
            </w:r>
          </w:p>
        </w:tc>
      </w:tr>
      <w:tr w:rsidR="00721C3E" w:rsidTr="002F439A">
        <w:tc>
          <w:tcPr>
            <w:tcW w:w="2122" w:type="dxa"/>
          </w:tcPr>
          <w:p w:rsidR="00721C3E" w:rsidRDefault="00721C3E" w:rsidP="002F439A">
            <w:r w:rsidRPr="00203FF9">
              <w:t>Project</w:t>
            </w:r>
          </w:p>
        </w:tc>
        <w:tc>
          <w:tcPr>
            <w:tcW w:w="7615" w:type="dxa"/>
          </w:tcPr>
          <w:p w:rsidR="00721C3E" w:rsidRDefault="00721C3E" w:rsidP="002F439A">
            <w:r w:rsidRPr="0040459F">
              <w:t>Service System (Zerob.in)</w:t>
            </w:r>
          </w:p>
        </w:tc>
      </w:tr>
      <w:tr w:rsidR="00721C3E" w:rsidTr="002F439A">
        <w:tc>
          <w:tcPr>
            <w:tcW w:w="2122" w:type="dxa"/>
          </w:tcPr>
          <w:p w:rsidR="00721C3E" w:rsidRDefault="00721C3E" w:rsidP="002F439A">
            <w:r>
              <w:t xml:space="preserve">Responsibilities </w:t>
            </w:r>
          </w:p>
        </w:tc>
        <w:tc>
          <w:tcPr>
            <w:tcW w:w="7615" w:type="dxa"/>
          </w:tcPr>
          <w:p w:rsidR="00721C3E" w:rsidRPr="00721C3E" w:rsidRDefault="00721C3E" w:rsidP="00721C3E">
            <w:pPr>
              <w:pStyle w:val="ListParagraph"/>
              <w:numPr>
                <w:ilvl w:val="0"/>
                <w:numId w:val="38"/>
              </w:numPr>
              <w:spacing w:before="60" w:after="60" w:line="276" w:lineRule="auto"/>
              <w:rPr>
                <w:rFonts w:ascii="Verdana" w:hAnsi="Verdana" w:cs="Narkisim"/>
                <w:sz w:val="20"/>
                <w:szCs w:val="20"/>
              </w:rPr>
            </w:pPr>
            <w:r w:rsidRPr="00721C3E">
              <w:rPr>
                <w:rFonts w:eastAsia="Calibri" w:cs="Calibri"/>
                <w:szCs w:val="22"/>
              </w:rPr>
              <w:t xml:space="preserve">System facilitates after sales service function for their products. The complete cycle of customer complaint redresses is managed with respect to. Capturing complaints on line, servicing thru service personnel, maintaining inventory required for servicing, collection of service charges, yearly contract &amp; closing the complaint. Various services related reports are generated through systems which are used for MIS. Advanced features like automated mails/messages for service personnel’s and customers have been incorporated in the system. </w:t>
            </w:r>
            <w:r w:rsidRPr="0042732D">
              <w:rPr>
                <w:rFonts w:eastAsia="Calibri" w:cs="Calibri"/>
                <w:szCs w:val="22"/>
              </w:rPr>
              <w:t>Change request received from the service team.</w:t>
            </w:r>
          </w:p>
          <w:p w:rsidR="00721C3E" w:rsidRPr="009B0393" w:rsidRDefault="00721C3E" w:rsidP="00721C3E">
            <w:pPr>
              <w:pStyle w:val="ListParagraph"/>
              <w:numPr>
                <w:ilvl w:val="0"/>
                <w:numId w:val="38"/>
              </w:numPr>
              <w:spacing w:before="60" w:after="60" w:line="276" w:lineRule="auto"/>
              <w:rPr>
                <w:rFonts w:ascii="Verdana" w:hAnsi="Verdana" w:cs="Narkisim"/>
                <w:sz w:val="20"/>
                <w:szCs w:val="20"/>
              </w:rPr>
            </w:pPr>
            <w:r w:rsidRPr="00721C3E">
              <w:rPr>
                <w:rFonts w:ascii="Verdana" w:hAnsi="Verdana" w:cs="Narkisim"/>
                <w:sz w:val="20"/>
                <w:szCs w:val="20"/>
              </w:rPr>
              <w:t>Service module handles the customer info and his product details. Customer can raise the complaint and that allocated directly to regional Engineer. Every record of the consumables and spares of individual Customer details are maintained</w:t>
            </w:r>
          </w:p>
        </w:tc>
      </w:tr>
      <w:tr w:rsidR="00721C3E" w:rsidTr="002F439A">
        <w:tc>
          <w:tcPr>
            <w:tcW w:w="2122" w:type="dxa"/>
          </w:tcPr>
          <w:p w:rsidR="00721C3E" w:rsidRDefault="00721C3E" w:rsidP="002F439A">
            <w:r w:rsidRPr="003331E7">
              <w:t>Environment</w:t>
            </w:r>
          </w:p>
        </w:tc>
        <w:tc>
          <w:tcPr>
            <w:tcW w:w="7615" w:type="dxa"/>
          </w:tcPr>
          <w:p w:rsidR="00721C3E" w:rsidRDefault="00721C3E" w:rsidP="002F439A">
            <w:r w:rsidRPr="00721C3E">
              <w:rPr>
                <w:rFonts w:eastAsiaTheme="minorEastAsia"/>
                <w:sz w:val="24"/>
              </w:rPr>
              <w:t>ASP.NET, MS-SQL 2008 &amp; Win XP</w:t>
            </w:r>
            <w:r>
              <w:rPr>
                <w:rFonts w:eastAsiaTheme="minorEastAsia"/>
                <w:sz w:val="24"/>
              </w:rPr>
              <w:t>,</w:t>
            </w:r>
            <w:r w:rsidRPr="00721C3E">
              <w:rPr>
                <w:rFonts w:eastAsiaTheme="minorEastAsia"/>
                <w:sz w:val="24"/>
              </w:rPr>
              <w:t xml:space="preserve"> Visual Studio 2008 &amp; Microsoft SQL Server 2008, Pl/SQL</w:t>
            </w:r>
            <w:r>
              <w:rPr>
                <w:rFonts w:eastAsiaTheme="minorEastAsia"/>
                <w:sz w:val="24"/>
              </w:rPr>
              <w:t xml:space="preserve">, </w:t>
            </w:r>
            <w:r w:rsidRPr="00721C3E">
              <w:rPr>
                <w:rFonts w:eastAsiaTheme="minorEastAsia"/>
                <w:sz w:val="24"/>
              </w:rPr>
              <w:t>Crystal Reports 13</w:t>
            </w:r>
          </w:p>
        </w:tc>
      </w:tr>
    </w:tbl>
    <w:p w:rsidR="004D52AA" w:rsidRDefault="004D52AA" w:rsidP="00721C3E">
      <w:pPr>
        <w:rPr>
          <w:lang w:eastAsia="ja-JP"/>
        </w:rPr>
      </w:pPr>
    </w:p>
    <w:tbl>
      <w:tblPr>
        <w:tblStyle w:val="TableGrid"/>
        <w:tblW w:w="0" w:type="auto"/>
        <w:tblLook w:val="04A0" w:firstRow="1" w:lastRow="0" w:firstColumn="1" w:lastColumn="0" w:noHBand="0" w:noVBand="1"/>
      </w:tblPr>
      <w:tblGrid>
        <w:gridCol w:w="2122"/>
        <w:gridCol w:w="7615"/>
      </w:tblGrid>
      <w:tr w:rsidR="00A41B14" w:rsidTr="002F439A">
        <w:tc>
          <w:tcPr>
            <w:tcW w:w="2122" w:type="dxa"/>
          </w:tcPr>
          <w:p w:rsidR="00A41B14" w:rsidRDefault="00A41B14" w:rsidP="002F439A">
            <w:r w:rsidRPr="00203FF9">
              <w:t>Client</w:t>
            </w:r>
          </w:p>
        </w:tc>
        <w:tc>
          <w:tcPr>
            <w:tcW w:w="7615" w:type="dxa"/>
          </w:tcPr>
          <w:p w:rsidR="00A41B14" w:rsidRDefault="00A41B14" w:rsidP="002F439A">
            <w:r w:rsidRPr="0040459F">
              <w:t>ION Exchange India Ltd</w:t>
            </w:r>
          </w:p>
        </w:tc>
      </w:tr>
      <w:tr w:rsidR="00A41B14" w:rsidTr="002F439A">
        <w:tc>
          <w:tcPr>
            <w:tcW w:w="2122" w:type="dxa"/>
          </w:tcPr>
          <w:p w:rsidR="00A41B14" w:rsidRDefault="00A41B14" w:rsidP="002F439A">
            <w:r w:rsidRPr="00203FF9">
              <w:t>Role</w:t>
            </w:r>
          </w:p>
        </w:tc>
        <w:tc>
          <w:tcPr>
            <w:tcW w:w="7615" w:type="dxa"/>
          </w:tcPr>
          <w:p w:rsidR="00A41B14" w:rsidRDefault="00A41B14" w:rsidP="002F439A">
            <w:r>
              <w:t>Software Developer</w:t>
            </w:r>
          </w:p>
        </w:tc>
      </w:tr>
      <w:tr w:rsidR="00A41B14" w:rsidTr="002F439A">
        <w:tc>
          <w:tcPr>
            <w:tcW w:w="2122" w:type="dxa"/>
          </w:tcPr>
          <w:p w:rsidR="00A41B14" w:rsidRDefault="00A41B14" w:rsidP="002F439A">
            <w:r w:rsidRPr="00203FF9">
              <w:t>Project</w:t>
            </w:r>
          </w:p>
        </w:tc>
        <w:tc>
          <w:tcPr>
            <w:tcW w:w="7615" w:type="dxa"/>
          </w:tcPr>
          <w:p w:rsidR="00A41B14" w:rsidRDefault="00A41B14" w:rsidP="002F439A">
            <w:r w:rsidRPr="00A41B14">
              <w:t>CNF (http://zerob.in/CNF)</w:t>
            </w:r>
          </w:p>
        </w:tc>
      </w:tr>
      <w:tr w:rsidR="00A41B14" w:rsidTr="002F439A">
        <w:tc>
          <w:tcPr>
            <w:tcW w:w="2122" w:type="dxa"/>
          </w:tcPr>
          <w:p w:rsidR="00A41B14" w:rsidRDefault="00A41B14" w:rsidP="002F439A">
            <w:r>
              <w:t xml:space="preserve">Responsibilities </w:t>
            </w:r>
          </w:p>
        </w:tc>
        <w:tc>
          <w:tcPr>
            <w:tcW w:w="7615" w:type="dxa"/>
          </w:tcPr>
          <w:p w:rsidR="00A41B14" w:rsidRPr="009B0393" w:rsidRDefault="00A41B14" w:rsidP="00A41B14">
            <w:pPr>
              <w:pStyle w:val="ListParagraph"/>
              <w:numPr>
                <w:ilvl w:val="0"/>
                <w:numId w:val="38"/>
              </w:numPr>
              <w:spacing w:before="60" w:after="60" w:line="276" w:lineRule="auto"/>
              <w:rPr>
                <w:rFonts w:ascii="Verdana" w:hAnsi="Verdana" w:cs="Narkisim"/>
                <w:sz w:val="20"/>
                <w:szCs w:val="20"/>
              </w:rPr>
            </w:pPr>
            <w:r w:rsidRPr="00A41B14">
              <w:rPr>
                <w:rFonts w:eastAsia="Calibri" w:cs="Calibri"/>
                <w:szCs w:val="22"/>
              </w:rPr>
              <w:t>Worked on the CNF Module which handle bulk of sailing Product to franchises and dealers, there all transaction like Stock Transfer, Material Receipt, Invoice, ISOS, Payment etc. Crystal Reports for all India branch sales, invoice, MRN, STN, ISOS, etc. Service module which handles complete services and installation of product which are sold by the direct market and CNF module.</w:t>
            </w:r>
          </w:p>
        </w:tc>
      </w:tr>
      <w:tr w:rsidR="00A41B14" w:rsidTr="002F439A">
        <w:tc>
          <w:tcPr>
            <w:tcW w:w="2122" w:type="dxa"/>
          </w:tcPr>
          <w:p w:rsidR="00A41B14" w:rsidRDefault="00A41B14" w:rsidP="002F439A">
            <w:r w:rsidRPr="003331E7">
              <w:t>Environment</w:t>
            </w:r>
          </w:p>
        </w:tc>
        <w:tc>
          <w:tcPr>
            <w:tcW w:w="7615" w:type="dxa"/>
          </w:tcPr>
          <w:p w:rsidR="00A41B14" w:rsidRDefault="00A41B14" w:rsidP="002F439A">
            <w:r w:rsidRPr="00A41B14">
              <w:rPr>
                <w:rFonts w:eastAsiaTheme="minorEastAsia"/>
                <w:sz w:val="24"/>
              </w:rPr>
              <w:t>ASP.NET, C#, SQL 2008, Crystal Report</w:t>
            </w:r>
          </w:p>
        </w:tc>
      </w:tr>
    </w:tbl>
    <w:p w:rsidR="00E85492" w:rsidRDefault="00E85492" w:rsidP="00E70DB0"/>
    <w:sectPr w:rsidR="00E85492" w:rsidSect="00A775EC">
      <w:footerReference w:type="default" r:id="rId9"/>
      <w:type w:val="continuous"/>
      <w:pgSz w:w="11907" w:h="16839" w:code="9"/>
      <w:pgMar w:top="2016" w:right="1080" w:bottom="1800" w:left="1080" w:header="720" w:footer="316"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C59" w:rsidRDefault="00323C59">
      <w:r>
        <w:separator/>
      </w:r>
    </w:p>
  </w:endnote>
  <w:endnote w:type="continuationSeparator" w:id="0">
    <w:p w:rsidR="00323C59" w:rsidRDefault="0032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Narkisim">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5EC" w:rsidRDefault="006C35EC" w:rsidP="006C35EC">
    <w:pPr>
      <w:pStyle w:val="Footer"/>
      <w:pBdr>
        <w:top w:val="single" w:sz="4" w:space="0" w:color="auto"/>
      </w:pBdr>
      <w:tabs>
        <w:tab w:val="clear" w:pos="8640"/>
        <w:tab w:val="right" w:pos="9747"/>
      </w:tabs>
      <w:rPr>
        <w:highlight w:val="yellow"/>
      </w:rPr>
    </w:pPr>
  </w:p>
  <w:p w:rsidR="00561C0B" w:rsidRDefault="00323C59" w:rsidP="006C35EC">
    <w:pPr>
      <w:pStyle w:val="Footer"/>
      <w:pBdr>
        <w:top w:val="single" w:sz="4" w:space="0" w:color="auto"/>
      </w:pBdr>
      <w:tabs>
        <w:tab w:val="clear" w:pos="8640"/>
        <w:tab w:val="right" w:pos="9747"/>
      </w:tabs>
    </w:pPr>
    <w:sdt>
      <w:sdtPr>
        <w:rPr>
          <w:highlight w:val="yellow"/>
        </w:rPr>
        <w:id w:val="-65036884"/>
        <w:docPartObj>
          <w:docPartGallery w:val="Page Numbers (Bottom of Page)"/>
          <w:docPartUnique/>
        </w:docPartObj>
      </w:sdtPr>
      <w:sdtEndPr>
        <w:rPr>
          <w:noProof/>
          <w:highlight w:val="none"/>
        </w:rPr>
      </w:sdtEndPr>
      <w:sdtContent>
        <w:r w:rsidR="006C35EC">
          <w:rPr>
            <w:sz w:val="16"/>
          </w:rPr>
          <w:t xml:space="preserve">  </w:t>
        </w:r>
        <w:r w:rsidR="00561C0B">
          <w:rPr>
            <w:sz w:val="16"/>
          </w:rPr>
          <w:t xml:space="preserve">                                                                                                                                                  </w:t>
        </w:r>
        <w:r w:rsidR="00943865">
          <w:rPr>
            <w:sz w:val="16"/>
          </w:rPr>
          <w:tab/>
        </w:r>
        <w:r w:rsidR="00561C0B">
          <w:rPr>
            <w:sz w:val="16"/>
          </w:rPr>
          <w:t xml:space="preserve">   </w:t>
        </w:r>
        <w:r w:rsidR="00561C0B">
          <w:fldChar w:fldCharType="begin"/>
        </w:r>
        <w:r w:rsidR="00561C0B">
          <w:instrText xml:space="preserve"> PAGE   \* MERGEFORMAT </w:instrText>
        </w:r>
        <w:r w:rsidR="00561C0B">
          <w:fldChar w:fldCharType="separate"/>
        </w:r>
        <w:r w:rsidR="00474A8C">
          <w:rPr>
            <w:noProof/>
          </w:rPr>
          <w:t>1</w:t>
        </w:r>
        <w:r w:rsidR="00561C0B">
          <w:rPr>
            <w:noProof/>
          </w:rPr>
          <w:fldChar w:fldCharType="end"/>
        </w:r>
      </w:sdtContent>
    </w:sdt>
  </w:p>
  <w:p w:rsidR="00561C0B" w:rsidRPr="001921A4" w:rsidRDefault="00561C0B" w:rsidP="00271CA0">
    <w:pPr>
      <w:pStyle w:val="Footer"/>
      <w:tabs>
        <w:tab w:val="clear" w:pos="4320"/>
        <w:tab w:val="clear" w:pos="8640"/>
        <w:tab w:val="center" w:pos="5040"/>
        <w:tab w:val="right" w:pos="10080"/>
      </w:tabs>
      <w:spacing w:before="120"/>
      <w:rPr>
        <w:rFonts w:cs="Arial"/>
        <w:w w:val="115"/>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C59" w:rsidRDefault="00323C59">
      <w:r>
        <w:separator/>
      </w:r>
    </w:p>
  </w:footnote>
  <w:footnote w:type="continuationSeparator" w:id="0">
    <w:p w:rsidR="00323C59" w:rsidRDefault="00323C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9E0DC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70A0B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singleLevel"/>
    <w:tmpl w:val="00000005"/>
    <w:name w:val="WW8Num11"/>
    <w:lvl w:ilvl="0">
      <w:start w:val="1"/>
      <w:numFmt w:val="bullet"/>
      <w:lvlText w:val=""/>
      <w:lvlJc w:val="left"/>
      <w:pPr>
        <w:tabs>
          <w:tab w:val="num" w:pos="0"/>
        </w:tabs>
        <w:ind w:left="360" w:hanging="360"/>
      </w:pPr>
      <w:rPr>
        <w:rFonts w:ascii="Wingdings" w:hAnsi="Wingdings"/>
      </w:rPr>
    </w:lvl>
  </w:abstractNum>
  <w:abstractNum w:abstractNumId="3" w15:restartNumberingAfterBreak="0">
    <w:nsid w:val="0000000C"/>
    <w:multiLevelType w:val="multilevel"/>
    <w:tmpl w:val="C52CAD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1A"/>
    <w:multiLevelType w:val="hybridMultilevel"/>
    <w:tmpl w:val="23340BF6"/>
    <w:lvl w:ilvl="0" w:tplc="00203AD2">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534618"/>
    <w:multiLevelType w:val="hybridMultilevel"/>
    <w:tmpl w:val="9C6415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CB370A"/>
    <w:multiLevelType w:val="hybridMultilevel"/>
    <w:tmpl w:val="96363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F1717"/>
    <w:multiLevelType w:val="hybridMultilevel"/>
    <w:tmpl w:val="E7542AA6"/>
    <w:lvl w:ilvl="0" w:tplc="7B70DF3E">
      <w:start w:val="1"/>
      <w:numFmt w:val="bullet"/>
      <w:lvlText w:val="•"/>
      <w:lvlJc w:val="left"/>
      <w:pPr>
        <w:tabs>
          <w:tab w:val="num" w:pos="360"/>
        </w:tabs>
        <w:ind w:left="360" w:hanging="360"/>
      </w:pPr>
      <w:rPr>
        <w:rFonts w:ascii="Arial" w:hAnsi="Arial" w:hint="default"/>
      </w:rPr>
    </w:lvl>
    <w:lvl w:ilvl="1" w:tplc="013CACA8" w:tentative="1">
      <w:start w:val="1"/>
      <w:numFmt w:val="bullet"/>
      <w:lvlText w:val="•"/>
      <w:lvlJc w:val="left"/>
      <w:pPr>
        <w:tabs>
          <w:tab w:val="num" w:pos="1080"/>
        </w:tabs>
        <w:ind w:left="1080" w:hanging="360"/>
      </w:pPr>
      <w:rPr>
        <w:rFonts w:ascii="Arial" w:hAnsi="Arial" w:hint="default"/>
      </w:rPr>
    </w:lvl>
    <w:lvl w:ilvl="2" w:tplc="13C266A2" w:tentative="1">
      <w:start w:val="1"/>
      <w:numFmt w:val="bullet"/>
      <w:lvlText w:val="•"/>
      <w:lvlJc w:val="left"/>
      <w:pPr>
        <w:tabs>
          <w:tab w:val="num" w:pos="1800"/>
        </w:tabs>
        <w:ind w:left="1800" w:hanging="360"/>
      </w:pPr>
      <w:rPr>
        <w:rFonts w:ascii="Arial" w:hAnsi="Arial" w:hint="default"/>
      </w:rPr>
    </w:lvl>
    <w:lvl w:ilvl="3" w:tplc="B0843EE6" w:tentative="1">
      <w:start w:val="1"/>
      <w:numFmt w:val="bullet"/>
      <w:lvlText w:val="•"/>
      <w:lvlJc w:val="left"/>
      <w:pPr>
        <w:tabs>
          <w:tab w:val="num" w:pos="2520"/>
        </w:tabs>
        <w:ind w:left="2520" w:hanging="360"/>
      </w:pPr>
      <w:rPr>
        <w:rFonts w:ascii="Arial" w:hAnsi="Arial" w:hint="default"/>
      </w:rPr>
    </w:lvl>
    <w:lvl w:ilvl="4" w:tplc="6A06E47E" w:tentative="1">
      <w:start w:val="1"/>
      <w:numFmt w:val="bullet"/>
      <w:lvlText w:val="•"/>
      <w:lvlJc w:val="left"/>
      <w:pPr>
        <w:tabs>
          <w:tab w:val="num" w:pos="3240"/>
        </w:tabs>
        <w:ind w:left="3240" w:hanging="360"/>
      </w:pPr>
      <w:rPr>
        <w:rFonts w:ascii="Arial" w:hAnsi="Arial" w:hint="default"/>
      </w:rPr>
    </w:lvl>
    <w:lvl w:ilvl="5" w:tplc="3EE0A1EC" w:tentative="1">
      <w:start w:val="1"/>
      <w:numFmt w:val="bullet"/>
      <w:lvlText w:val="•"/>
      <w:lvlJc w:val="left"/>
      <w:pPr>
        <w:tabs>
          <w:tab w:val="num" w:pos="3960"/>
        </w:tabs>
        <w:ind w:left="3960" w:hanging="360"/>
      </w:pPr>
      <w:rPr>
        <w:rFonts w:ascii="Arial" w:hAnsi="Arial" w:hint="default"/>
      </w:rPr>
    </w:lvl>
    <w:lvl w:ilvl="6" w:tplc="498CE06E" w:tentative="1">
      <w:start w:val="1"/>
      <w:numFmt w:val="bullet"/>
      <w:lvlText w:val="•"/>
      <w:lvlJc w:val="left"/>
      <w:pPr>
        <w:tabs>
          <w:tab w:val="num" w:pos="4680"/>
        </w:tabs>
        <w:ind w:left="4680" w:hanging="360"/>
      </w:pPr>
      <w:rPr>
        <w:rFonts w:ascii="Arial" w:hAnsi="Arial" w:hint="default"/>
      </w:rPr>
    </w:lvl>
    <w:lvl w:ilvl="7" w:tplc="9ACC1C20" w:tentative="1">
      <w:start w:val="1"/>
      <w:numFmt w:val="bullet"/>
      <w:lvlText w:val="•"/>
      <w:lvlJc w:val="left"/>
      <w:pPr>
        <w:tabs>
          <w:tab w:val="num" w:pos="5400"/>
        </w:tabs>
        <w:ind w:left="5400" w:hanging="360"/>
      </w:pPr>
      <w:rPr>
        <w:rFonts w:ascii="Arial" w:hAnsi="Arial" w:hint="default"/>
      </w:rPr>
    </w:lvl>
    <w:lvl w:ilvl="8" w:tplc="73EEFE92"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0BF42FA2"/>
    <w:multiLevelType w:val="multilevel"/>
    <w:tmpl w:val="D2D6172E"/>
    <w:lvl w:ilvl="0">
      <w:start w:val="1"/>
      <w:numFmt w:val="bullet"/>
      <w:pStyle w:val="bullets1"/>
      <w:lvlText w:val="o"/>
      <w:lvlJc w:val="left"/>
      <w:pPr>
        <w:tabs>
          <w:tab w:val="num" w:pos="2218"/>
        </w:tabs>
        <w:ind w:left="2218" w:hanging="360"/>
      </w:pPr>
      <w:rPr>
        <w:rFonts w:ascii="Courier New" w:hAnsi="Courier New" w:hint="default"/>
        <w:sz w:val="16"/>
      </w:rPr>
    </w:lvl>
    <w:lvl w:ilvl="1">
      <w:start w:val="1"/>
      <w:numFmt w:val="bullet"/>
      <w:lvlText w:val="o"/>
      <w:lvlJc w:val="left"/>
      <w:pPr>
        <w:tabs>
          <w:tab w:val="num" w:pos="778"/>
        </w:tabs>
        <w:ind w:left="778" w:hanging="360"/>
      </w:pPr>
      <w:rPr>
        <w:rFonts w:ascii="Courier New" w:hAnsi="Courier New" w:hint="default"/>
      </w:rPr>
    </w:lvl>
    <w:lvl w:ilvl="2">
      <w:start w:val="1"/>
      <w:numFmt w:val="bullet"/>
      <w:lvlText w:val=""/>
      <w:lvlJc w:val="left"/>
      <w:pPr>
        <w:tabs>
          <w:tab w:val="num" w:pos="1498"/>
        </w:tabs>
        <w:ind w:left="1498" w:hanging="360"/>
      </w:pPr>
      <w:rPr>
        <w:rFonts w:ascii="Wingdings" w:hAnsi="Wingdings" w:hint="default"/>
      </w:rPr>
    </w:lvl>
    <w:lvl w:ilvl="3">
      <w:start w:val="1"/>
      <w:numFmt w:val="bullet"/>
      <w:lvlText w:val=""/>
      <w:lvlJc w:val="left"/>
      <w:pPr>
        <w:tabs>
          <w:tab w:val="num" w:pos="2218"/>
        </w:tabs>
        <w:ind w:left="2218" w:hanging="360"/>
      </w:pPr>
      <w:rPr>
        <w:rFonts w:ascii="Symbol" w:hAnsi="Symbol" w:hint="default"/>
      </w:rPr>
    </w:lvl>
    <w:lvl w:ilvl="4">
      <w:start w:val="1"/>
      <w:numFmt w:val="bullet"/>
      <w:lvlText w:val="o"/>
      <w:lvlJc w:val="left"/>
      <w:pPr>
        <w:tabs>
          <w:tab w:val="num" w:pos="2938"/>
        </w:tabs>
        <w:ind w:left="2938" w:hanging="360"/>
      </w:pPr>
      <w:rPr>
        <w:rFonts w:ascii="Courier New" w:hAnsi="Courier New" w:hint="default"/>
      </w:rPr>
    </w:lvl>
    <w:lvl w:ilvl="5" w:tentative="1">
      <w:start w:val="1"/>
      <w:numFmt w:val="bullet"/>
      <w:lvlText w:val=""/>
      <w:lvlJc w:val="left"/>
      <w:pPr>
        <w:tabs>
          <w:tab w:val="num" w:pos="3658"/>
        </w:tabs>
        <w:ind w:left="3658" w:hanging="360"/>
      </w:pPr>
      <w:rPr>
        <w:rFonts w:ascii="Wingdings" w:hAnsi="Wingdings" w:hint="default"/>
      </w:rPr>
    </w:lvl>
    <w:lvl w:ilvl="6" w:tentative="1">
      <w:start w:val="1"/>
      <w:numFmt w:val="bullet"/>
      <w:lvlText w:val=""/>
      <w:lvlJc w:val="left"/>
      <w:pPr>
        <w:tabs>
          <w:tab w:val="num" w:pos="4378"/>
        </w:tabs>
        <w:ind w:left="4378" w:hanging="360"/>
      </w:pPr>
      <w:rPr>
        <w:rFonts w:ascii="Symbol" w:hAnsi="Symbol" w:hint="default"/>
      </w:rPr>
    </w:lvl>
    <w:lvl w:ilvl="7" w:tentative="1">
      <w:start w:val="1"/>
      <w:numFmt w:val="bullet"/>
      <w:lvlText w:val="o"/>
      <w:lvlJc w:val="left"/>
      <w:pPr>
        <w:tabs>
          <w:tab w:val="num" w:pos="5098"/>
        </w:tabs>
        <w:ind w:left="5098" w:hanging="360"/>
      </w:pPr>
      <w:rPr>
        <w:rFonts w:ascii="Courier New" w:hAnsi="Courier New" w:hint="default"/>
      </w:rPr>
    </w:lvl>
    <w:lvl w:ilvl="8" w:tentative="1">
      <w:start w:val="1"/>
      <w:numFmt w:val="bullet"/>
      <w:lvlText w:val=""/>
      <w:lvlJc w:val="left"/>
      <w:pPr>
        <w:tabs>
          <w:tab w:val="num" w:pos="5818"/>
        </w:tabs>
        <w:ind w:left="5818" w:hanging="360"/>
      </w:pPr>
      <w:rPr>
        <w:rFonts w:ascii="Wingdings" w:hAnsi="Wingdings" w:hint="default"/>
      </w:rPr>
    </w:lvl>
  </w:abstractNum>
  <w:abstractNum w:abstractNumId="9" w15:restartNumberingAfterBreak="0">
    <w:nsid w:val="0D2747CA"/>
    <w:multiLevelType w:val="hybridMultilevel"/>
    <w:tmpl w:val="3DA42DE2"/>
    <w:lvl w:ilvl="0" w:tplc="855ECB68">
      <w:start w:val="1"/>
      <w:numFmt w:val="bullet"/>
      <w:pStyle w:val="Indent1"/>
      <w:lvlText w:val=""/>
      <w:lvlJc w:val="left"/>
      <w:pPr>
        <w:tabs>
          <w:tab w:val="num" w:pos="2160"/>
        </w:tabs>
        <w:ind w:left="2160" w:hanging="360"/>
      </w:pPr>
      <w:rPr>
        <w:rFonts w:ascii="Symbol" w:hAnsi="Symbol" w:hint="default"/>
      </w:rPr>
    </w:lvl>
    <w:lvl w:ilvl="1" w:tplc="040C0003">
      <w:start w:val="1"/>
      <w:numFmt w:val="bullet"/>
      <w:lvlText w:val="o"/>
      <w:lvlJc w:val="left"/>
      <w:pPr>
        <w:tabs>
          <w:tab w:val="num" w:pos="2880"/>
        </w:tabs>
        <w:ind w:left="2880" w:hanging="360"/>
      </w:pPr>
      <w:rPr>
        <w:rFonts w:ascii="Courier New" w:hAnsi="Courier New" w:hint="default"/>
      </w:rPr>
    </w:lvl>
    <w:lvl w:ilvl="2" w:tplc="040C0005">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0DCF629E"/>
    <w:multiLevelType w:val="hybridMultilevel"/>
    <w:tmpl w:val="34DEA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71CC4"/>
    <w:multiLevelType w:val="hybridMultilevel"/>
    <w:tmpl w:val="FFC6F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E67F01"/>
    <w:multiLevelType w:val="hybridMultilevel"/>
    <w:tmpl w:val="526E9C12"/>
    <w:lvl w:ilvl="0" w:tplc="0BC019F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53544F"/>
    <w:multiLevelType w:val="hybridMultilevel"/>
    <w:tmpl w:val="69321DDC"/>
    <w:lvl w:ilvl="0" w:tplc="E95ACA3C">
      <w:start w:val="1"/>
      <w:numFmt w:val="bullet"/>
      <w:lvlText w:val="•"/>
      <w:lvlJc w:val="left"/>
      <w:pPr>
        <w:tabs>
          <w:tab w:val="num" w:pos="720"/>
        </w:tabs>
        <w:ind w:left="720" w:hanging="360"/>
      </w:pPr>
      <w:rPr>
        <w:rFonts w:ascii="Arial" w:hAnsi="Arial" w:hint="default"/>
      </w:rPr>
    </w:lvl>
    <w:lvl w:ilvl="1" w:tplc="E69211FE">
      <w:start w:val="1"/>
      <w:numFmt w:val="bullet"/>
      <w:lvlText w:val="•"/>
      <w:lvlJc w:val="left"/>
      <w:pPr>
        <w:tabs>
          <w:tab w:val="num" w:pos="1440"/>
        </w:tabs>
        <w:ind w:left="1440" w:hanging="360"/>
      </w:pPr>
      <w:rPr>
        <w:rFonts w:ascii="Arial" w:hAnsi="Arial" w:hint="default"/>
      </w:rPr>
    </w:lvl>
    <w:lvl w:ilvl="2" w:tplc="C2E20D54" w:tentative="1">
      <w:start w:val="1"/>
      <w:numFmt w:val="bullet"/>
      <w:lvlText w:val="•"/>
      <w:lvlJc w:val="left"/>
      <w:pPr>
        <w:tabs>
          <w:tab w:val="num" w:pos="2160"/>
        </w:tabs>
        <w:ind w:left="2160" w:hanging="360"/>
      </w:pPr>
      <w:rPr>
        <w:rFonts w:ascii="Arial" w:hAnsi="Arial" w:hint="default"/>
      </w:rPr>
    </w:lvl>
    <w:lvl w:ilvl="3" w:tplc="9C88A946" w:tentative="1">
      <w:start w:val="1"/>
      <w:numFmt w:val="bullet"/>
      <w:lvlText w:val="•"/>
      <w:lvlJc w:val="left"/>
      <w:pPr>
        <w:tabs>
          <w:tab w:val="num" w:pos="2880"/>
        </w:tabs>
        <w:ind w:left="2880" w:hanging="360"/>
      </w:pPr>
      <w:rPr>
        <w:rFonts w:ascii="Arial" w:hAnsi="Arial" w:hint="default"/>
      </w:rPr>
    </w:lvl>
    <w:lvl w:ilvl="4" w:tplc="507AD48E" w:tentative="1">
      <w:start w:val="1"/>
      <w:numFmt w:val="bullet"/>
      <w:lvlText w:val="•"/>
      <w:lvlJc w:val="left"/>
      <w:pPr>
        <w:tabs>
          <w:tab w:val="num" w:pos="3600"/>
        </w:tabs>
        <w:ind w:left="3600" w:hanging="360"/>
      </w:pPr>
      <w:rPr>
        <w:rFonts w:ascii="Arial" w:hAnsi="Arial" w:hint="default"/>
      </w:rPr>
    </w:lvl>
    <w:lvl w:ilvl="5" w:tplc="02C6C810" w:tentative="1">
      <w:start w:val="1"/>
      <w:numFmt w:val="bullet"/>
      <w:lvlText w:val="•"/>
      <w:lvlJc w:val="left"/>
      <w:pPr>
        <w:tabs>
          <w:tab w:val="num" w:pos="4320"/>
        </w:tabs>
        <w:ind w:left="4320" w:hanging="360"/>
      </w:pPr>
      <w:rPr>
        <w:rFonts w:ascii="Arial" w:hAnsi="Arial" w:hint="default"/>
      </w:rPr>
    </w:lvl>
    <w:lvl w:ilvl="6" w:tplc="A3EE93B4" w:tentative="1">
      <w:start w:val="1"/>
      <w:numFmt w:val="bullet"/>
      <w:lvlText w:val="•"/>
      <w:lvlJc w:val="left"/>
      <w:pPr>
        <w:tabs>
          <w:tab w:val="num" w:pos="5040"/>
        </w:tabs>
        <w:ind w:left="5040" w:hanging="360"/>
      </w:pPr>
      <w:rPr>
        <w:rFonts w:ascii="Arial" w:hAnsi="Arial" w:hint="default"/>
      </w:rPr>
    </w:lvl>
    <w:lvl w:ilvl="7" w:tplc="008EB06A" w:tentative="1">
      <w:start w:val="1"/>
      <w:numFmt w:val="bullet"/>
      <w:lvlText w:val="•"/>
      <w:lvlJc w:val="left"/>
      <w:pPr>
        <w:tabs>
          <w:tab w:val="num" w:pos="5760"/>
        </w:tabs>
        <w:ind w:left="5760" w:hanging="360"/>
      </w:pPr>
      <w:rPr>
        <w:rFonts w:ascii="Arial" w:hAnsi="Arial" w:hint="default"/>
      </w:rPr>
    </w:lvl>
    <w:lvl w:ilvl="8" w:tplc="7A78F0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BC3B07"/>
    <w:multiLevelType w:val="hybridMultilevel"/>
    <w:tmpl w:val="6B38BF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4756D"/>
    <w:multiLevelType w:val="hybridMultilevel"/>
    <w:tmpl w:val="3458942A"/>
    <w:lvl w:ilvl="0" w:tplc="863AF9F8">
      <w:start w:val="1"/>
      <w:numFmt w:val="bullet"/>
      <w:lvlText w:val="•"/>
      <w:lvlJc w:val="left"/>
      <w:pPr>
        <w:tabs>
          <w:tab w:val="num" w:pos="360"/>
        </w:tabs>
        <w:ind w:left="360" w:hanging="360"/>
      </w:pPr>
      <w:rPr>
        <w:rFonts w:ascii="Arial" w:hAnsi="Arial" w:hint="default"/>
      </w:rPr>
    </w:lvl>
    <w:lvl w:ilvl="1" w:tplc="4AAAB2BE" w:tentative="1">
      <w:start w:val="1"/>
      <w:numFmt w:val="bullet"/>
      <w:lvlText w:val="•"/>
      <w:lvlJc w:val="left"/>
      <w:pPr>
        <w:tabs>
          <w:tab w:val="num" w:pos="1080"/>
        </w:tabs>
        <w:ind w:left="1080" w:hanging="360"/>
      </w:pPr>
      <w:rPr>
        <w:rFonts w:ascii="Arial" w:hAnsi="Arial" w:hint="default"/>
      </w:rPr>
    </w:lvl>
    <w:lvl w:ilvl="2" w:tplc="DA32329A" w:tentative="1">
      <w:start w:val="1"/>
      <w:numFmt w:val="bullet"/>
      <w:lvlText w:val="•"/>
      <w:lvlJc w:val="left"/>
      <w:pPr>
        <w:tabs>
          <w:tab w:val="num" w:pos="1800"/>
        </w:tabs>
        <w:ind w:left="1800" w:hanging="360"/>
      </w:pPr>
      <w:rPr>
        <w:rFonts w:ascii="Arial" w:hAnsi="Arial" w:hint="default"/>
      </w:rPr>
    </w:lvl>
    <w:lvl w:ilvl="3" w:tplc="8F0C466E" w:tentative="1">
      <w:start w:val="1"/>
      <w:numFmt w:val="bullet"/>
      <w:lvlText w:val="•"/>
      <w:lvlJc w:val="left"/>
      <w:pPr>
        <w:tabs>
          <w:tab w:val="num" w:pos="2520"/>
        </w:tabs>
        <w:ind w:left="2520" w:hanging="360"/>
      </w:pPr>
      <w:rPr>
        <w:rFonts w:ascii="Arial" w:hAnsi="Arial" w:hint="default"/>
      </w:rPr>
    </w:lvl>
    <w:lvl w:ilvl="4" w:tplc="6CE61362" w:tentative="1">
      <w:start w:val="1"/>
      <w:numFmt w:val="bullet"/>
      <w:lvlText w:val="•"/>
      <w:lvlJc w:val="left"/>
      <w:pPr>
        <w:tabs>
          <w:tab w:val="num" w:pos="3240"/>
        </w:tabs>
        <w:ind w:left="3240" w:hanging="360"/>
      </w:pPr>
      <w:rPr>
        <w:rFonts w:ascii="Arial" w:hAnsi="Arial" w:hint="default"/>
      </w:rPr>
    </w:lvl>
    <w:lvl w:ilvl="5" w:tplc="F3D61A32" w:tentative="1">
      <w:start w:val="1"/>
      <w:numFmt w:val="bullet"/>
      <w:lvlText w:val="•"/>
      <w:lvlJc w:val="left"/>
      <w:pPr>
        <w:tabs>
          <w:tab w:val="num" w:pos="3960"/>
        </w:tabs>
        <w:ind w:left="3960" w:hanging="360"/>
      </w:pPr>
      <w:rPr>
        <w:rFonts w:ascii="Arial" w:hAnsi="Arial" w:hint="default"/>
      </w:rPr>
    </w:lvl>
    <w:lvl w:ilvl="6" w:tplc="5D4E094A" w:tentative="1">
      <w:start w:val="1"/>
      <w:numFmt w:val="bullet"/>
      <w:lvlText w:val="•"/>
      <w:lvlJc w:val="left"/>
      <w:pPr>
        <w:tabs>
          <w:tab w:val="num" w:pos="4680"/>
        </w:tabs>
        <w:ind w:left="4680" w:hanging="360"/>
      </w:pPr>
      <w:rPr>
        <w:rFonts w:ascii="Arial" w:hAnsi="Arial" w:hint="default"/>
      </w:rPr>
    </w:lvl>
    <w:lvl w:ilvl="7" w:tplc="B4DAA796" w:tentative="1">
      <w:start w:val="1"/>
      <w:numFmt w:val="bullet"/>
      <w:lvlText w:val="•"/>
      <w:lvlJc w:val="left"/>
      <w:pPr>
        <w:tabs>
          <w:tab w:val="num" w:pos="5400"/>
        </w:tabs>
        <w:ind w:left="5400" w:hanging="360"/>
      </w:pPr>
      <w:rPr>
        <w:rFonts w:ascii="Arial" w:hAnsi="Arial" w:hint="default"/>
      </w:rPr>
    </w:lvl>
    <w:lvl w:ilvl="8" w:tplc="D152C0B0"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6C4656"/>
    <w:multiLevelType w:val="hybridMultilevel"/>
    <w:tmpl w:val="17403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92912"/>
    <w:multiLevelType w:val="hybridMultilevel"/>
    <w:tmpl w:val="8AA8F32E"/>
    <w:lvl w:ilvl="0" w:tplc="C4989C62">
      <w:start w:val="1"/>
      <w:numFmt w:val="bullet"/>
      <w:lvlText w:val="•"/>
      <w:lvlJc w:val="left"/>
      <w:pPr>
        <w:tabs>
          <w:tab w:val="num" w:pos="360"/>
        </w:tabs>
        <w:ind w:left="360" w:hanging="360"/>
      </w:pPr>
      <w:rPr>
        <w:rFonts w:ascii="Arial" w:hAnsi="Arial" w:hint="default"/>
      </w:rPr>
    </w:lvl>
    <w:lvl w:ilvl="1" w:tplc="EF4843DE" w:tentative="1">
      <w:start w:val="1"/>
      <w:numFmt w:val="bullet"/>
      <w:lvlText w:val="•"/>
      <w:lvlJc w:val="left"/>
      <w:pPr>
        <w:tabs>
          <w:tab w:val="num" w:pos="1080"/>
        </w:tabs>
        <w:ind w:left="1080" w:hanging="360"/>
      </w:pPr>
      <w:rPr>
        <w:rFonts w:ascii="Arial" w:hAnsi="Arial" w:hint="default"/>
      </w:rPr>
    </w:lvl>
    <w:lvl w:ilvl="2" w:tplc="09F686A8" w:tentative="1">
      <w:start w:val="1"/>
      <w:numFmt w:val="bullet"/>
      <w:lvlText w:val="•"/>
      <w:lvlJc w:val="left"/>
      <w:pPr>
        <w:tabs>
          <w:tab w:val="num" w:pos="1800"/>
        </w:tabs>
        <w:ind w:left="1800" w:hanging="360"/>
      </w:pPr>
      <w:rPr>
        <w:rFonts w:ascii="Arial" w:hAnsi="Arial" w:hint="default"/>
      </w:rPr>
    </w:lvl>
    <w:lvl w:ilvl="3" w:tplc="73E6CF4E" w:tentative="1">
      <w:start w:val="1"/>
      <w:numFmt w:val="bullet"/>
      <w:lvlText w:val="•"/>
      <w:lvlJc w:val="left"/>
      <w:pPr>
        <w:tabs>
          <w:tab w:val="num" w:pos="2520"/>
        </w:tabs>
        <w:ind w:left="2520" w:hanging="360"/>
      </w:pPr>
      <w:rPr>
        <w:rFonts w:ascii="Arial" w:hAnsi="Arial" w:hint="default"/>
      </w:rPr>
    </w:lvl>
    <w:lvl w:ilvl="4" w:tplc="8FA4FE46" w:tentative="1">
      <w:start w:val="1"/>
      <w:numFmt w:val="bullet"/>
      <w:lvlText w:val="•"/>
      <w:lvlJc w:val="left"/>
      <w:pPr>
        <w:tabs>
          <w:tab w:val="num" w:pos="3240"/>
        </w:tabs>
        <w:ind w:left="3240" w:hanging="360"/>
      </w:pPr>
      <w:rPr>
        <w:rFonts w:ascii="Arial" w:hAnsi="Arial" w:hint="default"/>
      </w:rPr>
    </w:lvl>
    <w:lvl w:ilvl="5" w:tplc="7298A54A" w:tentative="1">
      <w:start w:val="1"/>
      <w:numFmt w:val="bullet"/>
      <w:lvlText w:val="•"/>
      <w:lvlJc w:val="left"/>
      <w:pPr>
        <w:tabs>
          <w:tab w:val="num" w:pos="3960"/>
        </w:tabs>
        <w:ind w:left="3960" w:hanging="360"/>
      </w:pPr>
      <w:rPr>
        <w:rFonts w:ascii="Arial" w:hAnsi="Arial" w:hint="default"/>
      </w:rPr>
    </w:lvl>
    <w:lvl w:ilvl="6" w:tplc="735AB880" w:tentative="1">
      <w:start w:val="1"/>
      <w:numFmt w:val="bullet"/>
      <w:lvlText w:val="•"/>
      <w:lvlJc w:val="left"/>
      <w:pPr>
        <w:tabs>
          <w:tab w:val="num" w:pos="4680"/>
        </w:tabs>
        <w:ind w:left="4680" w:hanging="360"/>
      </w:pPr>
      <w:rPr>
        <w:rFonts w:ascii="Arial" w:hAnsi="Arial" w:hint="default"/>
      </w:rPr>
    </w:lvl>
    <w:lvl w:ilvl="7" w:tplc="B3C29052" w:tentative="1">
      <w:start w:val="1"/>
      <w:numFmt w:val="bullet"/>
      <w:lvlText w:val="•"/>
      <w:lvlJc w:val="left"/>
      <w:pPr>
        <w:tabs>
          <w:tab w:val="num" w:pos="5400"/>
        </w:tabs>
        <w:ind w:left="5400" w:hanging="360"/>
      </w:pPr>
      <w:rPr>
        <w:rFonts w:ascii="Arial" w:hAnsi="Arial" w:hint="default"/>
      </w:rPr>
    </w:lvl>
    <w:lvl w:ilvl="8" w:tplc="01D23E84"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2BB63AB"/>
    <w:multiLevelType w:val="hybridMultilevel"/>
    <w:tmpl w:val="A3E4E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712FB9"/>
    <w:multiLevelType w:val="hybridMultilevel"/>
    <w:tmpl w:val="1F1E4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FF3A02"/>
    <w:multiLevelType w:val="hybridMultilevel"/>
    <w:tmpl w:val="2AECE8E4"/>
    <w:lvl w:ilvl="0" w:tplc="16A8A962">
      <w:start w:val="1"/>
      <w:numFmt w:val="bullet"/>
      <w:lvlText w:val="•"/>
      <w:lvlJc w:val="left"/>
      <w:pPr>
        <w:tabs>
          <w:tab w:val="num" w:pos="720"/>
        </w:tabs>
        <w:ind w:left="720" w:hanging="360"/>
      </w:pPr>
      <w:rPr>
        <w:rFonts w:ascii="Arial" w:hAnsi="Arial" w:hint="default"/>
      </w:rPr>
    </w:lvl>
    <w:lvl w:ilvl="1" w:tplc="BE74EB48">
      <w:start w:val="1"/>
      <w:numFmt w:val="bullet"/>
      <w:lvlText w:val="•"/>
      <w:lvlJc w:val="left"/>
      <w:pPr>
        <w:tabs>
          <w:tab w:val="num" w:pos="1440"/>
        </w:tabs>
        <w:ind w:left="1440" w:hanging="360"/>
      </w:pPr>
      <w:rPr>
        <w:rFonts w:ascii="Arial" w:hAnsi="Arial" w:hint="default"/>
      </w:rPr>
    </w:lvl>
    <w:lvl w:ilvl="2" w:tplc="B81A5926">
      <w:numFmt w:val="bullet"/>
      <w:lvlText w:val="•"/>
      <w:lvlJc w:val="left"/>
      <w:pPr>
        <w:tabs>
          <w:tab w:val="num" w:pos="2160"/>
        </w:tabs>
        <w:ind w:left="2160" w:hanging="360"/>
      </w:pPr>
      <w:rPr>
        <w:rFonts w:ascii="Arial" w:hAnsi="Arial" w:hint="default"/>
      </w:rPr>
    </w:lvl>
    <w:lvl w:ilvl="3" w:tplc="71568F00" w:tentative="1">
      <w:start w:val="1"/>
      <w:numFmt w:val="bullet"/>
      <w:lvlText w:val="•"/>
      <w:lvlJc w:val="left"/>
      <w:pPr>
        <w:tabs>
          <w:tab w:val="num" w:pos="2880"/>
        </w:tabs>
        <w:ind w:left="2880" w:hanging="360"/>
      </w:pPr>
      <w:rPr>
        <w:rFonts w:ascii="Arial" w:hAnsi="Arial" w:hint="default"/>
      </w:rPr>
    </w:lvl>
    <w:lvl w:ilvl="4" w:tplc="87600862" w:tentative="1">
      <w:start w:val="1"/>
      <w:numFmt w:val="bullet"/>
      <w:lvlText w:val="•"/>
      <w:lvlJc w:val="left"/>
      <w:pPr>
        <w:tabs>
          <w:tab w:val="num" w:pos="3600"/>
        </w:tabs>
        <w:ind w:left="3600" w:hanging="360"/>
      </w:pPr>
      <w:rPr>
        <w:rFonts w:ascii="Arial" w:hAnsi="Arial" w:hint="default"/>
      </w:rPr>
    </w:lvl>
    <w:lvl w:ilvl="5" w:tplc="FF1425E0" w:tentative="1">
      <w:start w:val="1"/>
      <w:numFmt w:val="bullet"/>
      <w:lvlText w:val="•"/>
      <w:lvlJc w:val="left"/>
      <w:pPr>
        <w:tabs>
          <w:tab w:val="num" w:pos="4320"/>
        </w:tabs>
        <w:ind w:left="4320" w:hanging="360"/>
      </w:pPr>
      <w:rPr>
        <w:rFonts w:ascii="Arial" w:hAnsi="Arial" w:hint="default"/>
      </w:rPr>
    </w:lvl>
    <w:lvl w:ilvl="6" w:tplc="481EFC94" w:tentative="1">
      <w:start w:val="1"/>
      <w:numFmt w:val="bullet"/>
      <w:lvlText w:val="•"/>
      <w:lvlJc w:val="left"/>
      <w:pPr>
        <w:tabs>
          <w:tab w:val="num" w:pos="5040"/>
        </w:tabs>
        <w:ind w:left="5040" w:hanging="360"/>
      </w:pPr>
      <w:rPr>
        <w:rFonts w:ascii="Arial" w:hAnsi="Arial" w:hint="default"/>
      </w:rPr>
    </w:lvl>
    <w:lvl w:ilvl="7" w:tplc="730881A4" w:tentative="1">
      <w:start w:val="1"/>
      <w:numFmt w:val="bullet"/>
      <w:lvlText w:val="•"/>
      <w:lvlJc w:val="left"/>
      <w:pPr>
        <w:tabs>
          <w:tab w:val="num" w:pos="5760"/>
        </w:tabs>
        <w:ind w:left="5760" w:hanging="360"/>
      </w:pPr>
      <w:rPr>
        <w:rFonts w:ascii="Arial" w:hAnsi="Arial" w:hint="default"/>
      </w:rPr>
    </w:lvl>
    <w:lvl w:ilvl="8" w:tplc="F69093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4F745F"/>
    <w:multiLevelType w:val="hybridMultilevel"/>
    <w:tmpl w:val="6C822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397303"/>
    <w:multiLevelType w:val="hybridMultilevel"/>
    <w:tmpl w:val="3A681A8C"/>
    <w:lvl w:ilvl="0" w:tplc="BCCC81C2">
      <w:start w:val="1"/>
      <w:numFmt w:val="bullet"/>
      <w:lvlText w:val=""/>
      <w:lvlJc w:val="left"/>
      <w:pPr>
        <w:tabs>
          <w:tab w:val="num" w:pos="720"/>
        </w:tabs>
        <w:ind w:left="720" w:hanging="360"/>
      </w:pPr>
      <w:rPr>
        <w:rFonts w:ascii="Wingdings" w:hAnsi="Wingdings" w:hint="default"/>
      </w:rPr>
    </w:lvl>
    <w:lvl w:ilvl="1" w:tplc="57FA9A36" w:tentative="1">
      <w:start w:val="1"/>
      <w:numFmt w:val="bullet"/>
      <w:lvlText w:val=""/>
      <w:lvlJc w:val="left"/>
      <w:pPr>
        <w:tabs>
          <w:tab w:val="num" w:pos="1440"/>
        </w:tabs>
        <w:ind w:left="1440" w:hanging="360"/>
      </w:pPr>
      <w:rPr>
        <w:rFonts w:ascii="Wingdings" w:hAnsi="Wingdings" w:hint="default"/>
      </w:rPr>
    </w:lvl>
    <w:lvl w:ilvl="2" w:tplc="B2169610" w:tentative="1">
      <w:start w:val="1"/>
      <w:numFmt w:val="bullet"/>
      <w:lvlText w:val=""/>
      <w:lvlJc w:val="left"/>
      <w:pPr>
        <w:tabs>
          <w:tab w:val="num" w:pos="2160"/>
        </w:tabs>
        <w:ind w:left="2160" w:hanging="360"/>
      </w:pPr>
      <w:rPr>
        <w:rFonts w:ascii="Wingdings" w:hAnsi="Wingdings" w:hint="default"/>
      </w:rPr>
    </w:lvl>
    <w:lvl w:ilvl="3" w:tplc="7A7686CA" w:tentative="1">
      <w:start w:val="1"/>
      <w:numFmt w:val="bullet"/>
      <w:lvlText w:val=""/>
      <w:lvlJc w:val="left"/>
      <w:pPr>
        <w:tabs>
          <w:tab w:val="num" w:pos="2880"/>
        </w:tabs>
        <w:ind w:left="2880" w:hanging="360"/>
      </w:pPr>
      <w:rPr>
        <w:rFonts w:ascii="Wingdings" w:hAnsi="Wingdings" w:hint="default"/>
      </w:rPr>
    </w:lvl>
    <w:lvl w:ilvl="4" w:tplc="56E8795A" w:tentative="1">
      <w:start w:val="1"/>
      <w:numFmt w:val="bullet"/>
      <w:lvlText w:val=""/>
      <w:lvlJc w:val="left"/>
      <w:pPr>
        <w:tabs>
          <w:tab w:val="num" w:pos="3600"/>
        </w:tabs>
        <w:ind w:left="3600" w:hanging="360"/>
      </w:pPr>
      <w:rPr>
        <w:rFonts w:ascii="Wingdings" w:hAnsi="Wingdings" w:hint="default"/>
      </w:rPr>
    </w:lvl>
    <w:lvl w:ilvl="5" w:tplc="D504B464" w:tentative="1">
      <w:start w:val="1"/>
      <w:numFmt w:val="bullet"/>
      <w:lvlText w:val=""/>
      <w:lvlJc w:val="left"/>
      <w:pPr>
        <w:tabs>
          <w:tab w:val="num" w:pos="4320"/>
        </w:tabs>
        <w:ind w:left="4320" w:hanging="360"/>
      </w:pPr>
      <w:rPr>
        <w:rFonts w:ascii="Wingdings" w:hAnsi="Wingdings" w:hint="default"/>
      </w:rPr>
    </w:lvl>
    <w:lvl w:ilvl="6" w:tplc="CCFC8600" w:tentative="1">
      <w:start w:val="1"/>
      <w:numFmt w:val="bullet"/>
      <w:lvlText w:val=""/>
      <w:lvlJc w:val="left"/>
      <w:pPr>
        <w:tabs>
          <w:tab w:val="num" w:pos="5040"/>
        </w:tabs>
        <w:ind w:left="5040" w:hanging="360"/>
      </w:pPr>
      <w:rPr>
        <w:rFonts w:ascii="Wingdings" w:hAnsi="Wingdings" w:hint="default"/>
      </w:rPr>
    </w:lvl>
    <w:lvl w:ilvl="7" w:tplc="4A8667DC" w:tentative="1">
      <w:start w:val="1"/>
      <w:numFmt w:val="bullet"/>
      <w:lvlText w:val=""/>
      <w:lvlJc w:val="left"/>
      <w:pPr>
        <w:tabs>
          <w:tab w:val="num" w:pos="5760"/>
        </w:tabs>
        <w:ind w:left="5760" w:hanging="360"/>
      </w:pPr>
      <w:rPr>
        <w:rFonts w:ascii="Wingdings" w:hAnsi="Wingdings" w:hint="default"/>
      </w:rPr>
    </w:lvl>
    <w:lvl w:ilvl="8" w:tplc="EE304E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BC27D8"/>
    <w:multiLevelType w:val="hybridMultilevel"/>
    <w:tmpl w:val="DA78A99E"/>
    <w:lvl w:ilvl="0" w:tplc="FFFFFFFF">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AD63643"/>
    <w:multiLevelType w:val="hybridMultilevel"/>
    <w:tmpl w:val="ABDEE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E597995"/>
    <w:multiLevelType w:val="hybridMultilevel"/>
    <w:tmpl w:val="14A2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E44A8"/>
    <w:multiLevelType w:val="hybridMultilevel"/>
    <w:tmpl w:val="25FCB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67C41"/>
    <w:multiLevelType w:val="hybridMultilevel"/>
    <w:tmpl w:val="13ECA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421D0E"/>
    <w:multiLevelType w:val="hybridMultilevel"/>
    <w:tmpl w:val="D11E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F033DB"/>
    <w:multiLevelType w:val="hybridMultilevel"/>
    <w:tmpl w:val="2F507EB2"/>
    <w:lvl w:ilvl="0" w:tplc="F40AE8FC">
      <w:start w:val="1"/>
      <w:numFmt w:val="bullet"/>
      <w:lvlText w:val=""/>
      <w:lvlJc w:val="left"/>
      <w:pPr>
        <w:tabs>
          <w:tab w:val="num" w:pos="720"/>
        </w:tabs>
        <w:ind w:left="720" w:hanging="360"/>
      </w:pPr>
      <w:rPr>
        <w:rFonts w:ascii="Wingdings" w:hAnsi="Wingdings" w:hint="default"/>
      </w:rPr>
    </w:lvl>
    <w:lvl w:ilvl="1" w:tplc="A5683168" w:tentative="1">
      <w:start w:val="1"/>
      <w:numFmt w:val="bullet"/>
      <w:lvlText w:val=""/>
      <w:lvlJc w:val="left"/>
      <w:pPr>
        <w:tabs>
          <w:tab w:val="num" w:pos="1440"/>
        </w:tabs>
        <w:ind w:left="1440" w:hanging="360"/>
      </w:pPr>
      <w:rPr>
        <w:rFonts w:ascii="Wingdings" w:hAnsi="Wingdings" w:hint="default"/>
      </w:rPr>
    </w:lvl>
    <w:lvl w:ilvl="2" w:tplc="ACA6DB20" w:tentative="1">
      <w:start w:val="1"/>
      <w:numFmt w:val="bullet"/>
      <w:lvlText w:val=""/>
      <w:lvlJc w:val="left"/>
      <w:pPr>
        <w:tabs>
          <w:tab w:val="num" w:pos="2160"/>
        </w:tabs>
        <w:ind w:left="2160" w:hanging="360"/>
      </w:pPr>
      <w:rPr>
        <w:rFonts w:ascii="Wingdings" w:hAnsi="Wingdings" w:hint="default"/>
      </w:rPr>
    </w:lvl>
    <w:lvl w:ilvl="3" w:tplc="1D688580" w:tentative="1">
      <w:start w:val="1"/>
      <w:numFmt w:val="bullet"/>
      <w:lvlText w:val=""/>
      <w:lvlJc w:val="left"/>
      <w:pPr>
        <w:tabs>
          <w:tab w:val="num" w:pos="2880"/>
        </w:tabs>
        <w:ind w:left="2880" w:hanging="360"/>
      </w:pPr>
      <w:rPr>
        <w:rFonts w:ascii="Wingdings" w:hAnsi="Wingdings" w:hint="default"/>
      </w:rPr>
    </w:lvl>
    <w:lvl w:ilvl="4" w:tplc="FA5EA06E" w:tentative="1">
      <w:start w:val="1"/>
      <w:numFmt w:val="bullet"/>
      <w:lvlText w:val=""/>
      <w:lvlJc w:val="left"/>
      <w:pPr>
        <w:tabs>
          <w:tab w:val="num" w:pos="3600"/>
        </w:tabs>
        <w:ind w:left="3600" w:hanging="360"/>
      </w:pPr>
      <w:rPr>
        <w:rFonts w:ascii="Wingdings" w:hAnsi="Wingdings" w:hint="default"/>
      </w:rPr>
    </w:lvl>
    <w:lvl w:ilvl="5" w:tplc="4CB2BF8C" w:tentative="1">
      <w:start w:val="1"/>
      <w:numFmt w:val="bullet"/>
      <w:lvlText w:val=""/>
      <w:lvlJc w:val="left"/>
      <w:pPr>
        <w:tabs>
          <w:tab w:val="num" w:pos="4320"/>
        </w:tabs>
        <w:ind w:left="4320" w:hanging="360"/>
      </w:pPr>
      <w:rPr>
        <w:rFonts w:ascii="Wingdings" w:hAnsi="Wingdings" w:hint="default"/>
      </w:rPr>
    </w:lvl>
    <w:lvl w:ilvl="6" w:tplc="DD604C16" w:tentative="1">
      <w:start w:val="1"/>
      <w:numFmt w:val="bullet"/>
      <w:lvlText w:val=""/>
      <w:lvlJc w:val="left"/>
      <w:pPr>
        <w:tabs>
          <w:tab w:val="num" w:pos="5040"/>
        </w:tabs>
        <w:ind w:left="5040" w:hanging="360"/>
      </w:pPr>
      <w:rPr>
        <w:rFonts w:ascii="Wingdings" w:hAnsi="Wingdings" w:hint="default"/>
      </w:rPr>
    </w:lvl>
    <w:lvl w:ilvl="7" w:tplc="4820429E" w:tentative="1">
      <w:start w:val="1"/>
      <w:numFmt w:val="bullet"/>
      <w:lvlText w:val=""/>
      <w:lvlJc w:val="left"/>
      <w:pPr>
        <w:tabs>
          <w:tab w:val="num" w:pos="5760"/>
        </w:tabs>
        <w:ind w:left="5760" w:hanging="360"/>
      </w:pPr>
      <w:rPr>
        <w:rFonts w:ascii="Wingdings" w:hAnsi="Wingdings" w:hint="default"/>
      </w:rPr>
    </w:lvl>
    <w:lvl w:ilvl="8" w:tplc="3968D90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F394A"/>
    <w:multiLevelType w:val="hybridMultilevel"/>
    <w:tmpl w:val="05EE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E0936"/>
    <w:multiLevelType w:val="hybridMultilevel"/>
    <w:tmpl w:val="2E6EB36C"/>
    <w:lvl w:ilvl="0" w:tplc="E1A88B5C">
      <w:start w:val="1"/>
      <w:numFmt w:val="bullet"/>
      <w:lvlText w:val="•"/>
      <w:lvlJc w:val="left"/>
      <w:pPr>
        <w:tabs>
          <w:tab w:val="num" w:pos="360"/>
        </w:tabs>
        <w:ind w:left="360" w:hanging="360"/>
      </w:pPr>
      <w:rPr>
        <w:rFonts w:ascii="Arial" w:hAnsi="Arial" w:hint="default"/>
      </w:rPr>
    </w:lvl>
    <w:lvl w:ilvl="1" w:tplc="EC26EF96" w:tentative="1">
      <w:start w:val="1"/>
      <w:numFmt w:val="bullet"/>
      <w:lvlText w:val="•"/>
      <w:lvlJc w:val="left"/>
      <w:pPr>
        <w:tabs>
          <w:tab w:val="num" w:pos="1080"/>
        </w:tabs>
        <w:ind w:left="1080" w:hanging="360"/>
      </w:pPr>
      <w:rPr>
        <w:rFonts w:ascii="Arial" w:hAnsi="Arial" w:hint="default"/>
      </w:rPr>
    </w:lvl>
    <w:lvl w:ilvl="2" w:tplc="09649EB4" w:tentative="1">
      <w:start w:val="1"/>
      <w:numFmt w:val="bullet"/>
      <w:lvlText w:val="•"/>
      <w:lvlJc w:val="left"/>
      <w:pPr>
        <w:tabs>
          <w:tab w:val="num" w:pos="1800"/>
        </w:tabs>
        <w:ind w:left="1800" w:hanging="360"/>
      </w:pPr>
      <w:rPr>
        <w:rFonts w:ascii="Arial" w:hAnsi="Arial" w:hint="default"/>
      </w:rPr>
    </w:lvl>
    <w:lvl w:ilvl="3" w:tplc="D57473A4" w:tentative="1">
      <w:start w:val="1"/>
      <w:numFmt w:val="bullet"/>
      <w:lvlText w:val="•"/>
      <w:lvlJc w:val="left"/>
      <w:pPr>
        <w:tabs>
          <w:tab w:val="num" w:pos="2520"/>
        </w:tabs>
        <w:ind w:left="2520" w:hanging="360"/>
      </w:pPr>
      <w:rPr>
        <w:rFonts w:ascii="Arial" w:hAnsi="Arial" w:hint="default"/>
      </w:rPr>
    </w:lvl>
    <w:lvl w:ilvl="4" w:tplc="CB0AB858" w:tentative="1">
      <w:start w:val="1"/>
      <w:numFmt w:val="bullet"/>
      <w:lvlText w:val="•"/>
      <w:lvlJc w:val="left"/>
      <w:pPr>
        <w:tabs>
          <w:tab w:val="num" w:pos="3240"/>
        </w:tabs>
        <w:ind w:left="3240" w:hanging="360"/>
      </w:pPr>
      <w:rPr>
        <w:rFonts w:ascii="Arial" w:hAnsi="Arial" w:hint="default"/>
      </w:rPr>
    </w:lvl>
    <w:lvl w:ilvl="5" w:tplc="A0684320" w:tentative="1">
      <w:start w:val="1"/>
      <w:numFmt w:val="bullet"/>
      <w:lvlText w:val="•"/>
      <w:lvlJc w:val="left"/>
      <w:pPr>
        <w:tabs>
          <w:tab w:val="num" w:pos="3960"/>
        </w:tabs>
        <w:ind w:left="3960" w:hanging="360"/>
      </w:pPr>
      <w:rPr>
        <w:rFonts w:ascii="Arial" w:hAnsi="Arial" w:hint="default"/>
      </w:rPr>
    </w:lvl>
    <w:lvl w:ilvl="6" w:tplc="8C4A9D10" w:tentative="1">
      <w:start w:val="1"/>
      <w:numFmt w:val="bullet"/>
      <w:lvlText w:val="•"/>
      <w:lvlJc w:val="left"/>
      <w:pPr>
        <w:tabs>
          <w:tab w:val="num" w:pos="4680"/>
        </w:tabs>
        <w:ind w:left="4680" w:hanging="360"/>
      </w:pPr>
      <w:rPr>
        <w:rFonts w:ascii="Arial" w:hAnsi="Arial" w:hint="default"/>
      </w:rPr>
    </w:lvl>
    <w:lvl w:ilvl="7" w:tplc="09380730" w:tentative="1">
      <w:start w:val="1"/>
      <w:numFmt w:val="bullet"/>
      <w:lvlText w:val="•"/>
      <w:lvlJc w:val="left"/>
      <w:pPr>
        <w:tabs>
          <w:tab w:val="num" w:pos="5400"/>
        </w:tabs>
        <w:ind w:left="5400" w:hanging="360"/>
      </w:pPr>
      <w:rPr>
        <w:rFonts w:ascii="Arial" w:hAnsi="Arial" w:hint="default"/>
      </w:rPr>
    </w:lvl>
    <w:lvl w:ilvl="8" w:tplc="08C84E52"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5D5C559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E900E8A"/>
    <w:multiLevelType w:val="hybridMultilevel"/>
    <w:tmpl w:val="2EA86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AE04F3"/>
    <w:multiLevelType w:val="hybridMultilevel"/>
    <w:tmpl w:val="2D348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E95443"/>
    <w:multiLevelType w:val="hybridMultilevel"/>
    <w:tmpl w:val="8AE63BC4"/>
    <w:lvl w:ilvl="0" w:tplc="A9025000">
      <w:start w:val="1"/>
      <w:numFmt w:val="bullet"/>
      <w:lvlText w:val=""/>
      <w:lvlJc w:val="left"/>
      <w:pPr>
        <w:ind w:left="720" w:hanging="360"/>
      </w:pPr>
      <w:rPr>
        <w:rFonts w:ascii="Wingdings" w:hAnsi="Wingdings" w:hint="default"/>
        <w:b w:val="0"/>
      </w:rPr>
    </w:lvl>
    <w:lvl w:ilvl="1" w:tplc="82D0C7D0">
      <w:start w:val="1"/>
      <w:numFmt w:val="bullet"/>
      <w:lvlText w:val="o"/>
      <w:lvlJc w:val="left"/>
      <w:pPr>
        <w:ind w:left="1440" w:hanging="360"/>
      </w:pPr>
      <w:rPr>
        <w:rFonts w:ascii="Courier New" w:hAnsi="Courier New" w:cs="Courier New" w:hint="default"/>
      </w:rPr>
    </w:lvl>
    <w:lvl w:ilvl="2" w:tplc="0F405706" w:tentative="1">
      <w:start w:val="1"/>
      <w:numFmt w:val="bullet"/>
      <w:lvlText w:val=""/>
      <w:lvlJc w:val="left"/>
      <w:pPr>
        <w:ind w:left="2160" w:hanging="360"/>
      </w:pPr>
      <w:rPr>
        <w:rFonts w:ascii="Wingdings" w:hAnsi="Wingdings" w:hint="default"/>
      </w:rPr>
    </w:lvl>
    <w:lvl w:ilvl="3" w:tplc="FBC682D8" w:tentative="1">
      <w:start w:val="1"/>
      <w:numFmt w:val="bullet"/>
      <w:lvlText w:val=""/>
      <w:lvlJc w:val="left"/>
      <w:pPr>
        <w:ind w:left="2880" w:hanging="360"/>
      </w:pPr>
      <w:rPr>
        <w:rFonts w:ascii="Symbol" w:hAnsi="Symbol" w:hint="default"/>
      </w:rPr>
    </w:lvl>
    <w:lvl w:ilvl="4" w:tplc="2500C36A" w:tentative="1">
      <w:start w:val="1"/>
      <w:numFmt w:val="bullet"/>
      <w:lvlText w:val="o"/>
      <w:lvlJc w:val="left"/>
      <w:pPr>
        <w:ind w:left="3600" w:hanging="360"/>
      </w:pPr>
      <w:rPr>
        <w:rFonts w:ascii="Courier New" w:hAnsi="Courier New" w:cs="Courier New" w:hint="default"/>
      </w:rPr>
    </w:lvl>
    <w:lvl w:ilvl="5" w:tplc="2C32CC7C" w:tentative="1">
      <w:start w:val="1"/>
      <w:numFmt w:val="bullet"/>
      <w:lvlText w:val=""/>
      <w:lvlJc w:val="left"/>
      <w:pPr>
        <w:ind w:left="4320" w:hanging="360"/>
      </w:pPr>
      <w:rPr>
        <w:rFonts w:ascii="Wingdings" w:hAnsi="Wingdings" w:hint="default"/>
      </w:rPr>
    </w:lvl>
    <w:lvl w:ilvl="6" w:tplc="3E2A661E" w:tentative="1">
      <w:start w:val="1"/>
      <w:numFmt w:val="bullet"/>
      <w:lvlText w:val=""/>
      <w:lvlJc w:val="left"/>
      <w:pPr>
        <w:ind w:left="5040" w:hanging="360"/>
      </w:pPr>
      <w:rPr>
        <w:rFonts w:ascii="Symbol" w:hAnsi="Symbol" w:hint="default"/>
      </w:rPr>
    </w:lvl>
    <w:lvl w:ilvl="7" w:tplc="2A36A82E" w:tentative="1">
      <w:start w:val="1"/>
      <w:numFmt w:val="bullet"/>
      <w:lvlText w:val="o"/>
      <w:lvlJc w:val="left"/>
      <w:pPr>
        <w:ind w:left="5760" w:hanging="360"/>
      </w:pPr>
      <w:rPr>
        <w:rFonts w:ascii="Courier New" w:hAnsi="Courier New" w:cs="Courier New" w:hint="default"/>
      </w:rPr>
    </w:lvl>
    <w:lvl w:ilvl="8" w:tplc="57A00194" w:tentative="1">
      <w:start w:val="1"/>
      <w:numFmt w:val="bullet"/>
      <w:lvlText w:val=""/>
      <w:lvlJc w:val="left"/>
      <w:pPr>
        <w:ind w:left="6480" w:hanging="360"/>
      </w:pPr>
      <w:rPr>
        <w:rFonts w:ascii="Wingdings" w:hAnsi="Wingdings" w:hint="default"/>
      </w:rPr>
    </w:lvl>
  </w:abstractNum>
  <w:abstractNum w:abstractNumId="36" w15:restartNumberingAfterBreak="0">
    <w:nsid w:val="6AED4215"/>
    <w:multiLevelType w:val="hybridMultilevel"/>
    <w:tmpl w:val="DF82096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BA97C19"/>
    <w:multiLevelType w:val="hybridMultilevel"/>
    <w:tmpl w:val="3D427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106AC5"/>
    <w:multiLevelType w:val="hybridMultilevel"/>
    <w:tmpl w:val="88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A4D35"/>
    <w:multiLevelType w:val="hybridMultilevel"/>
    <w:tmpl w:val="AEA2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0107D5"/>
    <w:multiLevelType w:val="hybridMultilevel"/>
    <w:tmpl w:val="B84A68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FB30307"/>
    <w:multiLevelType w:val="hybridMultilevel"/>
    <w:tmpl w:val="6E92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A03A0"/>
    <w:multiLevelType w:val="hybridMultilevel"/>
    <w:tmpl w:val="BD88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247796"/>
    <w:multiLevelType w:val="hybridMultilevel"/>
    <w:tmpl w:val="147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0"/>
  </w:num>
  <w:num w:numId="4">
    <w:abstractNumId w:val="9"/>
  </w:num>
  <w:num w:numId="5">
    <w:abstractNumId w:val="8"/>
  </w:num>
  <w:num w:numId="6">
    <w:abstractNumId w:val="14"/>
  </w:num>
  <w:num w:numId="7">
    <w:abstractNumId w:val="4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7"/>
  </w:num>
  <w:num w:numId="11">
    <w:abstractNumId w:val="11"/>
  </w:num>
  <w:num w:numId="12">
    <w:abstractNumId w:val="33"/>
  </w:num>
  <w:num w:numId="13">
    <w:abstractNumId w:val="43"/>
  </w:num>
  <w:num w:numId="14">
    <w:abstractNumId w:val="19"/>
  </w:num>
  <w:num w:numId="15">
    <w:abstractNumId w:val="6"/>
  </w:num>
  <w:num w:numId="16">
    <w:abstractNumId w:val="33"/>
  </w:num>
  <w:num w:numId="17">
    <w:abstractNumId w:val="5"/>
  </w:num>
  <w:num w:numId="18">
    <w:abstractNumId w:val="40"/>
  </w:num>
  <w:num w:numId="19">
    <w:abstractNumId w:val="36"/>
  </w:num>
  <w:num w:numId="20">
    <w:abstractNumId w:val="22"/>
  </w:num>
  <w:num w:numId="21">
    <w:abstractNumId w:val="29"/>
  </w:num>
  <w:num w:numId="22">
    <w:abstractNumId w:val="10"/>
  </w:num>
  <w:num w:numId="23">
    <w:abstractNumId w:val="38"/>
  </w:num>
  <w:num w:numId="24">
    <w:abstractNumId w:val="7"/>
  </w:num>
  <w:num w:numId="25">
    <w:abstractNumId w:val="17"/>
  </w:num>
  <w:num w:numId="26">
    <w:abstractNumId w:val="31"/>
  </w:num>
  <w:num w:numId="27">
    <w:abstractNumId w:val="15"/>
  </w:num>
  <w:num w:numId="28">
    <w:abstractNumId w:val="26"/>
  </w:num>
  <w:num w:numId="29">
    <w:abstractNumId w:val="21"/>
  </w:num>
  <w:num w:numId="30">
    <w:abstractNumId w:val="16"/>
  </w:num>
  <w:num w:numId="31">
    <w:abstractNumId w:val="13"/>
  </w:num>
  <w:num w:numId="32">
    <w:abstractNumId w:val="20"/>
  </w:num>
  <w:num w:numId="33">
    <w:abstractNumId w:val="30"/>
  </w:num>
  <w:num w:numId="34">
    <w:abstractNumId w:val="42"/>
  </w:num>
  <w:num w:numId="35">
    <w:abstractNumId w:val="34"/>
  </w:num>
  <w:num w:numId="36">
    <w:abstractNumId w:val="37"/>
  </w:num>
  <w:num w:numId="37">
    <w:abstractNumId w:val="39"/>
  </w:num>
  <w:num w:numId="38">
    <w:abstractNumId w:val="24"/>
  </w:num>
  <w:num w:numId="39">
    <w:abstractNumId w:val="28"/>
  </w:num>
  <w:num w:numId="40">
    <w:abstractNumId w:val="23"/>
  </w:num>
  <w:num w:numId="41">
    <w:abstractNumId w:val="24"/>
  </w:num>
  <w:num w:numId="42">
    <w:abstractNumId w:val="35"/>
  </w:num>
  <w:num w:numId="43">
    <w:abstractNumId w:val="4"/>
  </w:num>
  <w:num w:numId="44">
    <w:abstractNumId w:val="2"/>
  </w:num>
  <w:num w:numId="45">
    <w:abstractNumId w:val="3"/>
  </w:num>
  <w:num w:numId="46">
    <w:abstractNumId w:val="18"/>
  </w:num>
  <w:num w:numId="47">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040462,#8690c0,#4a6f8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6A"/>
    <w:rsid w:val="00000737"/>
    <w:rsid w:val="000035F7"/>
    <w:rsid w:val="00003B31"/>
    <w:rsid w:val="00004B0E"/>
    <w:rsid w:val="000063F3"/>
    <w:rsid w:val="00010371"/>
    <w:rsid w:val="000108AB"/>
    <w:rsid w:val="00010C4C"/>
    <w:rsid w:val="00011F02"/>
    <w:rsid w:val="000146C9"/>
    <w:rsid w:val="00014E33"/>
    <w:rsid w:val="0001556C"/>
    <w:rsid w:val="000159FB"/>
    <w:rsid w:val="000179FA"/>
    <w:rsid w:val="000222DB"/>
    <w:rsid w:val="00023349"/>
    <w:rsid w:val="000267AB"/>
    <w:rsid w:val="00026AF0"/>
    <w:rsid w:val="00026FCE"/>
    <w:rsid w:val="00027EBE"/>
    <w:rsid w:val="0003067D"/>
    <w:rsid w:val="00031051"/>
    <w:rsid w:val="000310C6"/>
    <w:rsid w:val="00031E66"/>
    <w:rsid w:val="00032A04"/>
    <w:rsid w:val="00032D7B"/>
    <w:rsid w:val="00034E98"/>
    <w:rsid w:val="0003522A"/>
    <w:rsid w:val="00035798"/>
    <w:rsid w:val="00036AFF"/>
    <w:rsid w:val="000413E4"/>
    <w:rsid w:val="00042832"/>
    <w:rsid w:val="00042BA0"/>
    <w:rsid w:val="00043A35"/>
    <w:rsid w:val="00046E85"/>
    <w:rsid w:val="00050199"/>
    <w:rsid w:val="000508EC"/>
    <w:rsid w:val="00050CC0"/>
    <w:rsid w:val="00053898"/>
    <w:rsid w:val="000576DB"/>
    <w:rsid w:val="0006084E"/>
    <w:rsid w:val="000610EB"/>
    <w:rsid w:val="0006294C"/>
    <w:rsid w:val="00062D24"/>
    <w:rsid w:val="00063022"/>
    <w:rsid w:val="00063E6B"/>
    <w:rsid w:val="00064C96"/>
    <w:rsid w:val="00067ED1"/>
    <w:rsid w:val="000700DE"/>
    <w:rsid w:val="00071729"/>
    <w:rsid w:val="00071CFA"/>
    <w:rsid w:val="00074CBF"/>
    <w:rsid w:val="00074D32"/>
    <w:rsid w:val="000752A5"/>
    <w:rsid w:val="000802F1"/>
    <w:rsid w:val="00080BD1"/>
    <w:rsid w:val="0008349B"/>
    <w:rsid w:val="00083823"/>
    <w:rsid w:val="00083AEB"/>
    <w:rsid w:val="00085FF6"/>
    <w:rsid w:val="00086C85"/>
    <w:rsid w:val="000915B1"/>
    <w:rsid w:val="000916E0"/>
    <w:rsid w:val="000922C6"/>
    <w:rsid w:val="000932B6"/>
    <w:rsid w:val="00093443"/>
    <w:rsid w:val="0009387C"/>
    <w:rsid w:val="00094E8D"/>
    <w:rsid w:val="0009522E"/>
    <w:rsid w:val="0009582D"/>
    <w:rsid w:val="00096617"/>
    <w:rsid w:val="00097726"/>
    <w:rsid w:val="00097F34"/>
    <w:rsid w:val="000A0C19"/>
    <w:rsid w:val="000A2B55"/>
    <w:rsid w:val="000A2F05"/>
    <w:rsid w:val="000A306A"/>
    <w:rsid w:val="000A3123"/>
    <w:rsid w:val="000A3163"/>
    <w:rsid w:val="000A38DA"/>
    <w:rsid w:val="000A48B8"/>
    <w:rsid w:val="000A6A9C"/>
    <w:rsid w:val="000A71AF"/>
    <w:rsid w:val="000B005D"/>
    <w:rsid w:val="000B119C"/>
    <w:rsid w:val="000B166A"/>
    <w:rsid w:val="000B176F"/>
    <w:rsid w:val="000B2F1E"/>
    <w:rsid w:val="000B2FEB"/>
    <w:rsid w:val="000B4662"/>
    <w:rsid w:val="000B492D"/>
    <w:rsid w:val="000B66F3"/>
    <w:rsid w:val="000B7FF1"/>
    <w:rsid w:val="000C2E85"/>
    <w:rsid w:val="000C3FC8"/>
    <w:rsid w:val="000C45B5"/>
    <w:rsid w:val="000C7138"/>
    <w:rsid w:val="000C755A"/>
    <w:rsid w:val="000C75C0"/>
    <w:rsid w:val="000C781A"/>
    <w:rsid w:val="000C7B02"/>
    <w:rsid w:val="000C7DEB"/>
    <w:rsid w:val="000C7F75"/>
    <w:rsid w:val="000D4873"/>
    <w:rsid w:val="000D492E"/>
    <w:rsid w:val="000D4E96"/>
    <w:rsid w:val="000D52F7"/>
    <w:rsid w:val="000D5596"/>
    <w:rsid w:val="000D574D"/>
    <w:rsid w:val="000D64F8"/>
    <w:rsid w:val="000D66C4"/>
    <w:rsid w:val="000D6FD8"/>
    <w:rsid w:val="000D7501"/>
    <w:rsid w:val="000D7934"/>
    <w:rsid w:val="000E10A8"/>
    <w:rsid w:val="000E19B9"/>
    <w:rsid w:val="000E21BC"/>
    <w:rsid w:val="000E4696"/>
    <w:rsid w:val="000E490A"/>
    <w:rsid w:val="000E75B9"/>
    <w:rsid w:val="000F05C0"/>
    <w:rsid w:val="000F0ACD"/>
    <w:rsid w:val="000F0B06"/>
    <w:rsid w:val="000F12DB"/>
    <w:rsid w:val="000F14FE"/>
    <w:rsid w:val="000F1701"/>
    <w:rsid w:val="000F3C84"/>
    <w:rsid w:val="000F4E9F"/>
    <w:rsid w:val="000F5425"/>
    <w:rsid w:val="000F61AF"/>
    <w:rsid w:val="00100C43"/>
    <w:rsid w:val="00100EA4"/>
    <w:rsid w:val="00100ED8"/>
    <w:rsid w:val="00101366"/>
    <w:rsid w:val="00101B34"/>
    <w:rsid w:val="00101EA7"/>
    <w:rsid w:val="0010255B"/>
    <w:rsid w:val="001037FA"/>
    <w:rsid w:val="00103D09"/>
    <w:rsid w:val="00104567"/>
    <w:rsid w:val="0010781C"/>
    <w:rsid w:val="00107CC4"/>
    <w:rsid w:val="00110D39"/>
    <w:rsid w:val="00111A75"/>
    <w:rsid w:val="00111EC8"/>
    <w:rsid w:val="00112C31"/>
    <w:rsid w:val="00112D49"/>
    <w:rsid w:val="00113EA9"/>
    <w:rsid w:val="00115438"/>
    <w:rsid w:val="00115B1F"/>
    <w:rsid w:val="00116618"/>
    <w:rsid w:val="001173DC"/>
    <w:rsid w:val="00117A92"/>
    <w:rsid w:val="00121123"/>
    <w:rsid w:val="00121331"/>
    <w:rsid w:val="00121344"/>
    <w:rsid w:val="0012168B"/>
    <w:rsid w:val="00123E2D"/>
    <w:rsid w:val="001242E1"/>
    <w:rsid w:val="00125064"/>
    <w:rsid w:val="00125C8E"/>
    <w:rsid w:val="00130139"/>
    <w:rsid w:val="001307AA"/>
    <w:rsid w:val="00131EAB"/>
    <w:rsid w:val="001334FF"/>
    <w:rsid w:val="00133A04"/>
    <w:rsid w:val="001374AC"/>
    <w:rsid w:val="00140503"/>
    <w:rsid w:val="00141F45"/>
    <w:rsid w:val="00142578"/>
    <w:rsid w:val="00143EA6"/>
    <w:rsid w:val="0014585B"/>
    <w:rsid w:val="00145AF0"/>
    <w:rsid w:val="00145C57"/>
    <w:rsid w:val="00146454"/>
    <w:rsid w:val="0014740A"/>
    <w:rsid w:val="00152214"/>
    <w:rsid w:val="0015334A"/>
    <w:rsid w:val="0015409D"/>
    <w:rsid w:val="00154550"/>
    <w:rsid w:val="001553E3"/>
    <w:rsid w:val="00155E44"/>
    <w:rsid w:val="001570E8"/>
    <w:rsid w:val="001577F4"/>
    <w:rsid w:val="00157A5F"/>
    <w:rsid w:val="00157C08"/>
    <w:rsid w:val="00160252"/>
    <w:rsid w:val="00161AFE"/>
    <w:rsid w:val="00161C5C"/>
    <w:rsid w:val="00163D0F"/>
    <w:rsid w:val="0016447D"/>
    <w:rsid w:val="00165820"/>
    <w:rsid w:val="00165A46"/>
    <w:rsid w:val="00166AE5"/>
    <w:rsid w:val="00167D8B"/>
    <w:rsid w:val="001706F4"/>
    <w:rsid w:val="00171505"/>
    <w:rsid w:val="00171DB3"/>
    <w:rsid w:val="001735DD"/>
    <w:rsid w:val="00174315"/>
    <w:rsid w:val="00174663"/>
    <w:rsid w:val="00175515"/>
    <w:rsid w:val="0017701F"/>
    <w:rsid w:val="00177459"/>
    <w:rsid w:val="0017793F"/>
    <w:rsid w:val="00180C70"/>
    <w:rsid w:val="001810FC"/>
    <w:rsid w:val="00181151"/>
    <w:rsid w:val="00181318"/>
    <w:rsid w:val="00181D2A"/>
    <w:rsid w:val="001838C9"/>
    <w:rsid w:val="0018392E"/>
    <w:rsid w:val="00184A72"/>
    <w:rsid w:val="00186682"/>
    <w:rsid w:val="00186902"/>
    <w:rsid w:val="001876E4"/>
    <w:rsid w:val="001877B1"/>
    <w:rsid w:val="001879B0"/>
    <w:rsid w:val="00187C81"/>
    <w:rsid w:val="00190118"/>
    <w:rsid w:val="00190E6A"/>
    <w:rsid w:val="001916CC"/>
    <w:rsid w:val="00191A16"/>
    <w:rsid w:val="001921A4"/>
    <w:rsid w:val="0019461E"/>
    <w:rsid w:val="00194694"/>
    <w:rsid w:val="00195B01"/>
    <w:rsid w:val="00195C76"/>
    <w:rsid w:val="001A0494"/>
    <w:rsid w:val="001A0AB2"/>
    <w:rsid w:val="001A16A9"/>
    <w:rsid w:val="001A1C28"/>
    <w:rsid w:val="001A3F2E"/>
    <w:rsid w:val="001A4091"/>
    <w:rsid w:val="001A6DEF"/>
    <w:rsid w:val="001A733A"/>
    <w:rsid w:val="001A783D"/>
    <w:rsid w:val="001B55E1"/>
    <w:rsid w:val="001B5684"/>
    <w:rsid w:val="001B6471"/>
    <w:rsid w:val="001B6923"/>
    <w:rsid w:val="001C062F"/>
    <w:rsid w:val="001C20B1"/>
    <w:rsid w:val="001C30A5"/>
    <w:rsid w:val="001C39A3"/>
    <w:rsid w:val="001C3B72"/>
    <w:rsid w:val="001C4147"/>
    <w:rsid w:val="001C4809"/>
    <w:rsid w:val="001C504E"/>
    <w:rsid w:val="001C590C"/>
    <w:rsid w:val="001C62BE"/>
    <w:rsid w:val="001C7FD2"/>
    <w:rsid w:val="001D00C7"/>
    <w:rsid w:val="001D1043"/>
    <w:rsid w:val="001D255F"/>
    <w:rsid w:val="001D2CFD"/>
    <w:rsid w:val="001D2F7C"/>
    <w:rsid w:val="001D5A2D"/>
    <w:rsid w:val="001D7020"/>
    <w:rsid w:val="001D7FBF"/>
    <w:rsid w:val="001E17ED"/>
    <w:rsid w:val="001E2A0E"/>
    <w:rsid w:val="001E2DFD"/>
    <w:rsid w:val="001E4CFF"/>
    <w:rsid w:val="001E6795"/>
    <w:rsid w:val="001E7FE8"/>
    <w:rsid w:val="001F026A"/>
    <w:rsid w:val="001F0B69"/>
    <w:rsid w:val="001F2FD8"/>
    <w:rsid w:val="001F3E23"/>
    <w:rsid w:val="001F4099"/>
    <w:rsid w:val="001F52E3"/>
    <w:rsid w:val="001F544B"/>
    <w:rsid w:val="001F66DD"/>
    <w:rsid w:val="001F68CF"/>
    <w:rsid w:val="001F7F6C"/>
    <w:rsid w:val="00200071"/>
    <w:rsid w:val="0020024D"/>
    <w:rsid w:val="002026FB"/>
    <w:rsid w:val="002027C7"/>
    <w:rsid w:val="00203FF9"/>
    <w:rsid w:val="00204C49"/>
    <w:rsid w:val="00204C76"/>
    <w:rsid w:val="00204F62"/>
    <w:rsid w:val="002059BB"/>
    <w:rsid w:val="002100E1"/>
    <w:rsid w:val="00211610"/>
    <w:rsid w:val="00211698"/>
    <w:rsid w:val="002122EC"/>
    <w:rsid w:val="00212958"/>
    <w:rsid w:val="00212F00"/>
    <w:rsid w:val="002137A7"/>
    <w:rsid w:val="002138CA"/>
    <w:rsid w:val="00213F43"/>
    <w:rsid w:val="002141B3"/>
    <w:rsid w:val="00214FF0"/>
    <w:rsid w:val="00215277"/>
    <w:rsid w:val="0021608A"/>
    <w:rsid w:val="00216425"/>
    <w:rsid w:val="00216869"/>
    <w:rsid w:val="0022034B"/>
    <w:rsid w:val="00220BF1"/>
    <w:rsid w:val="00220C50"/>
    <w:rsid w:val="00220F47"/>
    <w:rsid w:val="002210DB"/>
    <w:rsid w:val="002210F5"/>
    <w:rsid w:val="002228C2"/>
    <w:rsid w:val="00222F6A"/>
    <w:rsid w:val="00223461"/>
    <w:rsid w:val="0022382C"/>
    <w:rsid w:val="00223FB9"/>
    <w:rsid w:val="00224EE5"/>
    <w:rsid w:val="00224F00"/>
    <w:rsid w:val="002256BF"/>
    <w:rsid w:val="00227F3B"/>
    <w:rsid w:val="00231FE3"/>
    <w:rsid w:val="00232766"/>
    <w:rsid w:val="00232DE3"/>
    <w:rsid w:val="00233DF1"/>
    <w:rsid w:val="002343E8"/>
    <w:rsid w:val="002348E2"/>
    <w:rsid w:val="00240D55"/>
    <w:rsid w:val="00240FA3"/>
    <w:rsid w:val="00242278"/>
    <w:rsid w:val="002422B5"/>
    <w:rsid w:val="00242E44"/>
    <w:rsid w:val="00243C9D"/>
    <w:rsid w:val="00243F16"/>
    <w:rsid w:val="00245CB4"/>
    <w:rsid w:val="00246FE7"/>
    <w:rsid w:val="0024750C"/>
    <w:rsid w:val="0024751B"/>
    <w:rsid w:val="002504AC"/>
    <w:rsid w:val="002506DA"/>
    <w:rsid w:val="00250978"/>
    <w:rsid w:val="00250C14"/>
    <w:rsid w:val="00251B77"/>
    <w:rsid w:val="002520DC"/>
    <w:rsid w:val="00252F5F"/>
    <w:rsid w:val="002545B6"/>
    <w:rsid w:val="00254E83"/>
    <w:rsid w:val="00255128"/>
    <w:rsid w:val="002553F4"/>
    <w:rsid w:val="0025570F"/>
    <w:rsid w:val="00255A0C"/>
    <w:rsid w:val="00260476"/>
    <w:rsid w:val="00260F03"/>
    <w:rsid w:val="0026189E"/>
    <w:rsid w:val="00263CA5"/>
    <w:rsid w:val="00264BCB"/>
    <w:rsid w:val="00266B99"/>
    <w:rsid w:val="00266C4A"/>
    <w:rsid w:val="00267228"/>
    <w:rsid w:val="00270F9F"/>
    <w:rsid w:val="0027123E"/>
    <w:rsid w:val="00271CA0"/>
    <w:rsid w:val="00272F4A"/>
    <w:rsid w:val="00273473"/>
    <w:rsid w:val="002734BA"/>
    <w:rsid w:val="00274E9F"/>
    <w:rsid w:val="00275A16"/>
    <w:rsid w:val="00275AEE"/>
    <w:rsid w:val="002768EC"/>
    <w:rsid w:val="00276BA7"/>
    <w:rsid w:val="0027741B"/>
    <w:rsid w:val="00277768"/>
    <w:rsid w:val="00277C91"/>
    <w:rsid w:val="002801D3"/>
    <w:rsid w:val="00280C5A"/>
    <w:rsid w:val="002821A7"/>
    <w:rsid w:val="00282582"/>
    <w:rsid w:val="00282C0F"/>
    <w:rsid w:val="002869AD"/>
    <w:rsid w:val="00286EFB"/>
    <w:rsid w:val="00286EFE"/>
    <w:rsid w:val="00287D3F"/>
    <w:rsid w:val="002901B3"/>
    <w:rsid w:val="002903F0"/>
    <w:rsid w:val="002909AF"/>
    <w:rsid w:val="00290F7D"/>
    <w:rsid w:val="002922B7"/>
    <w:rsid w:val="00292724"/>
    <w:rsid w:val="0029423E"/>
    <w:rsid w:val="002947A4"/>
    <w:rsid w:val="00294DB5"/>
    <w:rsid w:val="00296D3F"/>
    <w:rsid w:val="00297A59"/>
    <w:rsid w:val="002A09C2"/>
    <w:rsid w:val="002A1D92"/>
    <w:rsid w:val="002A2408"/>
    <w:rsid w:val="002A3951"/>
    <w:rsid w:val="002A5210"/>
    <w:rsid w:val="002A5295"/>
    <w:rsid w:val="002A6207"/>
    <w:rsid w:val="002A6359"/>
    <w:rsid w:val="002B08E3"/>
    <w:rsid w:val="002B09A2"/>
    <w:rsid w:val="002B227C"/>
    <w:rsid w:val="002B3FBE"/>
    <w:rsid w:val="002B43ED"/>
    <w:rsid w:val="002B4828"/>
    <w:rsid w:val="002B568A"/>
    <w:rsid w:val="002B7FB5"/>
    <w:rsid w:val="002C0569"/>
    <w:rsid w:val="002C22D9"/>
    <w:rsid w:val="002C434B"/>
    <w:rsid w:val="002C5933"/>
    <w:rsid w:val="002C5DB9"/>
    <w:rsid w:val="002D0584"/>
    <w:rsid w:val="002D1985"/>
    <w:rsid w:val="002D22B4"/>
    <w:rsid w:val="002D2462"/>
    <w:rsid w:val="002D279D"/>
    <w:rsid w:val="002D3F7C"/>
    <w:rsid w:val="002D4829"/>
    <w:rsid w:val="002D4C17"/>
    <w:rsid w:val="002D51AF"/>
    <w:rsid w:val="002D5BB1"/>
    <w:rsid w:val="002D5E8C"/>
    <w:rsid w:val="002D6567"/>
    <w:rsid w:val="002D790D"/>
    <w:rsid w:val="002E028F"/>
    <w:rsid w:val="002E0F7C"/>
    <w:rsid w:val="002E200C"/>
    <w:rsid w:val="002E2250"/>
    <w:rsid w:val="002E33F8"/>
    <w:rsid w:val="002E5DB1"/>
    <w:rsid w:val="002E7BDF"/>
    <w:rsid w:val="002E7F98"/>
    <w:rsid w:val="002F0BEF"/>
    <w:rsid w:val="002F0F91"/>
    <w:rsid w:val="002F4C49"/>
    <w:rsid w:val="002F5C58"/>
    <w:rsid w:val="002F626E"/>
    <w:rsid w:val="002F664E"/>
    <w:rsid w:val="002F73B5"/>
    <w:rsid w:val="00300E8A"/>
    <w:rsid w:val="00301CB7"/>
    <w:rsid w:val="00301DE6"/>
    <w:rsid w:val="0030202F"/>
    <w:rsid w:val="00304C43"/>
    <w:rsid w:val="00306D0F"/>
    <w:rsid w:val="00307539"/>
    <w:rsid w:val="003100BF"/>
    <w:rsid w:val="00311535"/>
    <w:rsid w:val="00311E8A"/>
    <w:rsid w:val="00312292"/>
    <w:rsid w:val="00312510"/>
    <w:rsid w:val="003135CD"/>
    <w:rsid w:val="00315EEC"/>
    <w:rsid w:val="00317535"/>
    <w:rsid w:val="00317FA8"/>
    <w:rsid w:val="00317FE2"/>
    <w:rsid w:val="00320449"/>
    <w:rsid w:val="0032059A"/>
    <w:rsid w:val="00321AE8"/>
    <w:rsid w:val="00322798"/>
    <w:rsid w:val="00323C59"/>
    <w:rsid w:val="003272A2"/>
    <w:rsid w:val="00327F9A"/>
    <w:rsid w:val="00327F9B"/>
    <w:rsid w:val="00330BDE"/>
    <w:rsid w:val="003310F8"/>
    <w:rsid w:val="00331B73"/>
    <w:rsid w:val="00332939"/>
    <w:rsid w:val="003331E7"/>
    <w:rsid w:val="0033426B"/>
    <w:rsid w:val="00334336"/>
    <w:rsid w:val="00334C82"/>
    <w:rsid w:val="00335DC2"/>
    <w:rsid w:val="00335E16"/>
    <w:rsid w:val="00336FE2"/>
    <w:rsid w:val="00337366"/>
    <w:rsid w:val="003414F2"/>
    <w:rsid w:val="00341517"/>
    <w:rsid w:val="003425D6"/>
    <w:rsid w:val="0034330D"/>
    <w:rsid w:val="00344253"/>
    <w:rsid w:val="0034483E"/>
    <w:rsid w:val="00346107"/>
    <w:rsid w:val="00346471"/>
    <w:rsid w:val="00347805"/>
    <w:rsid w:val="0034799E"/>
    <w:rsid w:val="00347C6C"/>
    <w:rsid w:val="00347FCA"/>
    <w:rsid w:val="00352B9C"/>
    <w:rsid w:val="00352D54"/>
    <w:rsid w:val="003541B4"/>
    <w:rsid w:val="00354664"/>
    <w:rsid w:val="00354723"/>
    <w:rsid w:val="0035549B"/>
    <w:rsid w:val="00356512"/>
    <w:rsid w:val="0035692B"/>
    <w:rsid w:val="00357C09"/>
    <w:rsid w:val="0036042D"/>
    <w:rsid w:val="00360AEC"/>
    <w:rsid w:val="00360E05"/>
    <w:rsid w:val="0036148E"/>
    <w:rsid w:val="00361497"/>
    <w:rsid w:val="003621E6"/>
    <w:rsid w:val="0036347B"/>
    <w:rsid w:val="003635CB"/>
    <w:rsid w:val="0036426C"/>
    <w:rsid w:val="003647CF"/>
    <w:rsid w:val="003649DC"/>
    <w:rsid w:val="003653D7"/>
    <w:rsid w:val="0036723F"/>
    <w:rsid w:val="00367A2F"/>
    <w:rsid w:val="00370C37"/>
    <w:rsid w:val="00370CC9"/>
    <w:rsid w:val="00370ECA"/>
    <w:rsid w:val="003716B5"/>
    <w:rsid w:val="00371F5D"/>
    <w:rsid w:val="00371FE8"/>
    <w:rsid w:val="00372B7F"/>
    <w:rsid w:val="00372E7A"/>
    <w:rsid w:val="003738A4"/>
    <w:rsid w:val="00373C89"/>
    <w:rsid w:val="0037424B"/>
    <w:rsid w:val="00374C71"/>
    <w:rsid w:val="00377A91"/>
    <w:rsid w:val="003806A0"/>
    <w:rsid w:val="00380873"/>
    <w:rsid w:val="00380B11"/>
    <w:rsid w:val="00380B49"/>
    <w:rsid w:val="00380C71"/>
    <w:rsid w:val="0038180E"/>
    <w:rsid w:val="00382374"/>
    <w:rsid w:val="00382F56"/>
    <w:rsid w:val="00383034"/>
    <w:rsid w:val="0038385A"/>
    <w:rsid w:val="00383DDD"/>
    <w:rsid w:val="0038708C"/>
    <w:rsid w:val="00391E15"/>
    <w:rsid w:val="00392916"/>
    <w:rsid w:val="0039410B"/>
    <w:rsid w:val="00396891"/>
    <w:rsid w:val="003A22C1"/>
    <w:rsid w:val="003A2A4C"/>
    <w:rsid w:val="003A3517"/>
    <w:rsid w:val="003A432F"/>
    <w:rsid w:val="003A44C2"/>
    <w:rsid w:val="003A4B1B"/>
    <w:rsid w:val="003A518F"/>
    <w:rsid w:val="003A5AF9"/>
    <w:rsid w:val="003B08DA"/>
    <w:rsid w:val="003B0F01"/>
    <w:rsid w:val="003B14E8"/>
    <w:rsid w:val="003B2578"/>
    <w:rsid w:val="003B3979"/>
    <w:rsid w:val="003C0579"/>
    <w:rsid w:val="003C133E"/>
    <w:rsid w:val="003C3050"/>
    <w:rsid w:val="003C3527"/>
    <w:rsid w:val="003C3A5E"/>
    <w:rsid w:val="003C4C2A"/>
    <w:rsid w:val="003C6E77"/>
    <w:rsid w:val="003C6EDD"/>
    <w:rsid w:val="003C707C"/>
    <w:rsid w:val="003D1115"/>
    <w:rsid w:val="003D137F"/>
    <w:rsid w:val="003D1FFE"/>
    <w:rsid w:val="003D28A9"/>
    <w:rsid w:val="003D2ABD"/>
    <w:rsid w:val="003D2E47"/>
    <w:rsid w:val="003D3322"/>
    <w:rsid w:val="003D3B85"/>
    <w:rsid w:val="003D4D41"/>
    <w:rsid w:val="003D5CF5"/>
    <w:rsid w:val="003D5F9B"/>
    <w:rsid w:val="003D6064"/>
    <w:rsid w:val="003D6225"/>
    <w:rsid w:val="003D63E2"/>
    <w:rsid w:val="003D683A"/>
    <w:rsid w:val="003D6A01"/>
    <w:rsid w:val="003D7B68"/>
    <w:rsid w:val="003E0C7E"/>
    <w:rsid w:val="003E11E2"/>
    <w:rsid w:val="003E27C8"/>
    <w:rsid w:val="003E406D"/>
    <w:rsid w:val="003E4E34"/>
    <w:rsid w:val="003E5DEA"/>
    <w:rsid w:val="003F01E0"/>
    <w:rsid w:val="003F21A3"/>
    <w:rsid w:val="003F3E7D"/>
    <w:rsid w:val="003F3ECE"/>
    <w:rsid w:val="003F4AE1"/>
    <w:rsid w:val="003F4E67"/>
    <w:rsid w:val="003F59F9"/>
    <w:rsid w:val="003F6EA6"/>
    <w:rsid w:val="003F7680"/>
    <w:rsid w:val="003F7E57"/>
    <w:rsid w:val="00400074"/>
    <w:rsid w:val="004010FD"/>
    <w:rsid w:val="00401F7C"/>
    <w:rsid w:val="0040233A"/>
    <w:rsid w:val="004028DE"/>
    <w:rsid w:val="0040296B"/>
    <w:rsid w:val="004036A5"/>
    <w:rsid w:val="00403978"/>
    <w:rsid w:val="0040459F"/>
    <w:rsid w:val="00404AD2"/>
    <w:rsid w:val="0040636C"/>
    <w:rsid w:val="00411BE1"/>
    <w:rsid w:val="00411E16"/>
    <w:rsid w:val="00411E4A"/>
    <w:rsid w:val="004126BD"/>
    <w:rsid w:val="004149E6"/>
    <w:rsid w:val="004155EC"/>
    <w:rsid w:val="00415953"/>
    <w:rsid w:val="00415FED"/>
    <w:rsid w:val="004161EE"/>
    <w:rsid w:val="00416546"/>
    <w:rsid w:val="00420419"/>
    <w:rsid w:val="00423E7B"/>
    <w:rsid w:val="004249E6"/>
    <w:rsid w:val="00426179"/>
    <w:rsid w:val="0042732D"/>
    <w:rsid w:val="0042778D"/>
    <w:rsid w:val="00431638"/>
    <w:rsid w:val="00431C26"/>
    <w:rsid w:val="00431ECE"/>
    <w:rsid w:val="00432037"/>
    <w:rsid w:val="004320B7"/>
    <w:rsid w:val="0043331C"/>
    <w:rsid w:val="00433921"/>
    <w:rsid w:val="00436375"/>
    <w:rsid w:val="00440884"/>
    <w:rsid w:val="00442349"/>
    <w:rsid w:val="00442A95"/>
    <w:rsid w:val="00443B39"/>
    <w:rsid w:val="00444267"/>
    <w:rsid w:val="004443AC"/>
    <w:rsid w:val="00444C9E"/>
    <w:rsid w:val="00447281"/>
    <w:rsid w:val="00450CB2"/>
    <w:rsid w:val="00450E9B"/>
    <w:rsid w:val="00451E95"/>
    <w:rsid w:val="00453222"/>
    <w:rsid w:val="00453C9C"/>
    <w:rsid w:val="0045401E"/>
    <w:rsid w:val="00454AD5"/>
    <w:rsid w:val="00455159"/>
    <w:rsid w:val="004565E4"/>
    <w:rsid w:val="00457832"/>
    <w:rsid w:val="00460339"/>
    <w:rsid w:val="00461204"/>
    <w:rsid w:val="00463B9A"/>
    <w:rsid w:val="00465B11"/>
    <w:rsid w:val="00470A49"/>
    <w:rsid w:val="00472AE4"/>
    <w:rsid w:val="0047354B"/>
    <w:rsid w:val="00474A8C"/>
    <w:rsid w:val="00475AD4"/>
    <w:rsid w:val="004776BC"/>
    <w:rsid w:val="00477D8B"/>
    <w:rsid w:val="00480BC8"/>
    <w:rsid w:val="00481938"/>
    <w:rsid w:val="00481982"/>
    <w:rsid w:val="00482525"/>
    <w:rsid w:val="00482A47"/>
    <w:rsid w:val="00482DBE"/>
    <w:rsid w:val="0048371B"/>
    <w:rsid w:val="0048560A"/>
    <w:rsid w:val="004859AA"/>
    <w:rsid w:val="0048659F"/>
    <w:rsid w:val="00487421"/>
    <w:rsid w:val="004878D3"/>
    <w:rsid w:val="0049021D"/>
    <w:rsid w:val="00491F0F"/>
    <w:rsid w:val="0049270F"/>
    <w:rsid w:val="00493263"/>
    <w:rsid w:val="0049326E"/>
    <w:rsid w:val="00493D3A"/>
    <w:rsid w:val="0049431A"/>
    <w:rsid w:val="0049640D"/>
    <w:rsid w:val="00497A68"/>
    <w:rsid w:val="004A0F47"/>
    <w:rsid w:val="004A25BE"/>
    <w:rsid w:val="004A28E9"/>
    <w:rsid w:val="004A398D"/>
    <w:rsid w:val="004A4DF2"/>
    <w:rsid w:val="004A50BD"/>
    <w:rsid w:val="004A535A"/>
    <w:rsid w:val="004A5CA6"/>
    <w:rsid w:val="004A62A8"/>
    <w:rsid w:val="004A6AA6"/>
    <w:rsid w:val="004A6B67"/>
    <w:rsid w:val="004A6F48"/>
    <w:rsid w:val="004B1FEB"/>
    <w:rsid w:val="004B2970"/>
    <w:rsid w:val="004B3E3D"/>
    <w:rsid w:val="004B42F3"/>
    <w:rsid w:val="004B452C"/>
    <w:rsid w:val="004B48A9"/>
    <w:rsid w:val="004B7B1C"/>
    <w:rsid w:val="004C03F6"/>
    <w:rsid w:val="004C0928"/>
    <w:rsid w:val="004C0E59"/>
    <w:rsid w:val="004C1691"/>
    <w:rsid w:val="004C3277"/>
    <w:rsid w:val="004C334F"/>
    <w:rsid w:val="004C4171"/>
    <w:rsid w:val="004C4C4B"/>
    <w:rsid w:val="004C5774"/>
    <w:rsid w:val="004C7C91"/>
    <w:rsid w:val="004C7FDD"/>
    <w:rsid w:val="004D229F"/>
    <w:rsid w:val="004D3A77"/>
    <w:rsid w:val="004D52AA"/>
    <w:rsid w:val="004D6987"/>
    <w:rsid w:val="004D79AB"/>
    <w:rsid w:val="004E1DA9"/>
    <w:rsid w:val="004E2B7F"/>
    <w:rsid w:val="004E31B5"/>
    <w:rsid w:val="004E4296"/>
    <w:rsid w:val="004E42D0"/>
    <w:rsid w:val="004E5151"/>
    <w:rsid w:val="004E5345"/>
    <w:rsid w:val="004E6CCB"/>
    <w:rsid w:val="004E7BA0"/>
    <w:rsid w:val="004F04FB"/>
    <w:rsid w:val="004F1A02"/>
    <w:rsid w:val="004F3149"/>
    <w:rsid w:val="004F32B7"/>
    <w:rsid w:val="004F365E"/>
    <w:rsid w:val="004F379A"/>
    <w:rsid w:val="004F5417"/>
    <w:rsid w:val="004F5FF5"/>
    <w:rsid w:val="004F7F7A"/>
    <w:rsid w:val="00500022"/>
    <w:rsid w:val="005009AB"/>
    <w:rsid w:val="00501222"/>
    <w:rsid w:val="0050165B"/>
    <w:rsid w:val="00502619"/>
    <w:rsid w:val="005030D4"/>
    <w:rsid w:val="00503AF4"/>
    <w:rsid w:val="005043D1"/>
    <w:rsid w:val="0050469B"/>
    <w:rsid w:val="0050474D"/>
    <w:rsid w:val="00504DA5"/>
    <w:rsid w:val="00505CBF"/>
    <w:rsid w:val="00507953"/>
    <w:rsid w:val="005079EE"/>
    <w:rsid w:val="00507A7F"/>
    <w:rsid w:val="0051021E"/>
    <w:rsid w:val="00510D83"/>
    <w:rsid w:val="00511C53"/>
    <w:rsid w:val="0051211D"/>
    <w:rsid w:val="00512772"/>
    <w:rsid w:val="00512EB1"/>
    <w:rsid w:val="0051376A"/>
    <w:rsid w:val="00513B5A"/>
    <w:rsid w:val="00514C80"/>
    <w:rsid w:val="00515468"/>
    <w:rsid w:val="00515D16"/>
    <w:rsid w:val="00515D3C"/>
    <w:rsid w:val="005163D6"/>
    <w:rsid w:val="00517E6E"/>
    <w:rsid w:val="005202B7"/>
    <w:rsid w:val="00522CAB"/>
    <w:rsid w:val="0052390B"/>
    <w:rsid w:val="00523A9A"/>
    <w:rsid w:val="00524521"/>
    <w:rsid w:val="0052558A"/>
    <w:rsid w:val="0052594A"/>
    <w:rsid w:val="00526808"/>
    <w:rsid w:val="00527953"/>
    <w:rsid w:val="00530F11"/>
    <w:rsid w:val="00531031"/>
    <w:rsid w:val="00532423"/>
    <w:rsid w:val="005325EE"/>
    <w:rsid w:val="00534346"/>
    <w:rsid w:val="005344C4"/>
    <w:rsid w:val="00535C18"/>
    <w:rsid w:val="00535DF9"/>
    <w:rsid w:val="005373F5"/>
    <w:rsid w:val="00540C0F"/>
    <w:rsid w:val="0054180A"/>
    <w:rsid w:val="00541FE2"/>
    <w:rsid w:val="005427C4"/>
    <w:rsid w:val="00543197"/>
    <w:rsid w:val="0054458C"/>
    <w:rsid w:val="00547D6E"/>
    <w:rsid w:val="00551483"/>
    <w:rsid w:val="005514C8"/>
    <w:rsid w:val="005540C4"/>
    <w:rsid w:val="005565C0"/>
    <w:rsid w:val="005568CD"/>
    <w:rsid w:val="0055741E"/>
    <w:rsid w:val="00557848"/>
    <w:rsid w:val="00561C0B"/>
    <w:rsid w:val="00563C77"/>
    <w:rsid w:val="00565E58"/>
    <w:rsid w:val="005661ED"/>
    <w:rsid w:val="00566C54"/>
    <w:rsid w:val="00566D91"/>
    <w:rsid w:val="00567BD5"/>
    <w:rsid w:val="00571CFF"/>
    <w:rsid w:val="00571EBA"/>
    <w:rsid w:val="00573426"/>
    <w:rsid w:val="0057565F"/>
    <w:rsid w:val="00576E7E"/>
    <w:rsid w:val="0057707E"/>
    <w:rsid w:val="00583CEB"/>
    <w:rsid w:val="00586664"/>
    <w:rsid w:val="00586F6C"/>
    <w:rsid w:val="005905D1"/>
    <w:rsid w:val="00590952"/>
    <w:rsid w:val="00590CEE"/>
    <w:rsid w:val="005917B3"/>
    <w:rsid w:val="0059497D"/>
    <w:rsid w:val="00595372"/>
    <w:rsid w:val="005954B0"/>
    <w:rsid w:val="00595943"/>
    <w:rsid w:val="00595A59"/>
    <w:rsid w:val="005960EF"/>
    <w:rsid w:val="00597097"/>
    <w:rsid w:val="005A06D9"/>
    <w:rsid w:val="005A2D5E"/>
    <w:rsid w:val="005A3D42"/>
    <w:rsid w:val="005A4530"/>
    <w:rsid w:val="005A5AB0"/>
    <w:rsid w:val="005A6AB8"/>
    <w:rsid w:val="005B4CC4"/>
    <w:rsid w:val="005B540E"/>
    <w:rsid w:val="005B572F"/>
    <w:rsid w:val="005B7A54"/>
    <w:rsid w:val="005C28A1"/>
    <w:rsid w:val="005C6572"/>
    <w:rsid w:val="005C6F56"/>
    <w:rsid w:val="005C71AF"/>
    <w:rsid w:val="005D038D"/>
    <w:rsid w:val="005D0398"/>
    <w:rsid w:val="005D2414"/>
    <w:rsid w:val="005D2BA1"/>
    <w:rsid w:val="005D3675"/>
    <w:rsid w:val="005D5381"/>
    <w:rsid w:val="005D5659"/>
    <w:rsid w:val="005D5675"/>
    <w:rsid w:val="005D5AF8"/>
    <w:rsid w:val="005D763B"/>
    <w:rsid w:val="005D7B5E"/>
    <w:rsid w:val="005E055A"/>
    <w:rsid w:val="005E0C49"/>
    <w:rsid w:val="005E0E18"/>
    <w:rsid w:val="005E152C"/>
    <w:rsid w:val="005E18E8"/>
    <w:rsid w:val="005E4A7D"/>
    <w:rsid w:val="005E56E2"/>
    <w:rsid w:val="005E688A"/>
    <w:rsid w:val="005F0753"/>
    <w:rsid w:val="005F1511"/>
    <w:rsid w:val="005F1F85"/>
    <w:rsid w:val="005F2272"/>
    <w:rsid w:val="005F2B29"/>
    <w:rsid w:val="005F2EA0"/>
    <w:rsid w:val="005F3475"/>
    <w:rsid w:val="005F3980"/>
    <w:rsid w:val="00600D99"/>
    <w:rsid w:val="006019D2"/>
    <w:rsid w:val="00601D31"/>
    <w:rsid w:val="00602B7D"/>
    <w:rsid w:val="00603E52"/>
    <w:rsid w:val="00603FA9"/>
    <w:rsid w:val="00604427"/>
    <w:rsid w:val="006049EE"/>
    <w:rsid w:val="00604D68"/>
    <w:rsid w:val="00605480"/>
    <w:rsid w:val="006056ED"/>
    <w:rsid w:val="00606F1C"/>
    <w:rsid w:val="00606F96"/>
    <w:rsid w:val="00607EFB"/>
    <w:rsid w:val="006114BA"/>
    <w:rsid w:val="00613648"/>
    <w:rsid w:val="00613B49"/>
    <w:rsid w:val="006166B3"/>
    <w:rsid w:val="006172B0"/>
    <w:rsid w:val="00617A93"/>
    <w:rsid w:val="00617A9E"/>
    <w:rsid w:val="0062075F"/>
    <w:rsid w:val="00622BD9"/>
    <w:rsid w:val="006232D9"/>
    <w:rsid w:val="00623300"/>
    <w:rsid w:val="00626175"/>
    <w:rsid w:val="006302C7"/>
    <w:rsid w:val="006348FA"/>
    <w:rsid w:val="006374AF"/>
    <w:rsid w:val="00640454"/>
    <w:rsid w:val="006404C2"/>
    <w:rsid w:val="00640887"/>
    <w:rsid w:val="00640CC3"/>
    <w:rsid w:val="00641281"/>
    <w:rsid w:val="0064367B"/>
    <w:rsid w:val="00646C78"/>
    <w:rsid w:val="00647C97"/>
    <w:rsid w:val="0065005B"/>
    <w:rsid w:val="0065190D"/>
    <w:rsid w:val="00652714"/>
    <w:rsid w:val="00652E5D"/>
    <w:rsid w:val="00662C2F"/>
    <w:rsid w:val="00662C59"/>
    <w:rsid w:val="00663C6C"/>
    <w:rsid w:val="006655FF"/>
    <w:rsid w:val="00666695"/>
    <w:rsid w:val="00666B55"/>
    <w:rsid w:val="00667C9D"/>
    <w:rsid w:val="00670069"/>
    <w:rsid w:val="0067127A"/>
    <w:rsid w:val="00672C5A"/>
    <w:rsid w:val="0067315D"/>
    <w:rsid w:val="0067335D"/>
    <w:rsid w:val="00673C94"/>
    <w:rsid w:val="006775ED"/>
    <w:rsid w:val="006779E9"/>
    <w:rsid w:val="006808EA"/>
    <w:rsid w:val="00681CF0"/>
    <w:rsid w:val="0068236C"/>
    <w:rsid w:val="00683C3C"/>
    <w:rsid w:val="0068431D"/>
    <w:rsid w:val="006868ED"/>
    <w:rsid w:val="00686C29"/>
    <w:rsid w:val="00687A8D"/>
    <w:rsid w:val="00690DA1"/>
    <w:rsid w:val="00691E29"/>
    <w:rsid w:val="00693866"/>
    <w:rsid w:val="00693C18"/>
    <w:rsid w:val="006948AA"/>
    <w:rsid w:val="00697130"/>
    <w:rsid w:val="00697D22"/>
    <w:rsid w:val="006A07ED"/>
    <w:rsid w:val="006A1E5C"/>
    <w:rsid w:val="006A4559"/>
    <w:rsid w:val="006A4FC5"/>
    <w:rsid w:val="006A5B46"/>
    <w:rsid w:val="006A7CED"/>
    <w:rsid w:val="006A7E6F"/>
    <w:rsid w:val="006B0C62"/>
    <w:rsid w:val="006B1AC0"/>
    <w:rsid w:val="006B1EE3"/>
    <w:rsid w:val="006B2AA7"/>
    <w:rsid w:val="006B4AA9"/>
    <w:rsid w:val="006B4F05"/>
    <w:rsid w:val="006B5405"/>
    <w:rsid w:val="006B5FF5"/>
    <w:rsid w:val="006B6450"/>
    <w:rsid w:val="006B69FF"/>
    <w:rsid w:val="006B6A6C"/>
    <w:rsid w:val="006B753E"/>
    <w:rsid w:val="006B7769"/>
    <w:rsid w:val="006C01D7"/>
    <w:rsid w:val="006C0890"/>
    <w:rsid w:val="006C0941"/>
    <w:rsid w:val="006C0C54"/>
    <w:rsid w:val="006C1898"/>
    <w:rsid w:val="006C2449"/>
    <w:rsid w:val="006C2CA8"/>
    <w:rsid w:val="006C35EC"/>
    <w:rsid w:val="006C424C"/>
    <w:rsid w:val="006C42F5"/>
    <w:rsid w:val="006C5BB4"/>
    <w:rsid w:val="006C602C"/>
    <w:rsid w:val="006C7573"/>
    <w:rsid w:val="006C76A1"/>
    <w:rsid w:val="006C7731"/>
    <w:rsid w:val="006C7FF5"/>
    <w:rsid w:val="006D0B11"/>
    <w:rsid w:val="006D277D"/>
    <w:rsid w:val="006D28C2"/>
    <w:rsid w:val="006D32D7"/>
    <w:rsid w:val="006D3AAA"/>
    <w:rsid w:val="006D4262"/>
    <w:rsid w:val="006D4414"/>
    <w:rsid w:val="006D49F8"/>
    <w:rsid w:val="006D4FFC"/>
    <w:rsid w:val="006D50DA"/>
    <w:rsid w:val="006D5100"/>
    <w:rsid w:val="006D6E5E"/>
    <w:rsid w:val="006D7625"/>
    <w:rsid w:val="006E0D4A"/>
    <w:rsid w:val="006E18C0"/>
    <w:rsid w:val="006E1E7A"/>
    <w:rsid w:val="006E1ECE"/>
    <w:rsid w:val="006E1F07"/>
    <w:rsid w:val="006E237E"/>
    <w:rsid w:val="006E2670"/>
    <w:rsid w:val="006E39D6"/>
    <w:rsid w:val="006E7B34"/>
    <w:rsid w:val="006F01A5"/>
    <w:rsid w:val="006F06CF"/>
    <w:rsid w:val="006F2EE0"/>
    <w:rsid w:val="006F39A7"/>
    <w:rsid w:val="006F4477"/>
    <w:rsid w:val="006F4F0A"/>
    <w:rsid w:val="006F596F"/>
    <w:rsid w:val="006F60E3"/>
    <w:rsid w:val="00700373"/>
    <w:rsid w:val="007013C4"/>
    <w:rsid w:val="00701562"/>
    <w:rsid w:val="00701A10"/>
    <w:rsid w:val="007048D8"/>
    <w:rsid w:val="00704CE1"/>
    <w:rsid w:val="007067F5"/>
    <w:rsid w:val="00706E2F"/>
    <w:rsid w:val="00707726"/>
    <w:rsid w:val="00707B97"/>
    <w:rsid w:val="00710BE3"/>
    <w:rsid w:val="007119BE"/>
    <w:rsid w:val="00711B30"/>
    <w:rsid w:val="007120D9"/>
    <w:rsid w:val="00712584"/>
    <w:rsid w:val="00712E98"/>
    <w:rsid w:val="00713F8F"/>
    <w:rsid w:val="00714E9A"/>
    <w:rsid w:val="007155E2"/>
    <w:rsid w:val="007167DD"/>
    <w:rsid w:val="0072036E"/>
    <w:rsid w:val="00721C3E"/>
    <w:rsid w:val="00724167"/>
    <w:rsid w:val="00724BC6"/>
    <w:rsid w:val="00725338"/>
    <w:rsid w:val="007300A2"/>
    <w:rsid w:val="007307AB"/>
    <w:rsid w:val="00730C61"/>
    <w:rsid w:val="00731366"/>
    <w:rsid w:val="00731D52"/>
    <w:rsid w:val="00732B13"/>
    <w:rsid w:val="00733AE2"/>
    <w:rsid w:val="00735A01"/>
    <w:rsid w:val="00735D5F"/>
    <w:rsid w:val="00736687"/>
    <w:rsid w:val="007369AC"/>
    <w:rsid w:val="007378ED"/>
    <w:rsid w:val="00741428"/>
    <w:rsid w:val="00741AB7"/>
    <w:rsid w:val="00741BD2"/>
    <w:rsid w:val="00742278"/>
    <w:rsid w:val="00742C82"/>
    <w:rsid w:val="0074461B"/>
    <w:rsid w:val="007463FB"/>
    <w:rsid w:val="0075073D"/>
    <w:rsid w:val="00750A87"/>
    <w:rsid w:val="007514DB"/>
    <w:rsid w:val="007517FC"/>
    <w:rsid w:val="00751A86"/>
    <w:rsid w:val="00754A69"/>
    <w:rsid w:val="00755E82"/>
    <w:rsid w:val="007562AB"/>
    <w:rsid w:val="00757995"/>
    <w:rsid w:val="00762604"/>
    <w:rsid w:val="007630AA"/>
    <w:rsid w:val="0076388C"/>
    <w:rsid w:val="007647EA"/>
    <w:rsid w:val="0076562A"/>
    <w:rsid w:val="00766894"/>
    <w:rsid w:val="0077018B"/>
    <w:rsid w:val="00770FAE"/>
    <w:rsid w:val="007713A7"/>
    <w:rsid w:val="00772449"/>
    <w:rsid w:val="00773E6C"/>
    <w:rsid w:val="00773E7F"/>
    <w:rsid w:val="0077498A"/>
    <w:rsid w:val="007754B0"/>
    <w:rsid w:val="00775BD8"/>
    <w:rsid w:val="00776480"/>
    <w:rsid w:val="00776968"/>
    <w:rsid w:val="007769AF"/>
    <w:rsid w:val="00781C35"/>
    <w:rsid w:val="00782813"/>
    <w:rsid w:val="00782E70"/>
    <w:rsid w:val="0078448A"/>
    <w:rsid w:val="00784846"/>
    <w:rsid w:val="007855D0"/>
    <w:rsid w:val="007875F4"/>
    <w:rsid w:val="00790ACC"/>
    <w:rsid w:val="0079362A"/>
    <w:rsid w:val="007963B2"/>
    <w:rsid w:val="00796AB1"/>
    <w:rsid w:val="00796C29"/>
    <w:rsid w:val="007A00B1"/>
    <w:rsid w:val="007A0798"/>
    <w:rsid w:val="007A211C"/>
    <w:rsid w:val="007A23B2"/>
    <w:rsid w:val="007A2A1E"/>
    <w:rsid w:val="007A2D79"/>
    <w:rsid w:val="007A3E33"/>
    <w:rsid w:val="007A5B44"/>
    <w:rsid w:val="007A7E44"/>
    <w:rsid w:val="007B33CA"/>
    <w:rsid w:val="007B36AB"/>
    <w:rsid w:val="007B4207"/>
    <w:rsid w:val="007B64E0"/>
    <w:rsid w:val="007B6C8C"/>
    <w:rsid w:val="007B754D"/>
    <w:rsid w:val="007C171A"/>
    <w:rsid w:val="007C1C20"/>
    <w:rsid w:val="007C1E2E"/>
    <w:rsid w:val="007C1FC4"/>
    <w:rsid w:val="007C2696"/>
    <w:rsid w:val="007C4047"/>
    <w:rsid w:val="007C4C70"/>
    <w:rsid w:val="007C50E7"/>
    <w:rsid w:val="007C67D4"/>
    <w:rsid w:val="007D0033"/>
    <w:rsid w:val="007D0C4D"/>
    <w:rsid w:val="007D2311"/>
    <w:rsid w:val="007D2F56"/>
    <w:rsid w:val="007D4B1E"/>
    <w:rsid w:val="007D4C25"/>
    <w:rsid w:val="007D528B"/>
    <w:rsid w:val="007D5A7E"/>
    <w:rsid w:val="007D6E4E"/>
    <w:rsid w:val="007E130D"/>
    <w:rsid w:val="007E34BC"/>
    <w:rsid w:val="007E42B7"/>
    <w:rsid w:val="007E4A6A"/>
    <w:rsid w:val="007E54E3"/>
    <w:rsid w:val="007E5999"/>
    <w:rsid w:val="007E63A0"/>
    <w:rsid w:val="007E6912"/>
    <w:rsid w:val="007E6C78"/>
    <w:rsid w:val="007E74D3"/>
    <w:rsid w:val="007F085C"/>
    <w:rsid w:val="007F147C"/>
    <w:rsid w:val="007F1A30"/>
    <w:rsid w:val="007F2341"/>
    <w:rsid w:val="007F2736"/>
    <w:rsid w:val="007F2AB6"/>
    <w:rsid w:val="007F2CDA"/>
    <w:rsid w:val="007F6215"/>
    <w:rsid w:val="007F77B3"/>
    <w:rsid w:val="007F7F09"/>
    <w:rsid w:val="00801156"/>
    <w:rsid w:val="00803320"/>
    <w:rsid w:val="008036AD"/>
    <w:rsid w:val="008038E9"/>
    <w:rsid w:val="00803ABD"/>
    <w:rsid w:val="00804A8E"/>
    <w:rsid w:val="00804D82"/>
    <w:rsid w:val="00805466"/>
    <w:rsid w:val="00806366"/>
    <w:rsid w:val="00807E54"/>
    <w:rsid w:val="008102E2"/>
    <w:rsid w:val="0081078F"/>
    <w:rsid w:val="00812020"/>
    <w:rsid w:val="00814308"/>
    <w:rsid w:val="00814913"/>
    <w:rsid w:val="00816B06"/>
    <w:rsid w:val="00816B92"/>
    <w:rsid w:val="00816F86"/>
    <w:rsid w:val="00820AD1"/>
    <w:rsid w:val="0082224E"/>
    <w:rsid w:val="00825D15"/>
    <w:rsid w:val="00826620"/>
    <w:rsid w:val="008317D4"/>
    <w:rsid w:val="00831D13"/>
    <w:rsid w:val="0083231E"/>
    <w:rsid w:val="00832F98"/>
    <w:rsid w:val="0083331F"/>
    <w:rsid w:val="008333B7"/>
    <w:rsid w:val="00833B9C"/>
    <w:rsid w:val="0083498F"/>
    <w:rsid w:val="008355C7"/>
    <w:rsid w:val="00836E7C"/>
    <w:rsid w:val="0084057C"/>
    <w:rsid w:val="00841720"/>
    <w:rsid w:val="00841728"/>
    <w:rsid w:val="008439DB"/>
    <w:rsid w:val="00844250"/>
    <w:rsid w:val="00844267"/>
    <w:rsid w:val="008454CB"/>
    <w:rsid w:val="008457DE"/>
    <w:rsid w:val="008464BB"/>
    <w:rsid w:val="00850193"/>
    <w:rsid w:val="008508E3"/>
    <w:rsid w:val="00851731"/>
    <w:rsid w:val="0085296D"/>
    <w:rsid w:val="00854C00"/>
    <w:rsid w:val="00854F06"/>
    <w:rsid w:val="0085570F"/>
    <w:rsid w:val="008557AC"/>
    <w:rsid w:val="00855E45"/>
    <w:rsid w:val="00855F41"/>
    <w:rsid w:val="00856438"/>
    <w:rsid w:val="00857D86"/>
    <w:rsid w:val="008600F9"/>
    <w:rsid w:val="00860B18"/>
    <w:rsid w:val="008610B4"/>
    <w:rsid w:val="0086140D"/>
    <w:rsid w:val="00862F9F"/>
    <w:rsid w:val="00866A99"/>
    <w:rsid w:val="0087045C"/>
    <w:rsid w:val="00870C7A"/>
    <w:rsid w:val="0087234C"/>
    <w:rsid w:val="0087269B"/>
    <w:rsid w:val="00872EC7"/>
    <w:rsid w:val="00874CD4"/>
    <w:rsid w:val="008750F8"/>
    <w:rsid w:val="00876102"/>
    <w:rsid w:val="00876F4F"/>
    <w:rsid w:val="008779C3"/>
    <w:rsid w:val="00877AE4"/>
    <w:rsid w:val="00881CD3"/>
    <w:rsid w:val="0088213B"/>
    <w:rsid w:val="008828D9"/>
    <w:rsid w:val="0088639B"/>
    <w:rsid w:val="008917AD"/>
    <w:rsid w:val="00893D9D"/>
    <w:rsid w:val="00893F9C"/>
    <w:rsid w:val="008942AA"/>
    <w:rsid w:val="00896419"/>
    <w:rsid w:val="00896BE9"/>
    <w:rsid w:val="008972C5"/>
    <w:rsid w:val="008A39A2"/>
    <w:rsid w:val="008A5890"/>
    <w:rsid w:val="008A64AE"/>
    <w:rsid w:val="008A6AE4"/>
    <w:rsid w:val="008A6FD8"/>
    <w:rsid w:val="008A7380"/>
    <w:rsid w:val="008B2781"/>
    <w:rsid w:val="008B6028"/>
    <w:rsid w:val="008B621A"/>
    <w:rsid w:val="008B7F09"/>
    <w:rsid w:val="008C008A"/>
    <w:rsid w:val="008C1D1B"/>
    <w:rsid w:val="008C250B"/>
    <w:rsid w:val="008C2AFB"/>
    <w:rsid w:val="008C3D39"/>
    <w:rsid w:val="008C4394"/>
    <w:rsid w:val="008C4BCB"/>
    <w:rsid w:val="008C641F"/>
    <w:rsid w:val="008D1402"/>
    <w:rsid w:val="008D2B5B"/>
    <w:rsid w:val="008D665D"/>
    <w:rsid w:val="008D6AA9"/>
    <w:rsid w:val="008D7DF4"/>
    <w:rsid w:val="008E01D4"/>
    <w:rsid w:val="008E0580"/>
    <w:rsid w:val="008E0640"/>
    <w:rsid w:val="008E09D4"/>
    <w:rsid w:val="008E1BA7"/>
    <w:rsid w:val="008E25B1"/>
    <w:rsid w:val="008E38F2"/>
    <w:rsid w:val="008E40DA"/>
    <w:rsid w:val="008E4E22"/>
    <w:rsid w:val="008E5A3F"/>
    <w:rsid w:val="008E665F"/>
    <w:rsid w:val="008E6A05"/>
    <w:rsid w:val="008F0008"/>
    <w:rsid w:val="008F057C"/>
    <w:rsid w:val="008F1F35"/>
    <w:rsid w:val="008F2B54"/>
    <w:rsid w:val="008F42F2"/>
    <w:rsid w:val="008F4765"/>
    <w:rsid w:val="008F5713"/>
    <w:rsid w:val="008F5BF9"/>
    <w:rsid w:val="008F6067"/>
    <w:rsid w:val="008F7800"/>
    <w:rsid w:val="008F7E7C"/>
    <w:rsid w:val="00900701"/>
    <w:rsid w:val="00901971"/>
    <w:rsid w:val="00905650"/>
    <w:rsid w:val="00906236"/>
    <w:rsid w:val="0091483A"/>
    <w:rsid w:val="00914C19"/>
    <w:rsid w:val="00915139"/>
    <w:rsid w:val="00916208"/>
    <w:rsid w:val="00917490"/>
    <w:rsid w:val="009203DA"/>
    <w:rsid w:val="0092104B"/>
    <w:rsid w:val="00922EBA"/>
    <w:rsid w:val="00923A08"/>
    <w:rsid w:val="00925887"/>
    <w:rsid w:val="0093045D"/>
    <w:rsid w:val="00931A3D"/>
    <w:rsid w:val="00932886"/>
    <w:rsid w:val="00932C15"/>
    <w:rsid w:val="00933A07"/>
    <w:rsid w:val="00934473"/>
    <w:rsid w:val="009347B5"/>
    <w:rsid w:val="00934DE8"/>
    <w:rsid w:val="00935CC0"/>
    <w:rsid w:val="0093604D"/>
    <w:rsid w:val="0093619D"/>
    <w:rsid w:val="009362E5"/>
    <w:rsid w:val="00937304"/>
    <w:rsid w:val="00941C98"/>
    <w:rsid w:val="00943379"/>
    <w:rsid w:val="009437D1"/>
    <w:rsid w:val="00943865"/>
    <w:rsid w:val="00943C61"/>
    <w:rsid w:val="00943ED9"/>
    <w:rsid w:val="00944105"/>
    <w:rsid w:val="0094579D"/>
    <w:rsid w:val="00947D28"/>
    <w:rsid w:val="0095174A"/>
    <w:rsid w:val="00952560"/>
    <w:rsid w:val="00955B4B"/>
    <w:rsid w:val="00957287"/>
    <w:rsid w:val="00962364"/>
    <w:rsid w:val="00962415"/>
    <w:rsid w:val="009628FF"/>
    <w:rsid w:val="00962A8E"/>
    <w:rsid w:val="00962C92"/>
    <w:rsid w:val="00963BFA"/>
    <w:rsid w:val="00963D26"/>
    <w:rsid w:val="00963EEE"/>
    <w:rsid w:val="009643EA"/>
    <w:rsid w:val="00964533"/>
    <w:rsid w:val="009645B0"/>
    <w:rsid w:val="0096479F"/>
    <w:rsid w:val="009650CA"/>
    <w:rsid w:val="009656E8"/>
    <w:rsid w:val="00970717"/>
    <w:rsid w:val="00974650"/>
    <w:rsid w:val="00975C69"/>
    <w:rsid w:val="009766C2"/>
    <w:rsid w:val="0097686F"/>
    <w:rsid w:val="00981869"/>
    <w:rsid w:val="009822A2"/>
    <w:rsid w:val="0098547A"/>
    <w:rsid w:val="00985CC6"/>
    <w:rsid w:val="0098719B"/>
    <w:rsid w:val="00987224"/>
    <w:rsid w:val="00992B98"/>
    <w:rsid w:val="0099400A"/>
    <w:rsid w:val="009940B4"/>
    <w:rsid w:val="00996160"/>
    <w:rsid w:val="00996A64"/>
    <w:rsid w:val="00996D66"/>
    <w:rsid w:val="009971F1"/>
    <w:rsid w:val="0099727F"/>
    <w:rsid w:val="009978CD"/>
    <w:rsid w:val="00997943"/>
    <w:rsid w:val="009A03C7"/>
    <w:rsid w:val="009A0E94"/>
    <w:rsid w:val="009A1E88"/>
    <w:rsid w:val="009A1F7E"/>
    <w:rsid w:val="009A210F"/>
    <w:rsid w:val="009A22EC"/>
    <w:rsid w:val="009A3A17"/>
    <w:rsid w:val="009A425F"/>
    <w:rsid w:val="009A4B3B"/>
    <w:rsid w:val="009A5485"/>
    <w:rsid w:val="009A55A9"/>
    <w:rsid w:val="009A5B3F"/>
    <w:rsid w:val="009A6BFF"/>
    <w:rsid w:val="009A7233"/>
    <w:rsid w:val="009B0393"/>
    <w:rsid w:val="009B0451"/>
    <w:rsid w:val="009B0470"/>
    <w:rsid w:val="009B1ADB"/>
    <w:rsid w:val="009B2314"/>
    <w:rsid w:val="009B2B3C"/>
    <w:rsid w:val="009B2C74"/>
    <w:rsid w:val="009B4A19"/>
    <w:rsid w:val="009B5661"/>
    <w:rsid w:val="009B68E7"/>
    <w:rsid w:val="009B7FC4"/>
    <w:rsid w:val="009C0246"/>
    <w:rsid w:val="009C2C62"/>
    <w:rsid w:val="009C4494"/>
    <w:rsid w:val="009D1D92"/>
    <w:rsid w:val="009D1F41"/>
    <w:rsid w:val="009D2635"/>
    <w:rsid w:val="009D3B0F"/>
    <w:rsid w:val="009D4612"/>
    <w:rsid w:val="009D4D4A"/>
    <w:rsid w:val="009D4DBB"/>
    <w:rsid w:val="009D502E"/>
    <w:rsid w:val="009D510B"/>
    <w:rsid w:val="009D57E6"/>
    <w:rsid w:val="009D5FA5"/>
    <w:rsid w:val="009D6E82"/>
    <w:rsid w:val="009E3B4C"/>
    <w:rsid w:val="009E3EDC"/>
    <w:rsid w:val="009E4446"/>
    <w:rsid w:val="009E4F46"/>
    <w:rsid w:val="009E4FB9"/>
    <w:rsid w:val="009E5C70"/>
    <w:rsid w:val="009E5D0C"/>
    <w:rsid w:val="009E78CF"/>
    <w:rsid w:val="009F05BC"/>
    <w:rsid w:val="009F0B32"/>
    <w:rsid w:val="009F0B73"/>
    <w:rsid w:val="009F120D"/>
    <w:rsid w:val="009F186F"/>
    <w:rsid w:val="009F1D84"/>
    <w:rsid w:val="009F214F"/>
    <w:rsid w:val="009F2DF8"/>
    <w:rsid w:val="009F58A3"/>
    <w:rsid w:val="009F71B1"/>
    <w:rsid w:val="009F7A86"/>
    <w:rsid w:val="00A00910"/>
    <w:rsid w:val="00A013C0"/>
    <w:rsid w:val="00A01A9D"/>
    <w:rsid w:val="00A02C2C"/>
    <w:rsid w:val="00A03DE6"/>
    <w:rsid w:val="00A04216"/>
    <w:rsid w:val="00A043C0"/>
    <w:rsid w:val="00A0489A"/>
    <w:rsid w:val="00A04FAE"/>
    <w:rsid w:val="00A053D5"/>
    <w:rsid w:val="00A06618"/>
    <w:rsid w:val="00A06ABD"/>
    <w:rsid w:val="00A113B2"/>
    <w:rsid w:val="00A128CE"/>
    <w:rsid w:val="00A133DC"/>
    <w:rsid w:val="00A140DD"/>
    <w:rsid w:val="00A14E42"/>
    <w:rsid w:val="00A14F41"/>
    <w:rsid w:val="00A1622A"/>
    <w:rsid w:val="00A16775"/>
    <w:rsid w:val="00A16FF6"/>
    <w:rsid w:val="00A20027"/>
    <w:rsid w:val="00A2312B"/>
    <w:rsid w:val="00A2370B"/>
    <w:rsid w:val="00A24075"/>
    <w:rsid w:val="00A2409F"/>
    <w:rsid w:val="00A25BD9"/>
    <w:rsid w:val="00A30267"/>
    <w:rsid w:val="00A305AA"/>
    <w:rsid w:val="00A3255B"/>
    <w:rsid w:val="00A33422"/>
    <w:rsid w:val="00A374D9"/>
    <w:rsid w:val="00A37AD4"/>
    <w:rsid w:val="00A411BB"/>
    <w:rsid w:val="00A418F3"/>
    <w:rsid w:val="00A41B14"/>
    <w:rsid w:val="00A44B97"/>
    <w:rsid w:val="00A461AC"/>
    <w:rsid w:val="00A46726"/>
    <w:rsid w:val="00A47A02"/>
    <w:rsid w:val="00A47B41"/>
    <w:rsid w:val="00A5040E"/>
    <w:rsid w:val="00A5262A"/>
    <w:rsid w:val="00A54B91"/>
    <w:rsid w:val="00A554AA"/>
    <w:rsid w:val="00A57491"/>
    <w:rsid w:val="00A60E59"/>
    <w:rsid w:val="00A6101D"/>
    <w:rsid w:val="00A61662"/>
    <w:rsid w:val="00A63BA2"/>
    <w:rsid w:val="00A64F33"/>
    <w:rsid w:val="00A67849"/>
    <w:rsid w:val="00A70EB7"/>
    <w:rsid w:val="00A7133C"/>
    <w:rsid w:val="00A71911"/>
    <w:rsid w:val="00A728D4"/>
    <w:rsid w:val="00A73904"/>
    <w:rsid w:val="00A7596D"/>
    <w:rsid w:val="00A759BC"/>
    <w:rsid w:val="00A75AB1"/>
    <w:rsid w:val="00A75F36"/>
    <w:rsid w:val="00A75F99"/>
    <w:rsid w:val="00A76EBB"/>
    <w:rsid w:val="00A775EC"/>
    <w:rsid w:val="00A77C95"/>
    <w:rsid w:val="00A77F26"/>
    <w:rsid w:val="00A80401"/>
    <w:rsid w:val="00A804F2"/>
    <w:rsid w:val="00A8337F"/>
    <w:rsid w:val="00A837A9"/>
    <w:rsid w:val="00A83F29"/>
    <w:rsid w:val="00A84D4B"/>
    <w:rsid w:val="00A855A6"/>
    <w:rsid w:val="00A858F3"/>
    <w:rsid w:val="00A85E06"/>
    <w:rsid w:val="00A87F79"/>
    <w:rsid w:val="00A9060F"/>
    <w:rsid w:val="00A90927"/>
    <w:rsid w:val="00A90B22"/>
    <w:rsid w:val="00A9148B"/>
    <w:rsid w:val="00A91D5C"/>
    <w:rsid w:val="00A95455"/>
    <w:rsid w:val="00A95AC4"/>
    <w:rsid w:val="00A962B3"/>
    <w:rsid w:val="00A96FE3"/>
    <w:rsid w:val="00A97350"/>
    <w:rsid w:val="00A97F01"/>
    <w:rsid w:val="00AA07A2"/>
    <w:rsid w:val="00AA2170"/>
    <w:rsid w:val="00AA30F1"/>
    <w:rsid w:val="00AA575C"/>
    <w:rsid w:val="00AA5CB1"/>
    <w:rsid w:val="00AA5F8D"/>
    <w:rsid w:val="00AB064F"/>
    <w:rsid w:val="00AB0AD0"/>
    <w:rsid w:val="00AB1204"/>
    <w:rsid w:val="00AB2302"/>
    <w:rsid w:val="00AB27A3"/>
    <w:rsid w:val="00AB34B9"/>
    <w:rsid w:val="00AB3A8E"/>
    <w:rsid w:val="00AB3FA9"/>
    <w:rsid w:val="00AB5843"/>
    <w:rsid w:val="00AB5D4B"/>
    <w:rsid w:val="00AB6765"/>
    <w:rsid w:val="00AB6CE6"/>
    <w:rsid w:val="00AB6E63"/>
    <w:rsid w:val="00AB739F"/>
    <w:rsid w:val="00AB7A67"/>
    <w:rsid w:val="00AC0D1E"/>
    <w:rsid w:val="00AC0E6C"/>
    <w:rsid w:val="00AC27C8"/>
    <w:rsid w:val="00AC2B6B"/>
    <w:rsid w:val="00AC3275"/>
    <w:rsid w:val="00AC4223"/>
    <w:rsid w:val="00AC4788"/>
    <w:rsid w:val="00AC61E5"/>
    <w:rsid w:val="00AD2993"/>
    <w:rsid w:val="00AD5F65"/>
    <w:rsid w:val="00AD6EE3"/>
    <w:rsid w:val="00AD7201"/>
    <w:rsid w:val="00AD7E72"/>
    <w:rsid w:val="00AE12FF"/>
    <w:rsid w:val="00AE2456"/>
    <w:rsid w:val="00AE4A07"/>
    <w:rsid w:val="00AE4A81"/>
    <w:rsid w:val="00AE4A98"/>
    <w:rsid w:val="00AE57DB"/>
    <w:rsid w:val="00AE5B2E"/>
    <w:rsid w:val="00AE5E22"/>
    <w:rsid w:val="00AE6ACD"/>
    <w:rsid w:val="00AF0768"/>
    <w:rsid w:val="00AF23AC"/>
    <w:rsid w:val="00AF2847"/>
    <w:rsid w:val="00AF3251"/>
    <w:rsid w:val="00AF450F"/>
    <w:rsid w:val="00AF51A6"/>
    <w:rsid w:val="00AF5EA3"/>
    <w:rsid w:val="00AF6659"/>
    <w:rsid w:val="00B0099F"/>
    <w:rsid w:val="00B009C3"/>
    <w:rsid w:val="00B01B70"/>
    <w:rsid w:val="00B020B8"/>
    <w:rsid w:val="00B02B70"/>
    <w:rsid w:val="00B02F76"/>
    <w:rsid w:val="00B06B97"/>
    <w:rsid w:val="00B07052"/>
    <w:rsid w:val="00B077C6"/>
    <w:rsid w:val="00B11E8B"/>
    <w:rsid w:val="00B11F5B"/>
    <w:rsid w:val="00B122A5"/>
    <w:rsid w:val="00B13F00"/>
    <w:rsid w:val="00B14CC1"/>
    <w:rsid w:val="00B1627D"/>
    <w:rsid w:val="00B162F2"/>
    <w:rsid w:val="00B16E09"/>
    <w:rsid w:val="00B21491"/>
    <w:rsid w:val="00B21867"/>
    <w:rsid w:val="00B228AC"/>
    <w:rsid w:val="00B2302F"/>
    <w:rsid w:val="00B237F2"/>
    <w:rsid w:val="00B24C58"/>
    <w:rsid w:val="00B25FD0"/>
    <w:rsid w:val="00B262B3"/>
    <w:rsid w:val="00B268F9"/>
    <w:rsid w:val="00B274ED"/>
    <w:rsid w:val="00B27718"/>
    <w:rsid w:val="00B30228"/>
    <w:rsid w:val="00B309E1"/>
    <w:rsid w:val="00B312E2"/>
    <w:rsid w:val="00B31DE2"/>
    <w:rsid w:val="00B3240F"/>
    <w:rsid w:val="00B33E7F"/>
    <w:rsid w:val="00B34A04"/>
    <w:rsid w:val="00B37281"/>
    <w:rsid w:val="00B37B60"/>
    <w:rsid w:val="00B40428"/>
    <w:rsid w:val="00B42861"/>
    <w:rsid w:val="00B429ED"/>
    <w:rsid w:val="00B441BD"/>
    <w:rsid w:val="00B445F0"/>
    <w:rsid w:val="00B4597F"/>
    <w:rsid w:val="00B47128"/>
    <w:rsid w:val="00B472F4"/>
    <w:rsid w:val="00B47B63"/>
    <w:rsid w:val="00B50EFE"/>
    <w:rsid w:val="00B513E7"/>
    <w:rsid w:val="00B51D72"/>
    <w:rsid w:val="00B522E8"/>
    <w:rsid w:val="00B53C74"/>
    <w:rsid w:val="00B53DE8"/>
    <w:rsid w:val="00B55251"/>
    <w:rsid w:val="00B55E18"/>
    <w:rsid w:val="00B57526"/>
    <w:rsid w:val="00B5769D"/>
    <w:rsid w:val="00B61E12"/>
    <w:rsid w:val="00B620CC"/>
    <w:rsid w:val="00B6260C"/>
    <w:rsid w:val="00B62CF8"/>
    <w:rsid w:val="00B63177"/>
    <w:rsid w:val="00B63B24"/>
    <w:rsid w:val="00B63CAD"/>
    <w:rsid w:val="00B6467B"/>
    <w:rsid w:val="00B64FFF"/>
    <w:rsid w:val="00B66010"/>
    <w:rsid w:val="00B663E4"/>
    <w:rsid w:val="00B66D46"/>
    <w:rsid w:val="00B70B16"/>
    <w:rsid w:val="00B71165"/>
    <w:rsid w:val="00B717C2"/>
    <w:rsid w:val="00B7185C"/>
    <w:rsid w:val="00B71ADE"/>
    <w:rsid w:val="00B748CF"/>
    <w:rsid w:val="00B76B1E"/>
    <w:rsid w:val="00B81A0D"/>
    <w:rsid w:val="00B81AAB"/>
    <w:rsid w:val="00B8258F"/>
    <w:rsid w:val="00B9371B"/>
    <w:rsid w:val="00B9450B"/>
    <w:rsid w:val="00B952DD"/>
    <w:rsid w:val="00B95C95"/>
    <w:rsid w:val="00B9611E"/>
    <w:rsid w:val="00B97622"/>
    <w:rsid w:val="00B97A46"/>
    <w:rsid w:val="00B97C23"/>
    <w:rsid w:val="00BA172F"/>
    <w:rsid w:val="00BA2136"/>
    <w:rsid w:val="00BA318E"/>
    <w:rsid w:val="00BA3274"/>
    <w:rsid w:val="00BA4BC7"/>
    <w:rsid w:val="00BB14F0"/>
    <w:rsid w:val="00BB217F"/>
    <w:rsid w:val="00BB326D"/>
    <w:rsid w:val="00BB4B4F"/>
    <w:rsid w:val="00BB4BCA"/>
    <w:rsid w:val="00BB5056"/>
    <w:rsid w:val="00BB5096"/>
    <w:rsid w:val="00BB5631"/>
    <w:rsid w:val="00BB5E9A"/>
    <w:rsid w:val="00BB778B"/>
    <w:rsid w:val="00BC01FE"/>
    <w:rsid w:val="00BC166A"/>
    <w:rsid w:val="00BC2343"/>
    <w:rsid w:val="00BC2AD5"/>
    <w:rsid w:val="00BC35F9"/>
    <w:rsid w:val="00BC43EB"/>
    <w:rsid w:val="00BC444A"/>
    <w:rsid w:val="00BC506B"/>
    <w:rsid w:val="00BC5233"/>
    <w:rsid w:val="00BD0E4A"/>
    <w:rsid w:val="00BD12FF"/>
    <w:rsid w:val="00BD184C"/>
    <w:rsid w:val="00BD1913"/>
    <w:rsid w:val="00BD3425"/>
    <w:rsid w:val="00BD5AC7"/>
    <w:rsid w:val="00BD7306"/>
    <w:rsid w:val="00BD7630"/>
    <w:rsid w:val="00BD7862"/>
    <w:rsid w:val="00BE1162"/>
    <w:rsid w:val="00BE290E"/>
    <w:rsid w:val="00BE4B4C"/>
    <w:rsid w:val="00BE51F3"/>
    <w:rsid w:val="00BE577A"/>
    <w:rsid w:val="00BE607E"/>
    <w:rsid w:val="00BE760D"/>
    <w:rsid w:val="00BF0538"/>
    <w:rsid w:val="00BF08A0"/>
    <w:rsid w:val="00BF2F10"/>
    <w:rsid w:val="00BF4FAD"/>
    <w:rsid w:val="00BF5146"/>
    <w:rsid w:val="00BF67E3"/>
    <w:rsid w:val="00BF7716"/>
    <w:rsid w:val="00C001E4"/>
    <w:rsid w:val="00C00714"/>
    <w:rsid w:val="00C01403"/>
    <w:rsid w:val="00C0205D"/>
    <w:rsid w:val="00C02408"/>
    <w:rsid w:val="00C036D1"/>
    <w:rsid w:val="00C03C3D"/>
    <w:rsid w:val="00C11038"/>
    <w:rsid w:val="00C116D6"/>
    <w:rsid w:val="00C118EA"/>
    <w:rsid w:val="00C12556"/>
    <w:rsid w:val="00C12CDD"/>
    <w:rsid w:val="00C16159"/>
    <w:rsid w:val="00C17BFE"/>
    <w:rsid w:val="00C201DF"/>
    <w:rsid w:val="00C20469"/>
    <w:rsid w:val="00C206E8"/>
    <w:rsid w:val="00C20A97"/>
    <w:rsid w:val="00C20C1F"/>
    <w:rsid w:val="00C20FDF"/>
    <w:rsid w:val="00C2414F"/>
    <w:rsid w:val="00C24A06"/>
    <w:rsid w:val="00C24AED"/>
    <w:rsid w:val="00C30A48"/>
    <w:rsid w:val="00C30D42"/>
    <w:rsid w:val="00C30E2A"/>
    <w:rsid w:val="00C32619"/>
    <w:rsid w:val="00C33945"/>
    <w:rsid w:val="00C33D5A"/>
    <w:rsid w:val="00C3530C"/>
    <w:rsid w:val="00C354DB"/>
    <w:rsid w:val="00C362CD"/>
    <w:rsid w:val="00C36B36"/>
    <w:rsid w:val="00C40053"/>
    <w:rsid w:val="00C40E38"/>
    <w:rsid w:val="00C41401"/>
    <w:rsid w:val="00C45A32"/>
    <w:rsid w:val="00C46748"/>
    <w:rsid w:val="00C474A9"/>
    <w:rsid w:val="00C529C1"/>
    <w:rsid w:val="00C5381B"/>
    <w:rsid w:val="00C541F6"/>
    <w:rsid w:val="00C55C08"/>
    <w:rsid w:val="00C56DFF"/>
    <w:rsid w:val="00C573C7"/>
    <w:rsid w:val="00C57AD0"/>
    <w:rsid w:val="00C60BED"/>
    <w:rsid w:val="00C61908"/>
    <w:rsid w:val="00C6202B"/>
    <w:rsid w:val="00C650FF"/>
    <w:rsid w:val="00C66767"/>
    <w:rsid w:val="00C66C69"/>
    <w:rsid w:val="00C678F0"/>
    <w:rsid w:val="00C707BE"/>
    <w:rsid w:val="00C70841"/>
    <w:rsid w:val="00C7095D"/>
    <w:rsid w:val="00C711E0"/>
    <w:rsid w:val="00C72AAB"/>
    <w:rsid w:val="00C738CA"/>
    <w:rsid w:val="00C7711E"/>
    <w:rsid w:val="00C803C0"/>
    <w:rsid w:val="00C80482"/>
    <w:rsid w:val="00C82D71"/>
    <w:rsid w:val="00C840C0"/>
    <w:rsid w:val="00C84F72"/>
    <w:rsid w:val="00C85A2F"/>
    <w:rsid w:val="00C90506"/>
    <w:rsid w:val="00C907BD"/>
    <w:rsid w:val="00C92853"/>
    <w:rsid w:val="00C92CA8"/>
    <w:rsid w:val="00C92E61"/>
    <w:rsid w:val="00C93154"/>
    <w:rsid w:val="00C968BF"/>
    <w:rsid w:val="00C979A0"/>
    <w:rsid w:val="00CA0EDC"/>
    <w:rsid w:val="00CA14DE"/>
    <w:rsid w:val="00CA1AA8"/>
    <w:rsid w:val="00CA40B6"/>
    <w:rsid w:val="00CA6C30"/>
    <w:rsid w:val="00CB07BD"/>
    <w:rsid w:val="00CB0DB4"/>
    <w:rsid w:val="00CB0F6D"/>
    <w:rsid w:val="00CB0FB8"/>
    <w:rsid w:val="00CB3F3F"/>
    <w:rsid w:val="00CB4147"/>
    <w:rsid w:val="00CB5240"/>
    <w:rsid w:val="00CB56DE"/>
    <w:rsid w:val="00CB582E"/>
    <w:rsid w:val="00CB6741"/>
    <w:rsid w:val="00CB7E2C"/>
    <w:rsid w:val="00CC0624"/>
    <w:rsid w:val="00CC09F1"/>
    <w:rsid w:val="00CC28A1"/>
    <w:rsid w:val="00CC2FC0"/>
    <w:rsid w:val="00CC4410"/>
    <w:rsid w:val="00CC5124"/>
    <w:rsid w:val="00CC5444"/>
    <w:rsid w:val="00CC61E0"/>
    <w:rsid w:val="00CC766C"/>
    <w:rsid w:val="00CD0444"/>
    <w:rsid w:val="00CD08E9"/>
    <w:rsid w:val="00CD0DD9"/>
    <w:rsid w:val="00CD138F"/>
    <w:rsid w:val="00CD1F9A"/>
    <w:rsid w:val="00CD3350"/>
    <w:rsid w:val="00CD4BE0"/>
    <w:rsid w:val="00CD4C40"/>
    <w:rsid w:val="00CD4EFF"/>
    <w:rsid w:val="00CD65C2"/>
    <w:rsid w:val="00CE334C"/>
    <w:rsid w:val="00CE621F"/>
    <w:rsid w:val="00CE782C"/>
    <w:rsid w:val="00CF04D5"/>
    <w:rsid w:val="00CF3A64"/>
    <w:rsid w:val="00CF3BAB"/>
    <w:rsid w:val="00CF3E6E"/>
    <w:rsid w:val="00CF4819"/>
    <w:rsid w:val="00CF6366"/>
    <w:rsid w:val="00CF67B5"/>
    <w:rsid w:val="00D00248"/>
    <w:rsid w:val="00D00507"/>
    <w:rsid w:val="00D00DFC"/>
    <w:rsid w:val="00D01E2B"/>
    <w:rsid w:val="00D01FBE"/>
    <w:rsid w:val="00D024B4"/>
    <w:rsid w:val="00D025ED"/>
    <w:rsid w:val="00D0350C"/>
    <w:rsid w:val="00D06911"/>
    <w:rsid w:val="00D07375"/>
    <w:rsid w:val="00D07472"/>
    <w:rsid w:val="00D07A7D"/>
    <w:rsid w:val="00D11CA1"/>
    <w:rsid w:val="00D13930"/>
    <w:rsid w:val="00D141C9"/>
    <w:rsid w:val="00D1480F"/>
    <w:rsid w:val="00D14ED6"/>
    <w:rsid w:val="00D1689A"/>
    <w:rsid w:val="00D22161"/>
    <w:rsid w:val="00D22C9F"/>
    <w:rsid w:val="00D235E3"/>
    <w:rsid w:val="00D24DC4"/>
    <w:rsid w:val="00D250B9"/>
    <w:rsid w:val="00D26D90"/>
    <w:rsid w:val="00D27B3F"/>
    <w:rsid w:val="00D304D3"/>
    <w:rsid w:val="00D315BC"/>
    <w:rsid w:val="00D316CE"/>
    <w:rsid w:val="00D33B3D"/>
    <w:rsid w:val="00D35086"/>
    <w:rsid w:val="00D37CBD"/>
    <w:rsid w:val="00D37F68"/>
    <w:rsid w:val="00D400B2"/>
    <w:rsid w:val="00D41191"/>
    <w:rsid w:val="00D418EC"/>
    <w:rsid w:val="00D41A82"/>
    <w:rsid w:val="00D42B53"/>
    <w:rsid w:val="00D4408E"/>
    <w:rsid w:val="00D454D7"/>
    <w:rsid w:val="00D455C0"/>
    <w:rsid w:val="00D460DD"/>
    <w:rsid w:val="00D4694D"/>
    <w:rsid w:val="00D46F86"/>
    <w:rsid w:val="00D47041"/>
    <w:rsid w:val="00D50289"/>
    <w:rsid w:val="00D5094A"/>
    <w:rsid w:val="00D5139E"/>
    <w:rsid w:val="00D5390B"/>
    <w:rsid w:val="00D53FD8"/>
    <w:rsid w:val="00D541B1"/>
    <w:rsid w:val="00D551BE"/>
    <w:rsid w:val="00D556A0"/>
    <w:rsid w:val="00D57C1E"/>
    <w:rsid w:val="00D57EDB"/>
    <w:rsid w:val="00D60DFD"/>
    <w:rsid w:val="00D63E88"/>
    <w:rsid w:val="00D66C72"/>
    <w:rsid w:val="00D66FB5"/>
    <w:rsid w:val="00D72FA7"/>
    <w:rsid w:val="00D75540"/>
    <w:rsid w:val="00D76CCA"/>
    <w:rsid w:val="00D77131"/>
    <w:rsid w:val="00D80CFB"/>
    <w:rsid w:val="00D81211"/>
    <w:rsid w:val="00D81B49"/>
    <w:rsid w:val="00D82D80"/>
    <w:rsid w:val="00D83E56"/>
    <w:rsid w:val="00D8515D"/>
    <w:rsid w:val="00D87138"/>
    <w:rsid w:val="00D87140"/>
    <w:rsid w:val="00D90D58"/>
    <w:rsid w:val="00D90FC4"/>
    <w:rsid w:val="00D93518"/>
    <w:rsid w:val="00D93536"/>
    <w:rsid w:val="00D944AB"/>
    <w:rsid w:val="00D9471A"/>
    <w:rsid w:val="00D94910"/>
    <w:rsid w:val="00D94E83"/>
    <w:rsid w:val="00D951CA"/>
    <w:rsid w:val="00D95722"/>
    <w:rsid w:val="00D96952"/>
    <w:rsid w:val="00DA0B35"/>
    <w:rsid w:val="00DA0E91"/>
    <w:rsid w:val="00DA11E5"/>
    <w:rsid w:val="00DA23E0"/>
    <w:rsid w:val="00DA26D6"/>
    <w:rsid w:val="00DA2DD6"/>
    <w:rsid w:val="00DA3F6E"/>
    <w:rsid w:val="00DA513D"/>
    <w:rsid w:val="00DA563E"/>
    <w:rsid w:val="00DA5E31"/>
    <w:rsid w:val="00DA660C"/>
    <w:rsid w:val="00DA69F6"/>
    <w:rsid w:val="00DA6EDD"/>
    <w:rsid w:val="00DA72C6"/>
    <w:rsid w:val="00DB18BF"/>
    <w:rsid w:val="00DB1FA2"/>
    <w:rsid w:val="00DB372B"/>
    <w:rsid w:val="00DB49E7"/>
    <w:rsid w:val="00DB551D"/>
    <w:rsid w:val="00DB601D"/>
    <w:rsid w:val="00DB70AD"/>
    <w:rsid w:val="00DB78EF"/>
    <w:rsid w:val="00DC1E91"/>
    <w:rsid w:val="00DC2BB5"/>
    <w:rsid w:val="00DC346E"/>
    <w:rsid w:val="00DC4D4B"/>
    <w:rsid w:val="00DC6825"/>
    <w:rsid w:val="00DC71AA"/>
    <w:rsid w:val="00DD049F"/>
    <w:rsid w:val="00DD17DA"/>
    <w:rsid w:val="00DD1984"/>
    <w:rsid w:val="00DD1C26"/>
    <w:rsid w:val="00DD1E10"/>
    <w:rsid w:val="00DD1EE4"/>
    <w:rsid w:val="00DD223B"/>
    <w:rsid w:val="00DD2D2A"/>
    <w:rsid w:val="00DD341F"/>
    <w:rsid w:val="00DD378A"/>
    <w:rsid w:val="00DD4DE2"/>
    <w:rsid w:val="00DD655B"/>
    <w:rsid w:val="00DD678E"/>
    <w:rsid w:val="00DE10CE"/>
    <w:rsid w:val="00DE197C"/>
    <w:rsid w:val="00DE1A9D"/>
    <w:rsid w:val="00DE23BA"/>
    <w:rsid w:val="00DE2AD6"/>
    <w:rsid w:val="00DE33ED"/>
    <w:rsid w:val="00DE3A1F"/>
    <w:rsid w:val="00DE6BC8"/>
    <w:rsid w:val="00DE7B3D"/>
    <w:rsid w:val="00DF1747"/>
    <w:rsid w:val="00DF1C70"/>
    <w:rsid w:val="00DF3922"/>
    <w:rsid w:val="00DF3B8B"/>
    <w:rsid w:val="00DF3D42"/>
    <w:rsid w:val="00DF47E1"/>
    <w:rsid w:val="00DF48F1"/>
    <w:rsid w:val="00DF52A4"/>
    <w:rsid w:val="00DF59DD"/>
    <w:rsid w:val="00DF5F26"/>
    <w:rsid w:val="00DF636D"/>
    <w:rsid w:val="00DF746A"/>
    <w:rsid w:val="00E00010"/>
    <w:rsid w:val="00E00A4E"/>
    <w:rsid w:val="00E00BBB"/>
    <w:rsid w:val="00E015CE"/>
    <w:rsid w:val="00E01985"/>
    <w:rsid w:val="00E01D94"/>
    <w:rsid w:val="00E020D8"/>
    <w:rsid w:val="00E02607"/>
    <w:rsid w:val="00E02645"/>
    <w:rsid w:val="00E029DF"/>
    <w:rsid w:val="00E04D4B"/>
    <w:rsid w:val="00E06A3B"/>
    <w:rsid w:val="00E07BD0"/>
    <w:rsid w:val="00E07D24"/>
    <w:rsid w:val="00E10615"/>
    <w:rsid w:val="00E10970"/>
    <w:rsid w:val="00E10EEE"/>
    <w:rsid w:val="00E122CB"/>
    <w:rsid w:val="00E127CD"/>
    <w:rsid w:val="00E14183"/>
    <w:rsid w:val="00E14D39"/>
    <w:rsid w:val="00E15306"/>
    <w:rsid w:val="00E16ED9"/>
    <w:rsid w:val="00E17837"/>
    <w:rsid w:val="00E1791C"/>
    <w:rsid w:val="00E20427"/>
    <w:rsid w:val="00E20FC6"/>
    <w:rsid w:val="00E20FDA"/>
    <w:rsid w:val="00E21F0A"/>
    <w:rsid w:val="00E22F7B"/>
    <w:rsid w:val="00E231CF"/>
    <w:rsid w:val="00E247D5"/>
    <w:rsid w:val="00E24D1C"/>
    <w:rsid w:val="00E2756D"/>
    <w:rsid w:val="00E30CFC"/>
    <w:rsid w:val="00E32EB8"/>
    <w:rsid w:val="00E33398"/>
    <w:rsid w:val="00E35759"/>
    <w:rsid w:val="00E37FFC"/>
    <w:rsid w:val="00E402EA"/>
    <w:rsid w:val="00E410CC"/>
    <w:rsid w:val="00E42B17"/>
    <w:rsid w:val="00E43D0E"/>
    <w:rsid w:val="00E441F6"/>
    <w:rsid w:val="00E46C57"/>
    <w:rsid w:val="00E471DE"/>
    <w:rsid w:val="00E52377"/>
    <w:rsid w:val="00E52509"/>
    <w:rsid w:val="00E54468"/>
    <w:rsid w:val="00E5528B"/>
    <w:rsid w:val="00E560CB"/>
    <w:rsid w:val="00E561B0"/>
    <w:rsid w:val="00E5636A"/>
    <w:rsid w:val="00E56ADB"/>
    <w:rsid w:val="00E57A64"/>
    <w:rsid w:val="00E613AC"/>
    <w:rsid w:val="00E614C9"/>
    <w:rsid w:val="00E61A05"/>
    <w:rsid w:val="00E621CD"/>
    <w:rsid w:val="00E62E54"/>
    <w:rsid w:val="00E70DB0"/>
    <w:rsid w:val="00E70FAD"/>
    <w:rsid w:val="00E711AC"/>
    <w:rsid w:val="00E72223"/>
    <w:rsid w:val="00E7256F"/>
    <w:rsid w:val="00E7324D"/>
    <w:rsid w:val="00E7466B"/>
    <w:rsid w:val="00E749D4"/>
    <w:rsid w:val="00E763D4"/>
    <w:rsid w:val="00E76C7A"/>
    <w:rsid w:val="00E779FC"/>
    <w:rsid w:val="00E800F4"/>
    <w:rsid w:val="00E80738"/>
    <w:rsid w:val="00E8441A"/>
    <w:rsid w:val="00E85492"/>
    <w:rsid w:val="00E90321"/>
    <w:rsid w:val="00E918DA"/>
    <w:rsid w:val="00E91F79"/>
    <w:rsid w:val="00E92843"/>
    <w:rsid w:val="00E92F49"/>
    <w:rsid w:val="00E965C6"/>
    <w:rsid w:val="00E96E6D"/>
    <w:rsid w:val="00E96F5B"/>
    <w:rsid w:val="00EA1DEE"/>
    <w:rsid w:val="00EA1FF1"/>
    <w:rsid w:val="00EA2D9D"/>
    <w:rsid w:val="00EA4231"/>
    <w:rsid w:val="00EA53B6"/>
    <w:rsid w:val="00EA5A63"/>
    <w:rsid w:val="00EA5F6B"/>
    <w:rsid w:val="00EA6BB5"/>
    <w:rsid w:val="00EA6E86"/>
    <w:rsid w:val="00EA7817"/>
    <w:rsid w:val="00EB2488"/>
    <w:rsid w:val="00EB2A46"/>
    <w:rsid w:val="00EB3AA6"/>
    <w:rsid w:val="00EB556C"/>
    <w:rsid w:val="00EB557C"/>
    <w:rsid w:val="00EB7413"/>
    <w:rsid w:val="00EC0060"/>
    <w:rsid w:val="00EC00CC"/>
    <w:rsid w:val="00EC0A1D"/>
    <w:rsid w:val="00EC1085"/>
    <w:rsid w:val="00EC22F6"/>
    <w:rsid w:val="00EC22F8"/>
    <w:rsid w:val="00EC26F9"/>
    <w:rsid w:val="00EC3921"/>
    <w:rsid w:val="00EC485F"/>
    <w:rsid w:val="00EC5520"/>
    <w:rsid w:val="00EC5E61"/>
    <w:rsid w:val="00EC6D0D"/>
    <w:rsid w:val="00EC6E05"/>
    <w:rsid w:val="00ED0B24"/>
    <w:rsid w:val="00ED1B75"/>
    <w:rsid w:val="00ED266A"/>
    <w:rsid w:val="00ED2988"/>
    <w:rsid w:val="00ED3BD4"/>
    <w:rsid w:val="00ED5897"/>
    <w:rsid w:val="00ED5E41"/>
    <w:rsid w:val="00ED5E89"/>
    <w:rsid w:val="00ED7267"/>
    <w:rsid w:val="00ED791F"/>
    <w:rsid w:val="00EE0E00"/>
    <w:rsid w:val="00EE4307"/>
    <w:rsid w:val="00EE4BEB"/>
    <w:rsid w:val="00EE52C4"/>
    <w:rsid w:val="00EE5AE1"/>
    <w:rsid w:val="00EE5F81"/>
    <w:rsid w:val="00EF0317"/>
    <w:rsid w:val="00EF087A"/>
    <w:rsid w:val="00EF171C"/>
    <w:rsid w:val="00EF3A4E"/>
    <w:rsid w:val="00EF55B7"/>
    <w:rsid w:val="00EF5A5E"/>
    <w:rsid w:val="00F00A2C"/>
    <w:rsid w:val="00F00AE7"/>
    <w:rsid w:val="00F01046"/>
    <w:rsid w:val="00F01AB5"/>
    <w:rsid w:val="00F02E6D"/>
    <w:rsid w:val="00F03606"/>
    <w:rsid w:val="00F037A6"/>
    <w:rsid w:val="00F04FAE"/>
    <w:rsid w:val="00F07A45"/>
    <w:rsid w:val="00F07E4C"/>
    <w:rsid w:val="00F10158"/>
    <w:rsid w:val="00F103AC"/>
    <w:rsid w:val="00F11C4E"/>
    <w:rsid w:val="00F12BB1"/>
    <w:rsid w:val="00F12CBB"/>
    <w:rsid w:val="00F137E9"/>
    <w:rsid w:val="00F139D0"/>
    <w:rsid w:val="00F13B0B"/>
    <w:rsid w:val="00F13E80"/>
    <w:rsid w:val="00F14E21"/>
    <w:rsid w:val="00F1507D"/>
    <w:rsid w:val="00F15573"/>
    <w:rsid w:val="00F175DC"/>
    <w:rsid w:val="00F17903"/>
    <w:rsid w:val="00F17E50"/>
    <w:rsid w:val="00F20866"/>
    <w:rsid w:val="00F21162"/>
    <w:rsid w:val="00F2165A"/>
    <w:rsid w:val="00F219F9"/>
    <w:rsid w:val="00F220C0"/>
    <w:rsid w:val="00F22677"/>
    <w:rsid w:val="00F236F2"/>
    <w:rsid w:val="00F24AE6"/>
    <w:rsid w:val="00F24DC6"/>
    <w:rsid w:val="00F2597D"/>
    <w:rsid w:val="00F264D6"/>
    <w:rsid w:val="00F26B14"/>
    <w:rsid w:val="00F26C35"/>
    <w:rsid w:val="00F27514"/>
    <w:rsid w:val="00F30647"/>
    <w:rsid w:val="00F30701"/>
    <w:rsid w:val="00F31343"/>
    <w:rsid w:val="00F3406C"/>
    <w:rsid w:val="00F35840"/>
    <w:rsid w:val="00F41F2D"/>
    <w:rsid w:val="00F42345"/>
    <w:rsid w:val="00F446E9"/>
    <w:rsid w:val="00F44BB2"/>
    <w:rsid w:val="00F44F72"/>
    <w:rsid w:val="00F456E9"/>
    <w:rsid w:val="00F46085"/>
    <w:rsid w:val="00F46383"/>
    <w:rsid w:val="00F463B3"/>
    <w:rsid w:val="00F50A53"/>
    <w:rsid w:val="00F50D3C"/>
    <w:rsid w:val="00F51FEB"/>
    <w:rsid w:val="00F5200F"/>
    <w:rsid w:val="00F52C27"/>
    <w:rsid w:val="00F533F9"/>
    <w:rsid w:val="00F54DFA"/>
    <w:rsid w:val="00F60F09"/>
    <w:rsid w:val="00F613C0"/>
    <w:rsid w:val="00F61DD8"/>
    <w:rsid w:val="00F6248F"/>
    <w:rsid w:val="00F6279D"/>
    <w:rsid w:val="00F65CF9"/>
    <w:rsid w:val="00F662D9"/>
    <w:rsid w:val="00F676C5"/>
    <w:rsid w:val="00F67EBF"/>
    <w:rsid w:val="00F7013F"/>
    <w:rsid w:val="00F70A7A"/>
    <w:rsid w:val="00F70D5D"/>
    <w:rsid w:val="00F70FFF"/>
    <w:rsid w:val="00F72292"/>
    <w:rsid w:val="00F7269D"/>
    <w:rsid w:val="00F73654"/>
    <w:rsid w:val="00F74B03"/>
    <w:rsid w:val="00F74FC8"/>
    <w:rsid w:val="00F7508D"/>
    <w:rsid w:val="00F75220"/>
    <w:rsid w:val="00F75BEB"/>
    <w:rsid w:val="00F77040"/>
    <w:rsid w:val="00F77DC4"/>
    <w:rsid w:val="00F80E26"/>
    <w:rsid w:val="00F81621"/>
    <w:rsid w:val="00F81C65"/>
    <w:rsid w:val="00F81F44"/>
    <w:rsid w:val="00F82445"/>
    <w:rsid w:val="00F82541"/>
    <w:rsid w:val="00F82BD7"/>
    <w:rsid w:val="00F82F23"/>
    <w:rsid w:val="00F83219"/>
    <w:rsid w:val="00F84AB7"/>
    <w:rsid w:val="00F85C64"/>
    <w:rsid w:val="00F85E17"/>
    <w:rsid w:val="00F871CE"/>
    <w:rsid w:val="00F872ED"/>
    <w:rsid w:val="00F87732"/>
    <w:rsid w:val="00F87FC3"/>
    <w:rsid w:val="00F90986"/>
    <w:rsid w:val="00F913E3"/>
    <w:rsid w:val="00F91774"/>
    <w:rsid w:val="00F91954"/>
    <w:rsid w:val="00F91FCD"/>
    <w:rsid w:val="00F93C6A"/>
    <w:rsid w:val="00F94035"/>
    <w:rsid w:val="00F9422D"/>
    <w:rsid w:val="00F95EC0"/>
    <w:rsid w:val="00FA1287"/>
    <w:rsid w:val="00FA22DC"/>
    <w:rsid w:val="00FA2351"/>
    <w:rsid w:val="00FA4A4E"/>
    <w:rsid w:val="00FA5A5A"/>
    <w:rsid w:val="00FB1212"/>
    <w:rsid w:val="00FB24AD"/>
    <w:rsid w:val="00FB3088"/>
    <w:rsid w:val="00FB3655"/>
    <w:rsid w:val="00FB4ACF"/>
    <w:rsid w:val="00FB5EBC"/>
    <w:rsid w:val="00FB5FCF"/>
    <w:rsid w:val="00FB615C"/>
    <w:rsid w:val="00FB7500"/>
    <w:rsid w:val="00FB7F00"/>
    <w:rsid w:val="00FC12FF"/>
    <w:rsid w:val="00FC19DE"/>
    <w:rsid w:val="00FC1DF0"/>
    <w:rsid w:val="00FC2655"/>
    <w:rsid w:val="00FC2AEC"/>
    <w:rsid w:val="00FC3740"/>
    <w:rsid w:val="00FC3F84"/>
    <w:rsid w:val="00FC5C54"/>
    <w:rsid w:val="00FC5FF4"/>
    <w:rsid w:val="00FC6328"/>
    <w:rsid w:val="00FC63A4"/>
    <w:rsid w:val="00FC7381"/>
    <w:rsid w:val="00FC794E"/>
    <w:rsid w:val="00FC7EF0"/>
    <w:rsid w:val="00FD03F0"/>
    <w:rsid w:val="00FD0D57"/>
    <w:rsid w:val="00FD1401"/>
    <w:rsid w:val="00FD1652"/>
    <w:rsid w:val="00FD1C65"/>
    <w:rsid w:val="00FD4268"/>
    <w:rsid w:val="00FD4585"/>
    <w:rsid w:val="00FD4ADF"/>
    <w:rsid w:val="00FD57A5"/>
    <w:rsid w:val="00FD7ECE"/>
    <w:rsid w:val="00FE0785"/>
    <w:rsid w:val="00FE07CA"/>
    <w:rsid w:val="00FE25F9"/>
    <w:rsid w:val="00FE2700"/>
    <w:rsid w:val="00FE29EE"/>
    <w:rsid w:val="00FE31C5"/>
    <w:rsid w:val="00FE6229"/>
    <w:rsid w:val="00FE65A0"/>
    <w:rsid w:val="00FE6A47"/>
    <w:rsid w:val="00FE6C97"/>
    <w:rsid w:val="00FE72BC"/>
    <w:rsid w:val="00FE7DB1"/>
    <w:rsid w:val="00FE7FC4"/>
    <w:rsid w:val="00FF06B7"/>
    <w:rsid w:val="00FF0CF3"/>
    <w:rsid w:val="00FF2B2C"/>
    <w:rsid w:val="00FF2B58"/>
    <w:rsid w:val="00FF5274"/>
    <w:rsid w:val="00FF59EC"/>
    <w:rsid w:val="00FF6ABD"/>
    <w:rsid w:val="00FF6F20"/>
    <w:rsid w:val="00FF7548"/>
    <w:rsid w:val="00F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40462,#8690c0,#4a6f8c"/>
    </o:shapedefaults>
    <o:shapelayout v:ext="edit">
      <o:idmap v:ext="edit" data="1"/>
    </o:shapelayout>
  </w:shapeDefaults>
  <w:decimalSymbol w:val="."/>
  <w:listSeparator w:val=","/>
  <w14:docId w14:val="1162D1C0"/>
  <w15:chartTrackingRefBased/>
  <w15:docId w15:val="{F4BF9E94-95E3-4094-8F7C-4219F01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0E"/>
    <w:rPr>
      <w:rFonts w:ascii="Calibri" w:hAnsi="Calibri"/>
      <w:sz w:val="22"/>
      <w:szCs w:val="24"/>
    </w:rPr>
  </w:style>
  <w:style w:type="paragraph" w:styleId="Heading1">
    <w:name w:val="heading 1"/>
    <w:basedOn w:val="Normal"/>
    <w:next w:val="Normal"/>
    <w:link w:val="Heading1Char"/>
    <w:qFormat/>
    <w:rsid w:val="0083331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FB7F0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FB7F0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FB7F0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FB7F0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B7F0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B7F0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B7F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B7F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043"/>
    <w:pPr>
      <w:tabs>
        <w:tab w:val="center" w:pos="4320"/>
        <w:tab w:val="right" w:pos="8640"/>
      </w:tabs>
    </w:pPr>
  </w:style>
  <w:style w:type="paragraph" w:styleId="Footer">
    <w:name w:val="footer"/>
    <w:basedOn w:val="Normal"/>
    <w:link w:val="FooterChar"/>
    <w:uiPriority w:val="99"/>
    <w:rsid w:val="001D1043"/>
    <w:pPr>
      <w:tabs>
        <w:tab w:val="center" w:pos="4320"/>
        <w:tab w:val="right" w:pos="8640"/>
      </w:tabs>
    </w:pPr>
  </w:style>
  <w:style w:type="character" w:styleId="PageNumber">
    <w:name w:val="page number"/>
    <w:basedOn w:val="DefaultParagraphFont"/>
    <w:rsid w:val="00271CA0"/>
  </w:style>
  <w:style w:type="character" w:customStyle="1" w:styleId="bold1">
    <w:name w:val="bold1"/>
    <w:rsid w:val="001921A4"/>
    <w:rPr>
      <w:b/>
      <w:bCs/>
    </w:rPr>
  </w:style>
  <w:style w:type="paragraph" w:styleId="BalloonText">
    <w:name w:val="Balloon Text"/>
    <w:basedOn w:val="Normal"/>
    <w:link w:val="BalloonTextChar"/>
    <w:rsid w:val="006E39D6"/>
    <w:rPr>
      <w:rFonts w:ascii="Tahoma" w:hAnsi="Tahoma" w:cs="Tahoma"/>
      <w:sz w:val="16"/>
      <w:szCs w:val="16"/>
    </w:rPr>
  </w:style>
  <w:style w:type="character" w:customStyle="1" w:styleId="BalloonTextChar">
    <w:name w:val="Balloon Text Char"/>
    <w:link w:val="BalloonText"/>
    <w:rsid w:val="006E39D6"/>
    <w:rPr>
      <w:rFonts w:ascii="Tahoma" w:hAnsi="Tahoma" w:cs="Tahoma"/>
      <w:sz w:val="16"/>
      <w:szCs w:val="16"/>
    </w:rPr>
  </w:style>
  <w:style w:type="paragraph" w:styleId="NoSpacing">
    <w:name w:val="No Spacing"/>
    <w:link w:val="NoSpacingChar"/>
    <w:uiPriority w:val="1"/>
    <w:qFormat/>
    <w:rsid w:val="006F4477"/>
    <w:rPr>
      <w:rFonts w:ascii="Calibri" w:hAnsi="Calibri"/>
      <w:sz w:val="22"/>
      <w:szCs w:val="22"/>
    </w:rPr>
  </w:style>
  <w:style w:type="character" w:customStyle="1" w:styleId="NoSpacingChar">
    <w:name w:val="No Spacing Char"/>
    <w:link w:val="NoSpacing"/>
    <w:uiPriority w:val="1"/>
    <w:rsid w:val="006F4477"/>
    <w:rPr>
      <w:rFonts w:ascii="Calibri" w:hAnsi="Calibri"/>
      <w:sz w:val="22"/>
      <w:szCs w:val="22"/>
      <w:lang w:val="en-US" w:eastAsia="en-US" w:bidi="ar-SA"/>
    </w:rPr>
  </w:style>
  <w:style w:type="character" w:customStyle="1" w:styleId="Heading1Char">
    <w:name w:val="Heading 1 Char"/>
    <w:basedOn w:val="DefaultParagraphFont"/>
    <w:link w:val="Heading1"/>
    <w:rsid w:val="008333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8A39A2"/>
    <w:pPr>
      <w:ind w:left="720"/>
      <w:contextualSpacing/>
    </w:pPr>
  </w:style>
  <w:style w:type="character" w:customStyle="1" w:styleId="FooterChar">
    <w:name w:val="Footer Char"/>
    <w:basedOn w:val="DefaultParagraphFont"/>
    <w:link w:val="Footer"/>
    <w:uiPriority w:val="99"/>
    <w:rsid w:val="002909AF"/>
    <w:rPr>
      <w:rFonts w:ascii="Calibri" w:hAnsi="Calibri"/>
      <w:sz w:val="22"/>
      <w:szCs w:val="24"/>
    </w:rPr>
  </w:style>
  <w:style w:type="paragraph" w:styleId="TOCHeading">
    <w:name w:val="TOC Heading"/>
    <w:basedOn w:val="Heading1"/>
    <w:next w:val="Normal"/>
    <w:uiPriority w:val="39"/>
    <w:unhideWhenUsed/>
    <w:qFormat/>
    <w:rsid w:val="00F85C64"/>
    <w:pPr>
      <w:spacing w:line="259" w:lineRule="auto"/>
      <w:outlineLvl w:val="9"/>
    </w:pPr>
  </w:style>
  <w:style w:type="paragraph" w:styleId="TOC1">
    <w:name w:val="toc 1"/>
    <w:basedOn w:val="Normal"/>
    <w:next w:val="Normal"/>
    <w:autoRedefine/>
    <w:uiPriority w:val="39"/>
    <w:rsid w:val="00F85C64"/>
    <w:pPr>
      <w:spacing w:after="100"/>
    </w:pPr>
  </w:style>
  <w:style w:type="character" w:styleId="Hyperlink">
    <w:name w:val="Hyperlink"/>
    <w:basedOn w:val="DefaultParagraphFont"/>
    <w:uiPriority w:val="99"/>
    <w:unhideWhenUsed/>
    <w:rsid w:val="00F85C64"/>
    <w:rPr>
      <w:color w:val="0563C1" w:themeColor="hyperlink"/>
      <w:u w:val="single"/>
    </w:rPr>
  </w:style>
  <w:style w:type="character" w:customStyle="1" w:styleId="Heading2Char">
    <w:name w:val="Heading 2 Char"/>
    <w:basedOn w:val="DefaultParagraphFont"/>
    <w:link w:val="Heading2"/>
    <w:rsid w:val="00FB7F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FB7F00"/>
    <w:rPr>
      <w:rFonts w:asciiTheme="majorHAnsi" w:eastAsiaTheme="majorEastAsia" w:hAnsiTheme="majorHAnsi" w:cstheme="majorBidi"/>
      <w:color w:val="1F4D78" w:themeColor="accent1" w:themeShade="7F"/>
      <w:sz w:val="22"/>
      <w:szCs w:val="24"/>
    </w:rPr>
  </w:style>
  <w:style w:type="character" w:customStyle="1" w:styleId="Heading4Char">
    <w:name w:val="Heading 4 Char"/>
    <w:basedOn w:val="DefaultParagraphFont"/>
    <w:link w:val="Heading4"/>
    <w:rsid w:val="00FB7F00"/>
    <w:rPr>
      <w:rFonts w:asciiTheme="majorHAnsi" w:eastAsiaTheme="majorEastAsia" w:hAnsiTheme="majorHAnsi" w:cstheme="majorBidi"/>
      <w:i/>
      <w:iCs/>
      <w:color w:val="2E74B5" w:themeColor="accent1" w:themeShade="BF"/>
      <w:sz w:val="22"/>
      <w:szCs w:val="24"/>
    </w:rPr>
  </w:style>
  <w:style w:type="character" w:customStyle="1" w:styleId="Heading5Char">
    <w:name w:val="Heading 5 Char"/>
    <w:basedOn w:val="DefaultParagraphFont"/>
    <w:link w:val="Heading5"/>
    <w:rsid w:val="00FB7F00"/>
    <w:rPr>
      <w:rFonts w:asciiTheme="majorHAnsi" w:eastAsiaTheme="majorEastAsia" w:hAnsiTheme="majorHAnsi" w:cstheme="majorBidi"/>
      <w:color w:val="2E74B5" w:themeColor="accent1" w:themeShade="BF"/>
      <w:sz w:val="22"/>
      <w:szCs w:val="24"/>
    </w:rPr>
  </w:style>
  <w:style w:type="character" w:customStyle="1" w:styleId="Heading6Char">
    <w:name w:val="Heading 6 Char"/>
    <w:basedOn w:val="DefaultParagraphFont"/>
    <w:link w:val="Heading6"/>
    <w:rsid w:val="00FB7F00"/>
    <w:rPr>
      <w:rFonts w:asciiTheme="majorHAnsi" w:eastAsiaTheme="majorEastAsia" w:hAnsiTheme="majorHAnsi" w:cstheme="majorBidi"/>
      <w:color w:val="1F4D78" w:themeColor="accent1" w:themeShade="7F"/>
      <w:sz w:val="22"/>
      <w:szCs w:val="24"/>
    </w:rPr>
  </w:style>
  <w:style w:type="character" w:customStyle="1" w:styleId="Heading7Char">
    <w:name w:val="Heading 7 Char"/>
    <w:basedOn w:val="DefaultParagraphFont"/>
    <w:link w:val="Heading7"/>
    <w:semiHidden/>
    <w:rsid w:val="00FB7F00"/>
    <w:rPr>
      <w:rFonts w:asciiTheme="majorHAnsi" w:eastAsiaTheme="majorEastAsia" w:hAnsiTheme="majorHAnsi" w:cstheme="majorBidi"/>
      <w:i/>
      <w:iCs/>
      <w:color w:val="1F4D78" w:themeColor="accent1" w:themeShade="7F"/>
      <w:sz w:val="22"/>
      <w:szCs w:val="24"/>
    </w:rPr>
  </w:style>
  <w:style w:type="character" w:customStyle="1" w:styleId="Heading8Char">
    <w:name w:val="Heading 8 Char"/>
    <w:basedOn w:val="DefaultParagraphFont"/>
    <w:link w:val="Heading8"/>
    <w:semiHidden/>
    <w:rsid w:val="00FB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B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724BC6"/>
    <w:pPr>
      <w:spacing w:after="100"/>
      <w:ind w:left="220"/>
    </w:pPr>
  </w:style>
  <w:style w:type="paragraph" w:styleId="Caption">
    <w:name w:val="caption"/>
    <w:basedOn w:val="Normal"/>
    <w:next w:val="Normal"/>
    <w:qFormat/>
    <w:rsid w:val="00602B7D"/>
    <w:pPr>
      <w:spacing w:before="120" w:after="120"/>
      <w:ind w:left="432"/>
      <w:jc w:val="center"/>
    </w:pPr>
    <w:rPr>
      <w:rFonts w:ascii="Arial" w:hAnsi="Arial" w:cs="Arial"/>
      <w:b/>
      <w:bCs/>
      <w:sz w:val="20"/>
      <w:szCs w:val="20"/>
    </w:rPr>
  </w:style>
  <w:style w:type="paragraph" w:styleId="BodyTextIndent">
    <w:name w:val="Body Text Indent"/>
    <w:basedOn w:val="Normal"/>
    <w:link w:val="BodyTextIndentChar"/>
    <w:rsid w:val="00602B7D"/>
    <w:pPr>
      <w:ind w:left="720"/>
      <w:jc w:val="both"/>
    </w:pPr>
    <w:rPr>
      <w:rFonts w:ascii="Arial" w:hAnsi="Arial"/>
      <w:sz w:val="20"/>
    </w:rPr>
  </w:style>
  <w:style w:type="character" w:customStyle="1" w:styleId="BodyTextIndentChar">
    <w:name w:val="Body Text Indent Char"/>
    <w:basedOn w:val="DefaultParagraphFont"/>
    <w:link w:val="BodyTextIndent"/>
    <w:rsid w:val="00602B7D"/>
    <w:rPr>
      <w:rFonts w:ascii="Arial" w:hAnsi="Arial"/>
      <w:szCs w:val="24"/>
    </w:rPr>
  </w:style>
  <w:style w:type="paragraph" w:styleId="TOC3">
    <w:name w:val="toc 3"/>
    <w:basedOn w:val="Normal"/>
    <w:next w:val="Normal"/>
    <w:autoRedefine/>
    <w:uiPriority w:val="39"/>
    <w:rsid w:val="000D7501"/>
    <w:pPr>
      <w:spacing w:after="100"/>
      <w:ind w:left="440"/>
    </w:pPr>
  </w:style>
  <w:style w:type="table" w:styleId="TableGrid">
    <w:name w:val="Table Grid"/>
    <w:basedOn w:val="TableNormal"/>
    <w:rsid w:val="00622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autoRedefine/>
    <w:rsid w:val="00A47B41"/>
    <w:pPr>
      <w:tabs>
        <w:tab w:val="left" w:pos="1440"/>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uppressAutoHyphens/>
      <w:spacing w:before="120" w:after="120"/>
      <w:ind w:left="1440"/>
      <w:jc w:val="both"/>
    </w:pPr>
    <w:rPr>
      <w:rFonts w:ascii="Verdana" w:hAnsi="Verdana"/>
      <w:bCs/>
      <w:sz w:val="20"/>
    </w:rPr>
  </w:style>
  <w:style w:type="paragraph" w:styleId="DocumentMap">
    <w:name w:val="Document Map"/>
    <w:basedOn w:val="Normal"/>
    <w:link w:val="DocumentMapChar"/>
    <w:rsid w:val="00A47B41"/>
    <w:pPr>
      <w:shd w:val="clear" w:color="auto" w:fill="000080"/>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uppressAutoHyphens/>
      <w:spacing w:after="120"/>
    </w:pPr>
    <w:rPr>
      <w:rFonts w:ascii="Tahoma" w:hAnsi="Tahoma" w:cs="Tahoma"/>
      <w:bCs/>
      <w:sz w:val="20"/>
    </w:rPr>
  </w:style>
  <w:style w:type="character" w:customStyle="1" w:styleId="DocumentMapChar">
    <w:name w:val="Document Map Char"/>
    <w:basedOn w:val="DefaultParagraphFont"/>
    <w:link w:val="DocumentMap"/>
    <w:rsid w:val="00A47B41"/>
    <w:rPr>
      <w:rFonts w:ascii="Tahoma" w:hAnsi="Tahoma" w:cs="Tahoma"/>
      <w:bCs/>
      <w:szCs w:val="24"/>
      <w:shd w:val="clear" w:color="auto" w:fill="000080"/>
    </w:rPr>
  </w:style>
  <w:style w:type="character" w:styleId="FollowedHyperlink">
    <w:name w:val="FollowedHyperlink"/>
    <w:basedOn w:val="DefaultParagraphFont"/>
    <w:rsid w:val="00A47B41"/>
    <w:rPr>
      <w:color w:val="800080"/>
      <w:u w:val="single"/>
    </w:rPr>
  </w:style>
  <w:style w:type="paragraph" w:styleId="ListBullet">
    <w:name w:val="List Bullet"/>
    <w:basedOn w:val="Normal"/>
    <w:rsid w:val="00A47B41"/>
    <w:pPr>
      <w:numPr>
        <w:numId w:val="2"/>
      </w:num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uppressAutoHyphens/>
      <w:spacing w:after="120"/>
      <w:ind w:left="0" w:firstLine="0"/>
    </w:pPr>
    <w:rPr>
      <w:rFonts w:ascii="Verdana" w:hAnsi="Verdana"/>
      <w:bCs/>
      <w:sz w:val="20"/>
    </w:rPr>
  </w:style>
  <w:style w:type="paragraph" w:styleId="ListNumber">
    <w:name w:val="List Number"/>
    <w:basedOn w:val="ListBullet"/>
    <w:rsid w:val="00A47B41"/>
    <w:pPr>
      <w:numPr>
        <w:numId w:val="3"/>
      </w:numPr>
      <w:ind w:left="0" w:firstLine="0"/>
    </w:pPr>
  </w:style>
  <w:style w:type="paragraph" w:styleId="TOC4">
    <w:name w:val="toc 4"/>
    <w:basedOn w:val="Normal"/>
    <w:next w:val="Normal"/>
    <w:autoRedefine/>
    <w:rsid w:val="00A47B41"/>
    <w:pPr>
      <w:suppressAutoHyphens/>
      <w:spacing w:after="120"/>
      <w:ind w:left="1440"/>
    </w:pPr>
    <w:rPr>
      <w:rFonts w:ascii="Verdana" w:hAnsi="Verdana"/>
      <w:bCs/>
      <w:sz w:val="20"/>
    </w:rPr>
  </w:style>
  <w:style w:type="paragraph" w:customStyle="1" w:styleId="NormalText">
    <w:name w:val="Normal Text"/>
    <w:basedOn w:val="Normal"/>
    <w:rsid w:val="00A47B41"/>
    <w:pPr>
      <w:numPr>
        <w:ilvl w:val="12"/>
      </w:numPr>
      <w:spacing w:line="360" w:lineRule="auto"/>
    </w:pPr>
    <w:rPr>
      <w:rFonts w:ascii="Verdana" w:hAnsi="Verdana"/>
      <w:sz w:val="18"/>
      <w:szCs w:val="20"/>
    </w:rPr>
  </w:style>
  <w:style w:type="paragraph" w:styleId="NormalWeb">
    <w:name w:val="Normal (Web)"/>
    <w:basedOn w:val="Normal"/>
    <w:uiPriority w:val="99"/>
    <w:rsid w:val="00A47B41"/>
    <w:pPr>
      <w:spacing w:before="100" w:beforeAutospacing="1" w:after="100" w:afterAutospacing="1"/>
    </w:pPr>
    <w:rPr>
      <w:rFonts w:ascii="Arial Unicode MS" w:eastAsia="Arial Unicode MS" w:hAnsi="Arial Unicode MS" w:cs="Arial Unicode MS"/>
      <w:lang w:val="fr-FR" w:eastAsia="fr-FR"/>
    </w:rPr>
  </w:style>
  <w:style w:type="paragraph" w:customStyle="1" w:styleId="Largetabletext">
    <w:name w:val="Large table text"/>
    <w:basedOn w:val="Paragraph"/>
    <w:rsid w:val="00A47B41"/>
    <w:pPr>
      <w:spacing w:before="60" w:after="60"/>
      <w:ind w:left="0"/>
    </w:pPr>
    <w:rPr>
      <w:sz w:val="16"/>
      <w:szCs w:val="16"/>
    </w:rPr>
  </w:style>
  <w:style w:type="paragraph" w:styleId="TableofFigures">
    <w:name w:val="table of figures"/>
    <w:basedOn w:val="Normal"/>
    <w:next w:val="Normal"/>
    <w:rsid w:val="00A47B41"/>
    <w:pPr>
      <w:suppressAutoHyphens/>
      <w:spacing w:after="120"/>
      <w:ind w:left="400" w:hanging="400"/>
    </w:pPr>
    <w:rPr>
      <w:rFonts w:ascii="Verdana" w:hAnsi="Verdana"/>
      <w:bCs/>
      <w:sz w:val="20"/>
    </w:rPr>
  </w:style>
  <w:style w:type="paragraph" w:styleId="TOC5">
    <w:name w:val="toc 5"/>
    <w:basedOn w:val="Normal"/>
    <w:next w:val="Normal"/>
    <w:autoRedefine/>
    <w:rsid w:val="00A47B41"/>
    <w:pPr>
      <w:suppressAutoHyphens/>
      <w:spacing w:after="120"/>
      <w:ind w:left="800"/>
    </w:pPr>
    <w:rPr>
      <w:rFonts w:ascii="Verdana" w:hAnsi="Verdana"/>
      <w:bCs/>
      <w:sz w:val="20"/>
    </w:rPr>
  </w:style>
  <w:style w:type="paragraph" w:styleId="FootnoteText">
    <w:name w:val="footnote text"/>
    <w:basedOn w:val="Normal"/>
    <w:link w:val="FootnoteTextChar"/>
    <w:rsid w:val="00A47B4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uppressAutoHyphens/>
      <w:spacing w:after="120"/>
    </w:pPr>
    <w:rPr>
      <w:rFonts w:ascii="Verdana" w:hAnsi="Verdana"/>
      <w:bCs/>
      <w:sz w:val="20"/>
      <w:szCs w:val="20"/>
    </w:rPr>
  </w:style>
  <w:style w:type="character" w:customStyle="1" w:styleId="FootnoteTextChar">
    <w:name w:val="Footnote Text Char"/>
    <w:basedOn w:val="DefaultParagraphFont"/>
    <w:link w:val="FootnoteText"/>
    <w:rsid w:val="00A47B41"/>
    <w:rPr>
      <w:rFonts w:ascii="Verdana" w:hAnsi="Verdana"/>
      <w:bCs/>
    </w:rPr>
  </w:style>
  <w:style w:type="character" w:styleId="FootnoteReference">
    <w:name w:val="footnote reference"/>
    <w:basedOn w:val="DefaultParagraphFont"/>
    <w:rsid w:val="00A47B41"/>
    <w:rPr>
      <w:vertAlign w:val="superscript"/>
    </w:rPr>
  </w:style>
  <w:style w:type="paragraph" w:styleId="TOC6">
    <w:name w:val="toc 6"/>
    <w:basedOn w:val="Normal"/>
    <w:next w:val="Normal"/>
    <w:autoRedefine/>
    <w:rsid w:val="00A47B41"/>
    <w:pPr>
      <w:suppressAutoHyphens/>
      <w:spacing w:after="120"/>
      <w:ind w:left="1000"/>
    </w:pPr>
    <w:rPr>
      <w:rFonts w:ascii="Verdana" w:hAnsi="Verdana"/>
      <w:bCs/>
      <w:sz w:val="20"/>
    </w:rPr>
  </w:style>
  <w:style w:type="paragraph" w:styleId="TOC7">
    <w:name w:val="toc 7"/>
    <w:basedOn w:val="Normal"/>
    <w:next w:val="Normal"/>
    <w:autoRedefine/>
    <w:rsid w:val="00A47B41"/>
    <w:pPr>
      <w:suppressAutoHyphens/>
      <w:spacing w:after="120"/>
      <w:ind w:left="1200"/>
    </w:pPr>
    <w:rPr>
      <w:rFonts w:ascii="Verdana" w:hAnsi="Verdana"/>
      <w:bCs/>
      <w:sz w:val="20"/>
    </w:rPr>
  </w:style>
  <w:style w:type="paragraph" w:styleId="TOC8">
    <w:name w:val="toc 8"/>
    <w:basedOn w:val="Normal"/>
    <w:next w:val="Normal"/>
    <w:autoRedefine/>
    <w:rsid w:val="00A47B41"/>
    <w:pPr>
      <w:suppressAutoHyphens/>
      <w:spacing w:after="120"/>
      <w:ind w:left="1400"/>
    </w:pPr>
    <w:rPr>
      <w:rFonts w:ascii="Verdana" w:hAnsi="Verdana"/>
      <w:bCs/>
      <w:sz w:val="20"/>
    </w:rPr>
  </w:style>
  <w:style w:type="paragraph" w:styleId="TOC9">
    <w:name w:val="toc 9"/>
    <w:basedOn w:val="Normal"/>
    <w:next w:val="Normal"/>
    <w:autoRedefine/>
    <w:rsid w:val="00A47B41"/>
    <w:pPr>
      <w:suppressAutoHyphens/>
      <w:spacing w:after="120"/>
      <w:ind w:left="1600"/>
    </w:pPr>
    <w:rPr>
      <w:rFonts w:ascii="Verdana" w:hAnsi="Verdana"/>
      <w:bCs/>
      <w:sz w:val="20"/>
    </w:rPr>
  </w:style>
  <w:style w:type="paragraph" w:customStyle="1" w:styleId="Indent1">
    <w:name w:val="Indent 1"/>
    <w:basedOn w:val="Paragraph"/>
    <w:autoRedefine/>
    <w:rsid w:val="00A47B41"/>
    <w:pPr>
      <w:numPr>
        <w:numId w:val="4"/>
      </w:numPr>
      <w:tabs>
        <w:tab w:val="clear" w:pos="1440"/>
        <w:tab w:val="clear" w:pos="1701"/>
        <w:tab w:val="clear" w:pos="1985"/>
        <w:tab w:val="clear" w:pos="2160"/>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s>
      <w:spacing w:before="0"/>
    </w:pPr>
  </w:style>
  <w:style w:type="paragraph" w:customStyle="1" w:styleId="Sous-section1">
    <w:name w:val="Sous-section 1"/>
    <w:basedOn w:val="Paragraph"/>
    <w:next w:val="Paragraph"/>
    <w:autoRedefine/>
    <w:rsid w:val="00A47B41"/>
    <w:pPr>
      <w:keepNext/>
      <w:spacing w:before="240"/>
    </w:pPr>
    <w:rPr>
      <w:b/>
      <w:i/>
    </w:rPr>
  </w:style>
  <w:style w:type="paragraph" w:customStyle="1" w:styleId="bullets1">
    <w:name w:val="bullets1"/>
    <w:basedOn w:val="Normal"/>
    <w:rsid w:val="00A47B41"/>
    <w:pPr>
      <w:numPr>
        <w:numId w:val="5"/>
      </w:numPr>
      <w:spacing w:before="80" w:line="280" w:lineRule="exact"/>
      <w:ind w:right="1138"/>
    </w:pPr>
    <w:rPr>
      <w:rFonts w:ascii="Verdana" w:hAnsi="Verdana"/>
      <w:sz w:val="20"/>
      <w:szCs w:val="20"/>
      <w:lang w:eastAsia="fr-FR"/>
    </w:rPr>
  </w:style>
  <w:style w:type="paragraph" w:customStyle="1" w:styleId="Benot">
    <w:name w:val="Benoît"/>
    <w:basedOn w:val="Paragraph"/>
    <w:rsid w:val="00A47B41"/>
    <w:rPr>
      <w:i/>
      <w:color w:val="FF0000"/>
    </w:rPr>
  </w:style>
  <w:style w:type="paragraph" w:customStyle="1" w:styleId="Sous-section2">
    <w:name w:val="Sous-section2"/>
    <w:basedOn w:val="Paragraph"/>
    <w:next w:val="Paragraph"/>
    <w:autoRedefine/>
    <w:rsid w:val="00A47B41"/>
    <w:pPr>
      <w:keepNext/>
    </w:pPr>
    <w:rPr>
      <w:i/>
      <w:u w:val="single"/>
    </w:rPr>
  </w:style>
  <w:style w:type="paragraph" w:customStyle="1" w:styleId="Indent2">
    <w:name w:val="Indent 2"/>
    <w:basedOn w:val="Indent1"/>
    <w:autoRedefine/>
    <w:rsid w:val="00A47B41"/>
    <w:pPr>
      <w:ind w:left="2520"/>
    </w:pPr>
  </w:style>
  <w:style w:type="paragraph" w:customStyle="1" w:styleId="Indent3">
    <w:name w:val="Indent 3"/>
    <w:basedOn w:val="Indent2"/>
    <w:autoRedefine/>
    <w:rsid w:val="00A47B41"/>
    <w:pPr>
      <w:ind w:left="2880"/>
    </w:pPr>
  </w:style>
  <w:style w:type="character" w:styleId="CommentReference">
    <w:name w:val="annotation reference"/>
    <w:basedOn w:val="DefaultParagraphFont"/>
    <w:rsid w:val="00DA3F6E"/>
    <w:rPr>
      <w:sz w:val="16"/>
      <w:szCs w:val="16"/>
    </w:rPr>
  </w:style>
  <w:style w:type="paragraph" w:styleId="CommentText">
    <w:name w:val="annotation text"/>
    <w:basedOn w:val="Normal"/>
    <w:link w:val="CommentTextChar"/>
    <w:rsid w:val="00DA3F6E"/>
    <w:rPr>
      <w:sz w:val="20"/>
      <w:szCs w:val="20"/>
    </w:rPr>
  </w:style>
  <w:style w:type="character" w:customStyle="1" w:styleId="CommentTextChar">
    <w:name w:val="Comment Text Char"/>
    <w:basedOn w:val="DefaultParagraphFont"/>
    <w:link w:val="CommentText"/>
    <w:rsid w:val="00DA3F6E"/>
    <w:rPr>
      <w:rFonts w:ascii="Calibri" w:hAnsi="Calibri"/>
    </w:rPr>
  </w:style>
  <w:style w:type="paragraph" w:styleId="CommentSubject">
    <w:name w:val="annotation subject"/>
    <w:basedOn w:val="CommentText"/>
    <w:next w:val="CommentText"/>
    <w:link w:val="CommentSubjectChar"/>
    <w:rsid w:val="00DA3F6E"/>
    <w:rPr>
      <w:b/>
      <w:bCs/>
    </w:rPr>
  </w:style>
  <w:style w:type="character" w:customStyle="1" w:styleId="CommentSubjectChar">
    <w:name w:val="Comment Subject Char"/>
    <w:basedOn w:val="CommentTextChar"/>
    <w:link w:val="CommentSubject"/>
    <w:rsid w:val="00DA3F6E"/>
    <w:rPr>
      <w:rFonts w:ascii="Calibri" w:hAnsi="Calibri"/>
      <w:b/>
      <w:bCs/>
    </w:rPr>
  </w:style>
  <w:style w:type="paragraph" w:customStyle="1" w:styleId="SectionHeading">
    <w:name w:val="Section Heading"/>
    <w:basedOn w:val="Normal"/>
    <w:next w:val="Normal"/>
    <w:uiPriority w:val="1"/>
    <w:qFormat/>
    <w:rsid w:val="00F91954"/>
    <w:pPr>
      <w:spacing w:before="500" w:after="100"/>
    </w:pPr>
    <w:rPr>
      <w:rFonts w:ascii="Segoe UI" w:eastAsiaTheme="majorEastAsia" w:hAnsi="Segoe UI" w:cstheme="majorBidi"/>
      <w:b/>
      <w:bCs/>
      <w:color w:val="84B3DF" w:themeColor="accent1" w:themeTint="BF"/>
      <w:sz w:val="24"/>
      <w:szCs w:val="20"/>
      <w:lang w:eastAsia="ja-JP"/>
    </w:rPr>
  </w:style>
  <w:style w:type="paragraph" w:styleId="HTMLPreformatted">
    <w:name w:val="HTML Preformatted"/>
    <w:basedOn w:val="Normal"/>
    <w:link w:val="HTMLPreformattedChar"/>
    <w:rsid w:val="00BD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D5AC7"/>
    <w:rPr>
      <w:rFonts w:ascii="Courier New" w:eastAsia="Courier New" w:hAnsi="Courier New" w:cs="Courier New"/>
    </w:rPr>
  </w:style>
  <w:style w:type="character" w:customStyle="1" w:styleId="ListParagraphChar">
    <w:name w:val="List Paragraph Char"/>
    <w:link w:val="ListParagraph"/>
    <w:uiPriority w:val="34"/>
    <w:locked/>
    <w:rsid w:val="00BD3425"/>
    <w:rPr>
      <w:rFonts w:ascii="Calibri" w:hAnsi="Calibri"/>
      <w:sz w:val="22"/>
      <w:szCs w:val="24"/>
    </w:rPr>
  </w:style>
  <w:style w:type="character" w:customStyle="1" w:styleId="WW8Num3z0">
    <w:name w:val="WW8Num3z0"/>
    <w:rsid w:val="00BD3425"/>
    <w:rPr>
      <w:rFonts w:ascii="Wingdings" w:eastAsia="Times New Roman" w:hAnsi="Wingding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3533">
      <w:bodyDiv w:val="1"/>
      <w:marLeft w:val="0"/>
      <w:marRight w:val="0"/>
      <w:marTop w:val="0"/>
      <w:marBottom w:val="0"/>
      <w:divBdr>
        <w:top w:val="none" w:sz="0" w:space="0" w:color="auto"/>
        <w:left w:val="none" w:sz="0" w:space="0" w:color="auto"/>
        <w:bottom w:val="none" w:sz="0" w:space="0" w:color="auto"/>
        <w:right w:val="none" w:sz="0" w:space="0" w:color="auto"/>
      </w:divBdr>
    </w:div>
    <w:div w:id="144859711">
      <w:bodyDiv w:val="1"/>
      <w:marLeft w:val="0"/>
      <w:marRight w:val="0"/>
      <w:marTop w:val="0"/>
      <w:marBottom w:val="0"/>
      <w:divBdr>
        <w:top w:val="none" w:sz="0" w:space="0" w:color="auto"/>
        <w:left w:val="none" w:sz="0" w:space="0" w:color="auto"/>
        <w:bottom w:val="none" w:sz="0" w:space="0" w:color="auto"/>
        <w:right w:val="none" w:sz="0" w:space="0" w:color="auto"/>
      </w:divBdr>
      <w:divsChild>
        <w:div w:id="1324158987">
          <w:marLeft w:val="446"/>
          <w:marRight w:val="0"/>
          <w:marTop w:val="0"/>
          <w:marBottom w:val="0"/>
          <w:divBdr>
            <w:top w:val="none" w:sz="0" w:space="0" w:color="auto"/>
            <w:left w:val="none" w:sz="0" w:space="0" w:color="auto"/>
            <w:bottom w:val="none" w:sz="0" w:space="0" w:color="auto"/>
            <w:right w:val="none" w:sz="0" w:space="0" w:color="auto"/>
          </w:divBdr>
        </w:div>
        <w:div w:id="1982690926">
          <w:marLeft w:val="446"/>
          <w:marRight w:val="0"/>
          <w:marTop w:val="0"/>
          <w:marBottom w:val="0"/>
          <w:divBdr>
            <w:top w:val="none" w:sz="0" w:space="0" w:color="auto"/>
            <w:left w:val="none" w:sz="0" w:space="0" w:color="auto"/>
            <w:bottom w:val="none" w:sz="0" w:space="0" w:color="auto"/>
            <w:right w:val="none" w:sz="0" w:space="0" w:color="auto"/>
          </w:divBdr>
        </w:div>
        <w:div w:id="2089378144">
          <w:marLeft w:val="446"/>
          <w:marRight w:val="0"/>
          <w:marTop w:val="0"/>
          <w:marBottom w:val="0"/>
          <w:divBdr>
            <w:top w:val="none" w:sz="0" w:space="0" w:color="auto"/>
            <w:left w:val="none" w:sz="0" w:space="0" w:color="auto"/>
            <w:bottom w:val="none" w:sz="0" w:space="0" w:color="auto"/>
            <w:right w:val="none" w:sz="0" w:space="0" w:color="auto"/>
          </w:divBdr>
        </w:div>
        <w:div w:id="248775906">
          <w:marLeft w:val="446"/>
          <w:marRight w:val="0"/>
          <w:marTop w:val="0"/>
          <w:marBottom w:val="0"/>
          <w:divBdr>
            <w:top w:val="none" w:sz="0" w:space="0" w:color="auto"/>
            <w:left w:val="none" w:sz="0" w:space="0" w:color="auto"/>
            <w:bottom w:val="none" w:sz="0" w:space="0" w:color="auto"/>
            <w:right w:val="none" w:sz="0" w:space="0" w:color="auto"/>
          </w:divBdr>
        </w:div>
        <w:div w:id="1199245812">
          <w:marLeft w:val="446"/>
          <w:marRight w:val="0"/>
          <w:marTop w:val="0"/>
          <w:marBottom w:val="0"/>
          <w:divBdr>
            <w:top w:val="none" w:sz="0" w:space="0" w:color="auto"/>
            <w:left w:val="none" w:sz="0" w:space="0" w:color="auto"/>
            <w:bottom w:val="none" w:sz="0" w:space="0" w:color="auto"/>
            <w:right w:val="none" w:sz="0" w:space="0" w:color="auto"/>
          </w:divBdr>
        </w:div>
        <w:div w:id="1231038119">
          <w:marLeft w:val="446"/>
          <w:marRight w:val="0"/>
          <w:marTop w:val="0"/>
          <w:marBottom w:val="0"/>
          <w:divBdr>
            <w:top w:val="none" w:sz="0" w:space="0" w:color="auto"/>
            <w:left w:val="none" w:sz="0" w:space="0" w:color="auto"/>
            <w:bottom w:val="none" w:sz="0" w:space="0" w:color="auto"/>
            <w:right w:val="none" w:sz="0" w:space="0" w:color="auto"/>
          </w:divBdr>
        </w:div>
        <w:div w:id="495342830">
          <w:marLeft w:val="446"/>
          <w:marRight w:val="0"/>
          <w:marTop w:val="0"/>
          <w:marBottom w:val="0"/>
          <w:divBdr>
            <w:top w:val="none" w:sz="0" w:space="0" w:color="auto"/>
            <w:left w:val="none" w:sz="0" w:space="0" w:color="auto"/>
            <w:bottom w:val="none" w:sz="0" w:space="0" w:color="auto"/>
            <w:right w:val="none" w:sz="0" w:space="0" w:color="auto"/>
          </w:divBdr>
        </w:div>
        <w:div w:id="351733595">
          <w:marLeft w:val="446"/>
          <w:marRight w:val="0"/>
          <w:marTop w:val="0"/>
          <w:marBottom w:val="0"/>
          <w:divBdr>
            <w:top w:val="none" w:sz="0" w:space="0" w:color="auto"/>
            <w:left w:val="none" w:sz="0" w:space="0" w:color="auto"/>
            <w:bottom w:val="none" w:sz="0" w:space="0" w:color="auto"/>
            <w:right w:val="none" w:sz="0" w:space="0" w:color="auto"/>
          </w:divBdr>
        </w:div>
        <w:div w:id="2076775017">
          <w:marLeft w:val="446"/>
          <w:marRight w:val="0"/>
          <w:marTop w:val="0"/>
          <w:marBottom w:val="0"/>
          <w:divBdr>
            <w:top w:val="none" w:sz="0" w:space="0" w:color="auto"/>
            <w:left w:val="none" w:sz="0" w:space="0" w:color="auto"/>
            <w:bottom w:val="none" w:sz="0" w:space="0" w:color="auto"/>
            <w:right w:val="none" w:sz="0" w:space="0" w:color="auto"/>
          </w:divBdr>
        </w:div>
        <w:div w:id="1910774451">
          <w:marLeft w:val="446"/>
          <w:marRight w:val="0"/>
          <w:marTop w:val="0"/>
          <w:marBottom w:val="0"/>
          <w:divBdr>
            <w:top w:val="none" w:sz="0" w:space="0" w:color="auto"/>
            <w:left w:val="none" w:sz="0" w:space="0" w:color="auto"/>
            <w:bottom w:val="none" w:sz="0" w:space="0" w:color="auto"/>
            <w:right w:val="none" w:sz="0" w:space="0" w:color="auto"/>
          </w:divBdr>
        </w:div>
        <w:div w:id="1327172964">
          <w:marLeft w:val="446"/>
          <w:marRight w:val="0"/>
          <w:marTop w:val="0"/>
          <w:marBottom w:val="0"/>
          <w:divBdr>
            <w:top w:val="none" w:sz="0" w:space="0" w:color="auto"/>
            <w:left w:val="none" w:sz="0" w:space="0" w:color="auto"/>
            <w:bottom w:val="none" w:sz="0" w:space="0" w:color="auto"/>
            <w:right w:val="none" w:sz="0" w:space="0" w:color="auto"/>
          </w:divBdr>
        </w:div>
        <w:div w:id="1025593327">
          <w:marLeft w:val="446"/>
          <w:marRight w:val="0"/>
          <w:marTop w:val="0"/>
          <w:marBottom w:val="0"/>
          <w:divBdr>
            <w:top w:val="none" w:sz="0" w:space="0" w:color="auto"/>
            <w:left w:val="none" w:sz="0" w:space="0" w:color="auto"/>
            <w:bottom w:val="none" w:sz="0" w:space="0" w:color="auto"/>
            <w:right w:val="none" w:sz="0" w:space="0" w:color="auto"/>
          </w:divBdr>
        </w:div>
        <w:div w:id="450324045">
          <w:marLeft w:val="446"/>
          <w:marRight w:val="0"/>
          <w:marTop w:val="0"/>
          <w:marBottom w:val="0"/>
          <w:divBdr>
            <w:top w:val="none" w:sz="0" w:space="0" w:color="auto"/>
            <w:left w:val="none" w:sz="0" w:space="0" w:color="auto"/>
            <w:bottom w:val="none" w:sz="0" w:space="0" w:color="auto"/>
            <w:right w:val="none" w:sz="0" w:space="0" w:color="auto"/>
          </w:divBdr>
        </w:div>
        <w:div w:id="547186427">
          <w:marLeft w:val="446"/>
          <w:marRight w:val="0"/>
          <w:marTop w:val="0"/>
          <w:marBottom w:val="0"/>
          <w:divBdr>
            <w:top w:val="none" w:sz="0" w:space="0" w:color="auto"/>
            <w:left w:val="none" w:sz="0" w:space="0" w:color="auto"/>
            <w:bottom w:val="none" w:sz="0" w:space="0" w:color="auto"/>
            <w:right w:val="none" w:sz="0" w:space="0" w:color="auto"/>
          </w:divBdr>
        </w:div>
        <w:div w:id="1087968978">
          <w:marLeft w:val="446"/>
          <w:marRight w:val="0"/>
          <w:marTop w:val="0"/>
          <w:marBottom w:val="0"/>
          <w:divBdr>
            <w:top w:val="none" w:sz="0" w:space="0" w:color="auto"/>
            <w:left w:val="none" w:sz="0" w:space="0" w:color="auto"/>
            <w:bottom w:val="none" w:sz="0" w:space="0" w:color="auto"/>
            <w:right w:val="none" w:sz="0" w:space="0" w:color="auto"/>
          </w:divBdr>
        </w:div>
        <w:div w:id="1517890318">
          <w:marLeft w:val="446"/>
          <w:marRight w:val="0"/>
          <w:marTop w:val="0"/>
          <w:marBottom w:val="0"/>
          <w:divBdr>
            <w:top w:val="none" w:sz="0" w:space="0" w:color="auto"/>
            <w:left w:val="none" w:sz="0" w:space="0" w:color="auto"/>
            <w:bottom w:val="none" w:sz="0" w:space="0" w:color="auto"/>
            <w:right w:val="none" w:sz="0" w:space="0" w:color="auto"/>
          </w:divBdr>
        </w:div>
      </w:divsChild>
    </w:div>
    <w:div w:id="189532788">
      <w:bodyDiv w:val="1"/>
      <w:marLeft w:val="0"/>
      <w:marRight w:val="0"/>
      <w:marTop w:val="0"/>
      <w:marBottom w:val="0"/>
      <w:divBdr>
        <w:top w:val="none" w:sz="0" w:space="0" w:color="auto"/>
        <w:left w:val="none" w:sz="0" w:space="0" w:color="auto"/>
        <w:bottom w:val="none" w:sz="0" w:space="0" w:color="auto"/>
        <w:right w:val="none" w:sz="0" w:space="0" w:color="auto"/>
      </w:divBdr>
    </w:div>
    <w:div w:id="228729099">
      <w:bodyDiv w:val="1"/>
      <w:marLeft w:val="0"/>
      <w:marRight w:val="0"/>
      <w:marTop w:val="0"/>
      <w:marBottom w:val="0"/>
      <w:divBdr>
        <w:top w:val="none" w:sz="0" w:space="0" w:color="auto"/>
        <w:left w:val="none" w:sz="0" w:space="0" w:color="auto"/>
        <w:bottom w:val="none" w:sz="0" w:space="0" w:color="auto"/>
        <w:right w:val="none" w:sz="0" w:space="0" w:color="auto"/>
      </w:divBdr>
      <w:divsChild>
        <w:div w:id="625164300">
          <w:marLeft w:val="547"/>
          <w:marRight w:val="0"/>
          <w:marTop w:val="120"/>
          <w:marBottom w:val="120"/>
          <w:divBdr>
            <w:top w:val="none" w:sz="0" w:space="0" w:color="auto"/>
            <w:left w:val="none" w:sz="0" w:space="0" w:color="auto"/>
            <w:bottom w:val="none" w:sz="0" w:space="0" w:color="auto"/>
            <w:right w:val="none" w:sz="0" w:space="0" w:color="auto"/>
          </w:divBdr>
        </w:div>
        <w:div w:id="684745163">
          <w:marLeft w:val="547"/>
          <w:marRight w:val="0"/>
          <w:marTop w:val="120"/>
          <w:marBottom w:val="120"/>
          <w:divBdr>
            <w:top w:val="none" w:sz="0" w:space="0" w:color="auto"/>
            <w:left w:val="none" w:sz="0" w:space="0" w:color="auto"/>
            <w:bottom w:val="none" w:sz="0" w:space="0" w:color="auto"/>
            <w:right w:val="none" w:sz="0" w:space="0" w:color="auto"/>
          </w:divBdr>
        </w:div>
        <w:div w:id="1275938618">
          <w:marLeft w:val="547"/>
          <w:marRight w:val="0"/>
          <w:marTop w:val="120"/>
          <w:marBottom w:val="120"/>
          <w:divBdr>
            <w:top w:val="none" w:sz="0" w:space="0" w:color="auto"/>
            <w:left w:val="none" w:sz="0" w:space="0" w:color="auto"/>
            <w:bottom w:val="none" w:sz="0" w:space="0" w:color="auto"/>
            <w:right w:val="none" w:sz="0" w:space="0" w:color="auto"/>
          </w:divBdr>
        </w:div>
      </w:divsChild>
    </w:div>
    <w:div w:id="245649338">
      <w:bodyDiv w:val="1"/>
      <w:marLeft w:val="0"/>
      <w:marRight w:val="0"/>
      <w:marTop w:val="0"/>
      <w:marBottom w:val="0"/>
      <w:divBdr>
        <w:top w:val="none" w:sz="0" w:space="0" w:color="auto"/>
        <w:left w:val="none" w:sz="0" w:space="0" w:color="auto"/>
        <w:bottom w:val="none" w:sz="0" w:space="0" w:color="auto"/>
        <w:right w:val="none" w:sz="0" w:space="0" w:color="auto"/>
      </w:divBdr>
      <w:divsChild>
        <w:div w:id="1262375366">
          <w:marLeft w:val="547"/>
          <w:marRight w:val="0"/>
          <w:marTop w:val="0"/>
          <w:marBottom w:val="180"/>
          <w:divBdr>
            <w:top w:val="none" w:sz="0" w:space="0" w:color="auto"/>
            <w:left w:val="none" w:sz="0" w:space="0" w:color="auto"/>
            <w:bottom w:val="none" w:sz="0" w:space="0" w:color="auto"/>
            <w:right w:val="none" w:sz="0" w:space="0" w:color="auto"/>
          </w:divBdr>
        </w:div>
        <w:div w:id="1076130815">
          <w:marLeft w:val="1440"/>
          <w:marRight w:val="0"/>
          <w:marTop w:val="67"/>
          <w:marBottom w:val="0"/>
          <w:divBdr>
            <w:top w:val="none" w:sz="0" w:space="0" w:color="auto"/>
            <w:left w:val="none" w:sz="0" w:space="0" w:color="auto"/>
            <w:bottom w:val="none" w:sz="0" w:space="0" w:color="auto"/>
            <w:right w:val="none" w:sz="0" w:space="0" w:color="auto"/>
          </w:divBdr>
        </w:div>
        <w:div w:id="1357805030">
          <w:marLeft w:val="1440"/>
          <w:marRight w:val="0"/>
          <w:marTop w:val="67"/>
          <w:marBottom w:val="0"/>
          <w:divBdr>
            <w:top w:val="none" w:sz="0" w:space="0" w:color="auto"/>
            <w:left w:val="none" w:sz="0" w:space="0" w:color="auto"/>
            <w:bottom w:val="none" w:sz="0" w:space="0" w:color="auto"/>
            <w:right w:val="none" w:sz="0" w:space="0" w:color="auto"/>
          </w:divBdr>
        </w:div>
        <w:div w:id="1491827805">
          <w:marLeft w:val="1440"/>
          <w:marRight w:val="0"/>
          <w:marTop w:val="67"/>
          <w:marBottom w:val="0"/>
          <w:divBdr>
            <w:top w:val="none" w:sz="0" w:space="0" w:color="auto"/>
            <w:left w:val="none" w:sz="0" w:space="0" w:color="auto"/>
            <w:bottom w:val="none" w:sz="0" w:space="0" w:color="auto"/>
            <w:right w:val="none" w:sz="0" w:space="0" w:color="auto"/>
          </w:divBdr>
        </w:div>
        <w:div w:id="1905145132">
          <w:marLeft w:val="1440"/>
          <w:marRight w:val="0"/>
          <w:marTop w:val="67"/>
          <w:marBottom w:val="0"/>
          <w:divBdr>
            <w:top w:val="none" w:sz="0" w:space="0" w:color="auto"/>
            <w:left w:val="none" w:sz="0" w:space="0" w:color="auto"/>
            <w:bottom w:val="none" w:sz="0" w:space="0" w:color="auto"/>
            <w:right w:val="none" w:sz="0" w:space="0" w:color="auto"/>
          </w:divBdr>
        </w:div>
        <w:div w:id="548959172">
          <w:marLeft w:val="1440"/>
          <w:marRight w:val="0"/>
          <w:marTop w:val="67"/>
          <w:marBottom w:val="0"/>
          <w:divBdr>
            <w:top w:val="none" w:sz="0" w:space="0" w:color="auto"/>
            <w:left w:val="none" w:sz="0" w:space="0" w:color="auto"/>
            <w:bottom w:val="none" w:sz="0" w:space="0" w:color="auto"/>
            <w:right w:val="none" w:sz="0" w:space="0" w:color="auto"/>
          </w:divBdr>
        </w:div>
        <w:div w:id="2130080053">
          <w:marLeft w:val="1440"/>
          <w:marRight w:val="0"/>
          <w:marTop w:val="67"/>
          <w:marBottom w:val="0"/>
          <w:divBdr>
            <w:top w:val="none" w:sz="0" w:space="0" w:color="auto"/>
            <w:left w:val="none" w:sz="0" w:space="0" w:color="auto"/>
            <w:bottom w:val="none" w:sz="0" w:space="0" w:color="auto"/>
            <w:right w:val="none" w:sz="0" w:space="0" w:color="auto"/>
          </w:divBdr>
        </w:div>
        <w:div w:id="794636348">
          <w:marLeft w:val="1440"/>
          <w:marRight w:val="0"/>
          <w:marTop w:val="67"/>
          <w:marBottom w:val="0"/>
          <w:divBdr>
            <w:top w:val="none" w:sz="0" w:space="0" w:color="auto"/>
            <w:left w:val="none" w:sz="0" w:space="0" w:color="auto"/>
            <w:bottom w:val="none" w:sz="0" w:space="0" w:color="auto"/>
            <w:right w:val="none" w:sz="0" w:space="0" w:color="auto"/>
          </w:divBdr>
        </w:div>
      </w:divsChild>
    </w:div>
    <w:div w:id="281425037">
      <w:bodyDiv w:val="1"/>
      <w:marLeft w:val="0"/>
      <w:marRight w:val="0"/>
      <w:marTop w:val="0"/>
      <w:marBottom w:val="0"/>
      <w:divBdr>
        <w:top w:val="none" w:sz="0" w:space="0" w:color="auto"/>
        <w:left w:val="none" w:sz="0" w:space="0" w:color="auto"/>
        <w:bottom w:val="none" w:sz="0" w:space="0" w:color="auto"/>
        <w:right w:val="none" w:sz="0" w:space="0" w:color="auto"/>
      </w:divBdr>
    </w:div>
    <w:div w:id="319578957">
      <w:bodyDiv w:val="1"/>
      <w:marLeft w:val="0"/>
      <w:marRight w:val="0"/>
      <w:marTop w:val="0"/>
      <w:marBottom w:val="0"/>
      <w:divBdr>
        <w:top w:val="none" w:sz="0" w:space="0" w:color="auto"/>
        <w:left w:val="none" w:sz="0" w:space="0" w:color="auto"/>
        <w:bottom w:val="none" w:sz="0" w:space="0" w:color="auto"/>
        <w:right w:val="none" w:sz="0" w:space="0" w:color="auto"/>
      </w:divBdr>
    </w:div>
    <w:div w:id="355351949">
      <w:bodyDiv w:val="1"/>
      <w:marLeft w:val="0"/>
      <w:marRight w:val="0"/>
      <w:marTop w:val="0"/>
      <w:marBottom w:val="0"/>
      <w:divBdr>
        <w:top w:val="none" w:sz="0" w:space="0" w:color="auto"/>
        <w:left w:val="none" w:sz="0" w:space="0" w:color="auto"/>
        <w:bottom w:val="none" w:sz="0" w:space="0" w:color="auto"/>
        <w:right w:val="none" w:sz="0" w:space="0" w:color="auto"/>
      </w:divBdr>
      <w:divsChild>
        <w:div w:id="1625892877">
          <w:marLeft w:val="1440"/>
          <w:marRight w:val="0"/>
          <w:marTop w:val="67"/>
          <w:marBottom w:val="0"/>
          <w:divBdr>
            <w:top w:val="none" w:sz="0" w:space="0" w:color="auto"/>
            <w:left w:val="none" w:sz="0" w:space="0" w:color="auto"/>
            <w:bottom w:val="none" w:sz="0" w:space="0" w:color="auto"/>
            <w:right w:val="none" w:sz="0" w:space="0" w:color="auto"/>
          </w:divBdr>
        </w:div>
        <w:div w:id="405617263">
          <w:marLeft w:val="1440"/>
          <w:marRight w:val="0"/>
          <w:marTop w:val="67"/>
          <w:marBottom w:val="0"/>
          <w:divBdr>
            <w:top w:val="none" w:sz="0" w:space="0" w:color="auto"/>
            <w:left w:val="none" w:sz="0" w:space="0" w:color="auto"/>
            <w:bottom w:val="none" w:sz="0" w:space="0" w:color="auto"/>
            <w:right w:val="none" w:sz="0" w:space="0" w:color="auto"/>
          </w:divBdr>
        </w:div>
        <w:div w:id="1593201539">
          <w:marLeft w:val="1440"/>
          <w:marRight w:val="0"/>
          <w:marTop w:val="67"/>
          <w:marBottom w:val="0"/>
          <w:divBdr>
            <w:top w:val="none" w:sz="0" w:space="0" w:color="auto"/>
            <w:left w:val="none" w:sz="0" w:space="0" w:color="auto"/>
            <w:bottom w:val="none" w:sz="0" w:space="0" w:color="auto"/>
            <w:right w:val="none" w:sz="0" w:space="0" w:color="auto"/>
          </w:divBdr>
        </w:div>
        <w:div w:id="1719544376">
          <w:marLeft w:val="1440"/>
          <w:marRight w:val="0"/>
          <w:marTop w:val="67"/>
          <w:marBottom w:val="0"/>
          <w:divBdr>
            <w:top w:val="none" w:sz="0" w:space="0" w:color="auto"/>
            <w:left w:val="none" w:sz="0" w:space="0" w:color="auto"/>
            <w:bottom w:val="none" w:sz="0" w:space="0" w:color="auto"/>
            <w:right w:val="none" w:sz="0" w:space="0" w:color="auto"/>
          </w:divBdr>
        </w:div>
        <w:div w:id="1614360939">
          <w:marLeft w:val="1440"/>
          <w:marRight w:val="0"/>
          <w:marTop w:val="67"/>
          <w:marBottom w:val="0"/>
          <w:divBdr>
            <w:top w:val="none" w:sz="0" w:space="0" w:color="auto"/>
            <w:left w:val="none" w:sz="0" w:space="0" w:color="auto"/>
            <w:bottom w:val="none" w:sz="0" w:space="0" w:color="auto"/>
            <w:right w:val="none" w:sz="0" w:space="0" w:color="auto"/>
          </w:divBdr>
        </w:div>
        <w:div w:id="1937250587">
          <w:marLeft w:val="1440"/>
          <w:marRight w:val="0"/>
          <w:marTop w:val="67"/>
          <w:marBottom w:val="0"/>
          <w:divBdr>
            <w:top w:val="none" w:sz="0" w:space="0" w:color="auto"/>
            <w:left w:val="none" w:sz="0" w:space="0" w:color="auto"/>
            <w:bottom w:val="none" w:sz="0" w:space="0" w:color="auto"/>
            <w:right w:val="none" w:sz="0" w:space="0" w:color="auto"/>
          </w:divBdr>
        </w:div>
        <w:div w:id="1833058888">
          <w:marLeft w:val="1440"/>
          <w:marRight w:val="0"/>
          <w:marTop w:val="67"/>
          <w:marBottom w:val="0"/>
          <w:divBdr>
            <w:top w:val="none" w:sz="0" w:space="0" w:color="auto"/>
            <w:left w:val="none" w:sz="0" w:space="0" w:color="auto"/>
            <w:bottom w:val="none" w:sz="0" w:space="0" w:color="auto"/>
            <w:right w:val="none" w:sz="0" w:space="0" w:color="auto"/>
          </w:divBdr>
        </w:div>
        <w:div w:id="1987591811">
          <w:marLeft w:val="1440"/>
          <w:marRight w:val="0"/>
          <w:marTop w:val="67"/>
          <w:marBottom w:val="0"/>
          <w:divBdr>
            <w:top w:val="none" w:sz="0" w:space="0" w:color="auto"/>
            <w:left w:val="none" w:sz="0" w:space="0" w:color="auto"/>
            <w:bottom w:val="none" w:sz="0" w:space="0" w:color="auto"/>
            <w:right w:val="none" w:sz="0" w:space="0" w:color="auto"/>
          </w:divBdr>
        </w:div>
        <w:div w:id="1899631334">
          <w:marLeft w:val="1440"/>
          <w:marRight w:val="0"/>
          <w:marTop w:val="67"/>
          <w:marBottom w:val="0"/>
          <w:divBdr>
            <w:top w:val="none" w:sz="0" w:space="0" w:color="auto"/>
            <w:left w:val="none" w:sz="0" w:space="0" w:color="auto"/>
            <w:bottom w:val="none" w:sz="0" w:space="0" w:color="auto"/>
            <w:right w:val="none" w:sz="0" w:space="0" w:color="auto"/>
          </w:divBdr>
        </w:div>
      </w:divsChild>
    </w:div>
    <w:div w:id="443774292">
      <w:bodyDiv w:val="1"/>
      <w:marLeft w:val="0"/>
      <w:marRight w:val="0"/>
      <w:marTop w:val="0"/>
      <w:marBottom w:val="0"/>
      <w:divBdr>
        <w:top w:val="none" w:sz="0" w:space="0" w:color="auto"/>
        <w:left w:val="none" w:sz="0" w:space="0" w:color="auto"/>
        <w:bottom w:val="none" w:sz="0" w:space="0" w:color="auto"/>
        <w:right w:val="none" w:sz="0" w:space="0" w:color="auto"/>
      </w:divBdr>
    </w:div>
    <w:div w:id="464273066">
      <w:bodyDiv w:val="1"/>
      <w:marLeft w:val="0"/>
      <w:marRight w:val="0"/>
      <w:marTop w:val="0"/>
      <w:marBottom w:val="0"/>
      <w:divBdr>
        <w:top w:val="none" w:sz="0" w:space="0" w:color="auto"/>
        <w:left w:val="none" w:sz="0" w:space="0" w:color="auto"/>
        <w:bottom w:val="none" w:sz="0" w:space="0" w:color="auto"/>
        <w:right w:val="none" w:sz="0" w:space="0" w:color="auto"/>
      </w:divBdr>
    </w:div>
    <w:div w:id="510603818">
      <w:bodyDiv w:val="1"/>
      <w:marLeft w:val="0"/>
      <w:marRight w:val="0"/>
      <w:marTop w:val="0"/>
      <w:marBottom w:val="0"/>
      <w:divBdr>
        <w:top w:val="none" w:sz="0" w:space="0" w:color="auto"/>
        <w:left w:val="none" w:sz="0" w:space="0" w:color="auto"/>
        <w:bottom w:val="none" w:sz="0" w:space="0" w:color="auto"/>
        <w:right w:val="none" w:sz="0" w:space="0" w:color="auto"/>
      </w:divBdr>
      <w:divsChild>
        <w:div w:id="1641690316">
          <w:marLeft w:val="446"/>
          <w:marRight w:val="0"/>
          <w:marTop w:val="60"/>
          <w:marBottom w:val="60"/>
          <w:divBdr>
            <w:top w:val="none" w:sz="0" w:space="0" w:color="auto"/>
            <w:left w:val="none" w:sz="0" w:space="0" w:color="auto"/>
            <w:bottom w:val="none" w:sz="0" w:space="0" w:color="auto"/>
            <w:right w:val="none" w:sz="0" w:space="0" w:color="auto"/>
          </w:divBdr>
        </w:div>
        <w:div w:id="1036078602">
          <w:marLeft w:val="446"/>
          <w:marRight w:val="0"/>
          <w:marTop w:val="60"/>
          <w:marBottom w:val="60"/>
          <w:divBdr>
            <w:top w:val="none" w:sz="0" w:space="0" w:color="auto"/>
            <w:left w:val="none" w:sz="0" w:space="0" w:color="auto"/>
            <w:bottom w:val="none" w:sz="0" w:space="0" w:color="auto"/>
            <w:right w:val="none" w:sz="0" w:space="0" w:color="auto"/>
          </w:divBdr>
        </w:div>
        <w:div w:id="804732987">
          <w:marLeft w:val="446"/>
          <w:marRight w:val="0"/>
          <w:marTop w:val="60"/>
          <w:marBottom w:val="60"/>
          <w:divBdr>
            <w:top w:val="none" w:sz="0" w:space="0" w:color="auto"/>
            <w:left w:val="none" w:sz="0" w:space="0" w:color="auto"/>
            <w:bottom w:val="none" w:sz="0" w:space="0" w:color="auto"/>
            <w:right w:val="none" w:sz="0" w:space="0" w:color="auto"/>
          </w:divBdr>
        </w:div>
        <w:div w:id="1738287131">
          <w:marLeft w:val="446"/>
          <w:marRight w:val="0"/>
          <w:marTop w:val="60"/>
          <w:marBottom w:val="60"/>
          <w:divBdr>
            <w:top w:val="none" w:sz="0" w:space="0" w:color="auto"/>
            <w:left w:val="none" w:sz="0" w:space="0" w:color="auto"/>
            <w:bottom w:val="none" w:sz="0" w:space="0" w:color="auto"/>
            <w:right w:val="none" w:sz="0" w:space="0" w:color="auto"/>
          </w:divBdr>
        </w:div>
        <w:div w:id="380248387">
          <w:marLeft w:val="446"/>
          <w:marRight w:val="0"/>
          <w:marTop w:val="60"/>
          <w:marBottom w:val="60"/>
          <w:divBdr>
            <w:top w:val="none" w:sz="0" w:space="0" w:color="auto"/>
            <w:left w:val="none" w:sz="0" w:space="0" w:color="auto"/>
            <w:bottom w:val="none" w:sz="0" w:space="0" w:color="auto"/>
            <w:right w:val="none" w:sz="0" w:space="0" w:color="auto"/>
          </w:divBdr>
        </w:div>
        <w:div w:id="281038962">
          <w:marLeft w:val="446"/>
          <w:marRight w:val="0"/>
          <w:marTop w:val="60"/>
          <w:marBottom w:val="60"/>
          <w:divBdr>
            <w:top w:val="none" w:sz="0" w:space="0" w:color="auto"/>
            <w:left w:val="none" w:sz="0" w:space="0" w:color="auto"/>
            <w:bottom w:val="none" w:sz="0" w:space="0" w:color="auto"/>
            <w:right w:val="none" w:sz="0" w:space="0" w:color="auto"/>
          </w:divBdr>
        </w:div>
        <w:div w:id="1660647444">
          <w:marLeft w:val="446"/>
          <w:marRight w:val="0"/>
          <w:marTop w:val="60"/>
          <w:marBottom w:val="60"/>
          <w:divBdr>
            <w:top w:val="none" w:sz="0" w:space="0" w:color="auto"/>
            <w:left w:val="none" w:sz="0" w:space="0" w:color="auto"/>
            <w:bottom w:val="none" w:sz="0" w:space="0" w:color="auto"/>
            <w:right w:val="none" w:sz="0" w:space="0" w:color="auto"/>
          </w:divBdr>
        </w:div>
        <w:div w:id="552932699">
          <w:marLeft w:val="446"/>
          <w:marRight w:val="0"/>
          <w:marTop w:val="60"/>
          <w:marBottom w:val="60"/>
          <w:divBdr>
            <w:top w:val="none" w:sz="0" w:space="0" w:color="auto"/>
            <w:left w:val="none" w:sz="0" w:space="0" w:color="auto"/>
            <w:bottom w:val="none" w:sz="0" w:space="0" w:color="auto"/>
            <w:right w:val="none" w:sz="0" w:space="0" w:color="auto"/>
          </w:divBdr>
        </w:div>
        <w:div w:id="1364013779">
          <w:marLeft w:val="446"/>
          <w:marRight w:val="0"/>
          <w:marTop w:val="60"/>
          <w:marBottom w:val="60"/>
          <w:divBdr>
            <w:top w:val="none" w:sz="0" w:space="0" w:color="auto"/>
            <w:left w:val="none" w:sz="0" w:space="0" w:color="auto"/>
            <w:bottom w:val="none" w:sz="0" w:space="0" w:color="auto"/>
            <w:right w:val="none" w:sz="0" w:space="0" w:color="auto"/>
          </w:divBdr>
        </w:div>
        <w:div w:id="1157308442">
          <w:marLeft w:val="446"/>
          <w:marRight w:val="0"/>
          <w:marTop w:val="60"/>
          <w:marBottom w:val="60"/>
          <w:divBdr>
            <w:top w:val="none" w:sz="0" w:space="0" w:color="auto"/>
            <w:left w:val="none" w:sz="0" w:space="0" w:color="auto"/>
            <w:bottom w:val="none" w:sz="0" w:space="0" w:color="auto"/>
            <w:right w:val="none" w:sz="0" w:space="0" w:color="auto"/>
          </w:divBdr>
        </w:div>
        <w:div w:id="791441835">
          <w:marLeft w:val="446"/>
          <w:marRight w:val="0"/>
          <w:marTop w:val="60"/>
          <w:marBottom w:val="60"/>
          <w:divBdr>
            <w:top w:val="none" w:sz="0" w:space="0" w:color="auto"/>
            <w:left w:val="none" w:sz="0" w:space="0" w:color="auto"/>
            <w:bottom w:val="none" w:sz="0" w:space="0" w:color="auto"/>
            <w:right w:val="none" w:sz="0" w:space="0" w:color="auto"/>
          </w:divBdr>
        </w:div>
        <w:div w:id="829365999">
          <w:marLeft w:val="446"/>
          <w:marRight w:val="0"/>
          <w:marTop w:val="60"/>
          <w:marBottom w:val="60"/>
          <w:divBdr>
            <w:top w:val="none" w:sz="0" w:space="0" w:color="auto"/>
            <w:left w:val="none" w:sz="0" w:space="0" w:color="auto"/>
            <w:bottom w:val="none" w:sz="0" w:space="0" w:color="auto"/>
            <w:right w:val="none" w:sz="0" w:space="0" w:color="auto"/>
          </w:divBdr>
        </w:div>
        <w:div w:id="2135976392">
          <w:marLeft w:val="446"/>
          <w:marRight w:val="0"/>
          <w:marTop w:val="60"/>
          <w:marBottom w:val="60"/>
          <w:divBdr>
            <w:top w:val="none" w:sz="0" w:space="0" w:color="auto"/>
            <w:left w:val="none" w:sz="0" w:space="0" w:color="auto"/>
            <w:bottom w:val="none" w:sz="0" w:space="0" w:color="auto"/>
            <w:right w:val="none" w:sz="0" w:space="0" w:color="auto"/>
          </w:divBdr>
        </w:div>
        <w:div w:id="381948866">
          <w:marLeft w:val="446"/>
          <w:marRight w:val="0"/>
          <w:marTop w:val="60"/>
          <w:marBottom w:val="60"/>
          <w:divBdr>
            <w:top w:val="none" w:sz="0" w:space="0" w:color="auto"/>
            <w:left w:val="none" w:sz="0" w:space="0" w:color="auto"/>
            <w:bottom w:val="none" w:sz="0" w:space="0" w:color="auto"/>
            <w:right w:val="none" w:sz="0" w:space="0" w:color="auto"/>
          </w:divBdr>
        </w:div>
        <w:div w:id="373191327">
          <w:marLeft w:val="446"/>
          <w:marRight w:val="0"/>
          <w:marTop w:val="60"/>
          <w:marBottom w:val="60"/>
          <w:divBdr>
            <w:top w:val="none" w:sz="0" w:space="0" w:color="auto"/>
            <w:left w:val="none" w:sz="0" w:space="0" w:color="auto"/>
            <w:bottom w:val="none" w:sz="0" w:space="0" w:color="auto"/>
            <w:right w:val="none" w:sz="0" w:space="0" w:color="auto"/>
          </w:divBdr>
        </w:div>
        <w:div w:id="1406100047">
          <w:marLeft w:val="446"/>
          <w:marRight w:val="0"/>
          <w:marTop w:val="60"/>
          <w:marBottom w:val="60"/>
          <w:divBdr>
            <w:top w:val="none" w:sz="0" w:space="0" w:color="auto"/>
            <w:left w:val="none" w:sz="0" w:space="0" w:color="auto"/>
            <w:bottom w:val="none" w:sz="0" w:space="0" w:color="auto"/>
            <w:right w:val="none" w:sz="0" w:space="0" w:color="auto"/>
          </w:divBdr>
        </w:div>
      </w:divsChild>
    </w:div>
    <w:div w:id="545525248">
      <w:bodyDiv w:val="1"/>
      <w:marLeft w:val="0"/>
      <w:marRight w:val="0"/>
      <w:marTop w:val="0"/>
      <w:marBottom w:val="0"/>
      <w:divBdr>
        <w:top w:val="none" w:sz="0" w:space="0" w:color="auto"/>
        <w:left w:val="none" w:sz="0" w:space="0" w:color="auto"/>
        <w:bottom w:val="none" w:sz="0" w:space="0" w:color="auto"/>
        <w:right w:val="none" w:sz="0" w:space="0" w:color="auto"/>
      </w:divBdr>
      <w:divsChild>
        <w:div w:id="497815212">
          <w:marLeft w:val="446"/>
          <w:marRight w:val="0"/>
          <w:marTop w:val="60"/>
          <w:marBottom w:val="60"/>
          <w:divBdr>
            <w:top w:val="none" w:sz="0" w:space="0" w:color="auto"/>
            <w:left w:val="none" w:sz="0" w:space="0" w:color="auto"/>
            <w:bottom w:val="none" w:sz="0" w:space="0" w:color="auto"/>
            <w:right w:val="none" w:sz="0" w:space="0" w:color="auto"/>
          </w:divBdr>
        </w:div>
        <w:div w:id="1689138490">
          <w:marLeft w:val="446"/>
          <w:marRight w:val="0"/>
          <w:marTop w:val="60"/>
          <w:marBottom w:val="60"/>
          <w:divBdr>
            <w:top w:val="none" w:sz="0" w:space="0" w:color="auto"/>
            <w:left w:val="none" w:sz="0" w:space="0" w:color="auto"/>
            <w:bottom w:val="none" w:sz="0" w:space="0" w:color="auto"/>
            <w:right w:val="none" w:sz="0" w:space="0" w:color="auto"/>
          </w:divBdr>
        </w:div>
      </w:divsChild>
    </w:div>
    <w:div w:id="554319002">
      <w:bodyDiv w:val="1"/>
      <w:marLeft w:val="0"/>
      <w:marRight w:val="0"/>
      <w:marTop w:val="0"/>
      <w:marBottom w:val="0"/>
      <w:divBdr>
        <w:top w:val="none" w:sz="0" w:space="0" w:color="auto"/>
        <w:left w:val="none" w:sz="0" w:space="0" w:color="auto"/>
        <w:bottom w:val="none" w:sz="0" w:space="0" w:color="auto"/>
        <w:right w:val="none" w:sz="0" w:space="0" w:color="auto"/>
      </w:divBdr>
      <w:divsChild>
        <w:div w:id="1818834143">
          <w:marLeft w:val="288"/>
          <w:marRight w:val="0"/>
          <w:marTop w:val="0"/>
          <w:marBottom w:val="0"/>
          <w:divBdr>
            <w:top w:val="none" w:sz="0" w:space="0" w:color="auto"/>
            <w:left w:val="none" w:sz="0" w:space="0" w:color="auto"/>
            <w:bottom w:val="none" w:sz="0" w:space="0" w:color="auto"/>
            <w:right w:val="none" w:sz="0" w:space="0" w:color="auto"/>
          </w:divBdr>
        </w:div>
        <w:div w:id="794326185">
          <w:marLeft w:val="288"/>
          <w:marRight w:val="0"/>
          <w:marTop w:val="0"/>
          <w:marBottom w:val="0"/>
          <w:divBdr>
            <w:top w:val="none" w:sz="0" w:space="0" w:color="auto"/>
            <w:left w:val="none" w:sz="0" w:space="0" w:color="auto"/>
            <w:bottom w:val="none" w:sz="0" w:space="0" w:color="auto"/>
            <w:right w:val="none" w:sz="0" w:space="0" w:color="auto"/>
          </w:divBdr>
        </w:div>
      </w:divsChild>
    </w:div>
    <w:div w:id="610549632">
      <w:bodyDiv w:val="1"/>
      <w:marLeft w:val="0"/>
      <w:marRight w:val="0"/>
      <w:marTop w:val="0"/>
      <w:marBottom w:val="0"/>
      <w:divBdr>
        <w:top w:val="none" w:sz="0" w:space="0" w:color="auto"/>
        <w:left w:val="none" w:sz="0" w:space="0" w:color="auto"/>
        <w:bottom w:val="none" w:sz="0" w:space="0" w:color="auto"/>
        <w:right w:val="none" w:sz="0" w:space="0" w:color="auto"/>
      </w:divBdr>
      <w:divsChild>
        <w:div w:id="1852059879">
          <w:marLeft w:val="547"/>
          <w:marRight w:val="0"/>
          <w:marTop w:val="0"/>
          <w:marBottom w:val="0"/>
          <w:divBdr>
            <w:top w:val="none" w:sz="0" w:space="0" w:color="auto"/>
            <w:left w:val="none" w:sz="0" w:space="0" w:color="auto"/>
            <w:bottom w:val="none" w:sz="0" w:space="0" w:color="auto"/>
            <w:right w:val="none" w:sz="0" w:space="0" w:color="auto"/>
          </w:divBdr>
        </w:div>
        <w:div w:id="1578854712">
          <w:marLeft w:val="547"/>
          <w:marRight w:val="0"/>
          <w:marTop w:val="0"/>
          <w:marBottom w:val="0"/>
          <w:divBdr>
            <w:top w:val="none" w:sz="0" w:space="0" w:color="auto"/>
            <w:left w:val="none" w:sz="0" w:space="0" w:color="auto"/>
            <w:bottom w:val="none" w:sz="0" w:space="0" w:color="auto"/>
            <w:right w:val="none" w:sz="0" w:space="0" w:color="auto"/>
          </w:divBdr>
        </w:div>
        <w:div w:id="2022195950">
          <w:marLeft w:val="547"/>
          <w:marRight w:val="0"/>
          <w:marTop w:val="0"/>
          <w:marBottom w:val="0"/>
          <w:divBdr>
            <w:top w:val="none" w:sz="0" w:space="0" w:color="auto"/>
            <w:left w:val="none" w:sz="0" w:space="0" w:color="auto"/>
            <w:bottom w:val="none" w:sz="0" w:space="0" w:color="auto"/>
            <w:right w:val="none" w:sz="0" w:space="0" w:color="auto"/>
          </w:divBdr>
        </w:div>
        <w:div w:id="1966502546">
          <w:marLeft w:val="547"/>
          <w:marRight w:val="0"/>
          <w:marTop w:val="0"/>
          <w:marBottom w:val="0"/>
          <w:divBdr>
            <w:top w:val="none" w:sz="0" w:space="0" w:color="auto"/>
            <w:left w:val="none" w:sz="0" w:space="0" w:color="auto"/>
            <w:bottom w:val="none" w:sz="0" w:space="0" w:color="auto"/>
            <w:right w:val="none" w:sz="0" w:space="0" w:color="auto"/>
          </w:divBdr>
        </w:div>
        <w:div w:id="1443261055">
          <w:marLeft w:val="547"/>
          <w:marRight w:val="0"/>
          <w:marTop w:val="0"/>
          <w:marBottom w:val="160"/>
          <w:divBdr>
            <w:top w:val="none" w:sz="0" w:space="0" w:color="auto"/>
            <w:left w:val="none" w:sz="0" w:space="0" w:color="auto"/>
            <w:bottom w:val="none" w:sz="0" w:space="0" w:color="auto"/>
            <w:right w:val="none" w:sz="0" w:space="0" w:color="auto"/>
          </w:divBdr>
        </w:div>
      </w:divsChild>
    </w:div>
    <w:div w:id="689259602">
      <w:bodyDiv w:val="1"/>
      <w:marLeft w:val="0"/>
      <w:marRight w:val="0"/>
      <w:marTop w:val="0"/>
      <w:marBottom w:val="0"/>
      <w:divBdr>
        <w:top w:val="none" w:sz="0" w:space="0" w:color="auto"/>
        <w:left w:val="none" w:sz="0" w:space="0" w:color="auto"/>
        <w:bottom w:val="none" w:sz="0" w:space="0" w:color="auto"/>
        <w:right w:val="none" w:sz="0" w:space="0" w:color="auto"/>
      </w:divBdr>
    </w:div>
    <w:div w:id="698315091">
      <w:bodyDiv w:val="1"/>
      <w:marLeft w:val="0"/>
      <w:marRight w:val="0"/>
      <w:marTop w:val="0"/>
      <w:marBottom w:val="0"/>
      <w:divBdr>
        <w:top w:val="none" w:sz="0" w:space="0" w:color="auto"/>
        <w:left w:val="none" w:sz="0" w:space="0" w:color="auto"/>
        <w:bottom w:val="none" w:sz="0" w:space="0" w:color="auto"/>
        <w:right w:val="none" w:sz="0" w:space="0" w:color="auto"/>
      </w:divBdr>
    </w:div>
    <w:div w:id="754087427">
      <w:bodyDiv w:val="1"/>
      <w:marLeft w:val="0"/>
      <w:marRight w:val="0"/>
      <w:marTop w:val="0"/>
      <w:marBottom w:val="0"/>
      <w:divBdr>
        <w:top w:val="none" w:sz="0" w:space="0" w:color="auto"/>
        <w:left w:val="none" w:sz="0" w:space="0" w:color="auto"/>
        <w:bottom w:val="none" w:sz="0" w:space="0" w:color="auto"/>
        <w:right w:val="none" w:sz="0" w:space="0" w:color="auto"/>
      </w:divBdr>
    </w:div>
    <w:div w:id="774446049">
      <w:bodyDiv w:val="1"/>
      <w:marLeft w:val="0"/>
      <w:marRight w:val="0"/>
      <w:marTop w:val="0"/>
      <w:marBottom w:val="0"/>
      <w:divBdr>
        <w:top w:val="none" w:sz="0" w:space="0" w:color="auto"/>
        <w:left w:val="none" w:sz="0" w:space="0" w:color="auto"/>
        <w:bottom w:val="none" w:sz="0" w:space="0" w:color="auto"/>
        <w:right w:val="none" w:sz="0" w:space="0" w:color="auto"/>
      </w:divBdr>
      <w:divsChild>
        <w:div w:id="709497786">
          <w:marLeft w:val="288"/>
          <w:marRight w:val="0"/>
          <w:marTop w:val="0"/>
          <w:marBottom w:val="0"/>
          <w:divBdr>
            <w:top w:val="none" w:sz="0" w:space="0" w:color="auto"/>
            <w:left w:val="none" w:sz="0" w:space="0" w:color="auto"/>
            <w:bottom w:val="none" w:sz="0" w:space="0" w:color="auto"/>
            <w:right w:val="none" w:sz="0" w:space="0" w:color="auto"/>
          </w:divBdr>
        </w:div>
        <w:div w:id="750783258">
          <w:marLeft w:val="288"/>
          <w:marRight w:val="0"/>
          <w:marTop w:val="0"/>
          <w:marBottom w:val="0"/>
          <w:divBdr>
            <w:top w:val="none" w:sz="0" w:space="0" w:color="auto"/>
            <w:left w:val="none" w:sz="0" w:space="0" w:color="auto"/>
            <w:bottom w:val="none" w:sz="0" w:space="0" w:color="auto"/>
            <w:right w:val="none" w:sz="0" w:space="0" w:color="auto"/>
          </w:divBdr>
        </w:div>
        <w:div w:id="2076850011">
          <w:marLeft w:val="288"/>
          <w:marRight w:val="0"/>
          <w:marTop w:val="0"/>
          <w:marBottom w:val="0"/>
          <w:divBdr>
            <w:top w:val="none" w:sz="0" w:space="0" w:color="auto"/>
            <w:left w:val="none" w:sz="0" w:space="0" w:color="auto"/>
            <w:bottom w:val="none" w:sz="0" w:space="0" w:color="auto"/>
            <w:right w:val="none" w:sz="0" w:space="0" w:color="auto"/>
          </w:divBdr>
        </w:div>
        <w:div w:id="1462652037">
          <w:marLeft w:val="288"/>
          <w:marRight w:val="0"/>
          <w:marTop w:val="0"/>
          <w:marBottom w:val="0"/>
          <w:divBdr>
            <w:top w:val="none" w:sz="0" w:space="0" w:color="auto"/>
            <w:left w:val="none" w:sz="0" w:space="0" w:color="auto"/>
            <w:bottom w:val="none" w:sz="0" w:space="0" w:color="auto"/>
            <w:right w:val="none" w:sz="0" w:space="0" w:color="auto"/>
          </w:divBdr>
        </w:div>
      </w:divsChild>
    </w:div>
    <w:div w:id="777528824">
      <w:bodyDiv w:val="1"/>
      <w:marLeft w:val="0"/>
      <w:marRight w:val="0"/>
      <w:marTop w:val="0"/>
      <w:marBottom w:val="0"/>
      <w:divBdr>
        <w:top w:val="none" w:sz="0" w:space="0" w:color="auto"/>
        <w:left w:val="none" w:sz="0" w:space="0" w:color="auto"/>
        <w:bottom w:val="none" w:sz="0" w:space="0" w:color="auto"/>
        <w:right w:val="none" w:sz="0" w:space="0" w:color="auto"/>
      </w:divBdr>
    </w:div>
    <w:div w:id="896598318">
      <w:bodyDiv w:val="1"/>
      <w:marLeft w:val="0"/>
      <w:marRight w:val="0"/>
      <w:marTop w:val="0"/>
      <w:marBottom w:val="0"/>
      <w:divBdr>
        <w:top w:val="none" w:sz="0" w:space="0" w:color="auto"/>
        <w:left w:val="none" w:sz="0" w:space="0" w:color="auto"/>
        <w:bottom w:val="none" w:sz="0" w:space="0" w:color="auto"/>
        <w:right w:val="none" w:sz="0" w:space="0" w:color="auto"/>
      </w:divBdr>
      <w:divsChild>
        <w:div w:id="1621914737">
          <w:marLeft w:val="1440"/>
          <w:marRight w:val="0"/>
          <w:marTop w:val="77"/>
          <w:marBottom w:val="0"/>
          <w:divBdr>
            <w:top w:val="none" w:sz="0" w:space="0" w:color="auto"/>
            <w:left w:val="none" w:sz="0" w:space="0" w:color="auto"/>
            <w:bottom w:val="none" w:sz="0" w:space="0" w:color="auto"/>
            <w:right w:val="none" w:sz="0" w:space="0" w:color="auto"/>
          </w:divBdr>
        </w:div>
        <w:div w:id="100339168">
          <w:marLeft w:val="1440"/>
          <w:marRight w:val="0"/>
          <w:marTop w:val="77"/>
          <w:marBottom w:val="0"/>
          <w:divBdr>
            <w:top w:val="none" w:sz="0" w:space="0" w:color="auto"/>
            <w:left w:val="none" w:sz="0" w:space="0" w:color="auto"/>
            <w:bottom w:val="none" w:sz="0" w:space="0" w:color="auto"/>
            <w:right w:val="none" w:sz="0" w:space="0" w:color="auto"/>
          </w:divBdr>
        </w:div>
        <w:div w:id="1304844582">
          <w:marLeft w:val="1440"/>
          <w:marRight w:val="0"/>
          <w:marTop w:val="77"/>
          <w:marBottom w:val="0"/>
          <w:divBdr>
            <w:top w:val="none" w:sz="0" w:space="0" w:color="auto"/>
            <w:left w:val="none" w:sz="0" w:space="0" w:color="auto"/>
            <w:bottom w:val="none" w:sz="0" w:space="0" w:color="auto"/>
            <w:right w:val="none" w:sz="0" w:space="0" w:color="auto"/>
          </w:divBdr>
        </w:div>
        <w:div w:id="2115856266">
          <w:marLeft w:val="1440"/>
          <w:marRight w:val="0"/>
          <w:marTop w:val="77"/>
          <w:marBottom w:val="0"/>
          <w:divBdr>
            <w:top w:val="none" w:sz="0" w:space="0" w:color="auto"/>
            <w:left w:val="none" w:sz="0" w:space="0" w:color="auto"/>
            <w:bottom w:val="none" w:sz="0" w:space="0" w:color="auto"/>
            <w:right w:val="none" w:sz="0" w:space="0" w:color="auto"/>
          </w:divBdr>
        </w:div>
        <w:div w:id="96215823">
          <w:marLeft w:val="1440"/>
          <w:marRight w:val="0"/>
          <w:marTop w:val="77"/>
          <w:marBottom w:val="0"/>
          <w:divBdr>
            <w:top w:val="none" w:sz="0" w:space="0" w:color="auto"/>
            <w:left w:val="none" w:sz="0" w:space="0" w:color="auto"/>
            <w:bottom w:val="none" w:sz="0" w:space="0" w:color="auto"/>
            <w:right w:val="none" w:sz="0" w:space="0" w:color="auto"/>
          </w:divBdr>
        </w:div>
        <w:div w:id="64110493">
          <w:marLeft w:val="1440"/>
          <w:marRight w:val="0"/>
          <w:marTop w:val="77"/>
          <w:marBottom w:val="0"/>
          <w:divBdr>
            <w:top w:val="none" w:sz="0" w:space="0" w:color="auto"/>
            <w:left w:val="none" w:sz="0" w:space="0" w:color="auto"/>
            <w:bottom w:val="none" w:sz="0" w:space="0" w:color="auto"/>
            <w:right w:val="none" w:sz="0" w:space="0" w:color="auto"/>
          </w:divBdr>
        </w:div>
        <w:div w:id="648676838">
          <w:marLeft w:val="1440"/>
          <w:marRight w:val="0"/>
          <w:marTop w:val="77"/>
          <w:marBottom w:val="0"/>
          <w:divBdr>
            <w:top w:val="none" w:sz="0" w:space="0" w:color="auto"/>
            <w:left w:val="none" w:sz="0" w:space="0" w:color="auto"/>
            <w:bottom w:val="none" w:sz="0" w:space="0" w:color="auto"/>
            <w:right w:val="none" w:sz="0" w:space="0" w:color="auto"/>
          </w:divBdr>
        </w:div>
        <w:div w:id="894243069">
          <w:marLeft w:val="1440"/>
          <w:marRight w:val="0"/>
          <w:marTop w:val="77"/>
          <w:marBottom w:val="0"/>
          <w:divBdr>
            <w:top w:val="none" w:sz="0" w:space="0" w:color="auto"/>
            <w:left w:val="none" w:sz="0" w:space="0" w:color="auto"/>
            <w:bottom w:val="none" w:sz="0" w:space="0" w:color="auto"/>
            <w:right w:val="none" w:sz="0" w:space="0" w:color="auto"/>
          </w:divBdr>
        </w:div>
        <w:div w:id="273828524">
          <w:marLeft w:val="1440"/>
          <w:marRight w:val="0"/>
          <w:marTop w:val="77"/>
          <w:marBottom w:val="0"/>
          <w:divBdr>
            <w:top w:val="none" w:sz="0" w:space="0" w:color="auto"/>
            <w:left w:val="none" w:sz="0" w:space="0" w:color="auto"/>
            <w:bottom w:val="none" w:sz="0" w:space="0" w:color="auto"/>
            <w:right w:val="none" w:sz="0" w:space="0" w:color="auto"/>
          </w:divBdr>
        </w:div>
        <w:div w:id="1827433547">
          <w:marLeft w:val="1440"/>
          <w:marRight w:val="0"/>
          <w:marTop w:val="77"/>
          <w:marBottom w:val="0"/>
          <w:divBdr>
            <w:top w:val="none" w:sz="0" w:space="0" w:color="auto"/>
            <w:left w:val="none" w:sz="0" w:space="0" w:color="auto"/>
            <w:bottom w:val="none" w:sz="0" w:space="0" w:color="auto"/>
            <w:right w:val="none" w:sz="0" w:space="0" w:color="auto"/>
          </w:divBdr>
        </w:div>
        <w:div w:id="1078748729">
          <w:marLeft w:val="1440"/>
          <w:marRight w:val="0"/>
          <w:marTop w:val="77"/>
          <w:marBottom w:val="0"/>
          <w:divBdr>
            <w:top w:val="none" w:sz="0" w:space="0" w:color="auto"/>
            <w:left w:val="none" w:sz="0" w:space="0" w:color="auto"/>
            <w:bottom w:val="none" w:sz="0" w:space="0" w:color="auto"/>
            <w:right w:val="none" w:sz="0" w:space="0" w:color="auto"/>
          </w:divBdr>
        </w:div>
        <w:div w:id="128017723">
          <w:marLeft w:val="1440"/>
          <w:marRight w:val="0"/>
          <w:marTop w:val="77"/>
          <w:marBottom w:val="0"/>
          <w:divBdr>
            <w:top w:val="none" w:sz="0" w:space="0" w:color="auto"/>
            <w:left w:val="none" w:sz="0" w:space="0" w:color="auto"/>
            <w:bottom w:val="none" w:sz="0" w:space="0" w:color="auto"/>
            <w:right w:val="none" w:sz="0" w:space="0" w:color="auto"/>
          </w:divBdr>
        </w:div>
      </w:divsChild>
    </w:div>
    <w:div w:id="936670995">
      <w:bodyDiv w:val="1"/>
      <w:marLeft w:val="0"/>
      <w:marRight w:val="0"/>
      <w:marTop w:val="0"/>
      <w:marBottom w:val="0"/>
      <w:divBdr>
        <w:top w:val="none" w:sz="0" w:space="0" w:color="auto"/>
        <w:left w:val="none" w:sz="0" w:space="0" w:color="auto"/>
        <w:bottom w:val="none" w:sz="0" w:space="0" w:color="auto"/>
        <w:right w:val="none" w:sz="0" w:space="0" w:color="auto"/>
      </w:divBdr>
      <w:divsChild>
        <w:div w:id="1706445313">
          <w:marLeft w:val="446"/>
          <w:marRight w:val="0"/>
          <w:marTop w:val="0"/>
          <w:marBottom w:val="0"/>
          <w:divBdr>
            <w:top w:val="none" w:sz="0" w:space="0" w:color="auto"/>
            <w:left w:val="none" w:sz="0" w:space="0" w:color="auto"/>
            <w:bottom w:val="none" w:sz="0" w:space="0" w:color="auto"/>
            <w:right w:val="none" w:sz="0" w:space="0" w:color="auto"/>
          </w:divBdr>
        </w:div>
        <w:div w:id="1436319682">
          <w:marLeft w:val="446"/>
          <w:marRight w:val="0"/>
          <w:marTop w:val="0"/>
          <w:marBottom w:val="0"/>
          <w:divBdr>
            <w:top w:val="none" w:sz="0" w:space="0" w:color="auto"/>
            <w:left w:val="none" w:sz="0" w:space="0" w:color="auto"/>
            <w:bottom w:val="none" w:sz="0" w:space="0" w:color="auto"/>
            <w:right w:val="none" w:sz="0" w:space="0" w:color="auto"/>
          </w:divBdr>
        </w:div>
        <w:div w:id="1215971661">
          <w:marLeft w:val="446"/>
          <w:marRight w:val="0"/>
          <w:marTop w:val="0"/>
          <w:marBottom w:val="0"/>
          <w:divBdr>
            <w:top w:val="none" w:sz="0" w:space="0" w:color="auto"/>
            <w:left w:val="none" w:sz="0" w:space="0" w:color="auto"/>
            <w:bottom w:val="none" w:sz="0" w:space="0" w:color="auto"/>
            <w:right w:val="none" w:sz="0" w:space="0" w:color="auto"/>
          </w:divBdr>
        </w:div>
      </w:divsChild>
    </w:div>
    <w:div w:id="963075795">
      <w:bodyDiv w:val="1"/>
      <w:marLeft w:val="0"/>
      <w:marRight w:val="0"/>
      <w:marTop w:val="0"/>
      <w:marBottom w:val="0"/>
      <w:divBdr>
        <w:top w:val="none" w:sz="0" w:space="0" w:color="auto"/>
        <w:left w:val="none" w:sz="0" w:space="0" w:color="auto"/>
        <w:bottom w:val="none" w:sz="0" w:space="0" w:color="auto"/>
        <w:right w:val="none" w:sz="0" w:space="0" w:color="auto"/>
      </w:divBdr>
      <w:divsChild>
        <w:div w:id="1087072953">
          <w:marLeft w:val="1440"/>
          <w:marRight w:val="0"/>
          <w:marTop w:val="86"/>
          <w:marBottom w:val="0"/>
          <w:divBdr>
            <w:top w:val="none" w:sz="0" w:space="0" w:color="auto"/>
            <w:left w:val="none" w:sz="0" w:space="0" w:color="auto"/>
            <w:bottom w:val="none" w:sz="0" w:space="0" w:color="auto"/>
            <w:right w:val="none" w:sz="0" w:space="0" w:color="auto"/>
          </w:divBdr>
        </w:div>
        <w:div w:id="1165782363">
          <w:marLeft w:val="1440"/>
          <w:marRight w:val="0"/>
          <w:marTop w:val="86"/>
          <w:marBottom w:val="0"/>
          <w:divBdr>
            <w:top w:val="none" w:sz="0" w:space="0" w:color="auto"/>
            <w:left w:val="none" w:sz="0" w:space="0" w:color="auto"/>
            <w:bottom w:val="none" w:sz="0" w:space="0" w:color="auto"/>
            <w:right w:val="none" w:sz="0" w:space="0" w:color="auto"/>
          </w:divBdr>
        </w:div>
        <w:div w:id="206571046">
          <w:marLeft w:val="1440"/>
          <w:marRight w:val="0"/>
          <w:marTop w:val="86"/>
          <w:marBottom w:val="0"/>
          <w:divBdr>
            <w:top w:val="none" w:sz="0" w:space="0" w:color="auto"/>
            <w:left w:val="none" w:sz="0" w:space="0" w:color="auto"/>
            <w:bottom w:val="none" w:sz="0" w:space="0" w:color="auto"/>
            <w:right w:val="none" w:sz="0" w:space="0" w:color="auto"/>
          </w:divBdr>
        </w:div>
        <w:div w:id="178785528">
          <w:marLeft w:val="1440"/>
          <w:marRight w:val="0"/>
          <w:marTop w:val="86"/>
          <w:marBottom w:val="0"/>
          <w:divBdr>
            <w:top w:val="none" w:sz="0" w:space="0" w:color="auto"/>
            <w:left w:val="none" w:sz="0" w:space="0" w:color="auto"/>
            <w:bottom w:val="none" w:sz="0" w:space="0" w:color="auto"/>
            <w:right w:val="none" w:sz="0" w:space="0" w:color="auto"/>
          </w:divBdr>
        </w:div>
        <w:div w:id="822966862">
          <w:marLeft w:val="1440"/>
          <w:marRight w:val="0"/>
          <w:marTop w:val="86"/>
          <w:marBottom w:val="0"/>
          <w:divBdr>
            <w:top w:val="none" w:sz="0" w:space="0" w:color="auto"/>
            <w:left w:val="none" w:sz="0" w:space="0" w:color="auto"/>
            <w:bottom w:val="none" w:sz="0" w:space="0" w:color="auto"/>
            <w:right w:val="none" w:sz="0" w:space="0" w:color="auto"/>
          </w:divBdr>
        </w:div>
        <w:div w:id="918952891">
          <w:marLeft w:val="1440"/>
          <w:marRight w:val="0"/>
          <w:marTop w:val="86"/>
          <w:marBottom w:val="0"/>
          <w:divBdr>
            <w:top w:val="none" w:sz="0" w:space="0" w:color="auto"/>
            <w:left w:val="none" w:sz="0" w:space="0" w:color="auto"/>
            <w:bottom w:val="none" w:sz="0" w:space="0" w:color="auto"/>
            <w:right w:val="none" w:sz="0" w:space="0" w:color="auto"/>
          </w:divBdr>
        </w:div>
        <w:div w:id="282422349">
          <w:marLeft w:val="1440"/>
          <w:marRight w:val="0"/>
          <w:marTop w:val="86"/>
          <w:marBottom w:val="0"/>
          <w:divBdr>
            <w:top w:val="none" w:sz="0" w:space="0" w:color="auto"/>
            <w:left w:val="none" w:sz="0" w:space="0" w:color="auto"/>
            <w:bottom w:val="none" w:sz="0" w:space="0" w:color="auto"/>
            <w:right w:val="none" w:sz="0" w:space="0" w:color="auto"/>
          </w:divBdr>
        </w:div>
        <w:div w:id="602996861">
          <w:marLeft w:val="1440"/>
          <w:marRight w:val="0"/>
          <w:marTop w:val="86"/>
          <w:marBottom w:val="0"/>
          <w:divBdr>
            <w:top w:val="none" w:sz="0" w:space="0" w:color="auto"/>
            <w:left w:val="none" w:sz="0" w:space="0" w:color="auto"/>
            <w:bottom w:val="none" w:sz="0" w:space="0" w:color="auto"/>
            <w:right w:val="none" w:sz="0" w:space="0" w:color="auto"/>
          </w:divBdr>
        </w:div>
      </w:divsChild>
    </w:div>
    <w:div w:id="988365605">
      <w:bodyDiv w:val="1"/>
      <w:marLeft w:val="0"/>
      <w:marRight w:val="0"/>
      <w:marTop w:val="0"/>
      <w:marBottom w:val="0"/>
      <w:divBdr>
        <w:top w:val="none" w:sz="0" w:space="0" w:color="auto"/>
        <w:left w:val="none" w:sz="0" w:space="0" w:color="auto"/>
        <w:bottom w:val="none" w:sz="0" w:space="0" w:color="auto"/>
        <w:right w:val="none" w:sz="0" w:space="0" w:color="auto"/>
      </w:divBdr>
      <w:divsChild>
        <w:div w:id="910239004">
          <w:marLeft w:val="288"/>
          <w:marRight w:val="0"/>
          <w:marTop w:val="0"/>
          <w:marBottom w:val="0"/>
          <w:divBdr>
            <w:top w:val="none" w:sz="0" w:space="0" w:color="auto"/>
            <w:left w:val="none" w:sz="0" w:space="0" w:color="auto"/>
            <w:bottom w:val="none" w:sz="0" w:space="0" w:color="auto"/>
            <w:right w:val="none" w:sz="0" w:space="0" w:color="auto"/>
          </w:divBdr>
        </w:div>
        <w:div w:id="1760591816">
          <w:marLeft w:val="288"/>
          <w:marRight w:val="0"/>
          <w:marTop w:val="0"/>
          <w:marBottom w:val="0"/>
          <w:divBdr>
            <w:top w:val="none" w:sz="0" w:space="0" w:color="auto"/>
            <w:left w:val="none" w:sz="0" w:space="0" w:color="auto"/>
            <w:bottom w:val="none" w:sz="0" w:space="0" w:color="auto"/>
            <w:right w:val="none" w:sz="0" w:space="0" w:color="auto"/>
          </w:divBdr>
        </w:div>
      </w:divsChild>
    </w:div>
    <w:div w:id="993722661">
      <w:bodyDiv w:val="1"/>
      <w:marLeft w:val="0"/>
      <w:marRight w:val="0"/>
      <w:marTop w:val="0"/>
      <w:marBottom w:val="0"/>
      <w:divBdr>
        <w:top w:val="none" w:sz="0" w:space="0" w:color="auto"/>
        <w:left w:val="none" w:sz="0" w:space="0" w:color="auto"/>
        <w:bottom w:val="none" w:sz="0" w:space="0" w:color="auto"/>
        <w:right w:val="none" w:sz="0" w:space="0" w:color="auto"/>
      </w:divBdr>
    </w:div>
    <w:div w:id="1031884762">
      <w:bodyDiv w:val="1"/>
      <w:marLeft w:val="0"/>
      <w:marRight w:val="0"/>
      <w:marTop w:val="0"/>
      <w:marBottom w:val="0"/>
      <w:divBdr>
        <w:top w:val="none" w:sz="0" w:space="0" w:color="auto"/>
        <w:left w:val="none" w:sz="0" w:space="0" w:color="auto"/>
        <w:bottom w:val="none" w:sz="0" w:space="0" w:color="auto"/>
        <w:right w:val="none" w:sz="0" w:space="0" w:color="auto"/>
      </w:divBdr>
    </w:div>
    <w:div w:id="1052536140">
      <w:bodyDiv w:val="1"/>
      <w:marLeft w:val="0"/>
      <w:marRight w:val="0"/>
      <w:marTop w:val="0"/>
      <w:marBottom w:val="0"/>
      <w:divBdr>
        <w:top w:val="none" w:sz="0" w:space="0" w:color="auto"/>
        <w:left w:val="none" w:sz="0" w:space="0" w:color="auto"/>
        <w:bottom w:val="none" w:sz="0" w:space="0" w:color="auto"/>
        <w:right w:val="none" w:sz="0" w:space="0" w:color="auto"/>
      </w:divBdr>
    </w:div>
    <w:div w:id="1096704526">
      <w:bodyDiv w:val="1"/>
      <w:marLeft w:val="0"/>
      <w:marRight w:val="0"/>
      <w:marTop w:val="0"/>
      <w:marBottom w:val="0"/>
      <w:divBdr>
        <w:top w:val="none" w:sz="0" w:space="0" w:color="auto"/>
        <w:left w:val="none" w:sz="0" w:space="0" w:color="auto"/>
        <w:bottom w:val="none" w:sz="0" w:space="0" w:color="auto"/>
        <w:right w:val="none" w:sz="0" w:space="0" w:color="auto"/>
      </w:divBdr>
    </w:div>
    <w:div w:id="1121730045">
      <w:bodyDiv w:val="1"/>
      <w:marLeft w:val="0"/>
      <w:marRight w:val="0"/>
      <w:marTop w:val="0"/>
      <w:marBottom w:val="0"/>
      <w:divBdr>
        <w:top w:val="none" w:sz="0" w:space="0" w:color="auto"/>
        <w:left w:val="none" w:sz="0" w:space="0" w:color="auto"/>
        <w:bottom w:val="none" w:sz="0" w:space="0" w:color="auto"/>
        <w:right w:val="none" w:sz="0" w:space="0" w:color="auto"/>
      </w:divBdr>
    </w:div>
    <w:div w:id="1236429228">
      <w:bodyDiv w:val="1"/>
      <w:marLeft w:val="0"/>
      <w:marRight w:val="0"/>
      <w:marTop w:val="0"/>
      <w:marBottom w:val="0"/>
      <w:divBdr>
        <w:top w:val="none" w:sz="0" w:space="0" w:color="auto"/>
        <w:left w:val="none" w:sz="0" w:space="0" w:color="auto"/>
        <w:bottom w:val="none" w:sz="0" w:space="0" w:color="auto"/>
        <w:right w:val="none" w:sz="0" w:space="0" w:color="auto"/>
      </w:divBdr>
    </w:div>
    <w:div w:id="1237977232">
      <w:bodyDiv w:val="1"/>
      <w:marLeft w:val="0"/>
      <w:marRight w:val="0"/>
      <w:marTop w:val="0"/>
      <w:marBottom w:val="0"/>
      <w:divBdr>
        <w:top w:val="none" w:sz="0" w:space="0" w:color="auto"/>
        <w:left w:val="none" w:sz="0" w:space="0" w:color="auto"/>
        <w:bottom w:val="none" w:sz="0" w:space="0" w:color="auto"/>
        <w:right w:val="none" w:sz="0" w:space="0" w:color="auto"/>
      </w:divBdr>
    </w:div>
    <w:div w:id="1247031900">
      <w:bodyDiv w:val="1"/>
      <w:marLeft w:val="0"/>
      <w:marRight w:val="0"/>
      <w:marTop w:val="0"/>
      <w:marBottom w:val="0"/>
      <w:divBdr>
        <w:top w:val="none" w:sz="0" w:space="0" w:color="auto"/>
        <w:left w:val="none" w:sz="0" w:space="0" w:color="auto"/>
        <w:bottom w:val="none" w:sz="0" w:space="0" w:color="auto"/>
        <w:right w:val="none" w:sz="0" w:space="0" w:color="auto"/>
      </w:divBdr>
    </w:div>
    <w:div w:id="1291786445">
      <w:bodyDiv w:val="1"/>
      <w:marLeft w:val="0"/>
      <w:marRight w:val="0"/>
      <w:marTop w:val="0"/>
      <w:marBottom w:val="0"/>
      <w:divBdr>
        <w:top w:val="none" w:sz="0" w:space="0" w:color="auto"/>
        <w:left w:val="none" w:sz="0" w:space="0" w:color="auto"/>
        <w:bottom w:val="none" w:sz="0" w:space="0" w:color="auto"/>
        <w:right w:val="none" w:sz="0" w:space="0" w:color="auto"/>
      </w:divBdr>
      <w:divsChild>
        <w:div w:id="168065545">
          <w:marLeft w:val="547"/>
          <w:marRight w:val="0"/>
          <w:marTop w:val="0"/>
          <w:marBottom w:val="180"/>
          <w:divBdr>
            <w:top w:val="none" w:sz="0" w:space="0" w:color="auto"/>
            <w:left w:val="none" w:sz="0" w:space="0" w:color="auto"/>
            <w:bottom w:val="none" w:sz="0" w:space="0" w:color="auto"/>
            <w:right w:val="none" w:sz="0" w:space="0" w:color="auto"/>
          </w:divBdr>
        </w:div>
      </w:divsChild>
    </w:div>
    <w:div w:id="1310328390">
      <w:bodyDiv w:val="1"/>
      <w:marLeft w:val="0"/>
      <w:marRight w:val="0"/>
      <w:marTop w:val="0"/>
      <w:marBottom w:val="0"/>
      <w:divBdr>
        <w:top w:val="none" w:sz="0" w:space="0" w:color="auto"/>
        <w:left w:val="none" w:sz="0" w:space="0" w:color="auto"/>
        <w:bottom w:val="none" w:sz="0" w:space="0" w:color="auto"/>
        <w:right w:val="none" w:sz="0" w:space="0" w:color="auto"/>
      </w:divBdr>
    </w:div>
    <w:div w:id="1332295442">
      <w:bodyDiv w:val="1"/>
      <w:marLeft w:val="0"/>
      <w:marRight w:val="0"/>
      <w:marTop w:val="0"/>
      <w:marBottom w:val="0"/>
      <w:divBdr>
        <w:top w:val="none" w:sz="0" w:space="0" w:color="auto"/>
        <w:left w:val="none" w:sz="0" w:space="0" w:color="auto"/>
        <w:bottom w:val="none" w:sz="0" w:space="0" w:color="auto"/>
        <w:right w:val="none" w:sz="0" w:space="0" w:color="auto"/>
      </w:divBdr>
    </w:div>
    <w:div w:id="1337615697">
      <w:bodyDiv w:val="1"/>
      <w:marLeft w:val="0"/>
      <w:marRight w:val="0"/>
      <w:marTop w:val="0"/>
      <w:marBottom w:val="0"/>
      <w:divBdr>
        <w:top w:val="none" w:sz="0" w:space="0" w:color="auto"/>
        <w:left w:val="none" w:sz="0" w:space="0" w:color="auto"/>
        <w:bottom w:val="none" w:sz="0" w:space="0" w:color="auto"/>
        <w:right w:val="none" w:sz="0" w:space="0" w:color="auto"/>
      </w:divBdr>
    </w:div>
    <w:div w:id="1362047708">
      <w:bodyDiv w:val="1"/>
      <w:marLeft w:val="0"/>
      <w:marRight w:val="0"/>
      <w:marTop w:val="0"/>
      <w:marBottom w:val="0"/>
      <w:divBdr>
        <w:top w:val="none" w:sz="0" w:space="0" w:color="auto"/>
        <w:left w:val="none" w:sz="0" w:space="0" w:color="auto"/>
        <w:bottom w:val="none" w:sz="0" w:space="0" w:color="auto"/>
        <w:right w:val="none" w:sz="0" w:space="0" w:color="auto"/>
      </w:divBdr>
    </w:div>
    <w:div w:id="1379012189">
      <w:bodyDiv w:val="1"/>
      <w:marLeft w:val="0"/>
      <w:marRight w:val="0"/>
      <w:marTop w:val="0"/>
      <w:marBottom w:val="0"/>
      <w:divBdr>
        <w:top w:val="none" w:sz="0" w:space="0" w:color="auto"/>
        <w:left w:val="none" w:sz="0" w:space="0" w:color="auto"/>
        <w:bottom w:val="none" w:sz="0" w:space="0" w:color="auto"/>
        <w:right w:val="none" w:sz="0" w:space="0" w:color="auto"/>
      </w:divBdr>
    </w:div>
    <w:div w:id="1400902835">
      <w:bodyDiv w:val="1"/>
      <w:marLeft w:val="0"/>
      <w:marRight w:val="0"/>
      <w:marTop w:val="0"/>
      <w:marBottom w:val="0"/>
      <w:divBdr>
        <w:top w:val="none" w:sz="0" w:space="0" w:color="auto"/>
        <w:left w:val="none" w:sz="0" w:space="0" w:color="auto"/>
        <w:bottom w:val="none" w:sz="0" w:space="0" w:color="auto"/>
        <w:right w:val="none" w:sz="0" w:space="0" w:color="auto"/>
      </w:divBdr>
      <w:divsChild>
        <w:div w:id="862209451">
          <w:marLeft w:val="288"/>
          <w:marRight w:val="0"/>
          <w:marTop w:val="0"/>
          <w:marBottom w:val="0"/>
          <w:divBdr>
            <w:top w:val="none" w:sz="0" w:space="0" w:color="auto"/>
            <w:left w:val="none" w:sz="0" w:space="0" w:color="auto"/>
            <w:bottom w:val="none" w:sz="0" w:space="0" w:color="auto"/>
            <w:right w:val="none" w:sz="0" w:space="0" w:color="auto"/>
          </w:divBdr>
        </w:div>
        <w:div w:id="1364020080">
          <w:marLeft w:val="288"/>
          <w:marRight w:val="0"/>
          <w:marTop w:val="0"/>
          <w:marBottom w:val="0"/>
          <w:divBdr>
            <w:top w:val="none" w:sz="0" w:space="0" w:color="auto"/>
            <w:left w:val="none" w:sz="0" w:space="0" w:color="auto"/>
            <w:bottom w:val="none" w:sz="0" w:space="0" w:color="auto"/>
            <w:right w:val="none" w:sz="0" w:space="0" w:color="auto"/>
          </w:divBdr>
        </w:div>
        <w:div w:id="1267812202">
          <w:marLeft w:val="288"/>
          <w:marRight w:val="0"/>
          <w:marTop w:val="0"/>
          <w:marBottom w:val="0"/>
          <w:divBdr>
            <w:top w:val="none" w:sz="0" w:space="0" w:color="auto"/>
            <w:left w:val="none" w:sz="0" w:space="0" w:color="auto"/>
            <w:bottom w:val="none" w:sz="0" w:space="0" w:color="auto"/>
            <w:right w:val="none" w:sz="0" w:space="0" w:color="auto"/>
          </w:divBdr>
        </w:div>
        <w:div w:id="1179926414">
          <w:marLeft w:val="288"/>
          <w:marRight w:val="0"/>
          <w:marTop w:val="0"/>
          <w:marBottom w:val="0"/>
          <w:divBdr>
            <w:top w:val="none" w:sz="0" w:space="0" w:color="auto"/>
            <w:left w:val="none" w:sz="0" w:space="0" w:color="auto"/>
            <w:bottom w:val="none" w:sz="0" w:space="0" w:color="auto"/>
            <w:right w:val="none" w:sz="0" w:space="0" w:color="auto"/>
          </w:divBdr>
        </w:div>
        <w:div w:id="431896882">
          <w:marLeft w:val="288"/>
          <w:marRight w:val="0"/>
          <w:marTop w:val="0"/>
          <w:marBottom w:val="0"/>
          <w:divBdr>
            <w:top w:val="none" w:sz="0" w:space="0" w:color="auto"/>
            <w:left w:val="none" w:sz="0" w:space="0" w:color="auto"/>
            <w:bottom w:val="none" w:sz="0" w:space="0" w:color="auto"/>
            <w:right w:val="none" w:sz="0" w:space="0" w:color="auto"/>
          </w:divBdr>
        </w:div>
      </w:divsChild>
    </w:div>
    <w:div w:id="1421373212">
      <w:bodyDiv w:val="1"/>
      <w:marLeft w:val="0"/>
      <w:marRight w:val="0"/>
      <w:marTop w:val="0"/>
      <w:marBottom w:val="0"/>
      <w:divBdr>
        <w:top w:val="none" w:sz="0" w:space="0" w:color="auto"/>
        <w:left w:val="none" w:sz="0" w:space="0" w:color="auto"/>
        <w:bottom w:val="none" w:sz="0" w:space="0" w:color="auto"/>
        <w:right w:val="none" w:sz="0" w:space="0" w:color="auto"/>
      </w:divBdr>
      <w:divsChild>
        <w:div w:id="67192503">
          <w:marLeft w:val="547"/>
          <w:marRight w:val="0"/>
          <w:marTop w:val="0"/>
          <w:marBottom w:val="0"/>
          <w:divBdr>
            <w:top w:val="none" w:sz="0" w:space="0" w:color="auto"/>
            <w:left w:val="none" w:sz="0" w:space="0" w:color="auto"/>
            <w:bottom w:val="none" w:sz="0" w:space="0" w:color="auto"/>
            <w:right w:val="none" w:sz="0" w:space="0" w:color="auto"/>
          </w:divBdr>
        </w:div>
        <w:div w:id="550775890">
          <w:marLeft w:val="446"/>
          <w:marRight w:val="0"/>
          <w:marTop w:val="0"/>
          <w:marBottom w:val="0"/>
          <w:divBdr>
            <w:top w:val="none" w:sz="0" w:space="0" w:color="auto"/>
            <w:left w:val="none" w:sz="0" w:space="0" w:color="auto"/>
            <w:bottom w:val="none" w:sz="0" w:space="0" w:color="auto"/>
            <w:right w:val="none" w:sz="0" w:space="0" w:color="auto"/>
          </w:divBdr>
        </w:div>
        <w:div w:id="271667254">
          <w:marLeft w:val="446"/>
          <w:marRight w:val="0"/>
          <w:marTop w:val="0"/>
          <w:marBottom w:val="0"/>
          <w:divBdr>
            <w:top w:val="none" w:sz="0" w:space="0" w:color="auto"/>
            <w:left w:val="none" w:sz="0" w:space="0" w:color="auto"/>
            <w:bottom w:val="none" w:sz="0" w:space="0" w:color="auto"/>
            <w:right w:val="none" w:sz="0" w:space="0" w:color="auto"/>
          </w:divBdr>
        </w:div>
        <w:div w:id="563639677">
          <w:marLeft w:val="446"/>
          <w:marRight w:val="0"/>
          <w:marTop w:val="0"/>
          <w:marBottom w:val="0"/>
          <w:divBdr>
            <w:top w:val="none" w:sz="0" w:space="0" w:color="auto"/>
            <w:left w:val="none" w:sz="0" w:space="0" w:color="auto"/>
            <w:bottom w:val="none" w:sz="0" w:space="0" w:color="auto"/>
            <w:right w:val="none" w:sz="0" w:space="0" w:color="auto"/>
          </w:divBdr>
        </w:div>
        <w:div w:id="1958482858">
          <w:marLeft w:val="446"/>
          <w:marRight w:val="0"/>
          <w:marTop w:val="0"/>
          <w:marBottom w:val="0"/>
          <w:divBdr>
            <w:top w:val="none" w:sz="0" w:space="0" w:color="auto"/>
            <w:left w:val="none" w:sz="0" w:space="0" w:color="auto"/>
            <w:bottom w:val="none" w:sz="0" w:space="0" w:color="auto"/>
            <w:right w:val="none" w:sz="0" w:space="0" w:color="auto"/>
          </w:divBdr>
        </w:div>
        <w:div w:id="1008481717">
          <w:marLeft w:val="446"/>
          <w:marRight w:val="0"/>
          <w:marTop w:val="0"/>
          <w:marBottom w:val="0"/>
          <w:divBdr>
            <w:top w:val="none" w:sz="0" w:space="0" w:color="auto"/>
            <w:left w:val="none" w:sz="0" w:space="0" w:color="auto"/>
            <w:bottom w:val="none" w:sz="0" w:space="0" w:color="auto"/>
            <w:right w:val="none" w:sz="0" w:space="0" w:color="auto"/>
          </w:divBdr>
        </w:div>
        <w:div w:id="1895005080">
          <w:marLeft w:val="446"/>
          <w:marRight w:val="0"/>
          <w:marTop w:val="0"/>
          <w:marBottom w:val="0"/>
          <w:divBdr>
            <w:top w:val="none" w:sz="0" w:space="0" w:color="auto"/>
            <w:left w:val="none" w:sz="0" w:space="0" w:color="auto"/>
            <w:bottom w:val="none" w:sz="0" w:space="0" w:color="auto"/>
            <w:right w:val="none" w:sz="0" w:space="0" w:color="auto"/>
          </w:divBdr>
        </w:div>
        <w:div w:id="23483719">
          <w:marLeft w:val="446"/>
          <w:marRight w:val="0"/>
          <w:marTop w:val="0"/>
          <w:marBottom w:val="0"/>
          <w:divBdr>
            <w:top w:val="none" w:sz="0" w:space="0" w:color="auto"/>
            <w:left w:val="none" w:sz="0" w:space="0" w:color="auto"/>
            <w:bottom w:val="none" w:sz="0" w:space="0" w:color="auto"/>
            <w:right w:val="none" w:sz="0" w:space="0" w:color="auto"/>
          </w:divBdr>
        </w:div>
      </w:divsChild>
    </w:div>
    <w:div w:id="1547526803">
      <w:bodyDiv w:val="1"/>
      <w:marLeft w:val="0"/>
      <w:marRight w:val="0"/>
      <w:marTop w:val="0"/>
      <w:marBottom w:val="0"/>
      <w:divBdr>
        <w:top w:val="none" w:sz="0" w:space="0" w:color="auto"/>
        <w:left w:val="none" w:sz="0" w:space="0" w:color="auto"/>
        <w:bottom w:val="none" w:sz="0" w:space="0" w:color="auto"/>
        <w:right w:val="none" w:sz="0" w:space="0" w:color="auto"/>
      </w:divBdr>
    </w:div>
    <w:div w:id="1563372455">
      <w:bodyDiv w:val="1"/>
      <w:marLeft w:val="0"/>
      <w:marRight w:val="0"/>
      <w:marTop w:val="0"/>
      <w:marBottom w:val="0"/>
      <w:divBdr>
        <w:top w:val="none" w:sz="0" w:space="0" w:color="auto"/>
        <w:left w:val="none" w:sz="0" w:space="0" w:color="auto"/>
        <w:bottom w:val="none" w:sz="0" w:space="0" w:color="auto"/>
        <w:right w:val="none" w:sz="0" w:space="0" w:color="auto"/>
      </w:divBdr>
      <w:divsChild>
        <w:div w:id="61411757">
          <w:marLeft w:val="288"/>
          <w:marRight w:val="0"/>
          <w:marTop w:val="0"/>
          <w:marBottom w:val="0"/>
          <w:divBdr>
            <w:top w:val="none" w:sz="0" w:space="0" w:color="auto"/>
            <w:left w:val="none" w:sz="0" w:space="0" w:color="auto"/>
            <w:bottom w:val="none" w:sz="0" w:space="0" w:color="auto"/>
            <w:right w:val="none" w:sz="0" w:space="0" w:color="auto"/>
          </w:divBdr>
        </w:div>
        <w:div w:id="837157305">
          <w:marLeft w:val="288"/>
          <w:marRight w:val="0"/>
          <w:marTop w:val="0"/>
          <w:marBottom w:val="0"/>
          <w:divBdr>
            <w:top w:val="none" w:sz="0" w:space="0" w:color="auto"/>
            <w:left w:val="none" w:sz="0" w:space="0" w:color="auto"/>
            <w:bottom w:val="none" w:sz="0" w:space="0" w:color="auto"/>
            <w:right w:val="none" w:sz="0" w:space="0" w:color="auto"/>
          </w:divBdr>
        </w:div>
        <w:div w:id="961569088">
          <w:marLeft w:val="1166"/>
          <w:marRight w:val="0"/>
          <w:marTop w:val="0"/>
          <w:marBottom w:val="0"/>
          <w:divBdr>
            <w:top w:val="none" w:sz="0" w:space="0" w:color="auto"/>
            <w:left w:val="none" w:sz="0" w:space="0" w:color="auto"/>
            <w:bottom w:val="none" w:sz="0" w:space="0" w:color="auto"/>
            <w:right w:val="none" w:sz="0" w:space="0" w:color="auto"/>
          </w:divBdr>
        </w:div>
        <w:div w:id="1120489371">
          <w:marLeft w:val="1166"/>
          <w:marRight w:val="0"/>
          <w:marTop w:val="0"/>
          <w:marBottom w:val="0"/>
          <w:divBdr>
            <w:top w:val="none" w:sz="0" w:space="0" w:color="auto"/>
            <w:left w:val="none" w:sz="0" w:space="0" w:color="auto"/>
            <w:bottom w:val="none" w:sz="0" w:space="0" w:color="auto"/>
            <w:right w:val="none" w:sz="0" w:space="0" w:color="auto"/>
          </w:divBdr>
        </w:div>
        <w:div w:id="1536891985">
          <w:marLeft w:val="1166"/>
          <w:marRight w:val="0"/>
          <w:marTop w:val="0"/>
          <w:marBottom w:val="0"/>
          <w:divBdr>
            <w:top w:val="none" w:sz="0" w:space="0" w:color="auto"/>
            <w:left w:val="none" w:sz="0" w:space="0" w:color="auto"/>
            <w:bottom w:val="none" w:sz="0" w:space="0" w:color="auto"/>
            <w:right w:val="none" w:sz="0" w:space="0" w:color="auto"/>
          </w:divBdr>
        </w:div>
      </w:divsChild>
    </w:div>
    <w:div w:id="1644308680">
      <w:bodyDiv w:val="1"/>
      <w:marLeft w:val="0"/>
      <w:marRight w:val="0"/>
      <w:marTop w:val="0"/>
      <w:marBottom w:val="0"/>
      <w:divBdr>
        <w:top w:val="none" w:sz="0" w:space="0" w:color="auto"/>
        <w:left w:val="none" w:sz="0" w:space="0" w:color="auto"/>
        <w:bottom w:val="none" w:sz="0" w:space="0" w:color="auto"/>
        <w:right w:val="none" w:sz="0" w:space="0" w:color="auto"/>
      </w:divBdr>
    </w:div>
    <w:div w:id="1744335519">
      <w:bodyDiv w:val="1"/>
      <w:marLeft w:val="0"/>
      <w:marRight w:val="0"/>
      <w:marTop w:val="0"/>
      <w:marBottom w:val="0"/>
      <w:divBdr>
        <w:top w:val="none" w:sz="0" w:space="0" w:color="auto"/>
        <w:left w:val="none" w:sz="0" w:space="0" w:color="auto"/>
        <w:bottom w:val="none" w:sz="0" w:space="0" w:color="auto"/>
        <w:right w:val="none" w:sz="0" w:space="0" w:color="auto"/>
      </w:divBdr>
    </w:div>
    <w:div w:id="1768578868">
      <w:bodyDiv w:val="1"/>
      <w:marLeft w:val="0"/>
      <w:marRight w:val="0"/>
      <w:marTop w:val="0"/>
      <w:marBottom w:val="0"/>
      <w:divBdr>
        <w:top w:val="none" w:sz="0" w:space="0" w:color="auto"/>
        <w:left w:val="none" w:sz="0" w:space="0" w:color="auto"/>
        <w:bottom w:val="none" w:sz="0" w:space="0" w:color="auto"/>
        <w:right w:val="none" w:sz="0" w:space="0" w:color="auto"/>
      </w:divBdr>
      <w:divsChild>
        <w:div w:id="1172986578">
          <w:marLeft w:val="547"/>
          <w:marRight w:val="0"/>
          <w:marTop w:val="0"/>
          <w:marBottom w:val="0"/>
          <w:divBdr>
            <w:top w:val="none" w:sz="0" w:space="0" w:color="auto"/>
            <w:left w:val="none" w:sz="0" w:space="0" w:color="auto"/>
            <w:bottom w:val="none" w:sz="0" w:space="0" w:color="auto"/>
            <w:right w:val="none" w:sz="0" w:space="0" w:color="auto"/>
          </w:divBdr>
        </w:div>
        <w:div w:id="521747622">
          <w:marLeft w:val="547"/>
          <w:marRight w:val="0"/>
          <w:marTop w:val="0"/>
          <w:marBottom w:val="0"/>
          <w:divBdr>
            <w:top w:val="none" w:sz="0" w:space="0" w:color="auto"/>
            <w:left w:val="none" w:sz="0" w:space="0" w:color="auto"/>
            <w:bottom w:val="none" w:sz="0" w:space="0" w:color="auto"/>
            <w:right w:val="none" w:sz="0" w:space="0" w:color="auto"/>
          </w:divBdr>
        </w:div>
        <w:div w:id="211040660">
          <w:marLeft w:val="547"/>
          <w:marRight w:val="0"/>
          <w:marTop w:val="0"/>
          <w:marBottom w:val="0"/>
          <w:divBdr>
            <w:top w:val="none" w:sz="0" w:space="0" w:color="auto"/>
            <w:left w:val="none" w:sz="0" w:space="0" w:color="auto"/>
            <w:bottom w:val="none" w:sz="0" w:space="0" w:color="auto"/>
            <w:right w:val="none" w:sz="0" w:space="0" w:color="auto"/>
          </w:divBdr>
        </w:div>
        <w:div w:id="585067244">
          <w:marLeft w:val="547"/>
          <w:marRight w:val="0"/>
          <w:marTop w:val="0"/>
          <w:marBottom w:val="0"/>
          <w:divBdr>
            <w:top w:val="none" w:sz="0" w:space="0" w:color="auto"/>
            <w:left w:val="none" w:sz="0" w:space="0" w:color="auto"/>
            <w:bottom w:val="none" w:sz="0" w:space="0" w:color="auto"/>
            <w:right w:val="none" w:sz="0" w:space="0" w:color="auto"/>
          </w:divBdr>
        </w:div>
        <w:div w:id="1256011629">
          <w:marLeft w:val="547"/>
          <w:marRight w:val="0"/>
          <w:marTop w:val="0"/>
          <w:marBottom w:val="160"/>
          <w:divBdr>
            <w:top w:val="none" w:sz="0" w:space="0" w:color="auto"/>
            <w:left w:val="none" w:sz="0" w:space="0" w:color="auto"/>
            <w:bottom w:val="none" w:sz="0" w:space="0" w:color="auto"/>
            <w:right w:val="none" w:sz="0" w:space="0" w:color="auto"/>
          </w:divBdr>
        </w:div>
      </w:divsChild>
    </w:div>
    <w:div w:id="1774282149">
      <w:bodyDiv w:val="1"/>
      <w:marLeft w:val="0"/>
      <w:marRight w:val="0"/>
      <w:marTop w:val="0"/>
      <w:marBottom w:val="0"/>
      <w:divBdr>
        <w:top w:val="none" w:sz="0" w:space="0" w:color="auto"/>
        <w:left w:val="none" w:sz="0" w:space="0" w:color="auto"/>
        <w:bottom w:val="none" w:sz="0" w:space="0" w:color="auto"/>
        <w:right w:val="none" w:sz="0" w:space="0" w:color="auto"/>
      </w:divBdr>
    </w:div>
    <w:div w:id="1800411242">
      <w:bodyDiv w:val="1"/>
      <w:marLeft w:val="0"/>
      <w:marRight w:val="0"/>
      <w:marTop w:val="0"/>
      <w:marBottom w:val="0"/>
      <w:divBdr>
        <w:top w:val="none" w:sz="0" w:space="0" w:color="auto"/>
        <w:left w:val="none" w:sz="0" w:space="0" w:color="auto"/>
        <w:bottom w:val="none" w:sz="0" w:space="0" w:color="auto"/>
        <w:right w:val="none" w:sz="0" w:space="0" w:color="auto"/>
      </w:divBdr>
    </w:div>
    <w:div w:id="1928801632">
      <w:bodyDiv w:val="1"/>
      <w:marLeft w:val="0"/>
      <w:marRight w:val="0"/>
      <w:marTop w:val="0"/>
      <w:marBottom w:val="0"/>
      <w:divBdr>
        <w:top w:val="none" w:sz="0" w:space="0" w:color="auto"/>
        <w:left w:val="none" w:sz="0" w:space="0" w:color="auto"/>
        <w:bottom w:val="none" w:sz="0" w:space="0" w:color="auto"/>
        <w:right w:val="none" w:sz="0" w:space="0" w:color="auto"/>
      </w:divBdr>
    </w:div>
    <w:div w:id="2060474422">
      <w:bodyDiv w:val="1"/>
      <w:marLeft w:val="0"/>
      <w:marRight w:val="0"/>
      <w:marTop w:val="0"/>
      <w:marBottom w:val="0"/>
      <w:divBdr>
        <w:top w:val="none" w:sz="0" w:space="0" w:color="auto"/>
        <w:left w:val="none" w:sz="0" w:space="0" w:color="auto"/>
        <w:bottom w:val="none" w:sz="0" w:space="0" w:color="auto"/>
        <w:right w:val="none" w:sz="0" w:space="0" w:color="auto"/>
      </w:divBdr>
    </w:div>
    <w:div w:id="2099977759">
      <w:bodyDiv w:val="1"/>
      <w:marLeft w:val="0"/>
      <w:marRight w:val="0"/>
      <w:marTop w:val="0"/>
      <w:marBottom w:val="0"/>
      <w:divBdr>
        <w:top w:val="none" w:sz="0" w:space="0" w:color="auto"/>
        <w:left w:val="none" w:sz="0" w:space="0" w:color="auto"/>
        <w:bottom w:val="none" w:sz="0" w:space="0" w:color="auto"/>
        <w:right w:val="none" w:sz="0" w:space="0" w:color="auto"/>
      </w:divBdr>
    </w:div>
    <w:div w:id="21151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ita85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Infogain\Workarea\Current%20Work\Presales\AMEX%20Gurgaon\Share%20of%20Travel%20Wallet%20Program\Reference\Infogain%20Ma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EF766-D755-4D37-A289-558713CB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Infogain Master Template.dot</Template>
  <TotalTime>60</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HighPoint Solutions</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Gupta</dc:creator>
  <cp:keywords/>
  <dc:description/>
  <cp:lastModifiedBy>Sangita Kamat</cp:lastModifiedBy>
  <cp:revision>11</cp:revision>
  <cp:lastPrinted>2019-04-11T09:34:00Z</cp:lastPrinted>
  <dcterms:created xsi:type="dcterms:W3CDTF">2020-03-17T06:20:00Z</dcterms:created>
  <dcterms:modified xsi:type="dcterms:W3CDTF">2020-03-17T07:19:00Z</dcterms:modified>
</cp:coreProperties>
</file>