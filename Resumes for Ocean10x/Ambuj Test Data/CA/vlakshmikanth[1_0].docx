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1DE" w:rsidRPr="00DC66E9" w:rsidRDefault="009301DE" w:rsidP="00732FDD">
      <w:pPr>
        <w:jc w:val="center"/>
        <w:rPr>
          <w:rFonts w:ascii="Times New Roman" w:hAnsi="Times New Roman"/>
          <w:b/>
          <w:sz w:val="44"/>
          <w:szCs w:val="24"/>
        </w:rPr>
      </w:pPr>
      <w:r w:rsidRPr="009426D5">
        <w:rPr>
          <w:rFonts w:ascii="Times New Roman" w:hAnsi="Times New Roman"/>
          <w:b/>
          <w:sz w:val="48"/>
          <w:szCs w:val="24"/>
        </w:rPr>
        <w:t>Curriculum Vitae</w:t>
      </w:r>
      <w:bookmarkStart w:id="0" w:name="_GoBack"/>
      <w:bookmarkEnd w:id="0"/>
    </w:p>
    <w:p w:rsidR="009301DE" w:rsidRDefault="009301DE" w:rsidP="00CB7AB6">
      <w:pPr>
        <w:pBdr>
          <w:bottom w:val="single" w:sz="12" w:space="1" w:color="auto"/>
        </w:pBdr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V. Lakshmikanth</w:t>
      </w:r>
    </w:p>
    <w:p w:rsidR="009301DE" w:rsidRPr="00FA37F8" w:rsidRDefault="009301DE" w:rsidP="00CB7AB6">
      <w:pPr>
        <w:pBdr>
          <w:bottom w:val="single" w:sz="12" w:space="1" w:color="auto"/>
        </w:pBdr>
        <w:spacing w:line="360" w:lineRule="auto"/>
        <w:contextualSpacing/>
        <w:rPr>
          <w:rFonts w:ascii="Times New Roman" w:hAnsi="Times New Roman"/>
          <w:sz w:val="24"/>
          <w:szCs w:val="24"/>
        </w:rPr>
      </w:pPr>
      <w:r w:rsidRPr="00FA37F8">
        <w:rPr>
          <w:rFonts w:ascii="Times New Roman" w:hAnsi="Times New Roman"/>
          <w:sz w:val="24"/>
          <w:szCs w:val="24"/>
        </w:rPr>
        <w:t xml:space="preserve">No. </w:t>
      </w:r>
      <w:r>
        <w:rPr>
          <w:rFonts w:ascii="Times New Roman" w:hAnsi="Times New Roman"/>
          <w:sz w:val="24"/>
          <w:szCs w:val="24"/>
        </w:rPr>
        <w:t xml:space="preserve">11/12, </w:t>
      </w:r>
      <w:smartTag w:uri="urn:schemas-microsoft-com:office:smarttags" w:element="address">
        <w:smartTag w:uri="urn:schemas-microsoft-com:office:smarttags" w:element="Street">
          <w:r>
            <w:rPr>
              <w:rFonts w:ascii="Times New Roman" w:hAnsi="Times New Roman"/>
              <w:sz w:val="24"/>
              <w:szCs w:val="24"/>
            </w:rPr>
            <w:t>14</w:t>
          </w:r>
          <w:r w:rsidRPr="00AA39D4">
            <w:rPr>
              <w:rFonts w:ascii="Times New Roman" w:hAnsi="Times New Roman"/>
              <w:sz w:val="24"/>
              <w:szCs w:val="24"/>
              <w:vertAlign w:val="superscript"/>
            </w:rPr>
            <w:t>th</w:t>
          </w:r>
          <w:r>
            <w:rPr>
              <w:rFonts w:ascii="Times New Roman" w:hAnsi="Times New Roman"/>
              <w:sz w:val="24"/>
              <w:szCs w:val="24"/>
            </w:rPr>
            <w:t xml:space="preserve"> Street</w:t>
          </w:r>
        </w:smartTag>
      </w:smartTag>
      <w:r>
        <w:rPr>
          <w:rFonts w:ascii="Times New Roman" w:hAnsi="Times New Roman"/>
          <w:sz w:val="24"/>
          <w:szCs w:val="24"/>
        </w:rPr>
        <w:t>, Mosque Colony</w:t>
      </w:r>
      <w:r w:rsidRPr="00FA37F8">
        <w:rPr>
          <w:rFonts w:ascii="Times New Roman" w:hAnsi="Times New Roman"/>
          <w:sz w:val="24"/>
          <w:szCs w:val="24"/>
        </w:rPr>
        <w:t xml:space="preserve">, </w:t>
      </w:r>
    </w:p>
    <w:p w:rsidR="009301DE" w:rsidRDefault="009301DE" w:rsidP="00CB7AB6">
      <w:pPr>
        <w:pBdr>
          <w:bottom w:val="single" w:sz="12" w:space="1" w:color="auto"/>
        </w:pBdr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Maduvinkarai, Guindy, </w:t>
      </w:r>
    </w:p>
    <w:p w:rsidR="009301DE" w:rsidRPr="00FA37F8" w:rsidRDefault="009301DE" w:rsidP="00CB7AB6">
      <w:pPr>
        <w:pBdr>
          <w:bottom w:val="single" w:sz="12" w:space="1" w:color="auto"/>
        </w:pBdr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Chennai – 600032</w:t>
      </w:r>
      <w:r w:rsidRPr="00FA37F8">
        <w:rPr>
          <w:rFonts w:ascii="Times New Roman" w:hAnsi="Times New Roman"/>
          <w:sz w:val="24"/>
          <w:szCs w:val="24"/>
        </w:rPr>
        <w:t>.</w:t>
      </w:r>
    </w:p>
    <w:p w:rsidR="009301DE" w:rsidRDefault="009301DE" w:rsidP="00E51EEB">
      <w:pPr>
        <w:pBdr>
          <w:bottom w:val="single" w:sz="12" w:space="1" w:color="auto"/>
        </w:pBdr>
        <w:tabs>
          <w:tab w:val="left" w:pos="6032"/>
        </w:tabs>
        <w:spacing w:line="36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 Ph No: 9940283175</w:t>
      </w:r>
    </w:p>
    <w:p w:rsidR="009301DE" w:rsidRPr="00FA37F8" w:rsidRDefault="009301DE" w:rsidP="00AA39D4">
      <w:pPr>
        <w:pBdr>
          <w:bottom w:val="single" w:sz="12" w:space="1" w:color="auto"/>
        </w:pBdr>
        <w:spacing w:line="36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Email: eaglelaks@gmail.com</w:t>
      </w:r>
    </w:p>
    <w:p w:rsidR="009301DE" w:rsidRDefault="009301DE">
      <w:pPr>
        <w:rPr>
          <w:rFonts w:ascii="Times New Roman" w:hAnsi="Times New Roman"/>
          <w:b/>
          <w:sz w:val="28"/>
          <w:szCs w:val="28"/>
        </w:rPr>
      </w:pPr>
    </w:p>
    <w:p w:rsidR="009301DE" w:rsidRPr="00732FDD" w:rsidRDefault="009301DE" w:rsidP="00732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 w:rsidRPr="00732FDD">
        <w:rPr>
          <w:rFonts w:ascii="Times New Roman" w:hAnsi="Times New Roman"/>
          <w:b/>
          <w:sz w:val="28"/>
          <w:szCs w:val="28"/>
        </w:rPr>
        <w:t xml:space="preserve">OBJECTIVE </w:t>
      </w:r>
    </w:p>
    <w:p w:rsidR="009301DE" w:rsidRDefault="009301DE" w:rsidP="00024FDC">
      <w:pPr>
        <w:ind w:firstLine="720"/>
        <w:rPr>
          <w:rFonts w:ascii="Times New Roman" w:hAnsi="Times New Roman"/>
          <w:sz w:val="24"/>
          <w:szCs w:val="24"/>
        </w:rPr>
      </w:pPr>
      <w:r w:rsidRPr="00732FDD">
        <w:rPr>
          <w:rFonts w:ascii="Times New Roman" w:hAnsi="Times New Roman"/>
          <w:sz w:val="24"/>
          <w:szCs w:val="24"/>
        </w:rPr>
        <w:t>Would like to take more responsibilities, aspire to be recognized for qualitative work to learn and enjoy the benefit of the hard work</w:t>
      </w:r>
    </w:p>
    <w:p w:rsidR="009301DE" w:rsidRPr="00732FDD" w:rsidRDefault="009301DE" w:rsidP="00732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 w:rsidRPr="00732FDD">
        <w:rPr>
          <w:rFonts w:ascii="Times New Roman" w:hAnsi="Times New Roman"/>
          <w:b/>
          <w:sz w:val="28"/>
          <w:szCs w:val="28"/>
        </w:rPr>
        <w:t xml:space="preserve">EDUCATIONAL PROFILE 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48"/>
        <w:gridCol w:w="3770"/>
        <w:gridCol w:w="1800"/>
        <w:gridCol w:w="2340"/>
      </w:tblGrid>
      <w:tr w:rsidR="009301DE" w:rsidRPr="004850B4" w:rsidTr="004850B4">
        <w:trPr>
          <w:trHeight w:val="635"/>
        </w:trPr>
        <w:tc>
          <w:tcPr>
            <w:tcW w:w="1648" w:type="dxa"/>
            <w:tcBorders>
              <w:left w:val="nil"/>
            </w:tcBorders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50B4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770" w:type="dxa"/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50B4">
              <w:rPr>
                <w:rFonts w:ascii="Times New Roman" w:hAnsi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00" w:type="dxa"/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50B4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40" w:type="dxa"/>
            <w:tcBorders>
              <w:right w:val="nil"/>
            </w:tcBorders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50B4">
              <w:rPr>
                <w:rFonts w:ascii="Times New Roman" w:hAnsi="Times New Roman"/>
                <w:b/>
                <w:sz w:val="24"/>
                <w:szCs w:val="24"/>
              </w:rPr>
              <w:t>Aggregate</w:t>
            </w:r>
          </w:p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850B4">
              <w:rPr>
                <w:rFonts w:ascii="Times New Roman" w:hAnsi="Times New Roman"/>
                <w:b/>
                <w:sz w:val="24"/>
                <w:szCs w:val="24"/>
              </w:rPr>
              <w:t>(%)</w:t>
            </w:r>
          </w:p>
        </w:tc>
      </w:tr>
      <w:tr w:rsidR="009301DE" w:rsidRPr="004850B4" w:rsidTr="004850B4">
        <w:trPr>
          <w:trHeight w:val="656"/>
        </w:trPr>
        <w:tc>
          <w:tcPr>
            <w:tcW w:w="1648" w:type="dxa"/>
            <w:tcBorders>
              <w:left w:val="nil"/>
            </w:tcBorders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>B.Com</w:t>
            </w:r>
          </w:p>
        </w:tc>
        <w:tc>
          <w:tcPr>
            <w:tcW w:w="3770" w:type="dxa"/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smartTag w:uri="urn:schemas-microsoft-com:office:smarttags" w:element="PlaceName">
              <w:smartTag w:uri="urn:schemas-microsoft-com:office:smarttags" w:element="place">
                <w:smartTag w:uri="urn:schemas-microsoft-com:office:smarttags" w:element="PlaceName">
                  <w:r w:rsidRPr="004850B4">
                    <w:rPr>
                      <w:rFonts w:ascii="Times New Roman" w:hAnsi="Times New Roman"/>
                      <w:sz w:val="24"/>
                      <w:szCs w:val="24"/>
                    </w:rPr>
                    <w:t>Gurunanak</w:t>
                  </w:r>
                </w:smartTag>
                <w:r w:rsidRPr="004850B4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smartTag w:uri="urn:schemas-microsoft-com:office:smarttags" w:element="PlaceType">
                  <w:r w:rsidRPr="004850B4">
                    <w:rPr>
                      <w:rFonts w:ascii="Times New Roman" w:hAnsi="Times New Roman"/>
                      <w:sz w:val="24"/>
                      <w:szCs w:val="24"/>
                    </w:rPr>
                    <w:t>College</w:t>
                  </w:r>
                </w:smartTag>
              </w:smartTag>
            </w:smartTag>
            <w:r w:rsidRPr="004850B4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9301DE" w:rsidRPr="004850B4" w:rsidRDefault="009301DE" w:rsidP="004850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4850B4">
              <w:rPr>
                <w:rFonts w:ascii="Times New Roman" w:hAnsi="Times New Roman"/>
                <w:sz w:val="24"/>
                <w:szCs w:val="24"/>
              </w:rPr>
              <w:t>Velachery, Chennai - 42</w:t>
            </w:r>
          </w:p>
        </w:tc>
        <w:tc>
          <w:tcPr>
            <w:tcW w:w="1800" w:type="dxa"/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2340" w:type="dxa"/>
            <w:tcBorders>
              <w:right w:val="nil"/>
            </w:tcBorders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 xml:space="preserve">65% </w:t>
            </w:r>
          </w:p>
        </w:tc>
      </w:tr>
      <w:tr w:rsidR="009301DE" w:rsidRPr="004850B4" w:rsidTr="004850B4">
        <w:trPr>
          <w:trHeight w:val="656"/>
        </w:trPr>
        <w:tc>
          <w:tcPr>
            <w:tcW w:w="1648" w:type="dxa"/>
            <w:tcBorders>
              <w:left w:val="nil"/>
            </w:tcBorders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3770" w:type="dxa"/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 xml:space="preserve">Corporation Higher </w:t>
            </w:r>
            <w:smartTag w:uri="urn:schemas-microsoft-com:office:smarttags" w:element="PlaceName">
              <w:smartTag w:uri="urn:schemas-microsoft-com:office:smarttags" w:element="place">
                <w:smartTag w:uri="urn:schemas-microsoft-com:office:smarttags" w:element="PlaceName">
                  <w:r w:rsidRPr="004850B4">
                    <w:rPr>
                      <w:rFonts w:ascii="Times New Roman" w:hAnsi="Times New Roman"/>
                      <w:sz w:val="24"/>
                      <w:szCs w:val="24"/>
                    </w:rPr>
                    <w:t>Sec</w:t>
                  </w:r>
                </w:smartTag>
                <w:r w:rsidRPr="004850B4">
                  <w:rPr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smartTag w:uri="urn:schemas-microsoft-com:office:smarttags" w:element="PlaceType">
                  <w:r w:rsidRPr="004850B4">
                    <w:rPr>
                      <w:rFonts w:ascii="Times New Roman" w:hAnsi="Times New Roman"/>
                      <w:sz w:val="24"/>
                      <w:szCs w:val="24"/>
                    </w:rPr>
                    <w:t>School</w:t>
                  </w:r>
                </w:smartTag>
              </w:smartTag>
            </w:smartTag>
            <w:r w:rsidRPr="004850B4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>Guindy, Chennai- 32</w:t>
            </w:r>
          </w:p>
        </w:tc>
        <w:tc>
          <w:tcPr>
            <w:tcW w:w="1800" w:type="dxa"/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2340" w:type="dxa"/>
            <w:tcBorders>
              <w:right w:val="nil"/>
            </w:tcBorders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>70.83%</w:t>
            </w:r>
          </w:p>
        </w:tc>
      </w:tr>
      <w:tr w:rsidR="009301DE" w:rsidRPr="004850B4" w:rsidTr="004850B4">
        <w:trPr>
          <w:trHeight w:val="972"/>
        </w:trPr>
        <w:tc>
          <w:tcPr>
            <w:tcW w:w="1648" w:type="dxa"/>
            <w:tcBorders>
              <w:left w:val="nil"/>
            </w:tcBorders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3770" w:type="dxa"/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 xml:space="preserve">Corporation Higher </w:t>
            </w:r>
            <w:smartTag w:uri="urn:schemas-microsoft-com:office:smarttags" w:element="place">
              <w:smartTag w:uri="urn:schemas-microsoft-com:office:smarttags" w:element="PlaceName">
                <w:r w:rsidRPr="004850B4">
                  <w:rPr>
                    <w:rFonts w:ascii="Times New Roman" w:hAnsi="Times New Roman"/>
                    <w:sz w:val="24"/>
                    <w:szCs w:val="24"/>
                  </w:rPr>
                  <w:t>Sec</w:t>
                </w:r>
              </w:smartTag>
              <w:r w:rsidRPr="004850B4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smartTag w:uri="urn:schemas-microsoft-com:office:smarttags" w:element="place">
                <w:r w:rsidRPr="004850B4">
                  <w:rPr>
                    <w:rFonts w:ascii="Times New Roman" w:hAnsi="Times New Roman"/>
                    <w:sz w:val="24"/>
                    <w:szCs w:val="24"/>
                  </w:rPr>
                  <w:t>School</w:t>
                </w:r>
              </w:smartTag>
            </w:smartTag>
            <w:r w:rsidRPr="004850B4">
              <w:rPr>
                <w:rFonts w:ascii="Times New Roman" w:hAnsi="Times New Roman"/>
                <w:sz w:val="24"/>
                <w:szCs w:val="24"/>
              </w:rPr>
              <w:t>,</w:t>
            </w:r>
          </w:p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>Guindy, Chennai- 32</w:t>
            </w:r>
          </w:p>
        </w:tc>
        <w:tc>
          <w:tcPr>
            <w:tcW w:w="1800" w:type="dxa"/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>2006</w:t>
            </w:r>
          </w:p>
        </w:tc>
        <w:tc>
          <w:tcPr>
            <w:tcW w:w="2340" w:type="dxa"/>
            <w:tcBorders>
              <w:right w:val="nil"/>
            </w:tcBorders>
            <w:vAlign w:val="center"/>
          </w:tcPr>
          <w:p w:rsidR="009301DE" w:rsidRPr="004850B4" w:rsidRDefault="009301DE" w:rsidP="004850B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0B4">
              <w:rPr>
                <w:rFonts w:ascii="Times New Roman" w:hAnsi="Times New Roman"/>
                <w:sz w:val="24"/>
                <w:szCs w:val="24"/>
              </w:rPr>
              <w:t>56.6%</w:t>
            </w:r>
          </w:p>
        </w:tc>
      </w:tr>
    </w:tbl>
    <w:p w:rsidR="009301DE" w:rsidRDefault="009301DE" w:rsidP="00DC66E9">
      <w:pPr>
        <w:rPr>
          <w:rFonts w:ascii="Times New Roman" w:hAnsi="Times New Roman"/>
          <w:sz w:val="24"/>
          <w:szCs w:val="24"/>
        </w:rPr>
      </w:pPr>
    </w:p>
    <w:p w:rsidR="009301DE" w:rsidRPr="00732FDD" w:rsidRDefault="009301DE" w:rsidP="00732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 w:rsidRPr="00732FDD">
        <w:rPr>
          <w:rFonts w:ascii="Times New Roman" w:hAnsi="Times New Roman"/>
          <w:b/>
          <w:sz w:val="28"/>
          <w:szCs w:val="28"/>
        </w:rPr>
        <w:t>LANGUAGE KNOWN</w:t>
      </w:r>
    </w:p>
    <w:p w:rsidR="009301DE" w:rsidRPr="00732FDD" w:rsidRDefault="009301DE">
      <w:pPr>
        <w:rPr>
          <w:rFonts w:ascii="Times New Roman" w:hAnsi="Times New Roman"/>
          <w:sz w:val="24"/>
          <w:szCs w:val="24"/>
        </w:rPr>
      </w:pPr>
      <w:r w:rsidRPr="00732FDD">
        <w:rPr>
          <w:rFonts w:ascii="Times New Roman" w:hAnsi="Times New Roman"/>
          <w:sz w:val="24"/>
          <w:szCs w:val="24"/>
        </w:rPr>
        <w:t>SPEAK</w:t>
      </w:r>
      <w:r w:rsidRPr="00732FDD">
        <w:rPr>
          <w:rFonts w:ascii="Times New Roman" w:hAnsi="Times New Roman"/>
          <w:sz w:val="24"/>
          <w:szCs w:val="24"/>
        </w:rPr>
        <w:tab/>
      </w:r>
      <w:r w:rsidRPr="00732FDD">
        <w:rPr>
          <w:rFonts w:ascii="Times New Roman" w:hAnsi="Times New Roman"/>
          <w:sz w:val="24"/>
          <w:szCs w:val="24"/>
        </w:rPr>
        <w:tab/>
        <w:t>:</w:t>
      </w:r>
      <w:r w:rsidRPr="00732FDD">
        <w:rPr>
          <w:rFonts w:ascii="Times New Roman" w:hAnsi="Times New Roman"/>
          <w:sz w:val="24"/>
          <w:szCs w:val="24"/>
        </w:rPr>
        <w:tab/>
        <w:t>TAMIL</w:t>
      </w:r>
      <w:r>
        <w:rPr>
          <w:rFonts w:ascii="Times New Roman" w:hAnsi="Times New Roman"/>
          <w:sz w:val="24"/>
          <w:szCs w:val="24"/>
        </w:rPr>
        <w:t xml:space="preserve">&amp; ENGLISH </w:t>
      </w:r>
    </w:p>
    <w:p w:rsidR="009301DE" w:rsidRPr="00732FDD" w:rsidRDefault="009301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&amp; WRITE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Pr="00732FDD">
        <w:rPr>
          <w:rFonts w:ascii="Times New Roman" w:hAnsi="Times New Roman"/>
          <w:sz w:val="24"/>
          <w:szCs w:val="24"/>
        </w:rPr>
        <w:t>TAMIL</w:t>
      </w:r>
      <w:r>
        <w:rPr>
          <w:rFonts w:ascii="Times New Roman" w:hAnsi="Times New Roman"/>
          <w:sz w:val="24"/>
          <w:szCs w:val="24"/>
        </w:rPr>
        <w:t>&amp; ENGLISH</w:t>
      </w:r>
    </w:p>
    <w:p w:rsidR="009301DE" w:rsidRDefault="009301DE">
      <w:pPr>
        <w:rPr>
          <w:rFonts w:ascii="Times New Roman" w:hAnsi="Times New Roman"/>
          <w:sz w:val="24"/>
          <w:szCs w:val="24"/>
        </w:rPr>
      </w:pPr>
    </w:p>
    <w:p w:rsidR="009301DE" w:rsidRPr="00732FDD" w:rsidRDefault="009301DE" w:rsidP="006C3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EXPERIENCE </w:t>
      </w:r>
    </w:p>
    <w:p w:rsidR="009301DE" w:rsidRDefault="009301DE" w:rsidP="00AF2D7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Previous company:-</w:t>
      </w:r>
    </w:p>
    <w:p w:rsidR="009301DE" w:rsidRDefault="009301DE" w:rsidP="00A723D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COMPANY  NAME  : JL Enterprises  ( PHARMACEUTICAL DISTRIBUTION)</w:t>
      </w:r>
    </w:p>
    <w:p w:rsidR="009301DE" w:rsidRDefault="009301DE" w:rsidP="00A10088">
      <w:pPr>
        <w:pStyle w:val="ListParagraph"/>
        <w:spacing w:line="360" w:lineRule="auto"/>
        <w:ind w:left="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Designation: Accountant :  Feb.2012 to October 2012</w:t>
      </w:r>
    </w:p>
    <w:p w:rsidR="009301DE" w:rsidRDefault="009301DE" w:rsidP="00A723D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COMPANY NAME :  Nippon Express India Pvt Ltd  ( Global Logistics Provider)</w:t>
      </w:r>
    </w:p>
    <w:p w:rsidR="009301DE" w:rsidRDefault="009301DE" w:rsidP="00E51EEB">
      <w:pPr>
        <w:pStyle w:val="ListParagraph"/>
        <w:spacing w:line="360" w:lineRule="auto"/>
        <w:ind w:left="6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Designation : Junior Accountant : Dec.2012 to may.2013</w:t>
      </w:r>
    </w:p>
    <w:p w:rsidR="009301DE" w:rsidRDefault="009301DE" w:rsidP="00AF2D7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Currently Working:-</w:t>
      </w:r>
    </w:p>
    <w:p w:rsidR="009301DE" w:rsidRDefault="009301DE" w:rsidP="00A723D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VS Ecommerce Ventures Pvt Ltd    -  (Online Cinema Theatre)</w:t>
      </w:r>
    </w:p>
    <w:p w:rsidR="009301DE" w:rsidRDefault="009301DE" w:rsidP="00A723D1">
      <w:pPr>
        <w:pStyle w:val="ListParagraph"/>
        <w:spacing w:line="360" w:lineRule="auto"/>
        <w:ind w:left="7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(  HeroTalkies)</w:t>
      </w:r>
    </w:p>
    <w:p w:rsidR="009301DE" w:rsidRPr="00AF2D71" w:rsidRDefault="009301DE" w:rsidP="00A723D1">
      <w:pPr>
        <w:pStyle w:val="ListParagraph"/>
        <w:spacing w:line="360" w:lineRule="auto"/>
        <w:ind w:left="7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Designation : Accountant : Aug.2015 to Feb.2017</w:t>
      </w:r>
    </w:p>
    <w:p w:rsidR="009301DE" w:rsidRPr="00732FDD" w:rsidRDefault="009301DE" w:rsidP="00623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TECHNICAL COMPETENCIES</w:t>
      </w:r>
    </w:p>
    <w:p w:rsidR="009301DE" w:rsidRDefault="009301DE" w:rsidP="00623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Office (ms- word, ms- excel)</w:t>
      </w:r>
    </w:p>
    <w:p w:rsidR="009301DE" w:rsidRDefault="009301DE" w:rsidP="00623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Tally Erp 9</w:t>
      </w:r>
    </w:p>
    <w:p w:rsidR="009301DE" w:rsidRPr="00732FDD" w:rsidRDefault="009301DE" w:rsidP="00623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Personal Competencies </w:t>
      </w:r>
    </w:p>
    <w:p w:rsidR="009301DE" w:rsidRDefault="009301DE" w:rsidP="00623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 Learner</w:t>
      </w:r>
    </w:p>
    <w:p w:rsidR="009301DE" w:rsidRDefault="009301DE" w:rsidP="00623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Management</w:t>
      </w:r>
    </w:p>
    <w:p w:rsidR="009301DE" w:rsidRDefault="009301DE" w:rsidP="006234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Good at Decision Maker</w:t>
      </w:r>
    </w:p>
    <w:p w:rsidR="009301DE" w:rsidRPr="00623441" w:rsidRDefault="009301DE" w:rsidP="00623441">
      <w:pPr>
        <w:pStyle w:val="ListParagraph"/>
        <w:spacing w:line="360" w:lineRule="auto"/>
        <w:rPr>
          <w:rFonts w:ascii="Times New Roman" w:hAnsi="Times New Roman"/>
          <w:sz w:val="14"/>
          <w:szCs w:val="24"/>
        </w:rPr>
      </w:pPr>
    </w:p>
    <w:p w:rsidR="009301DE" w:rsidRPr="00732FDD" w:rsidRDefault="009301DE" w:rsidP="00732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 w:rsidRPr="00732FDD">
        <w:rPr>
          <w:rFonts w:ascii="Times New Roman" w:hAnsi="Times New Roman"/>
          <w:b/>
          <w:sz w:val="28"/>
          <w:szCs w:val="28"/>
        </w:rPr>
        <w:t>PERSONAL DETAILS</w:t>
      </w:r>
    </w:p>
    <w:p w:rsidR="009301DE" w:rsidRDefault="009301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P. Venkatraj</w:t>
      </w:r>
    </w:p>
    <w:p w:rsidR="009301DE" w:rsidRPr="00732FDD" w:rsidRDefault="009301DE" w:rsidP="00015E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23/05/1990</w:t>
      </w:r>
    </w:p>
    <w:p w:rsidR="009301DE" w:rsidRPr="00732FDD" w:rsidRDefault="009301DE" w:rsidP="00015EF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 w:rsidRPr="00732FDD">
        <w:rPr>
          <w:rFonts w:ascii="Times New Roman" w:hAnsi="Times New Roman"/>
          <w:sz w:val="24"/>
          <w:szCs w:val="24"/>
        </w:rPr>
        <w:tab/>
      </w:r>
      <w:r w:rsidRPr="00732FD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</w:t>
      </w:r>
      <w:r w:rsidRPr="00732FDD">
        <w:rPr>
          <w:rFonts w:ascii="Times New Roman" w:hAnsi="Times New Roman"/>
          <w:sz w:val="24"/>
          <w:szCs w:val="24"/>
        </w:rPr>
        <w:t>ale</w:t>
      </w:r>
    </w:p>
    <w:p w:rsidR="009301DE" w:rsidRDefault="009301DE">
      <w:pPr>
        <w:rPr>
          <w:rFonts w:ascii="Times New Roman" w:hAnsi="Times New Roman"/>
          <w:sz w:val="24"/>
          <w:szCs w:val="24"/>
        </w:rPr>
      </w:pPr>
      <w:r w:rsidRPr="00732FDD"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 w:rsidRPr="00732FDD">
        <w:rPr>
          <w:rFonts w:ascii="Times New Roman" w:hAnsi="Times New Roman"/>
          <w:sz w:val="24"/>
          <w:szCs w:val="24"/>
        </w:rPr>
        <w:tab/>
        <w:t>:</w:t>
      </w:r>
      <w:r w:rsidRPr="00732FDD">
        <w:rPr>
          <w:rFonts w:ascii="Times New Roman" w:hAnsi="Times New Roman"/>
          <w:sz w:val="24"/>
          <w:szCs w:val="24"/>
        </w:rPr>
        <w:tab/>
        <w:t>Single</w:t>
      </w:r>
    </w:p>
    <w:p w:rsidR="009301DE" w:rsidRDefault="009301D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Indian</w:t>
      </w:r>
    </w:p>
    <w:p w:rsidR="009301DE" w:rsidRDefault="009301DE" w:rsidP="00732F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Hindu </w:t>
      </w:r>
    </w:p>
    <w:p w:rsidR="009301DE" w:rsidRPr="00623441" w:rsidRDefault="009301DE" w:rsidP="00732FDD">
      <w:pPr>
        <w:rPr>
          <w:rFonts w:ascii="Times New Roman" w:hAnsi="Times New Roman"/>
          <w:sz w:val="14"/>
          <w:szCs w:val="24"/>
        </w:rPr>
      </w:pPr>
    </w:p>
    <w:p w:rsidR="009301DE" w:rsidRPr="00732FDD" w:rsidRDefault="009301DE" w:rsidP="00732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 w:rsidRPr="00732FDD">
        <w:rPr>
          <w:rFonts w:ascii="Times New Roman" w:hAnsi="Times New Roman"/>
          <w:b/>
          <w:sz w:val="28"/>
          <w:szCs w:val="28"/>
        </w:rPr>
        <w:t>DECLARATION</w:t>
      </w:r>
    </w:p>
    <w:p w:rsidR="009301DE" w:rsidRDefault="009301DE" w:rsidP="00E51EEB">
      <w:pPr>
        <w:rPr>
          <w:rFonts w:ascii="Times New Roman" w:hAnsi="Times New Roman"/>
          <w:sz w:val="24"/>
          <w:szCs w:val="24"/>
        </w:rPr>
      </w:pPr>
    </w:p>
    <w:p w:rsidR="009301DE" w:rsidRDefault="009301DE" w:rsidP="00F10C9A">
      <w:pPr>
        <w:ind w:firstLine="720"/>
        <w:rPr>
          <w:rFonts w:ascii="Times New Roman" w:hAnsi="Times New Roman"/>
          <w:sz w:val="24"/>
          <w:szCs w:val="24"/>
        </w:rPr>
      </w:pPr>
      <w:r w:rsidRPr="00732FDD">
        <w:rPr>
          <w:rFonts w:ascii="Times New Roman" w:hAnsi="Times New Roman"/>
          <w:sz w:val="24"/>
          <w:szCs w:val="24"/>
        </w:rPr>
        <w:t>I hereby declare that the information given above is correct and true to the best of my knowledge.</w:t>
      </w:r>
    </w:p>
    <w:p w:rsidR="009301DE" w:rsidRPr="00732FDD" w:rsidRDefault="009301DE" w:rsidP="00F10C9A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</w:p>
    <w:p w:rsidR="009301DE" w:rsidRPr="00732FDD" w:rsidRDefault="009301DE" w:rsidP="00732FDD">
      <w:pPr>
        <w:rPr>
          <w:rFonts w:ascii="Times New Roman" w:hAnsi="Times New Roman"/>
          <w:sz w:val="24"/>
          <w:szCs w:val="24"/>
        </w:rPr>
      </w:pPr>
      <w:r w:rsidRPr="00732FDD">
        <w:rPr>
          <w:rFonts w:ascii="Times New Roman" w:hAnsi="Times New Roman"/>
          <w:sz w:val="24"/>
          <w:szCs w:val="24"/>
        </w:rPr>
        <w:t xml:space="preserve">PLACE: </w:t>
      </w:r>
      <w:r w:rsidRPr="00732FDD">
        <w:rPr>
          <w:rFonts w:ascii="Times New Roman" w:hAnsi="Times New Roman"/>
          <w:sz w:val="24"/>
          <w:szCs w:val="24"/>
        </w:rPr>
        <w:tab/>
      </w:r>
      <w:r w:rsidRPr="00732FDD">
        <w:rPr>
          <w:rFonts w:ascii="Times New Roman" w:hAnsi="Times New Roman"/>
          <w:sz w:val="24"/>
          <w:szCs w:val="24"/>
        </w:rPr>
        <w:tab/>
      </w:r>
      <w:r w:rsidRPr="00732FDD">
        <w:rPr>
          <w:rFonts w:ascii="Times New Roman" w:hAnsi="Times New Roman"/>
          <w:sz w:val="24"/>
          <w:szCs w:val="24"/>
        </w:rPr>
        <w:tab/>
      </w:r>
      <w:r w:rsidRPr="00732FD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r w:rsidRPr="00732FDD">
        <w:rPr>
          <w:rFonts w:ascii="Times New Roman" w:hAnsi="Times New Roman"/>
          <w:sz w:val="24"/>
          <w:szCs w:val="24"/>
        </w:rPr>
        <w:t>YOURS TRULY,</w:t>
      </w:r>
    </w:p>
    <w:p w:rsidR="009301DE" w:rsidRPr="00732FDD" w:rsidRDefault="009301DE" w:rsidP="00F10C9A">
      <w:pPr>
        <w:rPr>
          <w:rFonts w:ascii="Times New Roman" w:hAnsi="Times New Roman"/>
          <w:sz w:val="24"/>
          <w:szCs w:val="24"/>
        </w:rPr>
      </w:pPr>
      <w:r w:rsidRPr="00732FDD"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</w:t>
      </w:r>
    </w:p>
    <w:p w:rsidR="009301DE" w:rsidRPr="00732FDD" w:rsidRDefault="009301DE" w:rsidP="00732FDD">
      <w:pPr>
        <w:rPr>
          <w:rFonts w:ascii="Times New Roman" w:hAnsi="Times New Roman"/>
          <w:sz w:val="24"/>
          <w:szCs w:val="24"/>
        </w:rPr>
      </w:pPr>
      <w:r w:rsidRPr="00732FDD">
        <w:rPr>
          <w:rFonts w:ascii="Times New Roman" w:hAnsi="Times New Roman"/>
          <w:sz w:val="24"/>
          <w:szCs w:val="24"/>
        </w:rPr>
        <w:tab/>
      </w:r>
      <w:r w:rsidRPr="00732FDD">
        <w:rPr>
          <w:rFonts w:ascii="Times New Roman" w:hAnsi="Times New Roman"/>
          <w:sz w:val="24"/>
          <w:szCs w:val="24"/>
        </w:rPr>
        <w:tab/>
      </w:r>
      <w:r w:rsidRPr="00732FDD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(V. Lakshmikanth)</w:t>
      </w:r>
    </w:p>
    <w:sectPr w:rsidR="009301DE" w:rsidRPr="00732FDD" w:rsidSect="00623441">
      <w:pgSz w:w="11907" w:h="16839" w:code="9"/>
      <w:pgMar w:top="1152" w:right="1440" w:bottom="1152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7625D"/>
    <w:multiLevelType w:val="hybridMultilevel"/>
    <w:tmpl w:val="9BBCF0DE"/>
    <w:lvl w:ilvl="0" w:tplc="4E68792A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  <w:rPr>
        <w:rFonts w:cs="Times New Roman"/>
      </w:rPr>
    </w:lvl>
  </w:abstractNum>
  <w:abstractNum w:abstractNumId="1">
    <w:nsid w:val="1E10733A"/>
    <w:multiLevelType w:val="hybridMultilevel"/>
    <w:tmpl w:val="B65451E6"/>
    <w:lvl w:ilvl="0" w:tplc="3C12DFE0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1E7D5AA5"/>
    <w:multiLevelType w:val="hybridMultilevel"/>
    <w:tmpl w:val="2D86D124"/>
    <w:lvl w:ilvl="0" w:tplc="3C12DF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02DD8"/>
    <w:multiLevelType w:val="hybridMultilevel"/>
    <w:tmpl w:val="05E4591E"/>
    <w:lvl w:ilvl="0" w:tplc="3C12DFE0">
      <w:start w:val="1"/>
      <w:numFmt w:val="bullet"/>
      <w:lvlText w:val=""/>
      <w:lvlJc w:val="left"/>
      <w:pPr>
        <w:ind w:left="1372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0ED9"/>
    <w:rsid w:val="00015EF4"/>
    <w:rsid w:val="00024FDC"/>
    <w:rsid w:val="00057B5B"/>
    <w:rsid w:val="00065ABD"/>
    <w:rsid w:val="000C2DCE"/>
    <w:rsid w:val="001111DE"/>
    <w:rsid w:val="00130243"/>
    <w:rsid w:val="00133B2C"/>
    <w:rsid w:val="00136CA3"/>
    <w:rsid w:val="00154C01"/>
    <w:rsid w:val="00223C9B"/>
    <w:rsid w:val="00297590"/>
    <w:rsid w:val="002B60E5"/>
    <w:rsid w:val="00344FC9"/>
    <w:rsid w:val="00354DCA"/>
    <w:rsid w:val="00387F8A"/>
    <w:rsid w:val="0039736D"/>
    <w:rsid w:val="003A0DF2"/>
    <w:rsid w:val="003B78DC"/>
    <w:rsid w:val="00466BDD"/>
    <w:rsid w:val="004850B4"/>
    <w:rsid w:val="00513ED3"/>
    <w:rsid w:val="00520ED9"/>
    <w:rsid w:val="00531D8A"/>
    <w:rsid w:val="005F7828"/>
    <w:rsid w:val="00620153"/>
    <w:rsid w:val="00623441"/>
    <w:rsid w:val="00634E85"/>
    <w:rsid w:val="0068560E"/>
    <w:rsid w:val="0069000A"/>
    <w:rsid w:val="006B2C3F"/>
    <w:rsid w:val="006B3415"/>
    <w:rsid w:val="006B6743"/>
    <w:rsid w:val="006C3A5B"/>
    <w:rsid w:val="00707DFA"/>
    <w:rsid w:val="00732FDD"/>
    <w:rsid w:val="007749AD"/>
    <w:rsid w:val="00781597"/>
    <w:rsid w:val="007C12E4"/>
    <w:rsid w:val="009139E8"/>
    <w:rsid w:val="009301DE"/>
    <w:rsid w:val="009426D5"/>
    <w:rsid w:val="00944D43"/>
    <w:rsid w:val="0099603D"/>
    <w:rsid w:val="00A10088"/>
    <w:rsid w:val="00A2678B"/>
    <w:rsid w:val="00A31B93"/>
    <w:rsid w:val="00A54207"/>
    <w:rsid w:val="00A723D1"/>
    <w:rsid w:val="00AA39D4"/>
    <w:rsid w:val="00AC49BF"/>
    <w:rsid w:val="00AC795D"/>
    <w:rsid w:val="00AF2D71"/>
    <w:rsid w:val="00AF403D"/>
    <w:rsid w:val="00B373F4"/>
    <w:rsid w:val="00B5654E"/>
    <w:rsid w:val="00B57488"/>
    <w:rsid w:val="00B87412"/>
    <w:rsid w:val="00C07655"/>
    <w:rsid w:val="00C17178"/>
    <w:rsid w:val="00C25B74"/>
    <w:rsid w:val="00C72E40"/>
    <w:rsid w:val="00C90A69"/>
    <w:rsid w:val="00CB7AB6"/>
    <w:rsid w:val="00D03B0C"/>
    <w:rsid w:val="00D86FD7"/>
    <w:rsid w:val="00D95EA0"/>
    <w:rsid w:val="00DA1597"/>
    <w:rsid w:val="00DB03A5"/>
    <w:rsid w:val="00DB056F"/>
    <w:rsid w:val="00DC66E9"/>
    <w:rsid w:val="00DD0572"/>
    <w:rsid w:val="00E51EEB"/>
    <w:rsid w:val="00EC4F37"/>
    <w:rsid w:val="00EF5242"/>
    <w:rsid w:val="00F07764"/>
    <w:rsid w:val="00F10C9A"/>
    <w:rsid w:val="00F351C8"/>
    <w:rsid w:val="00F573FE"/>
    <w:rsid w:val="00F61691"/>
    <w:rsid w:val="00FA3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BD"/>
    <w:pPr>
      <w:spacing w:after="200" w:line="276" w:lineRule="auto"/>
    </w:pPr>
    <w:rPr>
      <w:lang w:bidi="ta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D057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99"/>
    <w:rsid w:val="00DD0572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basedOn w:val="DefaultParagraphFont"/>
    <w:uiPriority w:val="99"/>
    <w:rsid w:val="00DC66E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A37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263</Words>
  <Characters>1503</Characters>
  <Application>Microsoft Office Outlook</Application>
  <DocSecurity>0</DocSecurity>
  <Lines>0</Lines>
  <Paragraphs>0</Paragraphs>
  <ScaleCrop>false</ScaleCrop>
  <Company>Artech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Sham</dc:creator>
  <cp:keywords/>
  <dc:description/>
  <cp:lastModifiedBy>sys3</cp:lastModifiedBy>
  <cp:revision>2</cp:revision>
  <cp:lastPrinted>2014-08-19T14:55:00Z</cp:lastPrinted>
  <dcterms:created xsi:type="dcterms:W3CDTF">2017-06-01T07:16:00Z</dcterms:created>
  <dcterms:modified xsi:type="dcterms:W3CDTF">2017-06-01T07:16:00Z</dcterms:modified>
</cp:coreProperties>
</file>