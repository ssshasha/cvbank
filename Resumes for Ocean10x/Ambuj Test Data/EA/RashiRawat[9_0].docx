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A23162" w:rsidP="00C05C62">
      <w:pPr>
        <w:pStyle w:val="Title"/>
      </w:pPr>
      <w:r>
        <w:t>Rashi Rawat</w:t>
      </w:r>
      <w:r>
        <w:t xml:space="preserve">                                            </w:t>
      </w:r>
      <w:r w:rsidRPr="00B45F3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</w:p>
    <w:p w:rsidR="00141A4C" w:rsidRDefault="00A23162" w:rsidP="00141A4C">
      <w:r>
        <w:t xml:space="preserve">Indirapuram, Ghaziabad / </w:t>
      </w:r>
      <w:r>
        <w:t>Sector 1</w:t>
      </w:r>
      <w:r>
        <w:t>1</w:t>
      </w:r>
      <w:r>
        <w:t xml:space="preserve">, </w:t>
      </w:r>
      <w:r>
        <w:t>Dwarka</w:t>
      </w:r>
      <w:r>
        <w:t> | </w:t>
      </w:r>
      <w:r>
        <w:t>7042163909</w:t>
      </w:r>
      <w:r>
        <w:t> | </w:t>
      </w:r>
      <w:hyperlink r:id="rId8" w:history="1">
        <w:r w:rsidRPr="0005706E">
          <w:rPr>
            <w:rStyle w:val="Hyperlink"/>
          </w:rPr>
          <w:t>rashiwest@gmail.com</w:t>
        </w:r>
      </w:hyperlink>
      <w:r>
        <w:t xml:space="preserve">  </w:t>
      </w:r>
    </w:p>
    <w:p w:rsidR="006270A9" w:rsidRDefault="007F7A1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735D5364F464D0CA43A8E63C6FE253D"/>
          </w:placeholder>
          <w:temporary/>
          <w:showingPlcHdr/>
        </w:sdtPr>
        <w:sdtContent>
          <w:r w:rsidR="00A23162">
            <w:t>Objective</w:t>
          </w:r>
        </w:sdtContent>
      </w:sdt>
    </w:p>
    <w:p w:rsidR="006270A9" w:rsidRDefault="00A23162" w:rsidP="0048171B">
      <w:pPr>
        <w:jc w:val="both"/>
      </w:pPr>
      <w:r>
        <w:t xml:space="preserve">Organized and result oriented professional with </w:t>
      </w:r>
      <w:r>
        <w:t>9</w:t>
      </w:r>
      <w:r>
        <w:t xml:space="preserve"> years of experience has dream</w:t>
      </w:r>
      <w:r>
        <w:t>s</w:t>
      </w:r>
      <w:r>
        <w:t xml:space="preserve"> of working with Organization that allows career advancement through the use of administrative, clerical and managerial skills for mutual growth and success</w:t>
      </w:r>
    </w:p>
    <w:p w:rsidR="00F86574" w:rsidRDefault="00A23162" w:rsidP="00F86574">
      <w:pPr>
        <w:pStyle w:val="Heading1"/>
      </w:pPr>
      <w:r>
        <w:t>Profile Summary</w:t>
      </w:r>
    </w:p>
    <w:p w:rsidR="00F86574" w:rsidRDefault="00A23162" w:rsidP="00F86574">
      <w:pPr>
        <w:pStyle w:val="ListParagraph"/>
        <w:numPr>
          <w:ilvl w:val="0"/>
          <w:numId w:val="27"/>
        </w:numPr>
        <w:jc w:val="both"/>
      </w:pPr>
      <w:r>
        <w:t>Hands on experience with planning and organizing</w:t>
      </w:r>
    </w:p>
    <w:p w:rsidR="00F86574" w:rsidRDefault="00A23162" w:rsidP="00F86574">
      <w:pPr>
        <w:pStyle w:val="ListParagraph"/>
        <w:numPr>
          <w:ilvl w:val="0"/>
          <w:numId w:val="27"/>
        </w:numPr>
        <w:jc w:val="both"/>
      </w:pPr>
      <w:r>
        <w:t>Han</w:t>
      </w:r>
      <w:r>
        <w:t>dling dome</w:t>
      </w:r>
      <w:r>
        <w:t xml:space="preserve">stic and international </w:t>
      </w:r>
      <w:r>
        <w:t>ticket booking</w:t>
      </w:r>
      <w:r>
        <w:t>s</w:t>
      </w:r>
    </w:p>
    <w:p w:rsidR="0058093D" w:rsidRDefault="00A23162" w:rsidP="00F86574">
      <w:pPr>
        <w:pStyle w:val="ListParagraph"/>
        <w:numPr>
          <w:ilvl w:val="0"/>
          <w:numId w:val="27"/>
        </w:numPr>
        <w:jc w:val="both"/>
      </w:pPr>
      <w:r>
        <w:t>Tak</w:t>
      </w:r>
      <w:r>
        <w:t>en</w:t>
      </w:r>
      <w:r>
        <w:t xml:space="preserve"> care of Visa letters</w:t>
      </w:r>
      <w:r>
        <w:t>, Insurance</w:t>
      </w:r>
      <w:r>
        <w:t xml:space="preserve"> and Forex</w:t>
      </w:r>
    </w:p>
    <w:p w:rsidR="0058093D" w:rsidRDefault="00A23162" w:rsidP="00F86574">
      <w:pPr>
        <w:pStyle w:val="ListParagraph"/>
        <w:numPr>
          <w:ilvl w:val="0"/>
          <w:numId w:val="27"/>
        </w:numPr>
        <w:jc w:val="both"/>
      </w:pPr>
      <w:r>
        <w:t xml:space="preserve">Comfortable with MS Office </w:t>
      </w:r>
    </w:p>
    <w:p w:rsidR="00E41CC0" w:rsidRDefault="00A23162" w:rsidP="00F86574">
      <w:pPr>
        <w:pStyle w:val="ListParagraph"/>
        <w:numPr>
          <w:ilvl w:val="0"/>
          <w:numId w:val="27"/>
        </w:numPr>
        <w:jc w:val="both"/>
      </w:pPr>
      <w:r>
        <w:t>Scheduling Meeting</w:t>
      </w:r>
      <w:r>
        <w:t>s</w:t>
      </w:r>
      <w:r>
        <w:t>,</w:t>
      </w:r>
      <w:r>
        <w:t xml:space="preserve"> sending reminders and </w:t>
      </w:r>
      <w:r>
        <w:t>calendar management in Outlook Express</w:t>
      </w:r>
    </w:p>
    <w:sdt>
      <w:sdtPr>
        <w:alias w:val="Education:"/>
        <w:tag w:val="Education:"/>
        <w:id w:val="807127995"/>
        <w:placeholder>
          <w:docPart w:val="7DD4B3A98BBF4273A4F7EB4D358512C2"/>
        </w:placeholder>
        <w:temporary/>
        <w:showingPlcHdr/>
      </w:sdtPr>
      <w:sdtContent>
        <w:p w:rsidR="006270A9" w:rsidRDefault="00A23162" w:rsidP="0048171B">
          <w:pPr>
            <w:pStyle w:val="Heading1"/>
            <w:jc w:val="both"/>
          </w:pPr>
          <w:r>
            <w:t>Education</w:t>
          </w:r>
        </w:p>
      </w:sdtContent>
    </w:sdt>
    <w:p w:rsidR="00C27745" w:rsidRDefault="00A23162" w:rsidP="00C27745">
      <w:pPr>
        <w:pStyle w:val="Heading2"/>
      </w:pPr>
      <w:r>
        <w:t>excel skill training | 2017 | trainer</w:t>
      </w:r>
      <w:r>
        <w:t xml:space="preserve"> ritu arora</w:t>
      </w:r>
    </w:p>
    <w:p w:rsidR="00BC5A21" w:rsidRDefault="00A23162">
      <w:pPr>
        <w:pStyle w:val="Heading2"/>
      </w:pPr>
    </w:p>
    <w:p w:rsidR="006270A9" w:rsidRDefault="00A23162">
      <w:pPr>
        <w:pStyle w:val="Heading2"/>
      </w:pPr>
      <w:r>
        <w:t>SAP Certification course</w:t>
      </w:r>
      <w:r>
        <w:t> | </w:t>
      </w:r>
      <w:r>
        <w:t>2016</w:t>
      </w:r>
      <w:r>
        <w:t> | </w:t>
      </w:r>
      <w:r>
        <w:t>WEbcom technologies</w:t>
      </w:r>
    </w:p>
    <w:p w:rsidR="006270A9" w:rsidRDefault="00A23162" w:rsidP="00BC5A21">
      <w:pPr>
        <w:pStyle w:val="ListBullet"/>
        <w:numPr>
          <w:ilvl w:val="0"/>
          <w:numId w:val="0"/>
        </w:numPr>
        <w:ind w:left="216"/>
      </w:pPr>
      <w:r>
        <w:t>SAP [HRM]</w:t>
      </w:r>
      <w:r>
        <w:t xml:space="preserve"> – Enterprise Structure, Personnel Structure, Organizational Structure, Time Management</w:t>
      </w:r>
    </w:p>
    <w:p w:rsidR="006270A9" w:rsidRDefault="00A23162">
      <w:pPr>
        <w:pStyle w:val="Heading2"/>
      </w:pPr>
      <w:r>
        <w:t>Post graduate diploma in management [executive]</w:t>
      </w:r>
      <w:r>
        <w:t> | </w:t>
      </w:r>
      <w:r>
        <w:t>2015-16</w:t>
      </w:r>
      <w:r>
        <w:t> | </w:t>
      </w:r>
      <w:r>
        <w:t>Imt ghaziabad</w:t>
      </w:r>
    </w:p>
    <w:p w:rsidR="006270A9" w:rsidRDefault="00A23162" w:rsidP="00BC5A21">
      <w:pPr>
        <w:pStyle w:val="ListBullet"/>
        <w:numPr>
          <w:ilvl w:val="0"/>
          <w:numId w:val="0"/>
        </w:numPr>
        <w:ind w:left="216"/>
      </w:pPr>
      <w:r>
        <w:t>Human Resource</w:t>
      </w:r>
    </w:p>
    <w:p w:rsidR="00D43F57" w:rsidRDefault="00A23162" w:rsidP="00D43F57">
      <w:pPr>
        <w:pStyle w:val="Heading2"/>
      </w:pPr>
      <w:r>
        <w:t>m.s</w:t>
      </w:r>
      <w:r>
        <w:t>c [Ecology &amp; environment]</w:t>
      </w:r>
      <w:r>
        <w:t xml:space="preserve"> </w:t>
      </w:r>
      <w:r>
        <w:t>| 2002-2004 | SIKKIM MANIPAL UNIVERSITY, NEW DELHI</w:t>
      </w:r>
    </w:p>
    <w:p w:rsidR="003F6C12" w:rsidRDefault="00A23162" w:rsidP="00D43F57">
      <w:pPr>
        <w:pStyle w:val="Heading2"/>
      </w:pPr>
    </w:p>
    <w:p w:rsidR="00B47DC2" w:rsidRDefault="00A23162" w:rsidP="00D43F57">
      <w:pPr>
        <w:pStyle w:val="Heading2"/>
      </w:pPr>
      <w:r>
        <w:t>eXECUTIVE SECRETARIAL PRACTICE | 2000-2001 | YOUNG WOMEN CHRISTIAN ASSOCIATION, NEW DEL</w:t>
      </w:r>
      <w:r>
        <w:t>hi</w:t>
      </w:r>
    </w:p>
    <w:p w:rsidR="00A05258" w:rsidRDefault="00A23162" w:rsidP="00A05258"/>
    <w:p w:rsidR="00A05258" w:rsidRDefault="00A23162" w:rsidP="00A05258">
      <w:pPr>
        <w:pStyle w:val="Heading2"/>
      </w:pPr>
      <w:r>
        <w:t>Computer Course | 2000-2001 | tata info tech ltd.</w:t>
      </w:r>
    </w:p>
    <w:p w:rsidR="00A05258" w:rsidRDefault="00A23162" w:rsidP="0070259E">
      <w:pPr>
        <w:pStyle w:val="ListBullet"/>
        <w:numPr>
          <w:ilvl w:val="0"/>
          <w:numId w:val="0"/>
        </w:numPr>
        <w:ind w:left="216"/>
      </w:pPr>
      <w:r>
        <w:t xml:space="preserve">Windows XP, MS – Office (Excel, Word, Power point, </w:t>
      </w:r>
      <w:r>
        <w:t xml:space="preserve">Outlook Express), </w:t>
      </w:r>
      <w:r>
        <w:t>Internet</w:t>
      </w:r>
    </w:p>
    <w:p w:rsidR="00D43F57" w:rsidRDefault="00A23162" w:rsidP="00D43F57">
      <w:pPr>
        <w:pStyle w:val="Heading2"/>
      </w:pPr>
      <w:r>
        <w:t>b.SC | 199</w:t>
      </w:r>
      <w:r>
        <w:t>9</w:t>
      </w:r>
      <w:r>
        <w:t>-2000 | H.</w:t>
      </w:r>
      <w:r>
        <w:t xml:space="preserve"> </w:t>
      </w:r>
      <w:r>
        <w:t>N.</w:t>
      </w:r>
      <w:r>
        <w:t xml:space="preserve"> </w:t>
      </w:r>
      <w:r>
        <w:t>BAHUGUNA UNIVERSITY (SRINAGAR) uNIVERSITY, UTTARANCHAL</w:t>
      </w:r>
    </w:p>
    <w:p w:rsidR="00D43F57" w:rsidRDefault="00A23162" w:rsidP="0070259E">
      <w:pPr>
        <w:pStyle w:val="ListBullet"/>
        <w:numPr>
          <w:ilvl w:val="0"/>
          <w:numId w:val="0"/>
        </w:numPr>
        <w:ind w:left="216"/>
      </w:pPr>
      <w:r>
        <w:t>Zoology / Botany / Chemistry</w:t>
      </w:r>
    </w:p>
    <w:p w:rsidR="00B47DC2" w:rsidRDefault="00A23162" w:rsidP="00B47DC2">
      <w:pPr>
        <w:pStyle w:val="Heading2"/>
      </w:pPr>
      <w:r>
        <w:t>12th cbse board | 1996-1997 | bhatnagar international school</w:t>
      </w:r>
    </w:p>
    <w:p w:rsidR="00B47DC2" w:rsidRDefault="00A23162" w:rsidP="0070259E">
      <w:pPr>
        <w:pStyle w:val="ListBullet"/>
        <w:numPr>
          <w:ilvl w:val="0"/>
          <w:numId w:val="0"/>
        </w:numPr>
        <w:ind w:left="216"/>
      </w:pPr>
      <w:r>
        <w:t xml:space="preserve">Physics </w:t>
      </w:r>
      <w:r>
        <w:t>/ Chemistry / English / Economics</w:t>
      </w:r>
    </w:p>
    <w:sdt>
      <w:sdtPr>
        <w:alias w:val="Skills &amp; Abilities:"/>
        <w:tag w:val="Skills &amp; Abilities:"/>
        <w:id w:val="458624136"/>
        <w:placeholder>
          <w:docPart w:val="41273AF1EA82404B970CF5E3AD0CA106"/>
        </w:placeholder>
        <w:temporary/>
        <w:showingPlcHdr/>
      </w:sdtPr>
      <w:sdtContent>
        <w:p w:rsidR="006270A9" w:rsidRDefault="00A23162">
          <w:pPr>
            <w:pStyle w:val="Heading1"/>
          </w:pPr>
          <w:r>
            <w:t>Skills &amp; Abilities</w:t>
          </w:r>
        </w:p>
      </w:sdtContent>
    </w:sdt>
    <w:p w:rsidR="00C03A1D" w:rsidRDefault="00A23162" w:rsidP="00C03A1D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MS Office Proficient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ab/>
      </w:r>
    </w:p>
    <w:p w:rsidR="00C03A1D" w:rsidRDefault="00A23162" w:rsidP="00C03A1D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Travel Support</w:t>
      </w:r>
    </w:p>
    <w:p w:rsidR="00C03A1D" w:rsidRPr="00C03A1D" w:rsidRDefault="00A23162" w:rsidP="00C03A1D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E848A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Scheduling &amp; Meetings / Managing Calendars </w:t>
      </w:r>
      <w:r w:rsidRPr="00E848A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ab/>
      </w:r>
    </w:p>
    <w:p w:rsidR="00C03A1D" w:rsidRPr="00E848A3" w:rsidRDefault="00A23162" w:rsidP="00C03A1D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E848A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Multitasker </w:t>
      </w:r>
    </w:p>
    <w:p w:rsidR="00E848A3" w:rsidRDefault="00A23162" w:rsidP="00C03A1D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E848A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Vendor Management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Meeting Support </w:t>
      </w:r>
    </w:p>
    <w:p w:rsidR="00E848A3" w:rsidRPr="003D286A" w:rsidRDefault="00A23162" w:rsidP="00E848A3">
      <w:pPr>
        <w:pStyle w:val="Heading2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Inter-departmental Coordination</w:t>
      </w:r>
    </w:p>
    <w:sdt>
      <w:sdtPr>
        <w:alias w:val="Experience:"/>
        <w:tag w:val="Experience:"/>
        <w:id w:val="171684534"/>
        <w:placeholder>
          <w:docPart w:val="F6DB15E3E3E14C0DB2830DED2621A0D2"/>
        </w:placeholder>
        <w:temporary/>
        <w:showingPlcHdr/>
      </w:sdtPr>
      <w:sdtContent>
        <w:p w:rsidR="006270A9" w:rsidRDefault="00A23162">
          <w:pPr>
            <w:pStyle w:val="Heading1"/>
          </w:pPr>
          <w:r>
            <w:t>Experience</w:t>
          </w:r>
        </w:p>
      </w:sdtContent>
    </w:sdt>
    <w:p w:rsidR="006270A9" w:rsidRDefault="00A23162">
      <w:pPr>
        <w:pStyle w:val="Heading2"/>
      </w:pPr>
      <w:r w:rsidRPr="00E2162A">
        <w:t>Executive</w:t>
      </w:r>
      <w:r>
        <w:t xml:space="preserve"> Assistant to coo</w:t>
      </w:r>
      <w:r>
        <w:t> | </w:t>
      </w:r>
      <w:r>
        <w:t>acs global tech solution pvt. ltd.</w:t>
      </w:r>
      <w:r>
        <w:t> | </w:t>
      </w:r>
      <w:r>
        <w:t>JUNE</w:t>
      </w:r>
      <w:r>
        <w:t>’17 - present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 xml:space="preserve">Using Outlook Express for official mailing system.  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Manage day to day calendar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Sending reminders for the meetings as well as pending papers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 xml:space="preserve">Managing COO’s complex and frequently changing travel </w:t>
      </w:r>
      <w:r w:rsidRPr="00DE7DF4">
        <w:t>arrangements and coordinate pre-planning of Trips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Coordinating travel agents for group along with their visa appointments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Process travel expenses and reimbursements.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Making direct Hotel bookings, negotiating rates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Create Presentation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 xml:space="preserve">Obtain signatures for </w:t>
      </w:r>
      <w:r w:rsidRPr="00DE7DF4">
        <w:t>financial documents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Develop and maintain alert system for upcoming deadlines on incoming requests, projects and events.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 xml:space="preserve">Greeting visitors coming to meet COO </w:t>
      </w:r>
    </w:p>
    <w:p w:rsidR="00BC42C4" w:rsidRPr="00DE7DF4" w:rsidRDefault="00A23162" w:rsidP="00BC42C4">
      <w:pPr>
        <w:widowControl w:val="0"/>
        <w:autoSpaceDE w:val="0"/>
        <w:autoSpaceDN w:val="0"/>
        <w:adjustRightInd w:val="0"/>
        <w:spacing w:after="0" w:line="220" w:lineRule="atLeast"/>
        <w:ind w:left="360" w:right="245"/>
        <w:jc w:val="both"/>
      </w:pPr>
    </w:p>
    <w:p w:rsidR="00BC42C4" w:rsidRPr="00DE7DF4" w:rsidRDefault="00A23162" w:rsidP="00BC42C4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  <w:r w:rsidRPr="00DE7DF4">
        <w:t>As part of Human Resource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Making Offers Letters along with salary detailing for in-house recruitm</w:t>
      </w:r>
      <w:r w:rsidRPr="00DE7DF4">
        <w:t>ent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 xml:space="preserve">Creating reminders for joining dates, sending joining notification </w:t>
      </w:r>
    </w:p>
    <w:p w:rsidR="00BC42C4" w:rsidRPr="00DE7DF4" w:rsidRDefault="00A23162" w:rsidP="00BC42C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Forwarding offer</w:t>
      </w:r>
      <w:r>
        <w:t>-</w:t>
      </w:r>
      <w:r w:rsidRPr="00DE7DF4">
        <w:t xml:space="preserve"> letters to payroll department on the day of joining of the candidates</w:t>
      </w:r>
    </w:p>
    <w:p w:rsidR="006270A9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 w:rsidRPr="00DE7DF4">
        <w:t>Following-up for Background Verification papers.</w:t>
      </w:r>
    </w:p>
    <w:p w:rsidR="00CD5768" w:rsidRDefault="00A23162" w:rsidP="00CD5768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</w:p>
    <w:p w:rsidR="00CD5768" w:rsidRDefault="00A23162" w:rsidP="00CD5768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  <w:r>
        <w:t xml:space="preserve">Taking care of 4 other stake holders – Co-Founder </w:t>
      </w:r>
      <w:r>
        <w:t>&amp;</w:t>
      </w:r>
      <w:r>
        <w:t xml:space="preserve"> CEO of Zenprivex</w:t>
      </w:r>
    </w:p>
    <w:p w:rsidR="00CD5768" w:rsidRDefault="00A23162" w:rsidP="00CD5768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  <w:r>
        <w:t>All the stake-holders sits in different location – Noida, Bangalore, Singapore</w:t>
      </w:r>
    </w:p>
    <w:p w:rsidR="00CD5768" w:rsidRDefault="00A23162" w:rsidP="00CD5768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</w:p>
    <w:p w:rsidR="00C05C62" w:rsidRDefault="00A23162" w:rsidP="00CD576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>
        <w:t>Taking minutes of the meeting over Zoom Call</w:t>
      </w:r>
    </w:p>
    <w:p w:rsidR="00CD5768" w:rsidRDefault="00A23162" w:rsidP="00CD576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>
        <w:t>Handling their Visa requirements- visa documentation, photo sp</w:t>
      </w:r>
      <w:r>
        <w:t>ecifications etc.</w:t>
      </w:r>
    </w:p>
    <w:p w:rsidR="00CD5768" w:rsidRPr="00DE7DF4" w:rsidRDefault="00A23162" w:rsidP="00CD576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>
        <w:t>International calendar management</w:t>
      </w:r>
    </w:p>
    <w:p w:rsidR="00CD5768" w:rsidRDefault="00A23162" w:rsidP="00CD576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>
        <w:t>Random search for their recruitment drive</w:t>
      </w:r>
    </w:p>
    <w:p w:rsidR="00CD5768" w:rsidRDefault="00A23162" w:rsidP="00CD5768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</w:pPr>
      <w:r>
        <w:t>C</w:t>
      </w:r>
      <w:r>
        <w:t>o-ordinate with</w:t>
      </w:r>
      <w:r>
        <w:t xml:space="preserve"> prospective colleges for </w:t>
      </w:r>
      <w:r>
        <w:t xml:space="preserve">recruitment of </w:t>
      </w:r>
      <w:r>
        <w:t>freshers</w:t>
      </w:r>
      <w:r>
        <w:t xml:space="preserve"> </w:t>
      </w:r>
      <w:bookmarkStart w:id="0" w:name="_GoBack"/>
      <w:bookmarkEnd w:id="0"/>
    </w:p>
    <w:p w:rsidR="00CD5768" w:rsidRDefault="00A23162" w:rsidP="00CD5768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</w:pPr>
    </w:p>
    <w:p w:rsidR="006270A9" w:rsidRPr="00DE7DF4" w:rsidRDefault="00A23162" w:rsidP="00DE7DF4">
      <w:pPr>
        <w:pStyle w:val="Heading2"/>
      </w:pPr>
      <w:r w:rsidRPr="00DE7DF4">
        <w:t>EXECUTIVE TO DIRECTOR</w:t>
      </w:r>
      <w:r w:rsidRPr="00DE7DF4">
        <w:t> | </w:t>
      </w:r>
      <w:r w:rsidRPr="00DE7DF4">
        <w:t>INDIAN SUGAR MILLS ASSOCIATION</w:t>
      </w:r>
      <w:r w:rsidRPr="00DE7DF4">
        <w:t> | </w:t>
      </w:r>
      <w:r w:rsidRPr="00DE7DF4">
        <w:t>AUG’14 – MAY’17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Following up on ethan</w:t>
      </w:r>
      <w:r w:rsidRPr="005A10DC">
        <w:rPr>
          <w:rFonts w:cs="Calibri"/>
          <w:kern w:val="28"/>
        </w:rPr>
        <w:t xml:space="preserve">ol-related tenders.  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 xml:space="preserve">Keeping monthly track of the ethanol uplifting of ethanol from the sugar industries. 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Keeping monthly records of the RECs traded.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Making ethanol related and REC related statements.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Browsing of net for various reports.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Keeping track of</w:t>
      </w:r>
      <w:r w:rsidRPr="005A10DC">
        <w:rPr>
          <w:rFonts w:cs="Calibri"/>
          <w:kern w:val="28"/>
        </w:rPr>
        <w:t xml:space="preserve"> Cogeneration related statements and updating them from time to time.</w:t>
      </w:r>
    </w:p>
    <w:p w:rsidR="00E2162A" w:rsidRPr="005A10DC" w:rsidRDefault="00A23162" w:rsidP="00E2162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rFonts w:cs="Calibri"/>
          <w:kern w:val="28"/>
        </w:rPr>
      </w:pPr>
      <w:r w:rsidRPr="005A10DC">
        <w:rPr>
          <w:rFonts w:cs="Calibri"/>
          <w:kern w:val="28"/>
        </w:rPr>
        <w:t>Involves a bit of secretarial work.</w:t>
      </w:r>
    </w:p>
    <w:p w:rsidR="00E2162A" w:rsidRDefault="00A23162" w:rsidP="00E2162A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rFonts w:ascii="Times New Roman" w:hAnsi="Times New Roman"/>
          <w:kern w:val="28"/>
          <w:sz w:val="20"/>
          <w:szCs w:val="20"/>
        </w:rPr>
      </w:pPr>
    </w:p>
    <w:p w:rsidR="00E2162A" w:rsidRDefault="00A23162" w:rsidP="00E2162A">
      <w:pPr>
        <w:pStyle w:val="Heading2"/>
      </w:pPr>
      <w:r w:rsidRPr="00E2162A">
        <w:lastRenderedPageBreak/>
        <w:t>Executive</w:t>
      </w:r>
      <w:r>
        <w:t xml:space="preserve"> SECRETARY to MANAGING DIRECTOR | HERO EXPORTS LTD. | MAR’07 – JULY’07</w:t>
      </w:r>
    </w:p>
    <w:p w:rsidR="00C010D1" w:rsidRPr="005A10DC" w:rsidRDefault="00A23162" w:rsidP="00C010D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 xml:space="preserve">Taking Minutes of the Meeting and circulating to the departmental heads.  </w:t>
      </w:r>
    </w:p>
    <w:p w:rsidR="00C010D1" w:rsidRPr="005A10DC" w:rsidRDefault="00A23162" w:rsidP="00C010D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 xml:space="preserve">Following up with various departments for work allotted. </w:t>
      </w:r>
    </w:p>
    <w:p w:rsidR="00C010D1" w:rsidRPr="005A10DC" w:rsidRDefault="00A23162" w:rsidP="00C010D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Scrutinizing mails and circulating to the department concerned.</w:t>
      </w:r>
    </w:p>
    <w:p w:rsidR="00C010D1" w:rsidRPr="005A10DC" w:rsidRDefault="00A23162" w:rsidP="00C010D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Making travel arrangements like preparing required informat</w:t>
      </w:r>
      <w:r w:rsidRPr="005A10DC">
        <w:rPr>
          <w:kern w:val="28"/>
        </w:rPr>
        <w:t>ion, presentation for his trips to abroad.</w:t>
      </w:r>
    </w:p>
    <w:p w:rsidR="00004A91" w:rsidRPr="005A10DC" w:rsidRDefault="00A23162" w:rsidP="00004A91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kern w:val="28"/>
        </w:rPr>
      </w:pPr>
    </w:p>
    <w:p w:rsidR="00004A91" w:rsidRDefault="00A23162" w:rsidP="00004A91">
      <w:pPr>
        <w:pStyle w:val="Heading2"/>
      </w:pPr>
      <w:r w:rsidRPr="00E2162A">
        <w:t>Executive</w:t>
      </w:r>
      <w:r>
        <w:t xml:space="preserve"> SECRETARY to </w:t>
      </w:r>
      <w:r>
        <w:t>vice-president</w:t>
      </w:r>
      <w:r>
        <w:t> | </w:t>
      </w:r>
      <w:r>
        <w:t>sita travels (a division of kuoni travels)</w:t>
      </w:r>
      <w:r>
        <w:t> | </w:t>
      </w:r>
      <w:r>
        <w:t>nov</w:t>
      </w:r>
      <w:r>
        <w:t>’0</w:t>
      </w:r>
      <w:r>
        <w:t>4</w:t>
      </w:r>
      <w:r>
        <w:t xml:space="preserve"> – </w:t>
      </w:r>
      <w:r>
        <w:t>april</w:t>
      </w:r>
      <w:r>
        <w:t>’0</w:t>
      </w:r>
      <w:r>
        <w:t>6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Making presentations for Sales &amp; marketing, Divisional Meet etc.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Taking Minutes of the Meeting and circulatin</w:t>
      </w:r>
      <w:r w:rsidRPr="005A10DC">
        <w:rPr>
          <w:kern w:val="28"/>
        </w:rPr>
        <w:t xml:space="preserve">g to the departmental heads.  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Following up with various departments for work allotted.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 xml:space="preserve">Excessive use of Outlook Express like circulating mails to various departments. 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 xml:space="preserve">Scrutinizing mails of the department and forwarding the mails concerning the authority </w:t>
      </w:r>
      <w:r w:rsidRPr="005A10DC">
        <w:rPr>
          <w:kern w:val="28"/>
        </w:rPr>
        <w:t>like complains from clients to VP or to the immediate senior.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Making travel arrangements like preparing required information, presentation for his trips to abroad.</w:t>
      </w:r>
    </w:p>
    <w:p w:rsidR="00944881" w:rsidRPr="005A10DC" w:rsidRDefault="00A23162" w:rsidP="0094488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360" w:right="245" w:hanging="360"/>
        <w:jc w:val="both"/>
        <w:rPr>
          <w:kern w:val="28"/>
        </w:rPr>
      </w:pPr>
      <w:r w:rsidRPr="005A10DC">
        <w:rPr>
          <w:kern w:val="28"/>
        </w:rPr>
        <w:t>Making salaries of the department in an Excel sheet.</w:t>
      </w:r>
    </w:p>
    <w:p w:rsidR="00944881" w:rsidRPr="005A10DC" w:rsidRDefault="00A23162" w:rsidP="00944881">
      <w:pPr>
        <w:widowControl w:val="0"/>
        <w:autoSpaceDE w:val="0"/>
        <w:autoSpaceDN w:val="0"/>
        <w:adjustRightInd w:val="0"/>
        <w:spacing w:after="0" w:line="220" w:lineRule="atLeast"/>
        <w:ind w:left="360" w:right="245"/>
        <w:jc w:val="both"/>
        <w:rPr>
          <w:kern w:val="28"/>
        </w:rPr>
      </w:pPr>
      <w:r w:rsidRPr="005A10DC">
        <w:rPr>
          <w:kern w:val="28"/>
        </w:rPr>
        <w:t>In his absence taking care of his office by accessing the mails, incase of urgency contacting him or reporting to the immediate senior.</w:t>
      </w:r>
    </w:p>
    <w:p w:rsidR="00944881" w:rsidRPr="005A10DC" w:rsidRDefault="00A23162" w:rsidP="00944881">
      <w:pPr>
        <w:widowControl w:val="0"/>
        <w:autoSpaceDE w:val="0"/>
        <w:autoSpaceDN w:val="0"/>
        <w:adjustRightInd w:val="0"/>
        <w:spacing w:after="0" w:line="220" w:lineRule="atLeast"/>
        <w:ind w:left="360" w:right="245"/>
        <w:jc w:val="both"/>
        <w:rPr>
          <w:kern w:val="28"/>
        </w:rPr>
      </w:pPr>
      <w:r w:rsidRPr="005A10DC">
        <w:rPr>
          <w:kern w:val="28"/>
        </w:rPr>
        <w:t>Along with this doing routine secretarial job like taking dictations, typing, maintaining schedules &amp; appointments, chec</w:t>
      </w:r>
      <w:r w:rsidRPr="005A10DC">
        <w:rPr>
          <w:kern w:val="28"/>
        </w:rPr>
        <w:t>king e-mails, browsing the net, filing of documents, attending &amp; making phone calls, etc.</w:t>
      </w:r>
    </w:p>
    <w:p w:rsidR="0002166B" w:rsidRPr="00C0462E" w:rsidRDefault="00A23162" w:rsidP="00944881">
      <w:pPr>
        <w:widowControl w:val="0"/>
        <w:autoSpaceDE w:val="0"/>
        <w:autoSpaceDN w:val="0"/>
        <w:adjustRightInd w:val="0"/>
        <w:spacing w:after="0" w:line="220" w:lineRule="atLeast"/>
        <w:ind w:left="360" w:right="245"/>
        <w:jc w:val="both"/>
        <w:rPr>
          <w:rFonts w:ascii="Times New Roman" w:hAnsi="Times New Roman"/>
          <w:kern w:val="28"/>
          <w:sz w:val="20"/>
          <w:szCs w:val="20"/>
        </w:rPr>
      </w:pPr>
    </w:p>
    <w:p w:rsidR="004B0CEE" w:rsidRDefault="00A23162" w:rsidP="004B0CEE">
      <w:pPr>
        <w:pStyle w:val="Heading2"/>
      </w:pPr>
      <w:r>
        <w:t xml:space="preserve">SECRETARY to </w:t>
      </w:r>
      <w:r>
        <w:t>editor-in-chief</w:t>
      </w:r>
      <w:r>
        <w:t> | </w:t>
      </w:r>
      <w:r>
        <w:t>MEDIA TRANSASIA LTD.</w:t>
      </w:r>
      <w:r>
        <w:t> | </w:t>
      </w:r>
      <w:r>
        <w:t>jAN</w:t>
      </w:r>
      <w:r>
        <w:t>’0</w:t>
      </w:r>
      <w:r>
        <w:t>2</w:t>
      </w:r>
      <w:r>
        <w:t xml:space="preserve"> – </w:t>
      </w:r>
      <w:r>
        <w:t>NOV</w:t>
      </w:r>
      <w:r>
        <w:t>’0</w:t>
      </w:r>
      <w:r>
        <w:t>4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>In-house coordination with Finance &amp;</w:t>
      </w:r>
      <w:r w:rsidRPr="005A10DC">
        <w:rPr>
          <w:kern w:val="28"/>
        </w:rPr>
        <w:t xml:space="preserve"> Admin. Departments for settlement of bills of the contributors, their payments etc. 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>Following up with the ministries, artist, film/documentary makers regarding appointments, meetings, book launch, party etc.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>Making Travel Arrangements like booking ticket</w:t>
      </w:r>
      <w:r w:rsidRPr="005A10DC">
        <w:rPr>
          <w:kern w:val="28"/>
        </w:rPr>
        <w:t>s, hotel room etc. and making itineraries.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>Doing routine secretarial job like taking dictations, typing, maintaining schedules &amp; appointments, checking e-mails, browsing the net, filing of documents, attending &amp; making phone calls, etc.</w:t>
      </w:r>
    </w:p>
    <w:p w:rsidR="001F28E5" w:rsidRPr="005A10DC" w:rsidRDefault="00A23162" w:rsidP="00076195">
      <w:pPr>
        <w:widowControl w:val="0"/>
        <w:autoSpaceDE w:val="0"/>
        <w:autoSpaceDN w:val="0"/>
        <w:adjustRightInd w:val="0"/>
        <w:spacing w:after="0" w:line="220" w:lineRule="atLeast"/>
        <w:ind w:left="360" w:right="245"/>
        <w:rPr>
          <w:kern w:val="28"/>
        </w:rPr>
      </w:pPr>
      <w:r w:rsidRPr="005A10DC">
        <w:rPr>
          <w:kern w:val="28"/>
        </w:rPr>
        <w:br/>
        <w:t xml:space="preserve">Also worked as an </w:t>
      </w:r>
      <w:r w:rsidRPr="005A10DC">
        <w:rPr>
          <w:kern w:val="28"/>
        </w:rPr>
        <w:t xml:space="preserve">Editorial Assistant in National Review where I was looking after: </w:t>
      </w:r>
      <w:r w:rsidRPr="005A10DC">
        <w:rPr>
          <w:kern w:val="28"/>
        </w:rPr>
        <w:br/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>Payments of the contributors - photographers, authors.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 xml:space="preserve">Coordinating like finance department (for advance, purchase of books etc.), contributors (for submission of articles, pictures).    </w:t>
      </w:r>
    </w:p>
    <w:p w:rsidR="001F28E5" w:rsidRPr="005A10DC" w:rsidRDefault="00A23162" w:rsidP="001F28E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tLeast"/>
        <w:ind w:left="720" w:right="245" w:hanging="360"/>
        <w:jc w:val="both"/>
        <w:rPr>
          <w:kern w:val="28"/>
        </w:rPr>
      </w:pPr>
      <w:r w:rsidRPr="005A10DC">
        <w:rPr>
          <w:kern w:val="28"/>
        </w:rPr>
        <w:t xml:space="preserve">  Maintaining budgets. </w:t>
      </w:r>
    </w:p>
    <w:p w:rsidR="00F04276" w:rsidRDefault="00A23162" w:rsidP="00F04276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rFonts w:ascii="Times New Roman" w:hAnsi="Times New Roman"/>
          <w:kern w:val="28"/>
          <w:sz w:val="20"/>
          <w:szCs w:val="20"/>
        </w:rPr>
      </w:pPr>
    </w:p>
    <w:p w:rsidR="00F04276" w:rsidRDefault="00A23162" w:rsidP="00F04276">
      <w:pPr>
        <w:pStyle w:val="Heading2"/>
      </w:pPr>
      <w:r>
        <w:t>office executive to director | ducan’s north hydro power co. ltd. | oct’01 – jan’02</w:t>
      </w:r>
    </w:p>
    <w:p w:rsidR="00F04276" w:rsidRDefault="00A23162" w:rsidP="00F04276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rFonts w:ascii="Times New Roman" w:hAnsi="Times New Roman"/>
          <w:kern w:val="28"/>
          <w:sz w:val="20"/>
          <w:szCs w:val="20"/>
        </w:rPr>
      </w:pPr>
    </w:p>
    <w:p w:rsidR="00F04276" w:rsidRDefault="00A23162" w:rsidP="00F04276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rFonts w:ascii="Times New Roman" w:hAnsi="Times New Roman"/>
          <w:kern w:val="28"/>
          <w:sz w:val="20"/>
          <w:szCs w:val="20"/>
        </w:rPr>
      </w:pPr>
    </w:p>
    <w:p w:rsidR="001F28E5" w:rsidRDefault="00A23162" w:rsidP="00944881"/>
    <w:p w:rsidR="00944881" w:rsidRPr="00944881" w:rsidRDefault="00A23162" w:rsidP="00944881"/>
    <w:p w:rsidR="00004A91" w:rsidRPr="00C0462E" w:rsidRDefault="007F7A10" w:rsidP="00004A91">
      <w:pPr>
        <w:widowControl w:val="0"/>
        <w:autoSpaceDE w:val="0"/>
        <w:autoSpaceDN w:val="0"/>
        <w:adjustRightInd w:val="0"/>
        <w:spacing w:after="0" w:line="220" w:lineRule="atLeast"/>
        <w:ind w:right="245"/>
        <w:jc w:val="both"/>
        <w:rPr>
          <w:rFonts w:ascii="Times New Roman" w:hAnsi="Times New Roman"/>
          <w:kern w:val="28"/>
          <w:sz w:val="20"/>
          <w:szCs w:val="20"/>
        </w:rPr>
      </w:pPr>
      <w:r w:rsidRPr="007F7A10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004A91" w:rsidRPr="00C0462E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162" w:rsidRDefault="00A23162" w:rsidP="007F7A10">
      <w:pPr>
        <w:spacing w:after="0"/>
      </w:pPr>
      <w:r>
        <w:separator/>
      </w:r>
    </w:p>
  </w:endnote>
  <w:endnote w:type="continuationSeparator" w:id="0">
    <w:p w:rsidR="00A23162" w:rsidRDefault="00A23162" w:rsidP="007F7A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A23162">
    <w:pPr>
      <w:pStyle w:val="Footer"/>
    </w:pPr>
    <w:r>
      <w:t xml:space="preserve">Page </w:t>
    </w:r>
    <w:r w:rsidR="007F7A10">
      <w:fldChar w:fldCharType="begin"/>
    </w:r>
    <w:r>
      <w:instrText xml:space="preserve"> PAGE   \* MERGEFORMAT </w:instrText>
    </w:r>
    <w:r w:rsidR="007F7A10">
      <w:fldChar w:fldCharType="separate"/>
    </w:r>
    <w:r w:rsidR="009A667E">
      <w:rPr>
        <w:noProof/>
      </w:rPr>
      <w:t>4</w:t>
    </w:r>
    <w:r w:rsidR="007F7A10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162" w:rsidRDefault="00A23162" w:rsidP="007F7A10">
      <w:pPr>
        <w:spacing w:after="0"/>
      </w:pPr>
      <w:r>
        <w:separator/>
      </w:r>
    </w:p>
  </w:footnote>
  <w:footnote w:type="continuationSeparator" w:id="0">
    <w:p w:rsidR="00A23162" w:rsidRDefault="00A23162" w:rsidP="007F7A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FFFFFFFE"/>
    <w:multiLevelType w:val="singleLevel"/>
    <w:tmpl w:val="D18EC5D0"/>
    <w:lvl w:ilvl="0">
      <w:numFmt w:val="bullet"/>
      <w:lvlText w:val="*"/>
      <w:lvlJc w:val="left"/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E9475EC"/>
    <w:multiLevelType w:val="hybridMultilevel"/>
    <w:tmpl w:val="7BB67142"/>
    <w:lvl w:ilvl="0" w:tplc="AC8AC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4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87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2C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0D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AE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0D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03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C0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CDB7E36"/>
    <w:multiLevelType w:val="hybridMultilevel"/>
    <w:tmpl w:val="41CA4298"/>
    <w:lvl w:ilvl="0" w:tplc="7108D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CB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48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07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6CB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2EC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06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3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C2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A3599"/>
    <w:multiLevelType w:val="hybridMultilevel"/>
    <w:tmpl w:val="E5C2C884"/>
    <w:lvl w:ilvl="0" w:tplc="ADB0D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6D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644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EC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68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00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A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427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2"/>
  </w:num>
  <w:num w:numId="22">
    <w:abstractNumId w:val="17"/>
  </w:num>
  <w:num w:numId="23">
    <w:abstractNumId w:val="22"/>
  </w:num>
  <w:num w:numId="24">
    <w:abstractNumId w:val="18"/>
  </w:num>
  <w:num w:numId="25">
    <w:abstractNumId w:val="14"/>
  </w:num>
  <w:num w:numId="26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7A10"/>
    <w:rsid w:val="007F7A10"/>
    <w:rsid w:val="009A667E"/>
    <w:rsid w:val="00A2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A1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A10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A10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7F7A10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F7A10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F7A10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F7A10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619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12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iwes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a1aeea123e1058977af1b1ea4c0c98a1134f530e18705c4458440321091b5b581b01190a15475f5c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0405e5c00594d110a034e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awa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35D5364F464D0CA43A8E63C6FE2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FA8A-8AB6-4F46-BC6C-6D7055743AE3}"/>
      </w:docPartPr>
      <w:docPartBody>
        <w:p w:rsidR="008D47DB" w:rsidRDefault="000E077C">
          <w:pPr>
            <w:pStyle w:val="7735D5364F464D0CA43A8E63C6FE253D"/>
          </w:pPr>
          <w:r>
            <w:t>Objective</w:t>
          </w:r>
        </w:p>
      </w:docPartBody>
    </w:docPart>
    <w:docPart>
      <w:docPartPr>
        <w:name w:val="7DD4B3A98BBF4273A4F7EB4D35851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45F2-F11B-47DB-B6CD-B8B4A333C73B}"/>
      </w:docPartPr>
      <w:docPartBody>
        <w:p w:rsidR="008D47DB" w:rsidRDefault="000E077C">
          <w:pPr>
            <w:pStyle w:val="7DD4B3A98BBF4273A4F7EB4D358512C2"/>
          </w:pPr>
          <w:r>
            <w:t>Education</w:t>
          </w:r>
        </w:p>
      </w:docPartBody>
    </w:docPart>
    <w:docPart>
      <w:docPartPr>
        <w:name w:val="41273AF1EA82404B970CF5E3AD0CA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7D56B-AF46-4212-8988-F50CB9BF0927}"/>
      </w:docPartPr>
      <w:docPartBody>
        <w:p w:rsidR="008D47DB" w:rsidRDefault="000E077C">
          <w:pPr>
            <w:pStyle w:val="41273AF1EA82404B970CF5E3AD0CA106"/>
          </w:pPr>
          <w:r>
            <w:t>Skills &amp; Abilities</w:t>
          </w:r>
        </w:p>
      </w:docPartBody>
    </w:docPart>
    <w:docPart>
      <w:docPartPr>
        <w:name w:val="F6DB15E3E3E14C0DB2830DED2621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658FA-1C59-4967-9C86-284A8C77519E}"/>
      </w:docPartPr>
      <w:docPartBody>
        <w:p w:rsidR="008D47DB" w:rsidRDefault="000E077C">
          <w:pPr>
            <w:pStyle w:val="F6DB15E3E3E14C0DB2830DED2621A0D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0E077C"/>
    <w:rsid w:val="000E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EE6CC9FAC4492B8A23D21083807DF">
    <w:name w:val="44AEE6CC9FAC4492B8A23D21083807DF"/>
    <w:rsid w:val="000E077C"/>
  </w:style>
  <w:style w:type="paragraph" w:customStyle="1" w:styleId="7DED9B44CB714D9D92CFD6D9954878B1">
    <w:name w:val="7DED9B44CB714D9D92CFD6D9954878B1"/>
    <w:rsid w:val="000E077C"/>
  </w:style>
  <w:style w:type="paragraph" w:customStyle="1" w:styleId="6EBECEBA45D64B6DBD25F236D44D6C9D">
    <w:name w:val="6EBECEBA45D64B6DBD25F236D44D6C9D"/>
    <w:rsid w:val="000E077C"/>
  </w:style>
  <w:style w:type="paragraph" w:customStyle="1" w:styleId="8A2DC45C1342407A8A5C127ABBE7F721">
    <w:name w:val="8A2DC45C1342407A8A5C127ABBE7F721"/>
    <w:rsid w:val="000E077C"/>
  </w:style>
  <w:style w:type="paragraph" w:customStyle="1" w:styleId="7735D5364F464D0CA43A8E63C6FE253D">
    <w:name w:val="7735D5364F464D0CA43A8E63C6FE253D"/>
    <w:rsid w:val="000E077C"/>
  </w:style>
  <w:style w:type="paragraph" w:customStyle="1" w:styleId="3E64A8987552428681D1F11963960562">
    <w:name w:val="3E64A8987552428681D1F11963960562"/>
    <w:rsid w:val="000E077C"/>
  </w:style>
  <w:style w:type="paragraph" w:customStyle="1" w:styleId="7DD4B3A98BBF4273A4F7EB4D358512C2">
    <w:name w:val="7DD4B3A98BBF4273A4F7EB4D358512C2"/>
    <w:rsid w:val="000E077C"/>
  </w:style>
  <w:style w:type="paragraph" w:customStyle="1" w:styleId="3635AEDAF18149058C2DE53C9F57680E">
    <w:name w:val="3635AEDAF18149058C2DE53C9F57680E"/>
    <w:rsid w:val="000E077C"/>
  </w:style>
  <w:style w:type="paragraph" w:customStyle="1" w:styleId="75B6F4969CF74EF68A5888280E9E2ADD">
    <w:name w:val="75B6F4969CF74EF68A5888280E9E2ADD"/>
    <w:rsid w:val="000E077C"/>
  </w:style>
  <w:style w:type="paragraph" w:customStyle="1" w:styleId="A910EA62D017493E93FFEBAB14035C75">
    <w:name w:val="A910EA62D017493E93FFEBAB14035C75"/>
    <w:rsid w:val="000E077C"/>
  </w:style>
  <w:style w:type="paragraph" w:customStyle="1" w:styleId="6558E333C2054A799068620AD00E60E2">
    <w:name w:val="6558E333C2054A799068620AD00E60E2"/>
    <w:rsid w:val="000E077C"/>
  </w:style>
  <w:style w:type="paragraph" w:customStyle="1" w:styleId="78CB2FA3B0B244748C114F18FE79F9DA">
    <w:name w:val="78CB2FA3B0B244748C114F18FE79F9DA"/>
    <w:rsid w:val="000E077C"/>
  </w:style>
  <w:style w:type="paragraph" w:customStyle="1" w:styleId="63670D7EE678490EA20FCDE816EB622A">
    <w:name w:val="63670D7EE678490EA20FCDE816EB622A"/>
    <w:rsid w:val="000E077C"/>
  </w:style>
  <w:style w:type="paragraph" w:customStyle="1" w:styleId="6EA79FE27FE0466BABA0A0F1B45393C5">
    <w:name w:val="6EA79FE27FE0466BABA0A0F1B45393C5"/>
    <w:rsid w:val="000E077C"/>
  </w:style>
  <w:style w:type="paragraph" w:customStyle="1" w:styleId="9FC157A9646E450AB05793449330EF4F">
    <w:name w:val="9FC157A9646E450AB05793449330EF4F"/>
    <w:rsid w:val="000E077C"/>
  </w:style>
  <w:style w:type="paragraph" w:customStyle="1" w:styleId="41273AF1EA82404B970CF5E3AD0CA106">
    <w:name w:val="41273AF1EA82404B970CF5E3AD0CA106"/>
    <w:rsid w:val="000E077C"/>
  </w:style>
  <w:style w:type="paragraph" w:customStyle="1" w:styleId="5C3C935BA91042C6A892A135F0DBB833">
    <w:name w:val="5C3C935BA91042C6A892A135F0DBB833"/>
    <w:rsid w:val="000E077C"/>
  </w:style>
  <w:style w:type="paragraph" w:customStyle="1" w:styleId="A648FCE40DD54D10BDD0517FD60921F5">
    <w:name w:val="A648FCE40DD54D10BDD0517FD60921F5"/>
    <w:rsid w:val="000E077C"/>
  </w:style>
  <w:style w:type="paragraph" w:customStyle="1" w:styleId="332E22A3522E4BD493B41449F446789E">
    <w:name w:val="332E22A3522E4BD493B41449F446789E"/>
    <w:rsid w:val="000E077C"/>
  </w:style>
  <w:style w:type="paragraph" w:customStyle="1" w:styleId="2245C88DEBBC4776B125095C142CE739">
    <w:name w:val="2245C88DEBBC4776B125095C142CE739"/>
    <w:rsid w:val="000E077C"/>
  </w:style>
  <w:style w:type="paragraph" w:customStyle="1" w:styleId="2C6FDF5FB71F4B6C80FB74BD069B62DD">
    <w:name w:val="2C6FDF5FB71F4B6C80FB74BD069B62DD"/>
    <w:rsid w:val="000E077C"/>
  </w:style>
  <w:style w:type="paragraph" w:customStyle="1" w:styleId="A142B9CA2ECB4DB0A7DE08C9513483AA">
    <w:name w:val="A142B9CA2ECB4DB0A7DE08C9513483AA"/>
    <w:rsid w:val="000E077C"/>
  </w:style>
  <w:style w:type="paragraph" w:customStyle="1" w:styleId="0DCCF966E9EB417AB561E4CD5ACCD59D">
    <w:name w:val="0DCCF966E9EB417AB561E4CD5ACCD59D"/>
    <w:rsid w:val="000E077C"/>
  </w:style>
  <w:style w:type="paragraph" w:customStyle="1" w:styleId="DF8E268020714C7A8B4C35E59EC39B69">
    <w:name w:val="DF8E268020714C7A8B4C35E59EC39B69"/>
    <w:rsid w:val="000E077C"/>
  </w:style>
  <w:style w:type="paragraph" w:customStyle="1" w:styleId="F6DB15E3E3E14C0DB2830DED2621A0D2">
    <w:name w:val="F6DB15E3E3E14C0DB2830DED2621A0D2"/>
    <w:rsid w:val="000E077C"/>
  </w:style>
  <w:style w:type="paragraph" w:customStyle="1" w:styleId="77E9CD178FEB4DA4A138BFBD11D761C3">
    <w:name w:val="77E9CD178FEB4DA4A138BFBD11D761C3"/>
    <w:rsid w:val="000E077C"/>
  </w:style>
  <w:style w:type="paragraph" w:customStyle="1" w:styleId="1C93093BAA4E4E3C93B94197382AC83C">
    <w:name w:val="1C93093BAA4E4E3C93B94197382AC83C"/>
    <w:rsid w:val="000E077C"/>
  </w:style>
  <w:style w:type="paragraph" w:customStyle="1" w:styleId="1EBFDACE2F7646598CE0DABDB84B3EA6">
    <w:name w:val="1EBFDACE2F7646598CE0DABDB84B3EA6"/>
    <w:rsid w:val="000E077C"/>
  </w:style>
  <w:style w:type="paragraph" w:customStyle="1" w:styleId="4F5CF240631C4D0087B465AB7C8B1853">
    <w:name w:val="4F5CF240631C4D0087B465AB7C8B1853"/>
    <w:rsid w:val="000E077C"/>
  </w:style>
  <w:style w:type="paragraph" w:customStyle="1" w:styleId="6A126DAFF74143EBA36A7C62C5198C97">
    <w:name w:val="6A126DAFF74143EBA36A7C62C5198C97"/>
    <w:rsid w:val="000E077C"/>
  </w:style>
  <w:style w:type="paragraph" w:customStyle="1" w:styleId="E8019A07D87747ECB366B08ADCE5B7DE">
    <w:name w:val="E8019A07D87747ECB366B08ADCE5B7DE"/>
    <w:rsid w:val="000E077C"/>
  </w:style>
  <w:style w:type="paragraph" w:customStyle="1" w:styleId="2C95908C6A934D3B938CAC7D3E1F7618">
    <w:name w:val="2C95908C6A934D3B938CAC7D3E1F7618"/>
    <w:rsid w:val="000E077C"/>
  </w:style>
  <w:style w:type="paragraph" w:customStyle="1" w:styleId="5922F432848C4569ADFE4CA412DCBB5B">
    <w:name w:val="5922F432848C4569ADFE4CA412DCBB5B"/>
    <w:rsid w:val="000E077C"/>
  </w:style>
  <w:style w:type="paragraph" w:customStyle="1" w:styleId="34C82F348B294819B926E9DD49032A89">
    <w:name w:val="34C82F348B294819B926E9DD49032A89"/>
    <w:rsid w:val="00674DF9"/>
  </w:style>
  <w:style w:type="paragraph" w:customStyle="1" w:styleId="01B542607A13433CB80FFD7A352C6302">
    <w:name w:val="01B542607A13433CB80FFD7A352C6302"/>
    <w:rsid w:val="00674D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EF1D-4F5C-4CEF-8A1A-1F1D53E3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Rawat, Rashi</dc:creator>
  <cp:lastModifiedBy>Anand</cp:lastModifiedBy>
  <cp:revision>2</cp:revision>
  <dcterms:created xsi:type="dcterms:W3CDTF">2018-12-14T06:55:00Z</dcterms:created>
  <dcterms:modified xsi:type="dcterms:W3CDTF">2018-12-14T06:55:00Z</dcterms:modified>
</cp:coreProperties>
</file>