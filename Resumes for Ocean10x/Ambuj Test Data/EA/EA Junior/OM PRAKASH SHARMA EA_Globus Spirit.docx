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367" w:rsidRPr="005F1A65" w:rsidRDefault="005F1A65" w:rsidP="00643D9A">
      <w:pPr>
        <w:pStyle w:val="Heading1"/>
        <w:rPr>
          <w:sz w:val="36"/>
          <w:szCs w:val="36"/>
          <w:u w:val="none"/>
        </w:rPr>
      </w:pPr>
      <w:bookmarkStart w:id="0" w:name="_GoBack"/>
      <w:bookmarkEnd w:id="0"/>
      <w:r>
        <w:rPr>
          <w:sz w:val="36"/>
          <w:szCs w:val="36"/>
          <w:u w:val="none"/>
        </w:rPr>
        <w:t xml:space="preserve">                    </w:t>
      </w:r>
      <w:r w:rsidR="00B02367" w:rsidRPr="005F1A65">
        <w:rPr>
          <w:sz w:val="36"/>
          <w:szCs w:val="36"/>
          <w:u w:val="none"/>
        </w:rPr>
        <w:t>CURRICULUM VIATE</w:t>
      </w:r>
      <w:r w:rsidR="00643D9A" w:rsidRPr="005F1A65">
        <w:rPr>
          <w:sz w:val="36"/>
          <w:szCs w:val="36"/>
          <w:u w:val="none"/>
        </w:rPr>
        <w:t xml:space="preserve">         </w:t>
      </w:r>
      <w:r w:rsidR="0085727F">
        <w:rPr>
          <w:noProof/>
          <w:sz w:val="36"/>
          <w:szCs w:val="36"/>
          <w:u w:val="none"/>
        </w:rPr>
        <w:drawing>
          <wp:inline distT="0" distB="0" distL="0" distR="0">
            <wp:extent cx="1657350" cy="1098532"/>
            <wp:effectExtent l="19050" t="0" r="0" b="6368"/>
            <wp:docPr id="4" name="Picture 1" descr="E:\O.P Sharma\New folder (2)\DSC_49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.P Sharma\New folder (2)\DSC_495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916" cy="109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20A" w:rsidRPr="005F1A65" w:rsidRDefault="00A7220A" w:rsidP="00A7220A">
      <w:pPr>
        <w:pStyle w:val="Name"/>
      </w:pPr>
    </w:p>
    <w:p w:rsidR="00A7220A" w:rsidRPr="00FE72F5" w:rsidRDefault="00E90F64" w:rsidP="00A7220A">
      <w:pPr>
        <w:pStyle w:val="Name"/>
        <w:jc w:val="left"/>
        <w:rPr>
          <w:b w:val="0"/>
          <w:i/>
          <w:sz w:val="28"/>
          <w:szCs w:val="28"/>
        </w:rPr>
      </w:pPr>
      <w:r>
        <w:rPr>
          <w:b w:val="0"/>
          <w:i/>
          <w:sz w:val="28"/>
          <w:szCs w:val="28"/>
        </w:rPr>
        <w:t>OM PRAKASH SHARMA</w:t>
      </w:r>
    </w:p>
    <w:p w:rsidR="00A7220A" w:rsidRPr="00A7220A" w:rsidRDefault="00A7220A" w:rsidP="00A7220A">
      <w:pPr>
        <w:pStyle w:val="Name"/>
        <w:rPr>
          <w:u w:val="single"/>
        </w:rPr>
      </w:pPr>
    </w:p>
    <w:p w:rsidR="007237DF" w:rsidRDefault="00A7220A" w:rsidP="007237DF">
      <w:pPr>
        <w:pStyle w:val="NoSpacing"/>
        <w:rPr>
          <w:sz w:val="20"/>
          <w:szCs w:val="20"/>
        </w:rPr>
      </w:pPr>
      <w:r w:rsidRPr="00A7220A">
        <w:rPr>
          <w:rFonts w:asciiTheme="majorHAnsi" w:hAnsiTheme="majorHAnsi"/>
          <w:spacing w:val="20"/>
          <w:sz w:val="20"/>
          <w:szCs w:val="20"/>
        </w:rPr>
        <w:t>Mob:-</w:t>
      </w:r>
      <w:r w:rsidRPr="00A7220A">
        <w:rPr>
          <w:rFonts w:ascii="Arial" w:hAnsi="Arial" w:cs="Arial"/>
          <w:b/>
          <w:spacing w:val="20"/>
          <w:sz w:val="20"/>
          <w:szCs w:val="20"/>
        </w:rPr>
        <w:t>+</w:t>
      </w:r>
      <w:r w:rsidR="00E96269">
        <w:rPr>
          <w:rFonts w:ascii="Arial" w:hAnsi="Arial" w:cs="Arial"/>
          <w:b/>
          <w:spacing w:val="20"/>
          <w:sz w:val="20"/>
          <w:szCs w:val="20"/>
        </w:rPr>
        <w:t>91</w:t>
      </w:r>
      <w:r w:rsidR="00211D7D">
        <w:rPr>
          <w:rFonts w:ascii="Arial" w:hAnsi="Arial" w:cs="Arial"/>
          <w:b/>
          <w:spacing w:val="20"/>
          <w:sz w:val="20"/>
          <w:szCs w:val="20"/>
        </w:rPr>
        <w:t>9555374283</w:t>
      </w:r>
      <w:r w:rsidR="00E96269">
        <w:rPr>
          <w:rFonts w:ascii="Arial" w:hAnsi="Arial" w:cs="Arial"/>
          <w:b/>
          <w:spacing w:val="20"/>
          <w:sz w:val="20"/>
          <w:szCs w:val="20"/>
        </w:rPr>
        <w:t>, 8218586118</w:t>
      </w:r>
      <w:r w:rsidRPr="00A7220A">
        <w:rPr>
          <w:sz w:val="20"/>
          <w:szCs w:val="20"/>
        </w:rPr>
        <w:t xml:space="preserve"> </w:t>
      </w:r>
      <w:r w:rsidR="007237DF">
        <w:rPr>
          <w:sz w:val="20"/>
          <w:szCs w:val="20"/>
        </w:rPr>
        <w:t xml:space="preserve">                      </w:t>
      </w:r>
      <w:r w:rsidR="007237DF" w:rsidRPr="00A7220A">
        <w:rPr>
          <w:sz w:val="20"/>
          <w:szCs w:val="20"/>
        </w:rPr>
        <w:t xml:space="preserve">Mail </w:t>
      </w:r>
      <w:hyperlink r:id="rId11" w:history="1">
        <w:r w:rsidR="007237DF" w:rsidRPr="00D9275A">
          <w:rPr>
            <w:rStyle w:val="Hyperlink"/>
            <w:sz w:val="20"/>
            <w:szCs w:val="20"/>
          </w:rPr>
          <w:t>ID-</w:t>
        </w:r>
        <w:r w:rsidR="007237DF" w:rsidRPr="00D9275A">
          <w:rPr>
            <w:rStyle w:val="Hyperlink"/>
            <w:b/>
            <w:sz w:val="20"/>
            <w:szCs w:val="20"/>
          </w:rPr>
          <w:t>opsharma.sharma1@gmail.com</w:t>
        </w:r>
      </w:hyperlink>
      <w:r w:rsidR="007237DF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A7220A" w:rsidRPr="00FE6D16" w:rsidRDefault="00A7220A" w:rsidP="00A7220A">
      <w:pPr>
        <w:pStyle w:val="NoSpacing"/>
        <w:rPr>
          <w:sz w:val="22"/>
          <w:szCs w:val="22"/>
        </w:rPr>
      </w:pPr>
      <w:r w:rsidRPr="00A7220A">
        <w:rPr>
          <w:sz w:val="22"/>
          <w:szCs w:val="22"/>
        </w:rPr>
        <w:tab/>
      </w:r>
      <w:r w:rsidRPr="00A7220A">
        <w:rPr>
          <w:sz w:val="22"/>
          <w:szCs w:val="22"/>
        </w:rPr>
        <w:tab/>
      </w:r>
      <w:r>
        <w:rPr>
          <w:sz w:val="20"/>
          <w:szCs w:val="20"/>
        </w:rPr>
        <w:t xml:space="preserve">                                                  </w:t>
      </w:r>
    </w:p>
    <w:p w:rsidR="00A7220A" w:rsidRPr="00A7220A" w:rsidRDefault="00784A25" w:rsidP="00A7220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D.O.B-14/12/1986</w:t>
      </w:r>
    </w:p>
    <w:tbl>
      <w:tblPr>
        <w:tblW w:w="0" w:type="auto"/>
        <w:tblInd w:w="108" w:type="dxa"/>
        <w:tblLook w:val="00B0" w:firstRow="1" w:lastRow="0" w:firstColumn="1" w:lastColumn="0" w:noHBand="0" w:noVBand="0"/>
      </w:tblPr>
      <w:tblGrid>
        <w:gridCol w:w="10440"/>
      </w:tblGrid>
      <w:tr w:rsidR="00606BAE">
        <w:trPr>
          <w:cantSplit/>
          <w:trHeight w:val="255"/>
        </w:trPr>
        <w:tc>
          <w:tcPr>
            <w:tcW w:w="10440" w:type="dxa"/>
            <w:shd w:val="clear" w:color="auto" w:fill="E6E6E6"/>
          </w:tcPr>
          <w:p w:rsidR="00606BAE" w:rsidRDefault="002D7BE1" w:rsidP="003C5A2C">
            <w:pPr>
              <w:pStyle w:val="JobTarget"/>
              <w:rPr>
                <w:caps/>
              </w:rPr>
            </w:pPr>
            <w:r>
              <w:t>Target</w:t>
            </w:r>
            <w:r w:rsidR="005923D8">
              <w:t xml:space="preserve">ing Executive Assistant </w:t>
            </w:r>
            <w:r>
              <w:t>Positions</w:t>
            </w:r>
          </w:p>
        </w:tc>
      </w:tr>
    </w:tbl>
    <w:p w:rsidR="00B41C2C" w:rsidRDefault="00B41C2C">
      <w:pPr>
        <w:pStyle w:val="BulletPoints"/>
        <w:tabs>
          <w:tab w:val="clear" w:pos="360"/>
          <w:tab w:val="num" w:pos="720"/>
        </w:tabs>
        <w:ind w:left="720"/>
      </w:pPr>
      <w:r>
        <w:t xml:space="preserve">Working as a personal Assistant to maintain daily appointments, </w:t>
      </w:r>
      <w:r w:rsidR="00CB5C37">
        <w:t xml:space="preserve">Travel management, </w:t>
      </w:r>
      <w:r>
        <w:t xml:space="preserve">dairy maintainers, picking phone calls and managing social media with </w:t>
      </w:r>
      <w:r w:rsidRPr="00B41C2C">
        <w:rPr>
          <w:szCs w:val="22"/>
        </w:rPr>
        <w:t>Mr. Ashul Yadav Leader of Samajwadi party and cousin brother of Ex. Chief Minister of Uttar Pradesh Mr. Akhilesh Yadav</w:t>
      </w:r>
      <w:r>
        <w:rPr>
          <w:szCs w:val="22"/>
        </w:rPr>
        <w:t>.</w:t>
      </w:r>
    </w:p>
    <w:p w:rsidR="00606BAE" w:rsidRDefault="00784A25">
      <w:pPr>
        <w:pStyle w:val="BulletPoints"/>
        <w:tabs>
          <w:tab w:val="clear" w:pos="360"/>
          <w:tab w:val="num" w:pos="720"/>
        </w:tabs>
        <w:ind w:left="720"/>
      </w:pPr>
      <w:r>
        <w:t>PTU University Master of Computer Application</w:t>
      </w:r>
      <w:r w:rsidR="00104D75">
        <w:t xml:space="preserve"> a strong academic background in IT combined with excellent internship experience as a helpdesk analyst.</w:t>
      </w:r>
    </w:p>
    <w:p w:rsidR="00606BAE" w:rsidRDefault="00104D75">
      <w:pPr>
        <w:pStyle w:val="BulletPoints"/>
        <w:tabs>
          <w:tab w:val="clear" w:pos="360"/>
          <w:tab w:val="num" w:pos="720"/>
        </w:tabs>
        <w:ind w:left="720"/>
      </w:pPr>
      <w:r>
        <w:rPr>
          <w:bCs/>
        </w:rPr>
        <w:t>Consistently recognized for technical troubleshooting skills</w:t>
      </w:r>
      <w:r>
        <w:t xml:space="preserve"> used to rapidly and cost-effectively resolve challenging technical issues.</w:t>
      </w:r>
    </w:p>
    <w:p w:rsidR="00606BAE" w:rsidRDefault="00104D75">
      <w:pPr>
        <w:pStyle w:val="BulletPoints"/>
        <w:tabs>
          <w:tab w:val="clear" w:pos="360"/>
          <w:tab w:val="num" w:pos="720"/>
        </w:tabs>
        <w:ind w:left="720"/>
      </w:pPr>
      <w:r>
        <w:t xml:space="preserve">Quickly learn and master new technology; equally successful in both team and self-directed settings; and proficient in a range of computer systems, languages, tools and testing methodologies. </w:t>
      </w:r>
    </w:p>
    <w:p w:rsidR="009A1C58" w:rsidRDefault="009A1C58" w:rsidP="00CE4120">
      <w:pPr>
        <w:pStyle w:val="BulletPoints"/>
        <w:numPr>
          <w:ilvl w:val="0"/>
          <w:numId w:val="0"/>
        </w:numPr>
      </w:pPr>
    </w:p>
    <w:p w:rsidR="009A1C58" w:rsidRDefault="00195E45" w:rsidP="00E51769">
      <w:pPr>
        <w:pStyle w:val="ResumeSectionHeader"/>
        <w:tabs>
          <w:tab w:val="center" w:pos="5213"/>
          <w:tab w:val="left" w:pos="7020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390525</wp:posOffset>
                </wp:positionV>
                <wp:extent cx="6634480" cy="0"/>
                <wp:effectExtent l="19050" t="19050" r="23495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448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30.75pt" to="519.4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" o:allowincell="f" strokeweight="2.5pt"/>
            </w:pict>
          </mc:Fallback>
        </mc:AlternateContent>
      </w:r>
      <w:r w:rsidR="00104D75">
        <w:t>Education</w:t>
      </w:r>
    </w:p>
    <w:p w:rsidR="00606BAE" w:rsidRDefault="00E51769" w:rsidP="00E51769">
      <w:pPr>
        <w:pStyle w:val="ResumeSectionHeader"/>
        <w:tabs>
          <w:tab w:val="center" w:pos="5213"/>
          <w:tab w:val="left" w:pos="7020"/>
        </w:tabs>
        <w:jc w:val="left"/>
      </w:pPr>
      <w:r>
        <w:tab/>
      </w:r>
    </w:p>
    <w:p w:rsidR="00FE6C3C" w:rsidRDefault="00784A25" w:rsidP="00FE6C3C">
      <w:pPr>
        <w:pStyle w:val="Technologycategories"/>
      </w:pPr>
      <w:r>
        <w:t xml:space="preserve"> Punjab Technical University 2011-12</w:t>
      </w:r>
    </w:p>
    <w:p w:rsidR="00784A25" w:rsidRDefault="00784A25" w:rsidP="00784A25">
      <w:pPr>
        <w:pStyle w:val="Resume-bodytext"/>
        <w:rPr>
          <w:b/>
        </w:rPr>
      </w:pPr>
      <w:r>
        <w:rPr>
          <w:b/>
        </w:rPr>
        <w:t>MCA</w:t>
      </w:r>
      <w:r w:rsidR="00FE6C3C" w:rsidRPr="00D71FA9">
        <w:rPr>
          <w:b/>
        </w:rPr>
        <w:t xml:space="preserve"> –</w:t>
      </w:r>
      <w:r>
        <w:rPr>
          <w:b/>
        </w:rPr>
        <w:t xml:space="preserve">Master </w:t>
      </w:r>
      <w:r w:rsidR="004458E6">
        <w:rPr>
          <w:b/>
        </w:rPr>
        <w:t>of</w:t>
      </w:r>
      <w:r>
        <w:rPr>
          <w:b/>
        </w:rPr>
        <w:t xml:space="preserve"> Computer Application</w:t>
      </w:r>
      <w:r w:rsidR="00FE6C3C" w:rsidRPr="00D71FA9">
        <w:rPr>
          <w:b/>
        </w:rPr>
        <w:t xml:space="preserve">  </w:t>
      </w:r>
    </w:p>
    <w:p w:rsidR="00784A25" w:rsidRPr="00784A25" w:rsidRDefault="00784A25" w:rsidP="00784A25">
      <w:pPr>
        <w:pStyle w:val="Resume-bodytext"/>
        <w:rPr>
          <w:b/>
        </w:rPr>
      </w:pPr>
    </w:p>
    <w:p w:rsidR="006E1393" w:rsidRDefault="00784A25">
      <w:pPr>
        <w:pStyle w:val="Resume-bodytext"/>
        <w:rPr>
          <w:szCs w:val="19"/>
        </w:rPr>
      </w:pPr>
      <w:r>
        <w:rPr>
          <w:szCs w:val="19"/>
        </w:rPr>
        <w:t>Percentage – 72</w:t>
      </w:r>
      <w:r w:rsidR="002B5CD1">
        <w:rPr>
          <w:szCs w:val="19"/>
        </w:rPr>
        <w:t>.99%</w:t>
      </w:r>
    </w:p>
    <w:p w:rsidR="00784A25" w:rsidRPr="00784A25" w:rsidRDefault="00784A25">
      <w:pPr>
        <w:pStyle w:val="Resume-bodytext"/>
        <w:rPr>
          <w:b/>
          <w:szCs w:val="19"/>
        </w:rPr>
      </w:pPr>
      <w:r w:rsidRPr="00784A25">
        <w:rPr>
          <w:b/>
          <w:szCs w:val="19"/>
        </w:rPr>
        <w:t>Graduation</w:t>
      </w:r>
      <w:r w:rsidR="00B70F95">
        <w:rPr>
          <w:b/>
          <w:szCs w:val="19"/>
        </w:rPr>
        <w:t xml:space="preserve"> 2008</w:t>
      </w:r>
    </w:p>
    <w:p w:rsidR="006E1393" w:rsidRPr="00D71FA9" w:rsidRDefault="00784A25">
      <w:pPr>
        <w:pStyle w:val="Resume-bodytext"/>
        <w:rPr>
          <w:b/>
          <w:szCs w:val="19"/>
        </w:rPr>
      </w:pPr>
      <w:r>
        <w:rPr>
          <w:b/>
          <w:szCs w:val="19"/>
        </w:rPr>
        <w:t>HIMACHAL PRADESH UNIVERSITY</w:t>
      </w:r>
    </w:p>
    <w:p w:rsidR="006E1393" w:rsidRDefault="006E1393">
      <w:pPr>
        <w:pStyle w:val="Resume-bodytext"/>
        <w:rPr>
          <w:szCs w:val="19"/>
        </w:rPr>
      </w:pPr>
      <w:r w:rsidRPr="006E1393">
        <w:rPr>
          <w:szCs w:val="19"/>
        </w:rPr>
        <w:t>Percentage</w:t>
      </w:r>
      <w:r>
        <w:rPr>
          <w:szCs w:val="19"/>
        </w:rPr>
        <w:t>-</w:t>
      </w:r>
      <w:r w:rsidR="00784A25">
        <w:rPr>
          <w:szCs w:val="19"/>
        </w:rPr>
        <w:t xml:space="preserve"> 55</w:t>
      </w:r>
      <w:r w:rsidRPr="006E1393">
        <w:rPr>
          <w:szCs w:val="19"/>
        </w:rPr>
        <w:t>%</w:t>
      </w:r>
    </w:p>
    <w:p w:rsidR="006D6534" w:rsidRPr="006D6534" w:rsidRDefault="006D6534">
      <w:pPr>
        <w:pStyle w:val="Resume-bodytext"/>
        <w:rPr>
          <w:b/>
          <w:szCs w:val="19"/>
        </w:rPr>
      </w:pPr>
      <w:r w:rsidRPr="006D6534">
        <w:rPr>
          <w:b/>
          <w:szCs w:val="19"/>
        </w:rPr>
        <w:t>Seni</w:t>
      </w:r>
      <w:r w:rsidR="00784A25">
        <w:rPr>
          <w:b/>
          <w:szCs w:val="19"/>
        </w:rPr>
        <w:t>or Secondary Examination-H</w:t>
      </w:r>
      <w:r w:rsidRPr="006D6534">
        <w:rPr>
          <w:b/>
          <w:szCs w:val="19"/>
        </w:rPr>
        <w:t>.</w:t>
      </w:r>
      <w:r w:rsidR="00784A25">
        <w:rPr>
          <w:b/>
          <w:szCs w:val="19"/>
        </w:rPr>
        <w:t>P.S.E.B-2005</w:t>
      </w:r>
    </w:p>
    <w:p w:rsidR="006D6534" w:rsidRDefault="00B70F95">
      <w:pPr>
        <w:pStyle w:val="Resume-bodytext"/>
        <w:rPr>
          <w:szCs w:val="19"/>
        </w:rPr>
      </w:pPr>
      <w:r>
        <w:rPr>
          <w:szCs w:val="19"/>
        </w:rPr>
        <w:t>Percentage:-66</w:t>
      </w:r>
      <w:r w:rsidR="006D6534">
        <w:rPr>
          <w:szCs w:val="19"/>
        </w:rPr>
        <w:t>%</w:t>
      </w:r>
    </w:p>
    <w:p w:rsidR="006D6534" w:rsidRPr="006D6534" w:rsidRDefault="006D6534">
      <w:pPr>
        <w:pStyle w:val="Resume-bodytext"/>
        <w:rPr>
          <w:b/>
          <w:szCs w:val="19"/>
        </w:rPr>
      </w:pPr>
      <w:r w:rsidRPr="006D6534">
        <w:rPr>
          <w:b/>
          <w:szCs w:val="19"/>
        </w:rPr>
        <w:t>High</w:t>
      </w:r>
      <w:r w:rsidR="00B70F95">
        <w:rPr>
          <w:b/>
          <w:szCs w:val="19"/>
        </w:rPr>
        <w:t>er Secondary Examination-H</w:t>
      </w:r>
      <w:r w:rsidRPr="006D6534">
        <w:rPr>
          <w:b/>
          <w:szCs w:val="19"/>
        </w:rPr>
        <w:t>.</w:t>
      </w:r>
      <w:r w:rsidR="00B70F95">
        <w:rPr>
          <w:b/>
          <w:szCs w:val="19"/>
        </w:rPr>
        <w:t>P.S.E.B-2003</w:t>
      </w:r>
    </w:p>
    <w:p w:rsidR="009A1C58" w:rsidRDefault="00B70F95" w:rsidP="009A1C58">
      <w:pPr>
        <w:pStyle w:val="Resume-bodytext"/>
        <w:rPr>
          <w:szCs w:val="19"/>
        </w:rPr>
      </w:pPr>
      <w:r>
        <w:rPr>
          <w:szCs w:val="19"/>
        </w:rPr>
        <w:t>58</w:t>
      </w:r>
      <w:r w:rsidR="006D6534">
        <w:rPr>
          <w:szCs w:val="19"/>
        </w:rPr>
        <w:t>%</w:t>
      </w:r>
    </w:p>
    <w:p w:rsidR="00FE72F5" w:rsidRPr="00FE72F5" w:rsidRDefault="00195E45" w:rsidP="00FE72F5">
      <w:pPr>
        <w:pStyle w:val="ResumeSectionHeader"/>
        <w:tabs>
          <w:tab w:val="center" w:pos="5213"/>
          <w:tab w:val="left" w:pos="7020"/>
        </w:tabs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347980</wp:posOffset>
                </wp:positionV>
                <wp:extent cx="6634480" cy="0"/>
                <wp:effectExtent l="19050" t="24130" r="23495" b="23495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448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4pt" to="522.4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" o:allowincell="f" strokeweight="2.5pt"/>
            </w:pict>
          </mc:Fallback>
        </mc:AlternateContent>
      </w:r>
      <w:r w:rsidR="00FE72F5" w:rsidRPr="00FE72F5">
        <w:rPr>
          <w:rFonts w:asciiTheme="minorHAnsi" w:hAnsiTheme="minorHAnsi"/>
          <w:sz w:val="22"/>
          <w:szCs w:val="22"/>
        </w:rPr>
        <w:t>WORK EXPERIENCE</w:t>
      </w:r>
    </w:p>
    <w:p w:rsidR="00E96269" w:rsidRDefault="00E96269" w:rsidP="005F22C4">
      <w:pPr>
        <w:pStyle w:val="Education"/>
        <w:numPr>
          <w:ilvl w:val="0"/>
          <w:numId w:val="37"/>
        </w:numPr>
        <w:spacing w:line="240" w:lineRule="exact"/>
        <w:jc w:val="both"/>
        <w:rPr>
          <w:b/>
          <w:szCs w:val="22"/>
        </w:rPr>
      </w:pPr>
      <w:r>
        <w:rPr>
          <w:b/>
          <w:szCs w:val="22"/>
        </w:rPr>
        <w:t>Personal Assistant with Mr. Ashul Yadav Leader of Samajwadi party and cousin brother of Ex. Chief Minister of Uttar Pradesh Mr. Akhilesh Yadav(10</w:t>
      </w:r>
      <w:r w:rsidRPr="00E96269">
        <w:rPr>
          <w:b/>
          <w:szCs w:val="22"/>
          <w:vertAlign w:val="superscript"/>
        </w:rPr>
        <w:t>th</w:t>
      </w:r>
      <w:r>
        <w:rPr>
          <w:b/>
          <w:szCs w:val="22"/>
        </w:rPr>
        <w:t xml:space="preserve"> of sep. 2014 to till)</w:t>
      </w:r>
      <w:r w:rsidR="005F22C4">
        <w:rPr>
          <w:b/>
          <w:szCs w:val="22"/>
        </w:rPr>
        <w:t>:-</w:t>
      </w:r>
    </w:p>
    <w:p w:rsidR="005F22C4" w:rsidRPr="005F22C4" w:rsidRDefault="005F22C4" w:rsidP="00E96269">
      <w:pPr>
        <w:pStyle w:val="Education"/>
        <w:numPr>
          <w:ilvl w:val="0"/>
          <w:numId w:val="36"/>
        </w:numPr>
        <w:spacing w:line="240" w:lineRule="exact"/>
        <w:jc w:val="both"/>
        <w:rPr>
          <w:b/>
          <w:szCs w:val="22"/>
        </w:rPr>
      </w:pPr>
      <w:r>
        <w:t>I have to arrange daily appointments.</w:t>
      </w:r>
    </w:p>
    <w:p w:rsidR="005F22C4" w:rsidRPr="005F22C4" w:rsidRDefault="005F22C4" w:rsidP="00E96269">
      <w:pPr>
        <w:pStyle w:val="Education"/>
        <w:numPr>
          <w:ilvl w:val="0"/>
          <w:numId w:val="36"/>
        </w:numPr>
        <w:spacing w:line="240" w:lineRule="exact"/>
        <w:jc w:val="both"/>
        <w:rPr>
          <w:b/>
          <w:szCs w:val="22"/>
        </w:rPr>
      </w:pPr>
      <w:r>
        <w:t>Day to day work. Keeping record in dairy of daily work.</w:t>
      </w:r>
    </w:p>
    <w:p w:rsidR="005F22C4" w:rsidRPr="005F22C4" w:rsidRDefault="005F22C4" w:rsidP="005F22C4">
      <w:pPr>
        <w:pStyle w:val="Education"/>
        <w:numPr>
          <w:ilvl w:val="0"/>
          <w:numId w:val="36"/>
        </w:numPr>
        <w:spacing w:line="240" w:lineRule="exact"/>
        <w:jc w:val="both"/>
        <w:rPr>
          <w:b/>
          <w:szCs w:val="22"/>
        </w:rPr>
      </w:pPr>
      <w:r>
        <w:t>Picking the phone calls and manages the all telephonic task.</w:t>
      </w:r>
    </w:p>
    <w:p w:rsidR="005F22C4" w:rsidRPr="005F22C4" w:rsidRDefault="005F22C4" w:rsidP="005F22C4">
      <w:pPr>
        <w:pStyle w:val="Education"/>
        <w:numPr>
          <w:ilvl w:val="0"/>
          <w:numId w:val="36"/>
        </w:numPr>
        <w:spacing w:line="240" w:lineRule="exact"/>
        <w:jc w:val="both"/>
        <w:rPr>
          <w:b/>
          <w:szCs w:val="22"/>
        </w:rPr>
      </w:pPr>
      <w:r>
        <w:t>Travel management and calendar management.</w:t>
      </w:r>
    </w:p>
    <w:p w:rsidR="005F22C4" w:rsidRPr="005F22C4" w:rsidRDefault="005F22C4" w:rsidP="005F22C4">
      <w:pPr>
        <w:pStyle w:val="Education"/>
        <w:numPr>
          <w:ilvl w:val="0"/>
          <w:numId w:val="36"/>
        </w:numPr>
        <w:spacing w:line="240" w:lineRule="exact"/>
        <w:jc w:val="both"/>
        <w:rPr>
          <w:b/>
          <w:szCs w:val="22"/>
        </w:rPr>
      </w:pPr>
      <w:r>
        <w:lastRenderedPageBreak/>
        <w:t>MOM management.</w:t>
      </w:r>
    </w:p>
    <w:p w:rsidR="005F22C4" w:rsidRPr="005F22C4" w:rsidRDefault="005F22C4" w:rsidP="005F22C4">
      <w:pPr>
        <w:pStyle w:val="Education"/>
        <w:numPr>
          <w:ilvl w:val="0"/>
          <w:numId w:val="36"/>
        </w:numPr>
        <w:spacing w:line="240" w:lineRule="exact"/>
        <w:jc w:val="both"/>
        <w:rPr>
          <w:b/>
          <w:szCs w:val="22"/>
        </w:rPr>
      </w:pPr>
      <w:r>
        <w:t>Keeping records in computer and also in files.</w:t>
      </w:r>
    </w:p>
    <w:p w:rsidR="005F22C4" w:rsidRPr="005F22C4" w:rsidRDefault="005F22C4" w:rsidP="005F22C4">
      <w:pPr>
        <w:pStyle w:val="Education"/>
        <w:numPr>
          <w:ilvl w:val="0"/>
          <w:numId w:val="36"/>
        </w:numPr>
        <w:spacing w:line="240" w:lineRule="exact"/>
        <w:jc w:val="both"/>
        <w:rPr>
          <w:b/>
          <w:szCs w:val="22"/>
        </w:rPr>
      </w:pPr>
      <w:r>
        <w:t>Dealing with people as a P.R.O.</w:t>
      </w:r>
    </w:p>
    <w:p w:rsidR="006C684C" w:rsidRPr="006C684C" w:rsidRDefault="005F22C4" w:rsidP="006C684C">
      <w:pPr>
        <w:pStyle w:val="Education"/>
        <w:numPr>
          <w:ilvl w:val="0"/>
          <w:numId w:val="36"/>
        </w:numPr>
        <w:spacing w:line="240" w:lineRule="exact"/>
        <w:jc w:val="both"/>
        <w:rPr>
          <w:b/>
          <w:szCs w:val="22"/>
        </w:rPr>
      </w:pPr>
      <w:r>
        <w:t>I have to manage the all social media.</w:t>
      </w:r>
    </w:p>
    <w:p w:rsidR="006C684C" w:rsidRPr="006C684C" w:rsidRDefault="006C684C" w:rsidP="006C684C">
      <w:pPr>
        <w:pStyle w:val="Education"/>
        <w:numPr>
          <w:ilvl w:val="0"/>
          <w:numId w:val="36"/>
        </w:numPr>
        <w:spacing w:line="240" w:lineRule="exact"/>
        <w:jc w:val="both"/>
        <w:rPr>
          <w:b/>
          <w:szCs w:val="22"/>
        </w:rPr>
      </w:pPr>
      <w:r>
        <w:t>Also I have to handle administrative work to handle all the staff.</w:t>
      </w:r>
    </w:p>
    <w:p w:rsidR="005F22C4" w:rsidRPr="005F22C4" w:rsidRDefault="005F22C4" w:rsidP="005F22C4">
      <w:pPr>
        <w:pStyle w:val="Education"/>
        <w:numPr>
          <w:ilvl w:val="0"/>
          <w:numId w:val="0"/>
        </w:numPr>
        <w:spacing w:line="240" w:lineRule="exact"/>
        <w:ind w:left="720"/>
        <w:jc w:val="both"/>
        <w:rPr>
          <w:b/>
          <w:szCs w:val="22"/>
        </w:rPr>
      </w:pPr>
    </w:p>
    <w:p w:rsidR="005F22C4" w:rsidRDefault="005F22C4" w:rsidP="005F22C4">
      <w:pPr>
        <w:pStyle w:val="Education"/>
        <w:numPr>
          <w:ilvl w:val="0"/>
          <w:numId w:val="0"/>
        </w:numPr>
        <w:spacing w:line="240" w:lineRule="exact"/>
        <w:ind w:left="360" w:hanging="360"/>
        <w:jc w:val="both"/>
        <w:rPr>
          <w:b/>
          <w:szCs w:val="22"/>
        </w:rPr>
      </w:pPr>
    </w:p>
    <w:p w:rsidR="00E96269" w:rsidRPr="00E96269" w:rsidRDefault="00CD46CA" w:rsidP="005F22C4">
      <w:pPr>
        <w:pStyle w:val="Education"/>
        <w:numPr>
          <w:ilvl w:val="0"/>
          <w:numId w:val="37"/>
        </w:numPr>
        <w:spacing w:line="240" w:lineRule="exact"/>
        <w:jc w:val="both"/>
        <w:rPr>
          <w:b/>
          <w:szCs w:val="22"/>
        </w:rPr>
      </w:pPr>
      <w:r>
        <w:rPr>
          <w:b/>
          <w:szCs w:val="22"/>
        </w:rPr>
        <w:t>WebUniv Infotech Ltd.</w:t>
      </w:r>
      <w:r w:rsidR="001D1048">
        <w:rPr>
          <w:b/>
          <w:szCs w:val="22"/>
        </w:rPr>
        <w:t xml:space="preserve"> – </w:t>
      </w:r>
      <w:r w:rsidR="00E96269">
        <w:rPr>
          <w:b/>
          <w:szCs w:val="22"/>
        </w:rPr>
        <w:t>Sikkim Manipal</w:t>
      </w:r>
      <w:r w:rsidR="001D1048">
        <w:rPr>
          <w:b/>
          <w:szCs w:val="22"/>
        </w:rPr>
        <w:t xml:space="preserve"> </w:t>
      </w:r>
      <w:r w:rsidR="00E96269">
        <w:rPr>
          <w:b/>
          <w:szCs w:val="22"/>
        </w:rPr>
        <w:t>University</w:t>
      </w:r>
      <w:r w:rsidR="007B6BED">
        <w:rPr>
          <w:b/>
          <w:szCs w:val="22"/>
        </w:rPr>
        <w:t xml:space="preserve"> as a IT trainer</w:t>
      </w:r>
      <w:r w:rsidR="00E96269">
        <w:rPr>
          <w:b/>
          <w:szCs w:val="22"/>
        </w:rPr>
        <w:t xml:space="preserve"> (</w:t>
      </w:r>
      <w:r w:rsidR="00E060EF">
        <w:rPr>
          <w:b/>
          <w:szCs w:val="22"/>
        </w:rPr>
        <w:t>8</w:t>
      </w:r>
      <w:r w:rsidR="00E060EF" w:rsidRPr="00E060EF">
        <w:rPr>
          <w:b/>
          <w:szCs w:val="22"/>
          <w:vertAlign w:val="superscript"/>
        </w:rPr>
        <w:t>th</w:t>
      </w:r>
      <w:r w:rsidR="00E060EF">
        <w:rPr>
          <w:b/>
          <w:szCs w:val="22"/>
        </w:rPr>
        <w:t xml:space="preserve"> of Nov 2011 to</w:t>
      </w:r>
      <w:r w:rsidR="00E96269">
        <w:rPr>
          <w:b/>
          <w:szCs w:val="22"/>
        </w:rPr>
        <w:t xml:space="preserve"> – 2014</w:t>
      </w:r>
      <w:r>
        <w:rPr>
          <w:b/>
          <w:szCs w:val="22"/>
        </w:rPr>
        <w:t>)</w:t>
      </w:r>
    </w:p>
    <w:p w:rsidR="00FE72F5" w:rsidRPr="00FE72F5" w:rsidRDefault="00195E45" w:rsidP="00FE72F5">
      <w:pPr>
        <w:pStyle w:val="ResumeSectionHeader"/>
        <w:tabs>
          <w:tab w:val="center" w:pos="5213"/>
          <w:tab w:val="left" w:pos="7020"/>
        </w:tabs>
        <w:jc w:val="left"/>
        <w:rPr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229870</wp:posOffset>
                </wp:positionV>
                <wp:extent cx="6772275" cy="0"/>
                <wp:effectExtent l="24130" t="20320" r="23495" b="17780"/>
                <wp:wrapNone/>
                <wp:docPr id="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5pt,18.1pt" to="531.4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" o:allowincell="f" strokeweight="2.5pt"/>
            </w:pict>
          </mc:Fallback>
        </mc:AlternateContent>
      </w:r>
      <w:r w:rsidR="00FE72F5">
        <w:rPr>
          <w:rFonts w:asciiTheme="minorHAnsi" w:hAnsiTheme="minorHAnsi"/>
          <w:sz w:val="22"/>
          <w:szCs w:val="22"/>
        </w:rPr>
        <w:t>Personal Profile</w:t>
      </w:r>
    </w:p>
    <w:p w:rsidR="00231A57" w:rsidRPr="00377011" w:rsidRDefault="00231A57" w:rsidP="00231A57">
      <w:pPr>
        <w:pStyle w:val="BodyText"/>
        <w:rPr>
          <w:szCs w:val="22"/>
          <w:lang w:val="en-GB"/>
        </w:rPr>
      </w:pPr>
      <w:r w:rsidRPr="00377011">
        <w:rPr>
          <w:szCs w:val="22"/>
          <w:lang w:val="en-GB"/>
        </w:rPr>
        <w:t xml:space="preserve">FULL NAME                                            </w:t>
      </w:r>
      <w:r w:rsidR="005C0D46">
        <w:rPr>
          <w:szCs w:val="22"/>
          <w:lang w:val="en-GB"/>
        </w:rPr>
        <w:t xml:space="preserve"> Om Prakash Sharma</w:t>
      </w:r>
    </w:p>
    <w:p w:rsidR="00231A57" w:rsidRPr="00377011" w:rsidRDefault="00231A57" w:rsidP="00231A57">
      <w:pPr>
        <w:pStyle w:val="BodyText"/>
        <w:rPr>
          <w:szCs w:val="22"/>
          <w:lang w:val="en-GB"/>
        </w:rPr>
      </w:pPr>
      <w:r w:rsidRPr="00377011">
        <w:rPr>
          <w:szCs w:val="22"/>
          <w:lang w:val="en-GB"/>
        </w:rPr>
        <w:t xml:space="preserve">DATE OF BIRTH                   </w:t>
      </w:r>
      <w:r w:rsidR="005C0D46">
        <w:rPr>
          <w:szCs w:val="22"/>
          <w:lang w:val="en-GB"/>
        </w:rPr>
        <w:t xml:space="preserve">                    14 Dec 1986</w:t>
      </w:r>
    </w:p>
    <w:p w:rsidR="00231A57" w:rsidRPr="00377011" w:rsidRDefault="00231A57" w:rsidP="00231A57">
      <w:pPr>
        <w:pStyle w:val="BodyText"/>
        <w:rPr>
          <w:szCs w:val="22"/>
          <w:lang w:val="en-GB"/>
        </w:rPr>
      </w:pPr>
      <w:r w:rsidRPr="00377011">
        <w:rPr>
          <w:szCs w:val="22"/>
          <w:lang w:val="en-GB"/>
        </w:rPr>
        <w:t xml:space="preserve">SEX                          </w:t>
      </w:r>
      <w:r>
        <w:rPr>
          <w:szCs w:val="22"/>
          <w:lang w:val="en-GB"/>
        </w:rPr>
        <w:t xml:space="preserve">                              Male</w:t>
      </w:r>
      <w:r w:rsidRPr="00377011">
        <w:rPr>
          <w:szCs w:val="22"/>
          <w:lang w:val="en-GB"/>
        </w:rPr>
        <w:t xml:space="preserve">                                 </w:t>
      </w:r>
    </w:p>
    <w:p w:rsidR="00231A57" w:rsidRDefault="00231A57" w:rsidP="00231A57">
      <w:pPr>
        <w:pStyle w:val="BodyText"/>
        <w:rPr>
          <w:szCs w:val="22"/>
          <w:lang w:val="en-GB"/>
        </w:rPr>
      </w:pPr>
      <w:r w:rsidRPr="00377011">
        <w:rPr>
          <w:szCs w:val="22"/>
          <w:lang w:val="en-GB"/>
        </w:rPr>
        <w:t xml:space="preserve">NATIONALITY               </w:t>
      </w:r>
      <w:r>
        <w:rPr>
          <w:szCs w:val="22"/>
          <w:lang w:val="en-GB"/>
        </w:rPr>
        <w:t xml:space="preserve">                           Indian</w:t>
      </w:r>
    </w:p>
    <w:p w:rsidR="00231A57" w:rsidRPr="00377011" w:rsidRDefault="00231A57" w:rsidP="00231A57">
      <w:pPr>
        <w:pStyle w:val="BodyText"/>
        <w:rPr>
          <w:szCs w:val="22"/>
        </w:rPr>
      </w:pPr>
      <w:r w:rsidRPr="00377011">
        <w:rPr>
          <w:szCs w:val="22"/>
          <w:lang w:val="en-GB"/>
        </w:rPr>
        <w:t xml:space="preserve">LANGUAGES KNOWN  </w:t>
      </w:r>
      <w:r>
        <w:rPr>
          <w:szCs w:val="22"/>
          <w:lang w:val="en-GB"/>
        </w:rPr>
        <w:t xml:space="preserve">                              English, Hindi.</w:t>
      </w:r>
      <w:r w:rsidRPr="00377011">
        <w:rPr>
          <w:szCs w:val="22"/>
          <w:lang w:val="en-GB"/>
        </w:rPr>
        <w:t xml:space="preserve"> </w:t>
      </w:r>
    </w:p>
    <w:p w:rsidR="00231A57" w:rsidRDefault="00B343A4" w:rsidP="00231A57">
      <w:pPr>
        <w:pStyle w:val="BodyText"/>
        <w:rPr>
          <w:szCs w:val="22"/>
        </w:rPr>
      </w:pPr>
      <w:r>
        <w:rPr>
          <w:szCs w:val="22"/>
        </w:rPr>
        <w:t xml:space="preserve">FATHER’S NAME                 </w:t>
      </w:r>
      <w:r w:rsidR="005C0D46">
        <w:rPr>
          <w:szCs w:val="22"/>
        </w:rPr>
        <w:t xml:space="preserve">                      Jyoti Lal</w:t>
      </w:r>
    </w:p>
    <w:p w:rsidR="00231A57" w:rsidRPr="00B35E6C" w:rsidRDefault="00B343A4" w:rsidP="00B35E6C">
      <w:pPr>
        <w:pStyle w:val="BodyText"/>
        <w:rPr>
          <w:szCs w:val="22"/>
        </w:rPr>
      </w:pPr>
      <w:r>
        <w:rPr>
          <w:szCs w:val="22"/>
        </w:rPr>
        <w:t xml:space="preserve">MOTHER’S NAME                                      </w:t>
      </w:r>
      <w:r w:rsidR="005C0D46">
        <w:rPr>
          <w:szCs w:val="22"/>
        </w:rPr>
        <w:t>Asha Devi</w:t>
      </w:r>
    </w:p>
    <w:p w:rsidR="00C20575" w:rsidRDefault="00C20575" w:rsidP="00C20575">
      <w:pPr>
        <w:pStyle w:val="ResumeSectionHeader"/>
      </w:pPr>
      <w:r>
        <w:t>Available for Relocation &amp; Travel</w:t>
      </w:r>
    </w:p>
    <w:p w:rsidR="007667EB" w:rsidRDefault="00CC3D89" w:rsidP="007667EB">
      <w:pPr>
        <w:pStyle w:val="ResumeSectionHeader"/>
        <w:jc w:val="left"/>
      </w:pPr>
      <w:r>
        <w:t>Om Prakash Sharma</w:t>
      </w:r>
      <w:r w:rsidR="005C0D46">
        <w:tab/>
      </w:r>
      <w:r w:rsidR="005C0D46">
        <w:tab/>
      </w:r>
      <w:r w:rsidR="005C0D46">
        <w:tab/>
      </w:r>
      <w:r w:rsidR="005C0D46">
        <w:tab/>
      </w:r>
      <w:r w:rsidR="005C0D46">
        <w:tab/>
      </w:r>
      <w:r w:rsidR="005C0D46">
        <w:tab/>
      </w:r>
    </w:p>
    <w:p w:rsidR="007667EB" w:rsidRDefault="005C0D46" w:rsidP="007667EB">
      <w:pPr>
        <w:pStyle w:val="ResumeSectionHeader"/>
        <w:jc w:val="left"/>
      </w:pPr>
      <w:r>
        <w:t>Date:-</w:t>
      </w:r>
    </w:p>
    <w:p w:rsidR="005C0D46" w:rsidRDefault="005C0D46" w:rsidP="007667EB">
      <w:pPr>
        <w:pStyle w:val="ResumeSectionHeader"/>
        <w:jc w:val="left"/>
      </w:pPr>
      <w:r>
        <w:t>Place:-</w:t>
      </w:r>
    </w:p>
    <w:sectPr w:rsidR="005C0D46" w:rsidSect="00606BAE">
      <w:headerReference w:type="default" r:id="rId12"/>
      <w:pgSz w:w="12240" w:h="15840"/>
      <w:pgMar w:top="792" w:right="907" w:bottom="720" w:left="907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B72" w:rsidRDefault="00765B72">
      <w:r>
        <w:separator/>
      </w:r>
    </w:p>
  </w:endnote>
  <w:endnote w:type="continuationSeparator" w:id="0">
    <w:p w:rsidR="00765B72" w:rsidRDefault="00765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B72" w:rsidRDefault="00765B72">
      <w:r>
        <w:separator/>
      </w:r>
    </w:p>
  </w:footnote>
  <w:footnote w:type="continuationSeparator" w:id="0">
    <w:p w:rsidR="00765B72" w:rsidRDefault="00765B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BAE" w:rsidRDefault="00606BAE" w:rsidP="00832FB3">
    <w:pPr>
      <w:pStyle w:val="SubmitResume"/>
      <w:tabs>
        <w:tab w:val="left" w:pos="1965"/>
        <w:tab w:val="right" w:pos="993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1B059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7CCE8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14C08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7C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2C437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E5645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68DB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F6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E60C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51EED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8577E4"/>
    <w:multiLevelType w:val="hybridMultilevel"/>
    <w:tmpl w:val="795C2ED6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1">
    <w:nsid w:val="0C194B41"/>
    <w:multiLevelType w:val="singleLevel"/>
    <w:tmpl w:val="B9FCAA90"/>
    <w:lvl w:ilvl="0">
      <w:start w:val="1"/>
      <w:numFmt w:val="bullet"/>
      <w:pStyle w:val="Educati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0F82332E"/>
    <w:multiLevelType w:val="hybridMultilevel"/>
    <w:tmpl w:val="553E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4CF0115"/>
    <w:multiLevelType w:val="hybridMultilevel"/>
    <w:tmpl w:val="816ECF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D7668FB"/>
    <w:multiLevelType w:val="hybridMultilevel"/>
    <w:tmpl w:val="70F85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F87070"/>
    <w:multiLevelType w:val="hybridMultilevel"/>
    <w:tmpl w:val="9C782762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9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44A6FF4"/>
    <w:multiLevelType w:val="hybridMultilevel"/>
    <w:tmpl w:val="571072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24DA7861"/>
    <w:multiLevelType w:val="multilevel"/>
    <w:tmpl w:val="6326002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1BA5C8E"/>
    <w:multiLevelType w:val="multilevel"/>
    <w:tmpl w:val="567A157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A813265"/>
    <w:multiLevelType w:val="hybridMultilevel"/>
    <w:tmpl w:val="1368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DEF071A"/>
    <w:multiLevelType w:val="hybridMultilevel"/>
    <w:tmpl w:val="8C1A57E8"/>
    <w:lvl w:ilvl="0" w:tplc="DEBC4DE4">
      <w:start w:val="1"/>
      <w:numFmt w:val="bullet"/>
      <w:pStyle w:val="BulletPoi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FE81C8B"/>
    <w:multiLevelType w:val="hybridMultilevel"/>
    <w:tmpl w:val="8100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8E6EAF"/>
    <w:multiLevelType w:val="multilevel"/>
    <w:tmpl w:val="F88A7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3">
    <w:nsid w:val="66192801"/>
    <w:multiLevelType w:val="multilevel"/>
    <w:tmpl w:val="E654CCA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7B963ED"/>
    <w:multiLevelType w:val="hybridMultilevel"/>
    <w:tmpl w:val="FB7EB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6"/>
  </w:num>
  <w:num w:numId="3">
    <w:abstractNumId w:val="19"/>
  </w:num>
  <w:num w:numId="4">
    <w:abstractNumId w:val="25"/>
  </w:num>
  <w:num w:numId="5">
    <w:abstractNumId w:val="34"/>
  </w:num>
  <w:num w:numId="6">
    <w:abstractNumId w:val="13"/>
  </w:num>
  <w:num w:numId="7">
    <w:abstractNumId w:val="22"/>
  </w:num>
  <w:num w:numId="8">
    <w:abstractNumId w:val="15"/>
  </w:num>
  <w:num w:numId="9">
    <w:abstractNumId w:val="16"/>
  </w:num>
  <w:num w:numId="10">
    <w:abstractNumId w:val="30"/>
  </w:num>
  <w:num w:numId="11">
    <w:abstractNumId w:val="28"/>
  </w:num>
  <w:num w:numId="12">
    <w:abstractNumId w:val="29"/>
  </w:num>
  <w:num w:numId="13">
    <w:abstractNumId w:val="27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4"/>
  </w:num>
  <w:num w:numId="25">
    <w:abstractNumId w:val="21"/>
  </w:num>
  <w:num w:numId="26">
    <w:abstractNumId w:val="33"/>
  </w:num>
  <w:num w:numId="27">
    <w:abstractNumId w:val="10"/>
  </w:num>
  <w:num w:numId="28">
    <w:abstractNumId w:val="18"/>
  </w:num>
  <w:num w:numId="29">
    <w:abstractNumId w:val="17"/>
  </w:num>
  <w:num w:numId="30">
    <w:abstractNumId w:val="12"/>
  </w:num>
  <w:num w:numId="31">
    <w:abstractNumId w:val="11"/>
  </w:num>
  <w:num w:numId="32">
    <w:abstractNumId w:val="20"/>
  </w:num>
  <w:num w:numId="33">
    <w:abstractNumId w:val="26"/>
  </w:num>
  <w:num w:numId="34">
    <w:abstractNumId w:val="32"/>
  </w:num>
  <w:num w:numId="35">
    <w:abstractNumId w:val="31"/>
  </w:num>
  <w:num w:numId="36">
    <w:abstractNumId w:val="14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1269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961"/>
    <w:rsid w:val="00081421"/>
    <w:rsid w:val="00097486"/>
    <w:rsid w:val="000A1A6B"/>
    <w:rsid w:val="000D5936"/>
    <w:rsid w:val="000E4302"/>
    <w:rsid w:val="00104D75"/>
    <w:rsid w:val="0011197E"/>
    <w:rsid w:val="00111C93"/>
    <w:rsid w:val="00114FFB"/>
    <w:rsid w:val="00147F66"/>
    <w:rsid w:val="00180B3C"/>
    <w:rsid w:val="0019010C"/>
    <w:rsid w:val="00195E45"/>
    <w:rsid w:val="001B7C02"/>
    <w:rsid w:val="001D1048"/>
    <w:rsid w:val="001E571E"/>
    <w:rsid w:val="00211D7D"/>
    <w:rsid w:val="00231A57"/>
    <w:rsid w:val="00235778"/>
    <w:rsid w:val="00245385"/>
    <w:rsid w:val="00245657"/>
    <w:rsid w:val="00256A01"/>
    <w:rsid w:val="00280EB3"/>
    <w:rsid w:val="0029488F"/>
    <w:rsid w:val="002A2BD9"/>
    <w:rsid w:val="002B4304"/>
    <w:rsid w:val="002B5CD1"/>
    <w:rsid w:val="002C72FD"/>
    <w:rsid w:val="002D7BE1"/>
    <w:rsid w:val="002F16B8"/>
    <w:rsid w:val="002F4DA6"/>
    <w:rsid w:val="003308F0"/>
    <w:rsid w:val="003443E9"/>
    <w:rsid w:val="00347A7C"/>
    <w:rsid w:val="00360B02"/>
    <w:rsid w:val="00385386"/>
    <w:rsid w:val="003C5A2C"/>
    <w:rsid w:val="003D0865"/>
    <w:rsid w:val="004458E6"/>
    <w:rsid w:val="004512CC"/>
    <w:rsid w:val="004A5A98"/>
    <w:rsid w:val="004C1AD6"/>
    <w:rsid w:val="00505226"/>
    <w:rsid w:val="00511245"/>
    <w:rsid w:val="00515443"/>
    <w:rsid w:val="005406EA"/>
    <w:rsid w:val="00545AD3"/>
    <w:rsid w:val="005923D8"/>
    <w:rsid w:val="005C0D46"/>
    <w:rsid w:val="005E4F74"/>
    <w:rsid w:val="005E61B8"/>
    <w:rsid w:val="005F1550"/>
    <w:rsid w:val="005F1A65"/>
    <w:rsid w:val="005F22C4"/>
    <w:rsid w:val="00606BAE"/>
    <w:rsid w:val="00621CB6"/>
    <w:rsid w:val="0062540A"/>
    <w:rsid w:val="00634C81"/>
    <w:rsid w:val="00643D9A"/>
    <w:rsid w:val="00654FF5"/>
    <w:rsid w:val="00691A80"/>
    <w:rsid w:val="006C14EE"/>
    <w:rsid w:val="006C684C"/>
    <w:rsid w:val="006D0AA8"/>
    <w:rsid w:val="006D15D7"/>
    <w:rsid w:val="006D6534"/>
    <w:rsid w:val="006E1393"/>
    <w:rsid w:val="007237DF"/>
    <w:rsid w:val="00765B72"/>
    <w:rsid w:val="007667EB"/>
    <w:rsid w:val="00773604"/>
    <w:rsid w:val="0078027D"/>
    <w:rsid w:val="00784A25"/>
    <w:rsid w:val="007A2961"/>
    <w:rsid w:val="007B6BED"/>
    <w:rsid w:val="008111C7"/>
    <w:rsid w:val="00823269"/>
    <w:rsid w:val="00832FB3"/>
    <w:rsid w:val="008353E1"/>
    <w:rsid w:val="00850F0F"/>
    <w:rsid w:val="0085727F"/>
    <w:rsid w:val="008A5743"/>
    <w:rsid w:val="008C455B"/>
    <w:rsid w:val="008E75D5"/>
    <w:rsid w:val="008F5A0D"/>
    <w:rsid w:val="0091771C"/>
    <w:rsid w:val="00926899"/>
    <w:rsid w:val="00936F9E"/>
    <w:rsid w:val="009A1C58"/>
    <w:rsid w:val="009D621E"/>
    <w:rsid w:val="00A16BFC"/>
    <w:rsid w:val="00A27A0C"/>
    <w:rsid w:val="00A53836"/>
    <w:rsid w:val="00A7220A"/>
    <w:rsid w:val="00AC1F73"/>
    <w:rsid w:val="00AD01EB"/>
    <w:rsid w:val="00B02367"/>
    <w:rsid w:val="00B267CE"/>
    <w:rsid w:val="00B343A4"/>
    <w:rsid w:val="00B346CD"/>
    <w:rsid w:val="00B35E6C"/>
    <w:rsid w:val="00B41C2C"/>
    <w:rsid w:val="00B47560"/>
    <w:rsid w:val="00B507EC"/>
    <w:rsid w:val="00B52EAE"/>
    <w:rsid w:val="00B70F95"/>
    <w:rsid w:val="00BF2839"/>
    <w:rsid w:val="00BF573F"/>
    <w:rsid w:val="00BF7D6F"/>
    <w:rsid w:val="00C008E5"/>
    <w:rsid w:val="00C0315C"/>
    <w:rsid w:val="00C20575"/>
    <w:rsid w:val="00C52AFB"/>
    <w:rsid w:val="00C64118"/>
    <w:rsid w:val="00C96FEB"/>
    <w:rsid w:val="00CB244F"/>
    <w:rsid w:val="00CB5C37"/>
    <w:rsid w:val="00CC3D89"/>
    <w:rsid w:val="00CD46CA"/>
    <w:rsid w:val="00CE2AE5"/>
    <w:rsid w:val="00CE317F"/>
    <w:rsid w:val="00CE4120"/>
    <w:rsid w:val="00D05B35"/>
    <w:rsid w:val="00D57A34"/>
    <w:rsid w:val="00D71FA9"/>
    <w:rsid w:val="00D76E7D"/>
    <w:rsid w:val="00D9648E"/>
    <w:rsid w:val="00DA11B2"/>
    <w:rsid w:val="00DB01B1"/>
    <w:rsid w:val="00DB3CE9"/>
    <w:rsid w:val="00DC1510"/>
    <w:rsid w:val="00DE23CB"/>
    <w:rsid w:val="00DF670F"/>
    <w:rsid w:val="00E060EF"/>
    <w:rsid w:val="00E4331F"/>
    <w:rsid w:val="00E51769"/>
    <w:rsid w:val="00E51CA8"/>
    <w:rsid w:val="00E61128"/>
    <w:rsid w:val="00E745A9"/>
    <w:rsid w:val="00E90F64"/>
    <w:rsid w:val="00E96269"/>
    <w:rsid w:val="00EB4992"/>
    <w:rsid w:val="00EB4A42"/>
    <w:rsid w:val="00EB5987"/>
    <w:rsid w:val="00ED2682"/>
    <w:rsid w:val="00F1038E"/>
    <w:rsid w:val="00F1181E"/>
    <w:rsid w:val="00F17550"/>
    <w:rsid w:val="00F32AA7"/>
    <w:rsid w:val="00F379F5"/>
    <w:rsid w:val="00F427AF"/>
    <w:rsid w:val="00F828F8"/>
    <w:rsid w:val="00F97B8E"/>
    <w:rsid w:val="00FB4687"/>
    <w:rsid w:val="00FB7AD2"/>
    <w:rsid w:val="00FD2F52"/>
    <w:rsid w:val="00FE6C3C"/>
    <w:rsid w:val="00FE6D16"/>
    <w:rsid w:val="00FE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69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B35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D05B35"/>
    <w:pPr>
      <w:keepNext/>
      <w:jc w:val="center"/>
      <w:outlineLvl w:val="0"/>
    </w:pPr>
    <w:rPr>
      <w:rFonts w:asciiTheme="majorHAnsi" w:hAnsiTheme="majorHAnsi"/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D05B35"/>
    <w:pPr>
      <w:keepNext/>
      <w:tabs>
        <w:tab w:val="right" w:pos="9360"/>
      </w:tabs>
      <w:outlineLvl w:val="1"/>
    </w:pPr>
    <w:rPr>
      <w:rFonts w:asciiTheme="majorHAnsi" w:hAnsiTheme="majorHAnsi"/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606BAE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semiHidden/>
    <w:unhideWhenUsed/>
    <w:qFormat/>
    <w:rsid w:val="00606BAE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semiHidden/>
    <w:unhideWhenUsed/>
    <w:qFormat/>
    <w:rsid w:val="00606BAE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semiHidden/>
    <w:unhideWhenUsed/>
    <w:qFormat/>
    <w:rsid w:val="00606BAE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ologycategories">
    <w:name w:val="Technology categories"/>
    <w:basedOn w:val="Resume-bodytext"/>
    <w:rsid w:val="00D05B35"/>
    <w:rPr>
      <w:b/>
      <w:bCs/>
    </w:rPr>
  </w:style>
  <w:style w:type="character" w:styleId="Hyperlink">
    <w:name w:val="Hyperlink"/>
    <w:basedOn w:val="DefaultParagraphFont"/>
    <w:semiHidden/>
    <w:rsid w:val="00606BAE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606BAE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606BAE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06B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6BA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06B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6BAE"/>
    <w:rPr>
      <w:sz w:val="24"/>
      <w:szCs w:val="24"/>
    </w:rPr>
  </w:style>
  <w:style w:type="table" w:styleId="TableGrid">
    <w:name w:val="Table Grid"/>
    <w:basedOn w:val="TableNormal"/>
    <w:uiPriority w:val="59"/>
    <w:rsid w:val="00606B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rsid w:val="00D05B35"/>
    <w:pPr>
      <w:spacing w:after="80"/>
      <w:jc w:val="center"/>
    </w:pPr>
    <w:rPr>
      <w:rFonts w:asciiTheme="majorHAnsi" w:hAnsiTheme="majorHAnsi" w:cs="Courier New"/>
      <w:b/>
      <w:spacing w:val="20"/>
      <w:sz w:val="36"/>
      <w:szCs w:val="38"/>
    </w:rPr>
  </w:style>
  <w:style w:type="paragraph" w:customStyle="1" w:styleId="Address">
    <w:name w:val="Address"/>
    <w:basedOn w:val="Normal"/>
    <w:rsid w:val="00D05B35"/>
    <w:pPr>
      <w:spacing w:after="180"/>
      <w:jc w:val="center"/>
    </w:pPr>
    <w:rPr>
      <w:rFonts w:cs="Courier New"/>
      <w:sz w:val="19"/>
      <w:szCs w:val="19"/>
    </w:rPr>
  </w:style>
  <w:style w:type="paragraph" w:customStyle="1" w:styleId="JobTarget">
    <w:name w:val="Job Target"/>
    <w:basedOn w:val="Normal"/>
    <w:rsid w:val="00D05B35"/>
    <w:pPr>
      <w:shd w:val="clear" w:color="auto" w:fill="D9D9D9" w:themeFill="background1" w:themeFillShade="D9"/>
      <w:spacing w:before="120" w:after="120"/>
      <w:jc w:val="center"/>
    </w:pPr>
    <w:rPr>
      <w:rFonts w:asciiTheme="majorHAnsi" w:eastAsia="MS Mincho" w:hAnsiTheme="majorHAnsi" w:cs="Tahoma"/>
      <w:b/>
      <w:i/>
      <w:iCs/>
      <w:sz w:val="23"/>
      <w:szCs w:val="23"/>
    </w:rPr>
  </w:style>
  <w:style w:type="paragraph" w:customStyle="1" w:styleId="ResumeSectionHeader">
    <w:name w:val="Resume Section Header"/>
    <w:basedOn w:val="Normal"/>
    <w:rsid w:val="00D05B35"/>
    <w:pPr>
      <w:pBdr>
        <w:top w:val="single" w:sz="6" w:space="1" w:color="auto"/>
      </w:pBdr>
      <w:spacing w:before="180" w:after="180"/>
      <w:jc w:val="center"/>
    </w:pPr>
    <w:rPr>
      <w:rFonts w:asciiTheme="majorHAnsi" w:hAnsiTheme="majorHAnsi" w:cs="Courier New"/>
      <w:b/>
      <w:szCs w:val="20"/>
    </w:rPr>
  </w:style>
  <w:style w:type="paragraph" w:customStyle="1" w:styleId="SubmitResume">
    <w:name w:val="Submit Resume"/>
    <w:basedOn w:val="Normal"/>
    <w:rsid w:val="00606BAE"/>
    <w:pPr>
      <w:spacing w:before="200"/>
    </w:pPr>
    <w:rPr>
      <w:rFonts w:ascii="Bookman Old Style" w:hAnsi="Bookman Old Style" w:cs="MS Shell Dlg"/>
      <w:i/>
      <w:color w:val="333399"/>
      <w:sz w:val="18"/>
      <w:szCs w:val="15"/>
    </w:rPr>
  </w:style>
  <w:style w:type="paragraph" w:customStyle="1" w:styleId="BulletPoints">
    <w:name w:val="Bullet Points"/>
    <w:basedOn w:val="Normal"/>
    <w:rsid w:val="00D05B35"/>
    <w:pPr>
      <w:keepNext/>
      <w:numPr>
        <w:numId w:val="11"/>
      </w:numPr>
      <w:spacing w:before="40" w:after="40"/>
    </w:pPr>
    <w:rPr>
      <w:rFonts w:eastAsia="MS Mincho" w:cs="Tahoma"/>
      <w:spacing w:val="-2"/>
      <w:sz w:val="19"/>
      <w:szCs w:val="19"/>
    </w:rPr>
  </w:style>
  <w:style w:type="paragraph" w:customStyle="1" w:styleId="Resume-bodytext">
    <w:name w:val="Resume - body text"/>
    <w:basedOn w:val="Normal"/>
    <w:link w:val="Resume-bodytextChar"/>
    <w:rsid w:val="00D05B35"/>
    <w:pPr>
      <w:spacing w:before="80"/>
    </w:pPr>
    <w:rPr>
      <w:rFonts w:cs="Courier New"/>
      <w:sz w:val="19"/>
      <w:szCs w:val="20"/>
    </w:rPr>
  </w:style>
  <w:style w:type="character" w:customStyle="1" w:styleId="Resume-bodytextChar">
    <w:name w:val="Resume - body text Char"/>
    <w:basedOn w:val="DefaultParagraphFont"/>
    <w:link w:val="Resume-bodytext"/>
    <w:rsid w:val="00D05B35"/>
    <w:rPr>
      <w:rFonts w:asciiTheme="minorHAnsi" w:hAnsiTheme="minorHAnsi" w:cs="Courier New"/>
      <w:sz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B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7F66"/>
    <w:pPr>
      <w:ind w:left="720"/>
      <w:contextualSpacing/>
    </w:pPr>
  </w:style>
  <w:style w:type="paragraph" w:styleId="NoSpacing">
    <w:name w:val="No Spacing"/>
    <w:uiPriority w:val="1"/>
    <w:qFormat/>
    <w:rsid w:val="00A7220A"/>
    <w:rPr>
      <w:rFonts w:asciiTheme="minorHAnsi" w:hAnsiTheme="minorHAnsi"/>
      <w:sz w:val="24"/>
      <w:szCs w:val="24"/>
    </w:rPr>
  </w:style>
  <w:style w:type="paragraph" w:customStyle="1" w:styleId="Education">
    <w:name w:val="Education"/>
    <w:basedOn w:val="BodyTextFirstIndent"/>
    <w:rsid w:val="009A1C58"/>
    <w:pPr>
      <w:numPr>
        <w:numId w:val="31"/>
      </w:numPr>
      <w:spacing w:after="120"/>
    </w:pPr>
    <w:rPr>
      <w:rFonts w:ascii="Arial" w:hAnsi="Arial"/>
      <w:sz w:val="22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A1C58"/>
    <w:pPr>
      <w:ind w:firstLine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A1C58"/>
    <w:rPr>
      <w:rFonts w:asciiTheme="minorHAnsi" w:hAnsiTheme="minorHAnsi"/>
      <w:sz w:val="22"/>
    </w:rPr>
  </w:style>
  <w:style w:type="character" w:customStyle="1" w:styleId="BodyTextFirstIndentChar">
    <w:name w:val="Body Text First Indent Char"/>
    <w:basedOn w:val="BodyTextChar"/>
    <w:link w:val="BodyTextFirstIndent"/>
    <w:rsid w:val="009A1C58"/>
    <w:rPr>
      <w:rFonts w:asciiTheme="minorHAnsi" w:hAnsiTheme="minorHAnsi"/>
      <w:sz w:val="22"/>
    </w:rPr>
  </w:style>
  <w:style w:type="paragraph" w:customStyle="1" w:styleId="Normal1">
    <w:name w:val="Normal1"/>
    <w:rsid w:val="00B343A4"/>
    <w:rPr>
      <w:rFonts w:ascii="Verdana" w:eastAsia="Verdana" w:hAnsi="Verdana" w:cs="Verdana"/>
      <w:color w:val="000000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B35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D05B35"/>
    <w:pPr>
      <w:keepNext/>
      <w:jc w:val="center"/>
      <w:outlineLvl w:val="0"/>
    </w:pPr>
    <w:rPr>
      <w:rFonts w:asciiTheme="majorHAnsi" w:hAnsiTheme="majorHAnsi"/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D05B35"/>
    <w:pPr>
      <w:keepNext/>
      <w:tabs>
        <w:tab w:val="right" w:pos="9360"/>
      </w:tabs>
      <w:outlineLvl w:val="1"/>
    </w:pPr>
    <w:rPr>
      <w:rFonts w:asciiTheme="majorHAnsi" w:hAnsiTheme="majorHAnsi"/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606BAE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semiHidden/>
    <w:unhideWhenUsed/>
    <w:qFormat/>
    <w:rsid w:val="00606BAE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semiHidden/>
    <w:unhideWhenUsed/>
    <w:qFormat/>
    <w:rsid w:val="00606BAE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semiHidden/>
    <w:unhideWhenUsed/>
    <w:qFormat/>
    <w:rsid w:val="00606BAE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ologycategories">
    <w:name w:val="Technology categories"/>
    <w:basedOn w:val="Resume-bodytext"/>
    <w:rsid w:val="00D05B35"/>
    <w:rPr>
      <w:b/>
      <w:bCs/>
    </w:rPr>
  </w:style>
  <w:style w:type="character" w:styleId="Hyperlink">
    <w:name w:val="Hyperlink"/>
    <w:basedOn w:val="DefaultParagraphFont"/>
    <w:semiHidden/>
    <w:rsid w:val="00606BAE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606BAE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606BAE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06B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6BA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06B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6BAE"/>
    <w:rPr>
      <w:sz w:val="24"/>
      <w:szCs w:val="24"/>
    </w:rPr>
  </w:style>
  <w:style w:type="table" w:styleId="TableGrid">
    <w:name w:val="Table Grid"/>
    <w:basedOn w:val="TableNormal"/>
    <w:uiPriority w:val="59"/>
    <w:rsid w:val="00606B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rsid w:val="00D05B35"/>
    <w:pPr>
      <w:spacing w:after="80"/>
      <w:jc w:val="center"/>
    </w:pPr>
    <w:rPr>
      <w:rFonts w:asciiTheme="majorHAnsi" w:hAnsiTheme="majorHAnsi" w:cs="Courier New"/>
      <w:b/>
      <w:spacing w:val="20"/>
      <w:sz w:val="36"/>
      <w:szCs w:val="38"/>
    </w:rPr>
  </w:style>
  <w:style w:type="paragraph" w:customStyle="1" w:styleId="Address">
    <w:name w:val="Address"/>
    <w:basedOn w:val="Normal"/>
    <w:rsid w:val="00D05B35"/>
    <w:pPr>
      <w:spacing w:after="180"/>
      <w:jc w:val="center"/>
    </w:pPr>
    <w:rPr>
      <w:rFonts w:cs="Courier New"/>
      <w:sz w:val="19"/>
      <w:szCs w:val="19"/>
    </w:rPr>
  </w:style>
  <w:style w:type="paragraph" w:customStyle="1" w:styleId="JobTarget">
    <w:name w:val="Job Target"/>
    <w:basedOn w:val="Normal"/>
    <w:rsid w:val="00D05B35"/>
    <w:pPr>
      <w:shd w:val="clear" w:color="auto" w:fill="D9D9D9" w:themeFill="background1" w:themeFillShade="D9"/>
      <w:spacing w:before="120" w:after="120"/>
      <w:jc w:val="center"/>
    </w:pPr>
    <w:rPr>
      <w:rFonts w:asciiTheme="majorHAnsi" w:eastAsia="MS Mincho" w:hAnsiTheme="majorHAnsi" w:cs="Tahoma"/>
      <w:b/>
      <w:i/>
      <w:iCs/>
      <w:sz w:val="23"/>
      <w:szCs w:val="23"/>
    </w:rPr>
  </w:style>
  <w:style w:type="paragraph" w:customStyle="1" w:styleId="ResumeSectionHeader">
    <w:name w:val="Resume Section Header"/>
    <w:basedOn w:val="Normal"/>
    <w:rsid w:val="00D05B35"/>
    <w:pPr>
      <w:pBdr>
        <w:top w:val="single" w:sz="6" w:space="1" w:color="auto"/>
      </w:pBdr>
      <w:spacing w:before="180" w:after="180"/>
      <w:jc w:val="center"/>
    </w:pPr>
    <w:rPr>
      <w:rFonts w:asciiTheme="majorHAnsi" w:hAnsiTheme="majorHAnsi" w:cs="Courier New"/>
      <w:b/>
      <w:szCs w:val="20"/>
    </w:rPr>
  </w:style>
  <w:style w:type="paragraph" w:customStyle="1" w:styleId="SubmitResume">
    <w:name w:val="Submit Resume"/>
    <w:basedOn w:val="Normal"/>
    <w:rsid w:val="00606BAE"/>
    <w:pPr>
      <w:spacing w:before="200"/>
    </w:pPr>
    <w:rPr>
      <w:rFonts w:ascii="Bookman Old Style" w:hAnsi="Bookman Old Style" w:cs="MS Shell Dlg"/>
      <w:i/>
      <w:color w:val="333399"/>
      <w:sz w:val="18"/>
      <w:szCs w:val="15"/>
    </w:rPr>
  </w:style>
  <w:style w:type="paragraph" w:customStyle="1" w:styleId="BulletPoints">
    <w:name w:val="Bullet Points"/>
    <w:basedOn w:val="Normal"/>
    <w:rsid w:val="00D05B35"/>
    <w:pPr>
      <w:keepNext/>
      <w:numPr>
        <w:numId w:val="11"/>
      </w:numPr>
      <w:spacing w:before="40" w:after="40"/>
    </w:pPr>
    <w:rPr>
      <w:rFonts w:eastAsia="MS Mincho" w:cs="Tahoma"/>
      <w:spacing w:val="-2"/>
      <w:sz w:val="19"/>
      <w:szCs w:val="19"/>
    </w:rPr>
  </w:style>
  <w:style w:type="paragraph" w:customStyle="1" w:styleId="Resume-bodytext">
    <w:name w:val="Resume - body text"/>
    <w:basedOn w:val="Normal"/>
    <w:link w:val="Resume-bodytextChar"/>
    <w:rsid w:val="00D05B35"/>
    <w:pPr>
      <w:spacing w:before="80"/>
    </w:pPr>
    <w:rPr>
      <w:rFonts w:cs="Courier New"/>
      <w:sz w:val="19"/>
      <w:szCs w:val="20"/>
    </w:rPr>
  </w:style>
  <w:style w:type="character" w:customStyle="1" w:styleId="Resume-bodytextChar">
    <w:name w:val="Resume - body text Char"/>
    <w:basedOn w:val="DefaultParagraphFont"/>
    <w:link w:val="Resume-bodytext"/>
    <w:rsid w:val="00D05B35"/>
    <w:rPr>
      <w:rFonts w:asciiTheme="minorHAnsi" w:hAnsiTheme="minorHAnsi" w:cs="Courier New"/>
      <w:sz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B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7F66"/>
    <w:pPr>
      <w:ind w:left="720"/>
      <w:contextualSpacing/>
    </w:pPr>
  </w:style>
  <w:style w:type="paragraph" w:styleId="NoSpacing">
    <w:name w:val="No Spacing"/>
    <w:uiPriority w:val="1"/>
    <w:qFormat/>
    <w:rsid w:val="00A7220A"/>
    <w:rPr>
      <w:rFonts w:asciiTheme="minorHAnsi" w:hAnsiTheme="minorHAnsi"/>
      <w:sz w:val="24"/>
      <w:szCs w:val="24"/>
    </w:rPr>
  </w:style>
  <w:style w:type="paragraph" w:customStyle="1" w:styleId="Education">
    <w:name w:val="Education"/>
    <w:basedOn w:val="BodyTextFirstIndent"/>
    <w:rsid w:val="009A1C58"/>
    <w:pPr>
      <w:numPr>
        <w:numId w:val="31"/>
      </w:numPr>
      <w:spacing w:after="120"/>
    </w:pPr>
    <w:rPr>
      <w:rFonts w:ascii="Arial" w:hAnsi="Arial"/>
      <w:sz w:val="22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A1C58"/>
    <w:pPr>
      <w:ind w:firstLine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A1C58"/>
    <w:rPr>
      <w:rFonts w:asciiTheme="minorHAnsi" w:hAnsiTheme="minorHAnsi"/>
      <w:sz w:val="22"/>
    </w:rPr>
  </w:style>
  <w:style w:type="character" w:customStyle="1" w:styleId="BodyTextFirstIndentChar">
    <w:name w:val="Body Text First Indent Char"/>
    <w:basedOn w:val="BodyTextChar"/>
    <w:link w:val="BodyTextFirstIndent"/>
    <w:rsid w:val="009A1C58"/>
    <w:rPr>
      <w:rFonts w:asciiTheme="minorHAnsi" w:hAnsiTheme="minorHAnsi"/>
      <w:sz w:val="22"/>
    </w:rPr>
  </w:style>
  <w:style w:type="paragraph" w:customStyle="1" w:styleId="Normal1">
    <w:name w:val="Normal1"/>
    <w:rsid w:val="00B343A4"/>
    <w:rPr>
      <w:rFonts w:ascii="Verdana" w:eastAsia="Verdana" w:hAnsi="Verdana" w:cs="Verdana"/>
      <w:color w:val="00000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2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ID-opsharma.sharma1@gmail.com" TargetMode="Externa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yotirmoy\AppData\Roaming\Microsoft\Templates\MN_I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0E15C7-2A84-40C1-A04F-FF172A07FD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05D465-FFE7-4345-A939-83C4584FD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MN_ITResume</Template>
  <TotalTime>0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Resume (entry level)</vt:lpstr>
    </vt:vector>
  </TitlesOfParts>
  <LinksUpToDate>false</LinksUpToDate>
  <CharactersWithSpaces>2778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(entry level)</dc:title>
  <dc:creator/>
  <cp:lastModifiedBy/>
  <cp:revision>1</cp:revision>
  <dcterms:created xsi:type="dcterms:W3CDTF">2019-06-21T10:26:00Z</dcterms:created>
  <dcterms:modified xsi:type="dcterms:W3CDTF">2019-06-21T10:26:00Z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TC103779679990</vt:lpwstr>
  </property>
</Properties>
</file>