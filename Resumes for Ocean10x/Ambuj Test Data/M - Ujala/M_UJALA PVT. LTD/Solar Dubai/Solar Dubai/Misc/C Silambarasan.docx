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55"/>
        <w:gridCol w:w="3992"/>
        <w:gridCol w:w="235"/>
      </w:tblGrid>
      <w:tr w:rsidR="00127CC6" w:rsidRPr="001D5A09" w:rsidTr="00DE385C">
        <w:trPr>
          <w:trHeight w:val="1052"/>
        </w:trPr>
        <w:tc>
          <w:tcPr>
            <w:tcW w:w="6454" w:type="dxa"/>
          </w:tcPr>
          <w:tbl>
            <w:tblPr>
              <w:tblW w:w="6304" w:type="dxa"/>
              <w:tblBorders>
                <w:top w:val="single" w:sz="8" w:space="0" w:color="AEBAD5"/>
                <w:bottom w:val="single" w:sz="8" w:space="0" w:color="AEBAD5"/>
              </w:tblBorders>
              <w:tblLook w:val="0600"/>
            </w:tblPr>
            <w:tblGrid>
              <w:gridCol w:w="6304"/>
            </w:tblGrid>
            <w:tr w:rsidR="00083491" w:rsidRPr="001D5A09" w:rsidTr="005555AD">
              <w:trPr>
                <w:trHeight w:val="543"/>
              </w:trPr>
              <w:tc>
                <w:tcPr>
                  <w:tcW w:w="6304" w:type="dxa"/>
                </w:tcPr>
                <w:p w:rsidR="00083491" w:rsidRPr="00A55711" w:rsidRDefault="00DD35D3" w:rsidP="00672DBC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2"/>
                      <w:szCs w:val="32"/>
                    </w:rPr>
                    <w:t>C.SILAMBARASAN</w:t>
                  </w:r>
                </w:p>
              </w:tc>
            </w:tr>
            <w:tr w:rsidR="00083491" w:rsidRPr="001D5A09" w:rsidTr="005555AD">
              <w:trPr>
                <w:trHeight w:val="356"/>
              </w:trPr>
              <w:tc>
                <w:tcPr>
                  <w:tcW w:w="6304" w:type="dxa"/>
                </w:tcPr>
                <w:p w:rsidR="00083491" w:rsidRPr="00A55711" w:rsidRDefault="009F2958" w:rsidP="00DD35D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Date of birth</w:t>
                  </w:r>
                  <w:r w:rsidR="00083491"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 xml:space="preserve">: </w:t>
                  </w:r>
                  <w:r w:rsidR="00B93213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0</w:t>
                  </w:r>
                  <w:r w:rsidR="00DD35D3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8</w:t>
                  </w:r>
                  <w:r w:rsidR="00D06825"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A</w:t>
                  </w:r>
                  <w:r w:rsidR="00DD35D3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PR</w:t>
                  </w:r>
                  <w:r w:rsidR="008C6D1E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19</w:t>
                  </w:r>
                  <w:r w:rsidR="00DD35D3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90</w:t>
                  </w:r>
                </w:p>
              </w:tc>
            </w:tr>
          </w:tbl>
          <w:p w:rsidR="00083491" w:rsidRPr="00A616B3" w:rsidRDefault="0008349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16"/>
              </w:rPr>
            </w:pPr>
          </w:p>
        </w:tc>
        <w:tc>
          <w:tcPr>
            <w:tcW w:w="4228" w:type="dxa"/>
            <w:gridSpan w:val="2"/>
          </w:tcPr>
          <w:tbl>
            <w:tblPr>
              <w:tblW w:w="403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4036"/>
            </w:tblGrid>
            <w:tr w:rsidR="00083491" w:rsidRPr="00A55711" w:rsidTr="005555AD">
              <w:trPr>
                <w:trHeight w:val="253"/>
              </w:trPr>
              <w:tc>
                <w:tcPr>
                  <w:tcW w:w="40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A55711" w:rsidRDefault="009F2958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Contact</w:t>
                  </w:r>
                </w:p>
              </w:tc>
            </w:tr>
            <w:tr w:rsidR="00083491" w:rsidRPr="00A55711" w:rsidTr="005555AD">
              <w:trPr>
                <w:trHeight w:val="626"/>
              </w:trPr>
              <w:tc>
                <w:tcPr>
                  <w:tcW w:w="40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A55711" w:rsidRDefault="009F2958" w:rsidP="00D276B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Tel :</w:t>
                  </w:r>
                  <w:r w:rsidR="00DD35D3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+91- 9629282937</w:t>
                  </w:r>
                </w:p>
                <w:p w:rsidR="009F2958" w:rsidRPr="00A55711" w:rsidRDefault="00FA7B5B" w:rsidP="00030CD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lang w:val="fr-FR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lang w:val="fr-FR"/>
                    </w:rPr>
                    <w:t xml:space="preserve">e-mail : </w:t>
                  </w:r>
                  <w:hyperlink r:id="rId6" w:history="1">
                    <w:r w:rsidR="00DD35D3" w:rsidRPr="000540E0">
                      <w:rPr>
                        <w:rStyle w:val="Hyperlink"/>
                        <w:rFonts w:ascii="Arial" w:hAnsi="Arial" w:cs="Arial"/>
                        <w:b/>
                        <w:bCs/>
                        <w:lang w:val="fr-FR"/>
                      </w:rPr>
                      <w:t>silambu90@gmail.com</w:t>
                    </w:r>
                  </w:hyperlink>
                </w:p>
              </w:tc>
            </w:tr>
          </w:tbl>
          <w:p w:rsidR="009F2958" w:rsidRPr="001D5A09" w:rsidRDefault="009F2958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lang w:val="fr-FR"/>
              </w:rPr>
            </w:pPr>
          </w:p>
        </w:tc>
      </w:tr>
      <w:tr w:rsidR="009F2958" w:rsidRPr="001D5A09" w:rsidTr="002D44B0">
        <w:tc>
          <w:tcPr>
            <w:tcW w:w="10682" w:type="dxa"/>
            <w:gridSpan w:val="3"/>
          </w:tcPr>
          <w:p w:rsidR="009F2958" w:rsidRPr="00995B3D" w:rsidRDefault="009F2958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12"/>
                <w:szCs w:val="16"/>
                <w:lang w:val="fr-FR"/>
              </w:rPr>
            </w:pPr>
          </w:p>
          <w:p w:rsidR="009F2958" w:rsidRPr="001D5A09" w:rsidRDefault="009F2958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18"/>
                <w:lang w:val="fr-FR"/>
              </w:rPr>
            </w:pPr>
          </w:p>
        </w:tc>
      </w:tr>
      <w:tr w:rsidR="00A34C4E" w:rsidRPr="001D5A09" w:rsidTr="002D44B0">
        <w:tc>
          <w:tcPr>
            <w:tcW w:w="10682" w:type="dxa"/>
            <w:gridSpan w:val="3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1D5A09" w:rsidTr="0010250F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A55711" w:rsidRDefault="00A34C4E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Profile</w:t>
                  </w:r>
                </w:p>
              </w:tc>
            </w:tr>
            <w:tr w:rsidR="00A34C4E" w:rsidRPr="001D5A09" w:rsidTr="00B9181E">
              <w:trPr>
                <w:trHeight w:val="748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9181E" w:rsidRPr="00B9181E" w:rsidRDefault="00B9181E">
                  <w:pPr>
                    <w:rPr>
                      <w:sz w:val="2"/>
                    </w:rPr>
                  </w:pPr>
                  <w:r>
                    <w:rPr>
                      <w:sz w:val="2"/>
                    </w:rPr>
                    <w:t>[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1117"/>
                    <w:gridCol w:w="9113"/>
                  </w:tblGrid>
                  <w:tr w:rsidR="00315076" w:rsidRPr="001D5A09" w:rsidTr="008A7220">
                    <w:tc>
                      <w:tcPr>
                        <w:tcW w:w="0" w:type="auto"/>
                      </w:tcPr>
                      <w:p w:rsidR="00315076" w:rsidRPr="00A55711" w:rsidRDefault="00315076" w:rsidP="00D276B9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Objective</w:t>
                        </w:r>
                      </w:p>
                    </w:tc>
                    <w:tc>
                      <w:tcPr>
                        <w:tcW w:w="0" w:type="auto"/>
                      </w:tcPr>
                      <w:p w:rsidR="003C1F69" w:rsidRPr="001D5A09" w:rsidRDefault="008C6D1E" w:rsidP="00B1176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8C6D1E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Seeking for the position as</w:t>
                        </w:r>
                        <w:r w:rsidR="00DE18CD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a</w:t>
                        </w:r>
                        <w:r w:rsidR="000C2B4D">
                          <w:rPr>
                            <w:rFonts w:ascii="Arial" w:hAnsi="Arial" w:cs="Arial"/>
                            <w:b/>
                            <w:color w:val="595959" w:themeColor="text1" w:themeTint="A6"/>
                          </w:rPr>
                          <w:t>Senio</w:t>
                        </w:r>
                        <w:r w:rsidR="004E0C19" w:rsidRPr="004E0C19">
                          <w:rPr>
                            <w:rFonts w:ascii="Arial" w:hAnsi="Arial" w:cs="Arial"/>
                            <w:b/>
                            <w:color w:val="595959" w:themeColor="text1" w:themeTint="A6"/>
                          </w:rPr>
                          <w:t>r</w:t>
                        </w:r>
                        <w:r w:rsidR="00B11764" w:rsidRPr="00B11764">
                          <w:rPr>
                            <w:rFonts w:ascii="Arial" w:hAnsi="Arial" w:cs="Arial"/>
                            <w:b/>
                            <w:color w:val="595959" w:themeColor="text1" w:themeTint="A6"/>
                          </w:rPr>
                          <w:t>D</w:t>
                        </w:r>
                        <w:r w:rsidRPr="00B11764">
                          <w:rPr>
                            <w:rFonts w:ascii="Arial" w:hAnsi="Arial" w:cs="Arial"/>
                            <w:b/>
                            <w:color w:val="595959" w:themeColor="text1" w:themeTint="A6"/>
                          </w:rPr>
                          <w:t>esign engineer</w:t>
                        </w:r>
                        <w:r w:rsidRPr="008C6D1E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within an organization that progresses dynamically and provides me an opportunity to enhance my skills and update my knowledge.</w:t>
                        </w:r>
                      </w:p>
                    </w:tc>
                  </w:tr>
                  <w:tr w:rsidR="00315076" w:rsidRPr="001D5A09" w:rsidTr="008A7220">
                    <w:tc>
                      <w:tcPr>
                        <w:tcW w:w="0" w:type="auto"/>
                      </w:tcPr>
                      <w:p w:rsidR="00315076" w:rsidRPr="00B9181E" w:rsidRDefault="00315076" w:rsidP="008A722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262626" w:themeColor="text1" w:themeTint="D9"/>
                            <w:sz w:val="12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315076" w:rsidRPr="00B9181E" w:rsidRDefault="00315076" w:rsidP="00D276B9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595959" w:themeColor="text1" w:themeTint="A6"/>
                            <w:sz w:val="2"/>
                          </w:rPr>
                        </w:pPr>
                      </w:p>
                    </w:tc>
                  </w:tr>
                </w:tbl>
                <w:p w:rsidR="00A34C4E" w:rsidRPr="001D5A09" w:rsidRDefault="00A34C4E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959" w:themeColor="text1" w:themeTint="A6"/>
                    </w:rPr>
                  </w:pPr>
                </w:p>
              </w:tc>
            </w:tr>
          </w:tbl>
          <w:p w:rsidR="00FC4A7C" w:rsidRPr="001D5A09" w:rsidRDefault="00FC4A7C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315076" w:rsidRPr="001D5A09" w:rsidTr="002D44B0">
        <w:tc>
          <w:tcPr>
            <w:tcW w:w="10682" w:type="dxa"/>
            <w:gridSpan w:val="3"/>
          </w:tcPr>
          <w:p w:rsidR="00127CC6" w:rsidRDefault="00127CC6" w:rsidP="00724FA4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22"/>
                <w:szCs w:val="16"/>
              </w:rPr>
            </w:pPr>
          </w:p>
          <w:p w:rsidR="0010250F" w:rsidRPr="00AC65E8" w:rsidRDefault="0010250F" w:rsidP="00724FA4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22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6A48BD" w:rsidRPr="001D5A09" w:rsidTr="00F00541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A48BD" w:rsidRPr="00A55711" w:rsidRDefault="006A48BD" w:rsidP="00724FA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Summary</w:t>
                  </w:r>
                </w:p>
              </w:tc>
            </w:tr>
            <w:tr w:rsidR="006A48BD" w:rsidRPr="001D5A09" w:rsidTr="00F00541">
              <w:trPr>
                <w:trHeight w:val="1315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D0805" w:rsidRPr="008D67E2" w:rsidRDefault="002D0805" w:rsidP="00724FA4">
                  <w:pPr>
                    <w:tabs>
                      <w:tab w:val="left" w:pos="4487"/>
                    </w:tabs>
                    <w:spacing w:after="0" w:line="240" w:lineRule="auto"/>
                    <w:rPr>
                      <w:rFonts w:ascii="Arial" w:hAnsi="Arial" w:cs="Arial"/>
                      <w:color w:val="595959" w:themeColor="text1" w:themeTint="A6"/>
                      <w:sz w:val="12"/>
                    </w:rPr>
                  </w:pPr>
                </w:p>
                <w:p w:rsidR="008A7220" w:rsidRPr="00BA13B8" w:rsidRDefault="00674AB7" w:rsidP="00BA13B8">
                  <w:pPr>
                    <w:numPr>
                      <w:ilvl w:val="0"/>
                      <w:numId w:val="22"/>
                    </w:numPr>
                    <w:tabs>
                      <w:tab w:val="left" w:pos="591"/>
                    </w:tabs>
                    <w:suppressAutoHyphens/>
                    <w:spacing w:before="0" w:after="0" w:line="360" w:lineRule="auto"/>
                    <w:ind w:left="270" w:right="-547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</w:rPr>
                    <w:t>6</w:t>
                  </w:r>
                  <w:r w:rsidR="001A77D7">
                    <w:rPr>
                      <w:rFonts w:ascii="Arial" w:hAnsi="Arial" w:cs="Arial"/>
                      <w:b/>
                      <w:color w:val="595959" w:themeColor="text1" w:themeTint="A6"/>
                    </w:rPr>
                    <w:t>+</w:t>
                  </w:r>
                  <w:r w:rsidR="00F77B8F">
                    <w:rPr>
                      <w:rFonts w:ascii="Arial" w:hAnsi="Arial" w:cs="Arial"/>
                      <w:color w:val="595959" w:themeColor="text1" w:themeTint="A6"/>
                    </w:rPr>
                    <w:t xml:space="preserve">years </w:t>
                  </w:r>
                  <w:r w:rsidR="00F77B8F" w:rsidRPr="008A7220">
                    <w:rPr>
                      <w:rFonts w:ascii="Arial" w:hAnsi="Arial" w:cs="Arial"/>
                      <w:color w:val="595959" w:themeColor="text1" w:themeTint="A6"/>
                    </w:rPr>
                    <w:t>of hands on experience in Design &amp; Engineering related activities.</w:t>
                  </w:r>
                </w:p>
                <w:p w:rsidR="00BA13B8" w:rsidRDefault="00BA13B8" w:rsidP="008A722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Involed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in 3D Factory build </w:t>
                  </w:r>
                  <w:r w:rsidR="007E1FBC">
                    <w:rPr>
                      <w:rFonts w:ascii="Arial" w:hAnsi="Arial" w:cs="Arial"/>
                      <w:color w:val="595959" w:themeColor="text1" w:themeTint="A6"/>
                    </w:rPr>
                    <w:t>with FORD Standards.</w:t>
                  </w:r>
                </w:p>
                <w:p w:rsidR="00213D80" w:rsidRPr="008A7220" w:rsidRDefault="00213D80" w:rsidP="008A722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Involved in brownfield Layout Development</w:t>
                  </w:r>
                </w:p>
                <w:p w:rsidR="008A7220" w:rsidRDefault="008A7220" w:rsidP="008A722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G</w:t>
                  </w:r>
                  <w:r w:rsidR="00BA13B8">
                    <w:rPr>
                      <w:rFonts w:ascii="Arial" w:hAnsi="Arial" w:cs="Arial"/>
                      <w:color w:val="595959" w:themeColor="text1" w:themeTint="A6"/>
                    </w:rPr>
                    <w:t xml:space="preserve">ot appreciation from customer to reducing the time from 128 Hrs to 24 Hrs using RPA in </w:t>
                  </w:r>
                  <w:proofErr w:type="spellStart"/>
                  <w:r w:rsidR="00BA13B8">
                    <w:rPr>
                      <w:rFonts w:ascii="Arial" w:hAnsi="Arial" w:cs="Arial"/>
                      <w:color w:val="595959" w:themeColor="text1" w:themeTint="A6"/>
                    </w:rPr>
                    <w:t>Intosite</w:t>
                  </w:r>
                  <w:proofErr w:type="spellEnd"/>
                </w:p>
                <w:p w:rsidR="00213D80" w:rsidRDefault="00213D80" w:rsidP="00213D8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Involved in Reverse Engineering and VA/VE</w:t>
                  </w: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 xml:space="preserve"> activities.</w:t>
                  </w:r>
                </w:p>
                <w:p w:rsidR="00213D80" w:rsidRPr="00213D80" w:rsidRDefault="00213D80" w:rsidP="00213D8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Involved in Benchmarking.</w:t>
                  </w:r>
                </w:p>
                <w:p w:rsidR="008A7220" w:rsidRPr="008A7220" w:rsidRDefault="008A7220" w:rsidP="008A722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 xml:space="preserve">Better knowledge towards </w:t>
                  </w:r>
                  <w:r w:rsidR="00DD35D3">
                    <w:rPr>
                      <w:rFonts w:ascii="Arial" w:hAnsi="Arial" w:cs="Arial"/>
                      <w:color w:val="595959" w:themeColor="text1" w:themeTint="A6"/>
                    </w:rPr>
                    <w:t>Enclosures, Mechanical connectors</w:t>
                  </w: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.</w:t>
                  </w:r>
                </w:p>
                <w:p w:rsidR="00FC4A7C" w:rsidRDefault="00972994" w:rsidP="009A4A07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A</w:t>
                  </w:r>
                  <w:r w:rsidR="009A4A07" w:rsidRPr="009A4A07">
                    <w:rPr>
                      <w:rFonts w:ascii="Arial" w:hAnsi="Arial" w:cs="Arial"/>
                      <w:color w:val="595959" w:themeColor="text1" w:themeTint="A6"/>
                    </w:rPr>
                    <w:t>warded Hubbell innovation award New product development for solar panel</w:t>
                  </w:r>
                  <w:r w:rsidR="00AB2400">
                    <w:rPr>
                      <w:rFonts w:ascii="Arial" w:hAnsi="Arial" w:cs="Arial"/>
                      <w:color w:val="595959" w:themeColor="text1" w:themeTint="A6"/>
                    </w:rPr>
                    <w:t xml:space="preserve"> clamp</w:t>
                  </w:r>
                  <w:r w:rsidR="00452F9C">
                    <w:rPr>
                      <w:rFonts w:ascii="Arial" w:hAnsi="Arial" w:cs="Arial"/>
                      <w:color w:val="595959" w:themeColor="text1" w:themeTint="A6"/>
                    </w:rPr>
                    <w:t>s</w:t>
                  </w:r>
                  <w:r w:rsidR="009A4A07" w:rsidRPr="009A4A07">
                    <w:rPr>
                      <w:rFonts w:ascii="Arial" w:hAnsi="Arial" w:cs="Arial"/>
                      <w:color w:val="595959" w:themeColor="text1" w:themeTint="A6"/>
                    </w:rPr>
                    <w:t>.</w:t>
                  </w:r>
                </w:p>
                <w:p w:rsidR="003A7B19" w:rsidRPr="003A7B19" w:rsidRDefault="003A7B19" w:rsidP="003A7B19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Good communication and interpersonal skills.</w:t>
                  </w:r>
                </w:p>
                <w:p w:rsidR="003A7B19" w:rsidRPr="001D5A09" w:rsidRDefault="003A7B19" w:rsidP="009A4A07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Have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a</w:t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</w:rPr>
                    <w:t xml:space="preserve"> B1/B2 Visa</w:t>
                  </w: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 xml:space="preserve"> (US) Valid till July-202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>5</w:t>
                  </w:r>
                </w:p>
              </w:tc>
            </w:tr>
          </w:tbl>
          <w:p w:rsidR="0010250F" w:rsidRPr="00AC65E8" w:rsidRDefault="0010250F" w:rsidP="00724FA4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24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E00A7E" w:rsidRPr="001D5A09" w:rsidTr="003E0002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00A7E" w:rsidRPr="00A55711" w:rsidRDefault="0097024F" w:rsidP="003E000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97024F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Mechanical Software/Tool Proficiency</w:t>
                  </w:r>
                </w:p>
              </w:tc>
            </w:tr>
            <w:tr w:rsidR="00E00A7E" w:rsidRPr="001D5A09" w:rsidTr="003E0002">
              <w:trPr>
                <w:trHeight w:val="1315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53A25" w:rsidRDefault="00753A25" w:rsidP="00753A25">
                  <w:pPr>
                    <w:spacing w:before="0"/>
                    <w:ind w:left="72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  <w:p w:rsidR="00753A25" w:rsidRDefault="00753A25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Factory Design Suite</w:t>
                  </w:r>
                  <w:r w:rsidR="0072562A">
                    <w:rPr>
                      <w:rFonts w:ascii="Arial" w:hAnsi="Arial" w:cs="Arial"/>
                      <w:color w:val="595959" w:themeColor="text1" w:themeTint="A6"/>
                    </w:rPr>
                    <w:t xml:space="preserve"> 2016</w:t>
                  </w:r>
                </w:p>
                <w:p w:rsidR="0072562A" w:rsidRPr="0097024F" w:rsidRDefault="0072562A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7024F">
                    <w:rPr>
                      <w:rFonts w:ascii="Arial" w:hAnsi="Arial" w:cs="Arial"/>
                      <w:color w:val="595959" w:themeColor="text1" w:themeTint="A6"/>
                    </w:rPr>
                    <w:t>Autodesk INVENTOR 201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>6</w:t>
                  </w:r>
                  <w:bookmarkStart w:id="0" w:name="_GoBack"/>
                  <w:bookmarkEnd w:id="0"/>
                </w:p>
                <w:p w:rsidR="0072562A" w:rsidRPr="0072562A" w:rsidRDefault="0072562A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7024F">
                    <w:rPr>
                      <w:rFonts w:ascii="Arial" w:hAnsi="Arial" w:cs="Arial"/>
                      <w:color w:val="595959" w:themeColor="text1" w:themeTint="A6"/>
                    </w:rPr>
                    <w:t>Pro-E/Creo (Intra LINK)</w:t>
                  </w:r>
                </w:p>
                <w:p w:rsidR="00753A25" w:rsidRPr="00753A25" w:rsidRDefault="00753A25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 xml:space="preserve">Autodesk </w:t>
                  </w:r>
                  <w:proofErr w:type="spellStart"/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ReCap</w:t>
                  </w:r>
                  <w:proofErr w:type="spellEnd"/>
                  <w:r w:rsidR="0072562A">
                    <w:rPr>
                      <w:rFonts w:ascii="Arial" w:hAnsi="Arial" w:cs="Arial"/>
                      <w:color w:val="595959" w:themeColor="text1" w:themeTint="A6"/>
                    </w:rPr>
                    <w:t xml:space="preserve"> 2016</w:t>
                  </w:r>
                </w:p>
                <w:p w:rsidR="00260620" w:rsidRPr="00260620" w:rsidRDefault="00753A25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proofErr w:type="spellStart"/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Autosesk</w:t>
                  </w:r>
                  <w:proofErr w:type="spellEnd"/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Navisworks</w:t>
                  </w:r>
                  <w:proofErr w:type="spellEnd"/>
                  <w:r w:rsidR="0072562A">
                    <w:rPr>
                      <w:rFonts w:ascii="Arial" w:hAnsi="Arial" w:cs="Arial"/>
                      <w:color w:val="595959" w:themeColor="text1" w:themeTint="A6"/>
                    </w:rPr>
                    <w:t xml:space="preserve"> manage 2016</w:t>
                  </w:r>
                </w:p>
                <w:p w:rsidR="007E1FBC" w:rsidRPr="007E1FBC" w:rsidRDefault="007E1FBC" w:rsidP="007E1FBC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proofErr w:type="spellStart"/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FactoryCAD</w:t>
                  </w:r>
                  <w:proofErr w:type="spellEnd"/>
                </w:p>
                <w:p w:rsidR="0097024F" w:rsidRDefault="0097024F" w:rsidP="0097024F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7024F">
                    <w:rPr>
                      <w:rFonts w:ascii="Arial" w:hAnsi="Arial" w:cs="Arial"/>
                      <w:color w:val="595959" w:themeColor="text1" w:themeTint="A6"/>
                    </w:rPr>
                    <w:t>Auto CAD 2014</w:t>
                  </w:r>
                </w:p>
                <w:p w:rsidR="0072562A" w:rsidRPr="0072562A" w:rsidRDefault="00DE18CD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Autodesk Vault</w:t>
                  </w:r>
                  <w:r w:rsidR="00A4290C">
                    <w:rPr>
                      <w:rFonts w:ascii="Arial" w:hAnsi="Arial" w:cs="Arial"/>
                      <w:color w:val="595959" w:themeColor="text1" w:themeTint="A6"/>
                    </w:rPr>
                    <w:t xml:space="preserve"> PDM</w:t>
                  </w:r>
                </w:p>
                <w:p w:rsidR="0072562A" w:rsidRDefault="0072562A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Teamcenter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VisMockup</w:t>
                  </w:r>
                  <w:proofErr w:type="spellEnd"/>
                </w:p>
                <w:p w:rsidR="0072562A" w:rsidRDefault="0072562A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TeamCenter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SIEMENS PLM</w:t>
                  </w:r>
                </w:p>
                <w:p w:rsidR="0072562A" w:rsidRDefault="0072562A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Intosite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SIEMENS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Webbased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PLM</w:t>
                  </w:r>
                </w:p>
                <w:p w:rsidR="0072562A" w:rsidRDefault="0072562A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Agile PL</w:t>
                  </w:r>
                  <w:r w:rsidRPr="0097024F">
                    <w:rPr>
                      <w:rFonts w:ascii="Arial" w:hAnsi="Arial" w:cs="Arial"/>
                      <w:color w:val="595959" w:themeColor="text1" w:themeTint="A6"/>
                    </w:rPr>
                    <w:t>M</w:t>
                  </w:r>
                </w:p>
                <w:p w:rsidR="0072562A" w:rsidRPr="0072562A" w:rsidRDefault="0072562A" w:rsidP="0072562A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Matrix PLM</w:t>
                  </w:r>
                </w:p>
                <w:p w:rsidR="007E1FBC" w:rsidRDefault="007E1FBC" w:rsidP="0063418C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UI Path Studio </w:t>
                  </w:r>
                  <w:r w:rsidRPr="007E1FBC">
                    <w:rPr>
                      <w:rFonts w:ascii="Arial" w:hAnsi="Arial" w:cs="Arial"/>
                      <w:b/>
                      <w:color w:val="595959" w:themeColor="text1" w:themeTint="A6"/>
                    </w:rPr>
                    <w:t>RPA</w:t>
                  </w:r>
                </w:p>
                <w:p w:rsidR="00E00A7E" w:rsidRPr="00F627BC" w:rsidRDefault="00E00A7E" w:rsidP="003E0002">
                  <w:pPr>
                    <w:tabs>
                      <w:tab w:val="left" w:pos="4487"/>
                    </w:tabs>
                    <w:spacing w:after="0" w:line="240" w:lineRule="auto"/>
                    <w:rPr>
                      <w:rFonts w:ascii="Arial" w:hAnsi="Arial" w:cs="Arial"/>
                      <w:color w:val="595959" w:themeColor="text1" w:themeTint="A6"/>
                      <w:sz w:val="12"/>
                    </w:rPr>
                  </w:pPr>
                </w:p>
              </w:tc>
            </w:tr>
          </w:tbl>
          <w:p w:rsidR="00315076" w:rsidRPr="001D5A09" w:rsidRDefault="00315076" w:rsidP="00724FA4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315076" w:rsidRPr="001D5A09" w:rsidTr="002D44B0">
        <w:tc>
          <w:tcPr>
            <w:tcW w:w="10682" w:type="dxa"/>
            <w:gridSpan w:val="3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1D5A09" w:rsidTr="00213D8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A55711" w:rsidRDefault="00315076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lastRenderedPageBreak/>
                    <w:t>Education</w:t>
                  </w:r>
                </w:p>
              </w:tc>
            </w:tr>
            <w:tr w:rsidR="00315076" w:rsidRPr="001D5A09" w:rsidTr="00213D8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33BF9" w:rsidRPr="00AC65E8" w:rsidRDefault="00733BF9" w:rsidP="008F1E71">
                  <w:pPr>
                    <w:spacing w:before="0" w:after="0" w:line="240" w:lineRule="auto"/>
                    <w:rPr>
                      <w:color w:val="262626" w:themeColor="text1" w:themeTint="D9"/>
                      <w:sz w:val="18"/>
                    </w:rPr>
                  </w:pPr>
                </w:p>
                <w:tbl>
                  <w:tblPr>
                    <w:tblW w:w="0" w:type="auto"/>
                    <w:tblLook w:val="04A0"/>
                  </w:tblPr>
                  <w:tblGrid>
                    <w:gridCol w:w="2087"/>
                    <w:gridCol w:w="7828"/>
                  </w:tblGrid>
                  <w:tr w:rsidR="003303B1" w:rsidRPr="00A55711" w:rsidTr="00CE445E">
                    <w:trPr>
                      <w:trHeight w:val="246"/>
                    </w:trPr>
                    <w:tc>
                      <w:tcPr>
                        <w:tcW w:w="2087" w:type="dxa"/>
                      </w:tcPr>
                      <w:p w:rsidR="00DB5A85" w:rsidRPr="00A55711" w:rsidRDefault="001776A3" w:rsidP="00D6725E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200</w:t>
                        </w:r>
                        <w:r w:rsidR="00D6725E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7</w:t>
                        </w:r>
                        <w:r w:rsidR="00DB5A85"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 to 20</w:t>
                        </w:r>
                        <w:r w:rsidR="00D6725E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11</w:t>
                        </w:r>
                      </w:p>
                    </w:tc>
                    <w:tc>
                      <w:tcPr>
                        <w:tcW w:w="7828" w:type="dxa"/>
                      </w:tcPr>
                      <w:p w:rsidR="00DB5A85" w:rsidRPr="00A55711" w:rsidRDefault="001776A3" w:rsidP="00F33A6A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Bachelor Degree </w:t>
                        </w:r>
                        <w:r w:rsidR="00DB5A85"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in </w:t>
                        </w:r>
                        <w:r w:rsidR="00D6725E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Mechanical</w:t>
                        </w:r>
                        <w:r w:rsidR="009C16AE"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 Engineering </w:t>
                        </w:r>
                        <w:r w:rsidR="009C16AE" w:rsidRPr="00A55711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>(First Class)</w:t>
                        </w:r>
                        <w:r w:rsidR="00D6725E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 xml:space="preserve">   -  7.9</w:t>
                        </w:r>
                        <w:r w:rsidR="00706B13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>5</w:t>
                        </w:r>
                        <w:r w:rsidR="00D6725E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 xml:space="preserve"> (CGPA)</w:t>
                        </w:r>
                      </w:p>
                      <w:p w:rsidR="00DB5A85" w:rsidRPr="00A55711" w:rsidRDefault="00DD35D3" w:rsidP="00DD35D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proofErr w:type="spellStart"/>
                        <w:r w:rsidRPr="00DD35D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Jayam</w:t>
                        </w:r>
                        <w:proofErr w:type="spellEnd"/>
                        <w:r w:rsidRPr="00DD35D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College of Engineering &amp;Technology </w:t>
                        </w:r>
                        <w:r w:rsidR="00FA7B5B"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,</w:t>
                        </w:r>
                        <w:r w:rsidR="001776A3"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Anna </w:t>
                        </w:r>
                        <w:r w:rsidR="007656D1"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University</w:t>
                        </w:r>
                        <w:r w:rsidR="00D6725E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-Coimbatore</w:t>
                        </w:r>
                      </w:p>
                    </w:tc>
                  </w:tr>
                  <w:tr w:rsidR="003303B1" w:rsidRPr="00A55711" w:rsidTr="00CE445E">
                    <w:trPr>
                      <w:trHeight w:val="246"/>
                    </w:trPr>
                    <w:tc>
                      <w:tcPr>
                        <w:tcW w:w="2087" w:type="dxa"/>
                      </w:tcPr>
                      <w:p w:rsidR="00DB5A85" w:rsidRPr="00A55711" w:rsidRDefault="00D6725E" w:rsidP="00D276B9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2005</w:t>
                        </w:r>
                        <w:r w:rsidR="00DB5A85"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 to </w:t>
                        </w: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2007</w:t>
                        </w:r>
                      </w:p>
                    </w:tc>
                    <w:tc>
                      <w:tcPr>
                        <w:tcW w:w="7828" w:type="dxa"/>
                      </w:tcPr>
                      <w:p w:rsidR="00DB5A85" w:rsidRPr="00706B13" w:rsidRDefault="007656D1" w:rsidP="00706B1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Higher Secondary Education </w:t>
                        </w:r>
                        <w:r w:rsidR="00706B13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>– 76.25</w:t>
                        </w:r>
                        <w:r w:rsidR="00D6725E" w:rsidRPr="00D6725E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 xml:space="preserve"> %</w:t>
                        </w:r>
                      </w:p>
                      <w:p w:rsidR="00DB5A85" w:rsidRPr="00A55711" w:rsidRDefault="00706B13" w:rsidP="007656D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P.D.R.V Matric. </w:t>
                        </w:r>
                        <w:smartTag w:uri="urn:schemas-microsoft-com:office:smarttags" w:element="PlaceName">
                          <w:r w:rsidRPr="00706B13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Hr. Sec.</w:t>
                          </w:r>
                        </w:smartTag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School, </w:t>
                        </w:r>
                        <w:proofErr w:type="spellStart"/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Harur</w:t>
                        </w:r>
                        <w:proofErr w:type="spellEnd"/>
                        <w:r w:rsidR="001776A3"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, Tamil Nadu</w:t>
                        </w:r>
                        <w:r w:rsidR="007656D1"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, India</w:t>
                        </w:r>
                      </w:p>
                    </w:tc>
                  </w:tr>
                  <w:tr w:rsidR="003303B1" w:rsidRPr="00A55711" w:rsidTr="00CE445E">
                    <w:trPr>
                      <w:trHeight w:val="998"/>
                    </w:trPr>
                    <w:tc>
                      <w:tcPr>
                        <w:tcW w:w="2087" w:type="dxa"/>
                      </w:tcPr>
                      <w:p w:rsidR="00DB5A85" w:rsidRPr="00A55711" w:rsidRDefault="001776A3" w:rsidP="00D6725E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200</w:t>
                        </w:r>
                        <w:r w:rsidR="00D6725E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5</w:t>
                        </w:r>
                      </w:p>
                    </w:tc>
                    <w:tc>
                      <w:tcPr>
                        <w:tcW w:w="7828" w:type="dxa"/>
                      </w:tcPr>
                      <w:p w:rsidR="00DB5A85" w:rsidRPr="00A55711" w:rsidRDefault="00012F0D" w:rsidP="00D276B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State</w:t>
                        </w:r>
                        <w:r w:rsidR="007656D1"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 Board of Secondary Education</w:t>
                        </w:r>
                        <w:r w:rsidR="00706B13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>- 68.60</w:t>
                        </w:r>
                        <w:r w:rsidR="00D6725E" w:rsidRPr="00D6725E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 xml:space="preserve"> %</w:t>
                        </w:r>
                      </w:p>
                      <w:p w:rsidR="00D43541" w:rsidRPr="00A55711" w:rsidRDefault="00706B13" w:rsidP="001776A3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P.D.R.V Matric. </w:t>
                        </w:r>
                        <w:smartTag w:uri="urn:schemas-microsoft-com:office:smarttags" w:element="PlaceName">
                          <w:r w:rsidRPr="00706B13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Hr. Sec.</w:t>
                          </w:r>
                        </w:smartTag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School, </w:t>
                        </w:r>
                        <w:proofErr w:type="spellStart"/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Harur</w:t>
                        </w:r>
                        <w:proofErr w:type="spellEnd"/>
                        <w:r w:rsidR="001776A3"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, </w:t>
                        </w:r>
                        <w:r w:rsidR="007656D1"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Tamil Nadu, India</w:t>
                        </w:r>
                      </w:p>
                      <w:p w:rsidR="00CE445E" w:rsidRPr="00AC65E8" w:rsidRDefault="00CE445E" w:rsidP="001776A3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262626" w:themeColor="text1" w:themeTint="D9"/>
                            <w:sz w:val="22"/>
                          </w:rPr>
                        </w:pPr>
                      </w:p>
                    </w:tc>
                  </w:tr>
                </w:tbl>
                <w:p w:rsidR="00315076" w:rsidRPr="00A55711" w:rsidRDefault="00315076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</w:p>
              </w:tc>
            </w:tr>
          </w:tbl>
          <w:p w:rsidR="008D67E2" w:rsidRPr="001D5A09" w:rsidRDefault="008D67E2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315076" w:rsidRPr="001D5A09" w:rsidTr="0010250F">
        <w:trPr>
          <w:trHeight w:val="712"/>
        </w:trPr>
        <w:tc>
          <w:tcPr>
            <w:tcW w:w="10682" w:type="dxa"/>
            <w:gridSpan w:val="3"/>
          </w:tcPr>
          <w:tbl>
            <w:tblPr>
              <w:tblW w:w="0" w:type="auto"/>
              <w:tblInd w:w="1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E445E" w:rsidRPr="0027534F" w:rsidTr="00236744">
              <w:trPr>
                <w:trHeight w:val="264"/>
              </w:trPr>
              <w:tc>
                <w:tcPr>
                  <w:tcW w:w="10446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nil"/>
                  </w:tcBorders>
                  <w:shd w:val="clear" w:color="auto" w:fill="FFFFFF" w:themeFill="background1"/>
                </w:tcPr>
                <w:p w:rsidR="00CE445E" w:rsidRPr="0027534F" w:rsidRDefault="00CE445E" w:rsidP="00DF647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</w:p>
              </w:tc>
            </w:tr>
            <w:tr w:rsidR="00637718" w:rsidRPr="0027534F" w:rsidTr="0010250F">
              <w:trPr>
                <w:trHeight w:val="253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37718" w:rsidRPr="0027534F" w:rsidRDefault="00637718" w:rsidP="003E000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27534F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Employment History</w:t>
                  </w:r>
                </w:p>
              </w:tc>
            </w:tr>
            <w:tr w:rsidR="00637718" w:rsidRPr="001D5A09" w:rsidTr="0010250F">
              <w:trPr>
                <w:trHeight w:val="758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37718" w:rsidRPr="008D67E2" w:rsidRDefault="00637718" w:rsidP="003E0002">
                  <w:pPr>
                    <w:tabs>
                      <w:tab w:val="left" w:pos="4487"/>
                    </w:tabs>
                    <w:spacing w:after="0" w:line="240" w:lineRule="auto"/>
                    <w:rPr>
                      <w:rFonts w:ascii="Arial" w:hAnsi="Arial" w:cs="Arial"/>
                      <w:color w:val="595959" w:themeColor="text1" w:themeTint="A6"/>
                      <w:sz w:val="12"/>
                    </w:rPr>
                  </w:pPr>
                </w:p>
                <w:p w:rsidR="004E0C19" w:rsidRPr="004E0C19" w:rsidRDefault="004E0C19" w:rsidP="004E0C19">
                  <w:pPr>
                    <w:pStyle w:val="ListParagraph"/>
                    <w:numPr>
                      <w:ilvl w:val="0"/>
                      <w:numId w:val="28"/>
                    </w:numPr>
                    <w:suppressAutoHyphens/>
                    <w:spacing w:before="0" w:after="0"/>
                    <w:ind w:left="591" w:hanging="425"/>
                    <w:jc w:val="left"/>
                    <w:rPr>
                      <w:rFonts w:ascii="Arial" w:eastAsia="Times New Roman" w:hAnsi="Arial" w:cs="Arial"/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</w:rPr>
                    <w:t>SENIOR DESIGNER at</w:t>
                  </w:r>
                  <w:r w:rsidRPr="004E0C19">
                    <w:rPr>
                      <w:rFonts w:ascii="Arial" w:eastAsia="Times New Roman" w:hAnsi="Arial" w:cs="Arial"/>
                      <w:b/>
                    </w:rPr>
                    <w:t xml:space="preserve"> SATHYAM VENTURES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>August</w:t>
                  </w:r>
                  <w:r>
                    <w:rPr>
                      <w:rFonts w:ascii="Arial" w:eastAsia="Times New Roman" w:hAnsi="Arial" w:cs="Arial"/>
                      <w:i/>
                      <w:u w:val="single"/>
                    </w:rPr>
                    <w:t xml:space="preserve"> 2016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 xml:space="preserve"> – </w:t>
                  </w:r>
                  <w:r>
                    <w:rPr>
                      <w:rFonts w:ascii="Arial" w:eastAsia="Times New Roman" w:hAnsi="Arial" w:cs="Arial"/>
                      <w:i/>
                      <w:u w:val="single"/>
                    </w:rPr>
                    <w:t>Till date</w:t>
                  </w:r>
                </w:p>
                <w:p w:rsidR="004E0C19" w:rsidRDefault="004E0C19" w:rsidP="004E0C19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Satven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 provides comprehensive solutions to the automotive industry that cover a wide range of engineering activities, Full Vehicle Crash, NVH, Durability, Value Analysis / Value Engineering (VA/VE), Dimensional Management, Sourcing, Manufacturing Engineering, myriad non-linear and linear FEA, Competitive Benchmarking, Knowledge Based Engineering (KBE), Computational Fluid Dynamics (CFD) and Multi-Body Dynamics (MBD).</w:t>
                  </w:r>
                </w:p>
                <w:p w:rsidR="004E0C19" w:rsidRDefault="004E0C19" w:rsidP="004E0C19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  <w:p w:rsidR="004E0C19" w:rsidRPr="004B6871" w:rsidRDefault="004E0C19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</w:pPr>
                  <w:r w:rsidRPr="004B6871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Project: </w:t>
                  </w:r>
                  <w:r w:rsidR="0016745C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Work </w:t>
                  </w:r>
                  <w:r w:rsidR="003678F9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S</w:t>
                  </w:r>
                  <w:r w:rsidR="0016745C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tation Readiness.</w:t>
                  </w:r>
                </w:p>
                <w:p w:rsidR="004E0C19" w:rsidRDefault="004E0C19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</w:pPr>
                  <w:r w:rsidRPr="004E0C19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Client: </w:t>
                  </w:r>
                  <w:r w:rsidR="0002565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F</w:t>
                  </w:r>
                  <w:r w:rsidR="00025657" w:rsidRPr="0002565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ord </w:t>
                  </w:r>
                  <w:r w:rsidR="00AE2F9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I</w:t>
                  </w:r>
                  <w:r w:rsidR="00025657" w:rsidRPr="0002565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ndia </w:t>
                  </w:r>
                  <w:r w:rsidR="00AE2F9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P</w:t>
                  </w:r>
                  <w:r w:rsidR="00025657" w:rsidRPr="0002565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vt.ltd</w:t>
                  </w:r>
                  <w:r w:rsidR="00AE2F9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., Chennai.</w:t>
                  </w:r>
                </w:p>
                <w:p w:rsidR="004E0C19" w:rsidRPr="004E0C19" w:rsidRDefault="004E0C19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Team: </w:t>
                  </w:r>
                </w:p>
                <w:p w:rsidR="004E0C19" w:rsidRDefault="004E0C19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shd w:val="clear" w:color="auto" w:fill="FFFFFF"/>
                    </w:rPr>
                    <w:t xml:space="preserve">Duration: </w:t>
                  </w:r>
                  <w:r w:rsidR="00236744">
                    <w:rPr>
                      <w:rFonts w:ascii="Arial" w:eastAsia="Times New Roman" w:hAnsi="Arial" w:cs="Arial"/>
                      <w:shd w:val="clear" w:color="auto" w:fill="FFFFFF"/>
                    </w:rPr>
                    <w:t>1 Year 11 Months</w:t>
                  </w:r>
                </w:p>
                <w:p w:rsidR="004E0C19" w:rsidRDefault="004E0C19" w:rsidP="003678F9">
                  <w:pPr>
                    <w:spacing w:after="0" w:line="300" w:lineRule="auto"/>
                    <w:rPr>
                      <w:rFonts w:ascii="Arial" w:eastAsia="Times New Roman" w:hAnsi="Arial" w:cs="Arial"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shd w:val="clear" w:color="auto" w:fill="FFFFFF"/>
                    </w:rPr>
                    <w:t>Description:</w:t>
                  </w:r>
                </w:p>
                <w:p w:rsidR="003678F9" w:rsidRPr="003678F9" w:rsidRDefault="008E5FD7" w:rsidP="003678F9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T</w:t>
                  </w:r>
                  <w:r w:rsidR="003678F9" w:rsidRPr="003678F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o assess and improve the situation with Plant Drawings, recommend and implement new procedures at the Vehicle Operations Division. In </w:t>
                  </w:r>
                  <w:r w:rsidR="003678F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two years</w:t>
                  </w:r>
                  <w:r w:rsidR="003678F9" w:rsidRPr="003678F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, major changes have been implemented for CAD Standards, Librariesand 3D Plant Layout</w:t>
                  </w:r>
                  <w:r w:rsidR="00025657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.</w:t>
                  </w:r>
                </w:p>
                <w:p w:rsidR="00753A25" w:rsidRDefault="00753A25" w:rsidP="00753A25">
                  <w:pPr>
                    <w:suppressAutoHyphens/>
                    <w:spacing w:before="0" w:after="0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</w:p>
                <w:p w:rsidR="00753A25" w:rsidRPr="00753A25" w:rsidRDefault="00753A25" w:rsidP="00753A25">
                  <w:pPr>
                    <w:suppressAutoHyphens/>
                    <w:spacing w:before="0" w:after="0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753A25">
                    <w:rPr>
                      <w:rFonts w:ascii="Arial" w:eastAsia="Times New Roman" w:hAnsi="Arial" w:cs="Arial"/>
                      <w:b/>
                      <w:color w:val="000000"/>
                    </w:rPr>
                    <w:t>Roles and Responsibilities:</w:t>
                  </w:r>
                </w:p>
                <w:p w:rsidR="00213D80" w:rsidRDefault="00213D80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Check </w:t>
                  </w:r>
                  <w:r w:rsidR="004252E1">
                    <w:rPr>
                      <w:rFonts w:ascii="Arial" w:hAnsi="Arial" w:cs="Arial"/>
                      <w:color w:val="000000"/>
                    </w:rPr>
                    <w:t xml:space="preserve">the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Point cloud data Quality(Coordinates,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Desity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&amp; Overlapping)</w:t>
                  </w:r>
                </w:p>
                <w:p w:rsidR="00236744" w:rsidRDefault="00236744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4252E1" w:rsidRDefault="00213D80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 xml:space="preserve">evelop 3D models using Point cloud data </w:t>
                  </w:r>
                  <w:r w:rsidR="004252E1">
                    <w:rPr>
                      <w:rFonts w:ascii="Arial" w:hAnsi="Arial" w:cs="Arial"/>
                      <w:color w:val="000000"/>
                    </w:rPr>
                    <w:t>with FORD Standards.</w:t>
                  </w:r>
                </w:p>
                <w:p w:rsidR="004252E1" w:rsidRPr="004252E1" w:rsidRDefault="004252E1" w:rsidP="004252E1">
                  <w:pPr>
                    <w:pStyle w:val="ListParagraph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4252E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>ublishing the CAD into Library using FDS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with FORD Layer Standards.</w:t>
                  </w:r>
                </w:p>
                <w:p w:rsidR="00236744" w:rsidRPr="00753A25" w:rsidRDefault="00236744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213D80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 xml:space="preserve">evelop 3D Factory and 2D layout </w:t>
                  </w:r>
                  <w:r>
                    <w:rPr>
                      <w:rFonts w:ascii="Arial" w:hAnsi="Arial" w:cs="Arial"/>
                      <w:color w:val="000000"/>
                    </w:rPr>
                    <w:t>with FORD Standards.</w:t>
                  </w:r>
                </w:p>
                <w:p w:rsidR="00236744" w:rsidRPr="00753A25" w:rsidRDefault="00236744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213D80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U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>pload the 3D Factory</w:t>
                  </w:r>
                  <w:r w:rsidR="004252E1">
                    <w:rPr>
                      <w:rFonts w:ascii="Arial" w:hAnsi="Arial" w:cs="Arial"/>
                      <w:color w:val="000000"/>
                    </w:rPr>
                    <w:t xml:space="preserve"> Layout Line and Station wise 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 xml:space="preserve">into </w:t>
                  </w:r>
                  <w:proofErr w:type="spellStart"/>
                  <w:r w:rsidR="00753A25" w:rsidRPr="00753A25">
                    <w:rPr>
                      <w:rFonts w:ascii="Arial" w:hAnsi="Arial" w:cs="Arial"/>
                      <w:color w:val="000000"/>
                    </w:rPr>
                    <w:t>Teamcenter</w:t>
                  </w:r>
                  <w:proofErr w:type="spellEnd"/>
                  <w:r w:rsidR="0072562A">
                    <w:rPr>
                      <w:rFonts w:ascii="Arial" w:hAnsi="Arial" w:cs="Arial"/>
                      <w:color w:val="000000"/>
                    </w:rPr>
                    <w:t xml:space="preserve"> for </w:t>
                  </w:r>
                  <w:proofErr w:type="spellStart"/>
                  <w:r w:rsidR="0072562A">
                    <w:rPr>
                      <w:rFonts w:ascii="Arial" w:hAnsi="Arial" w:cs="Arial"/>
                      <w:color w:val="000000"/>
                    </w:rPr>
                    <w:t>assement</w:t>
                  </w:r>
                  <w:proofErr w:type="spellEnd"/>
                  <w:r w:rsidR="0072562A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236744" w:rsidRPr="00753A25" w:rsidRDefault="00236744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213D80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>ake Clash test in Navisworks</w:t>
                  </w:r>
                  <w:r w:rsidR="0072562A">
                    <w:rPr>
                      <w:rFonts w:ascii="Arial" w:hAnsi="Arial" w:cs="Arial"/>
                      <w:color w:val="000000"/>
                    </w:rPr>
                    <w:t xml:space="preserve"> manage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 xml:space="preserve"> with 3D car model.</w:t>
                  </w:r>
                </w:p>
                <w:p w:rsidR="004252E1" w:rsidRPr="004252E1" w:rsidRDefault="004252E1" w:rsidP="004252E1">
                  <w:pPr>
                    <w:pStyle w:val="ListParagraph"/>
                    <w:rPr>
                      <w:rFonts w:ascii="Arial" w:hAnsi="Arial" w:cs="Arial"/>
                      <w:color w:val="000000"/>
                    </w:rPr>
                  </w:pPr>
                </w:p>
                <w:p w:rsidR="004252E1" w:rsidRDefault="004252E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Create Walk through video to present higher management review.</w:t>
                  </w:r>
                </w:p>
                <w:p w:rsidR="00236744" w:rsidRPr="00753A25" w:rsidRDefault="00236744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213D80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U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 xml:space="preserve">pload 3D CAD, Panoramic image and Laser scan link in </w:t>
                  </w:r>
                  <w:proofErr w:type="spellStart"/>
                  <w:r w:rsidR="00753A25" w:rsidRPr="00753A25">
                    <w:rPr>
                      <w:rFonts w:ascii="Arial" w:hAnsi="Arial" w:cs="Arial"/>
                      <w:color w:val="000000"/>
                    </w:rPr>
                    <w:t>Intosite</w:t>
                  </w:r>
                  <w:proofErr w:type="spellEnd"/>
                  <w:r w:rsidR="00753A25" w:rsidRPr="00753A25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236744" w:rsidRPr="00753A25" w:rsidRDefault="00236744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236744" w:rsidRDefault="00213D80" w:rsidP="004252E1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U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 xml:space="preserve">pload </w:t>
                  </w:r>
                  <w:r w:rsidR="004252E1">
                    <w:rPr>
                      <w:rFonts w:ascii="Arial" w:hAnsi="Arial" w:cs="Arial"/>
                      <w:color w:val="000000"/>
                    </w:rPr>
                    <w:t>t</w:t>
                  </w:r>
                  <w:r w:rsidR="00753A25" w:rsidRPr="00753A25">
                    <w:rPr>
                      <w:rFonts w:ascii="Arial" w:hAnsi="Arial" w:cs="Arial"/>
                      <w:color w:val="000000"/>
                    </w:rPr>
                    <w:t>he CAD's and 3D Factory in Autodesk Vault.</w:t>
                  </w:r>
                </w:p>
                <w:p w:rsidR="004252E1" w:rsidRPr="004252E1" w:rsidRDefault="004252E1" w:rsidP="004252E1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213D80" w:rsidRDefault="00213D80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Supporting to Methods tea</w:t>
                  </w:r>
                  <w:r w:rsidR="00857C6C">
                    <w:rPr>
                      <w:rFonts w:ascii="Arial" w:hAnsi="Arial" w:cs="Arial"/>
                      <w:color w:val="000000"/>
                    </w:rPr>
                    <w:t xml:space="preserve">m to implement the </w:t>
                  </w:r>
                  <w:r w:rsidR="004252E1">
                    <w:rPr>
                      <w:rFonts w:ascii="Arial" w:hAnsi="Arial" w:cs="Arial"/>
                      <w:color w:val="000000"/>
                    </w:rPr>
                    <w:t>process</w:t>
                  </w:r>
                  <w:r w:rsidR="00857C6C">
                    <w:rPr>
                      <w:rFonts w:ascii="Arial" w:hAnsi="Arial" w:cs="Arial"/>
                      <w:color w:val="000000"/>
                    </w:rPr>
                    <w:t xml:space="preserve"> globally. </w:t>
                  </w:r>
                </w:p>
                <w:p w:rsidR="00236744" w:rsidRDefault="00236744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857C6C" w:rsidRDefault="00857C6C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Responsible to train the new resources to improve their skill sets.</w:t>
                  </w:r>
                </w:p>
                <w:p w:rsidR="004252E1" w:rsidRPr="004252E1" w:rsidRDefault="004252E1" w:rsidP="004252E1">
                  <w:pPr>
                    <w:pStyle w:val="ListParagraph"/>
                    <w:rPr>
                      <w:rFonts w:ascii="Arial" w:hAnsi="Arial" w:cs="Arial"/>
                      <w:color w:val="000000"/>
                    </w:rPr>
                  </w:pPr>
                </w:p>
                <w:p w:rsidR="004252E1" w:rsidRDefault="004252E1" w:rsidP="004252E1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Conduct meeting with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counter part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to review the Lines.</w:t>
                  </w:r>
                </w:p>
                <w:p w:rsidR="004252E1" w:rsidRDefault="004252E1" w:rsidP="004252E1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4252E1" w:rsidRDefault="004252E1" w:rsidP="004252E1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Lead </w:t>
                  </w:r>
                  <w:r w:rsidR="0072562A">
                    <w:rPr>
                      <w:rFonts w:ascii="Arial" w:hAnsi="Arial" w:cs="Arial"/>
                      <w:color w:val="000000"/>
                    </w:rPr>
                    <w:t>the w</w:t>
                  </w:r>
                  <w:r>
                    <w:rPr>
                      <w:rFonts w:ascii="Arial" w:hAnsi="Arial" w:cs="Arial"/>
                      <w:color w:val="000000"/>
                    </w:rPr>
                    <w:t>eekly meeting to Improv</w:t>
                  </w:r>
                  <w:r w:rsidR="0072562A">
                    <w:rPr>
                      <w:rFonts w:ascii="Arial" w:hAnsi="Arial" w:cs="Arial"/>
                      <w:color w:val="000000"/>
                    </w:rPr>
                    <w:t xml:space="preserve">e </w:t>
                  </w:r>
                  <w:r w:rsidR="008E1A6D">
                    <w:rPr>
                      <w:rFonts w:ascii="Arial" w:hAnsi="Arial" w:cs="Arial"/>
                      <w:color w:val="000000"/>
                    </w:rPr>
                    <w:t>our current process and Efficiency.</w:t>
                  </w:r>
                </w:p>
                <w:p w:rsidR="004252E1" w:rsidRDefault="004252E1" w:rsidP="004252E1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857C6C" w:rsidRPr="00753A25" w:rsidRDefault="00857C6C" w:rsidP="00857C6C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753A25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shd w:val="clear" w:color="auto" w:fill="FFFFFF"/>
                    </w:rPr>
                  </w:pPr>
                </w:p>
                <w:p w:rsidR="00753A25" w:rsidRPr="00753A25" w:rsidRDefault="00CE445E" w:rsidP="00753A25">
                  <w:pPr>
                    <w:pStyle w:val="ListParagraph"/>
                    <w:numPr>
                      <w:ilvl w:val="0"/>
                      <w:numId w:val="28"/>
                    </w:numPr>
                    <w:suppressAutoHyphens/>
                    <w:spacing w:before="0" w:after="0"/>
                    <w:ind w:left="591" w:hanging="425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4E0C19">
                    <w:rPr>
                      <w:rFonts w:ascii="Arial" w:eastAsia="Times New Roman" w:hAnsi="Arial" w:cs="Arial"/>
                      <w:b/>
                    </w:rPr>
                    <w:lastRenderedPageBreak/>
                    <w:t>ASSOCIATE DESIGN ENGINEER at Hubbell Burndy India</w:t>
                  </w:r>
                  <w:r w:rsidR="00706B13"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>August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 xml:space="preserve"> 201</w:t>
                  </w:r>
                  <w:r w:rsidR="00706B13"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>3</w:t>
                  </w:r>
                  <w:r w:rsidR="004E0C19"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>–August 2016</w:t>
                  </w:r>
                </w:p>
                <w:p w:rsidR="00753A25" w:rsidRPr="00753A25" w:rsidRDefault="00753A25" w:rsidP="00753A25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</w:p>
                <w:p w:rsidR="00CE445E" w:rsidRPr="00CE445E" w:rsidRDefault="00CE445E" w:rsidP="00753A25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CE445E">
                    <w:rPr>
                      <w:rFonts w:ascii="Arial" w:eastAsia="Times New Roman" w:hAnsi="Arial" w:cs="Arial"/>
                      <w:b/>
                      <w:color w:val="000000"/>
                    </w:rPr>
                    <w:t>Roles and Responsibilities:</w:t>
                  </w:r>
                </w:p>
                <w:p w:rsidR="00706B13" w:rsidRPr="00DE385C" w:rsidRDefault="00A72004" w:rsidP="00974B46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Calculations of sheet metal</w:t>
                  </w:r>
                  <w:r w:rsidR="00DF219D">
                    <w:rPr>
                      <w:rFonts w:ascii="Arial" w:hAnsi="Arial" w:cs="Arial"/>
                      <w:color w:val="000000"/>
                    </w:rPr>
                    <w:t xml:space="preserve">to </w:t>
                  </w:r>
                  <w:proofErr w:type="gramStart"/>
                  <w:r w:rsidR="00DF219D">
                    <w:rPr>
                      <w:rFonts w:ascii="Arial" w:hAnsi="Arial" w:cs="Arial"/>
                      <w:color w:val="000000"/>
                    </w:rPr>
                    <w:t xml:space="preserve">design </w:t>
                  </w:r>
                  <w:r w:rsidR="00706B13" w:rsidRPr="00DE385C">
                    <w:rPr>
                      <w:rFonts w:ascii="Arial" w:hAnsi="Arial" w:cs="Arial"/>
                      <w:color w:val="000000"/>
                    </w:rPr>
                    <w:t xml:space="preserve"> Enclosure</w:t>
                  </w:r>
                  <w:r w:rsidR="00DF219D">
                    <w:rPr>
                      <w:rFonts w:ascii="Arial" w:hAnsi="Arial" w:cs="Arial"/>
                      <w:color w:val="000000"/>
                    </w:rPr>
                    <w:t>for</w:t>
                  </w:r>
                  <w:proofErr w:type="gramEnd"/>
                  <w:r w:rsidR="00DF219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06B13" w:rsidRPr="00DE385C">
                    <w:rPr>
                      <w:rFonts w:ascii="Arial" w:hAnsi="Arial" w:cs="Arial"/>
                      <w:color w:val="000000"/>
                    </w:rPr>
                    <w:t>Electrical</w:t>
                  </w:r>
                  <w:r w:rsidR="00DF219D">
                    <w:rPr>
                      <w:rFonts w:ascii="Arial" w:hAnsi="Arial" w:cs="Arial"/>
                      <w:color w:val="000000"/>
                    </w:rPr>
                    <w:t xml:space="preserve"> and Electronic equipments</w:t>
                  </w:r>
                  <w:r w:rsidR="00706B13" w:rsidRPr="00DE385C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706B13" w:rsidRPr="00DE385C" w:rsidRDefault="00706B13" w:rsidP="00974B46">
                  <w:pPr>
                    <w:pStyle w:val="ListParagraph"/>
                    <w:spacing w:after="160" w:line="240" w:lineRule="auto"/>
                    <w:ind w:right="187"/>
                    <w:rPr>
                      <w:rFonts w:ascii="Arial" w:hAnsi="Arial" w:cs="Arial"/>
                    </w:rPr>
                  </w:pPr>
                </w:p>
                <w:p w:rsidR="00706B13" w:rsidRPr="00DE385C" w:rsidRDefault="00706B13" w:rsidP="00974B46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  <w:bCs/>
                    </w:rPr>
                    <w:t>Good ability to read technical drawing &amp; Specifications.</w:t>
                  </w:r>
                  <w:r w:rsidRPr="00DE385C">
                    <w:rPr>
                      <w:rFonts w:ascii="Arial" w:hAnsi="Arial" w:cs="Arial"/>
                    </w:rPr>
                    <w:t xml:space="preserve"> Part of Reverse Engineering  team.</w:t>
                  </w:r>
                </w:p>
                <w:p w:rsidR="00706B13" w:rsidRPr="00DE385C" w:rsidRDefault="00706B13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Create 3D models /Drawings in Autodesk INVENTOR 2016, CREO etc.</w:t>
                  </w:r>
                </w:p>
                <w:p w:rsidR="00706B13" w:rsidRPr="00DE385C" w:rsidRDefault="00706B13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Create Design Documents (Production, Sales, Assembly and Packaging Instructions) for the Physical samples provided by the customer.</w:t>
                  </w:r>
                </w:p>
                <w:p w:rsidR="00706B13" w:rsidRDefault="00DF219D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Support </w:t>
                  </w:r>
                  <w:r w:rsidR="00706B13" w:rsidRPr="00DE385C">
                    <w:rPr>
                      <w:rFonts w:ascii="Arial" w:hAnsi="Arial" w:cs="Arial"/>
                    </w:rPr>
                    <w:t xml:space="preserve"> with vendors</w:t>
                  </w:r>
                  <w:r>
                    <w:rPr>
                      <w:rFonts w:ascii="Arial" w:hAnsi="Arial" w:cs="Arial"/>
                    </w:rPr>
                    <w:t xml:space="preserve"> for </w:t>
                  </w:r>
                  <w:r w:rsidR="00706B13" w:rsidRPr="00DE385C">
                    <w:rPr>
                      <w:rFonts w:ascii="Arial" w:hAnsi="Arial" w:cs="Arial"/>
                    </w:rPr>
                    <w:t xml:space="preserve"> Scanning, CMM, and sourcing team for the detailed Input collection.</w:t>
                  </w:r>
                </w:p>
                <w:p w:rsidR="007A260A" w:rsidRPr="00DE385C" w:rsidRDefault="007909B2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eastAsia="Times New Roman" w:hAnsi="Arial" w:cs="Arial"/>
                      <w:shd w:val="clear" w:color="auto" w:fill="FFFFFF"/>
                    </w:rPr>
                    <w:t>Involved in VA/VEto develop a</w:t>
                  </w:r>
                  <w:r w:rsidRPr="007C7283">
                    <w:rPr>
                      <w:rFonts w:ascii="Arial" w:eastAsia="Times New Roman" w:hAnsi="Arial" w:cs="Arial"/>
                      <w:shd w:val="clear" w:color="auto" w:fill="FFFFFF"/>
                    </w:rPr>
                    <w:t xml:space="preserve"> universal solar clamp for various types of roofing</w:t>
                  </w:r>
                  <w:r>
                    <w:rPr>
                      <w:rFonts w:ascii="Arial" w:eastAsia="Times New Roman" w:hAnsi="Arial" w:cs="Arial"/>
                      <w:shd w:val="clear" w:color="auto" w:fill="FFFFFF"/>
                    </w:rPr>
                    <w:t xml:space="preserve"> in $5.</w:t>
                  </w:r>
                </w:p>
                <w:p w:rsidR="00706B13" w:rsidRPr="00DE385C" w:rsidRDefault="00706B13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As a KAIZEN &amp; cost cutting activity. Perform systematic Manual Measuring for components which are not critical.</w:t>
                  </w:r>
                </w:p>
                <w:p w:rsidR="00706B13" w:rsidRPr="00DE385C" w:rsidRDefault="00706B13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Work on Focus  Request (receive the request and deliver the output within 24 hours)</w:t>
                  </w:r>
                </w:p>
                <w:p w:rsidR="00706B13" w:rsidRPr="00DE385C" w:rsidRDefault="00706B13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Understand customer requiremen</w:t>
                  </w:r>
                  <w:r w:rsidR="00DF219D">
                    <w:rPr>
                      <w:rFonts w:ascii="Arial" w:hAnsi="Arial" w:cs="Arial"/>
                    </w:rPr>
                    <w:t>t and deliver the right output.</w:t>
                  </w:r>
                </w:p>
                <w:p w:rsidR="00706B13" w:rsidRDefault="00706B13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Mail Com</w:t>
                  </w:r>
                  <w:r w:rsidR="00DF219D">
                    <w:rPr>
                      <w:rFonts w:ascii="Arial" w:hAnsi="Arial" w:cs="Arial"/>
                    </w:rPr>
                    <w:t>munication and telephonic c</w:t>
                  </w:r>
                  <w:r w:rsidR="001E219D">
                    <w:rPr>
                      <w:rFonts w:ascii="Arial" w:hAnsi="Arial" w:cs="Arial"/>
                    </w:rPr>
                    <w:t>onversation with customers for</w:t>
                  </w:r>
                  <w:r w:rsidR="00DF219D">
                    <w:rPr>
                      <w:rFonts w:ascii="Arial" w:hAnsi="Arial" w:cs="Arial"/>
                    </w:rPr>
                    <w:t xml:space="preserve"> acquiring the necessary</w:t>
                  </w:r>
                  <w:r w:rsidR="001E219D">
                    <w:rPr>
                      <w:rFonts w:ascii="Arial" w:hAnsi="Arial" w:cs="Arial"/>
                    </w:rPr>
                    <w:t xml:space="preserve"> information</w:t>
                  </w:r>
                </w:p>
                <w:p w:rsidR="008426CF" w:rsidRPr="004E0C19" w:rsidRDefault="00D943AC" w:rsidP="003E0002">
                  <w:pPr>
                    <w:numPr>
                      <w:ilvl w:val="0"/>
                      <w:numId w:val="29"/>
                    </w:numPr>
                    <w:spacing w:before="0" w:after="0" w:line="240" w:lineRule="auto"/>
                    <w:ind w:left="706"/>
                    <w:jc w:val="left"/>
                    <w:rPr>
                      <w:rFonts w:ascii="Arial" w:hAnsi="Arial" w:cs="Arial"/>
                      <w:color w:val="595959"/>
                    </w:rPr>
                  </w:pPr>
                  <w:proofErr w:type="spellStart"/>
                  <w:r w:rsidRPr="004E0C19">
                    <w:rPr>
                      <w:rFonts w:ascii="Arial" w:hAnsi="Arial" w:cs="Arial"/>
                    </w:rPr>
                    <w:t>Implemeting</w:t>
                  </w:r>
                  <w:proofErr w:type="spellEnd"/>
                  <w:r w:rsidRPr="004E0C19">
                    <w:rPr>
                      <w:rFonts w:ascii="Arial" w:hAnsi="Arial" w:cs="Arial"/>
                    </w:rPr>
                    <w:t xml:space="preserve"> 5S in workstation and data management.</w:t>
                  </w:r>
                </w:p>
                <w:p w:rsidR="008426CF" w:rsidRPr="008426CF" w:rsidRDefault="008426CF" w:rsidP="003E0002">
                  <w:pPr>
                    <w:spacing w:before="0" w:after="0" w:line="240" w:lineRule="auto"/>
                    <w:ind w:left="706"/>
                    <w:rPr>
                      <w:rFonts w:ascii="Arial" w:hAnsi="Arial" w:cs="Arial"/>
                      <w:color w:val="595959"/>
                    </w:rPr>
                  </w:pPr>
                </w:p>
                <w:p w:rsidR="00FE457D" w:rsidRDefault="00095588" w:rsidP="009A4A07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Arial" w:hAnsi="Arial" w:cs="Arial"/>
                    </w:rPr>
                  </w:pPr>
                  <w:r w:rsidRPr="009A4A07">
                    <w:rPr>
                      <w:rFonts w:ascii="Arial" w:eastAsia="Times New Roman" w:hAnsi="Arial" w:cs="Arial"/>
                      <w:b/>
                    </w:rPr>
                    <w:t xml:space="preserve">APPLICATION/DESIGN </w:t>
                  </w:r>
                  <w:proofErr w:type="spellStart"/>
                  <w:r w:rsidRPr="009A4A07">
                    <w:rPr>
                      <w:rFonts w:ascii="Arial" w:eastAsia="Times New Roman" w:hAnsi="Arial" w:cs="Arial"/>
                      <w:b/>
                    </w:rPr>
                    <w:t>ENGINEER</w:t>
                  </w:r>
                  <w:r w:rsidR="009A4A07" w:rsidRPr="00DE385C">
                    <w:rPr>
                      <w:rFonts w:ascii="Arial" w:eastAsia="Times New Roman" w:hAnsi="Arial" w:cs="Arial"/>
                      <w:b/>
                    </w:rPr>
                    <w:t>at</w:t>
                  </w:r>
                  <w:proofErr w:type="spellEnd"/>
                  <w:r w:rsidR="009A4A07" w:rsidRPr="00DE385C">
                    <w:rPr>
                      <w:rFonts w:ascii="Arial" w:eastAsia="Times New Roman" w:hAnsi="Arial" w:cs="Arial"/>
                      <w:b/>
                    </w:rPr>
                    <w:t xml:space="preserve"> </w:t>
                  </w:r>
                  <w:proofErr w:type="spellStart"/>
                  <w:r w:rsidR="009A4A07" w:rsidRPr="00DE385C">
                    <w:rPr>
                      <w:rFonts w:ascii="Arial" w:hAnsi="Arial" w:cs="Arial"/>
                      <w:b/>
                    </w:rPr>
                    <w:t>Prothious</w:t>
                  </w:r>
                  <w:proofErr w:type="spellEnd"/>
                  <w:r w:rsidR="009A4A07" w:rsidRPr="00DE385C">
                    <w:rPr>
                      <w:rFonts w:ascii="Arial" w:hAnsi="Arial" w:cs="Arial"/>
                      <w:b/>
                    </w:rPr>
                    <w:t xml:space="preserve"> Engineering Service </w:t>
                  </w:r>
                  <w:proofErr w:type="spellStart"/>
                  <w:r w:rsidR="009A4A07" w:rsidRPr="00DE385C">
                    <w:rPr>
                      <w:rFonts w:ascii="Arial" w:hAnsi="Arial" w:cs="Arial"/>
                      <w:b/>
                    </w:rPr>
                    <w:t>Pvt</w:t>
                  </w:r>
                  <w:proofErr w:type="spellEnd"/>
                  <w:r w:rsidR="009A4A07" w:rsidRPr="00DE385C">
                    <w:rPr>
                      <w:rFonts w:ascii="Arial" w:hAnsi="Arial" w:cs="Arial"/>
                      <w:b/>
                    </w:rPr>
                    <w:t xml:space="preserve"> Ltd.,</w:t>
                  </w:r>
                  <w:r w:rsidR="009A4A07" w:rsidRPr="00DE385C">
                    <w:rPr>
                      <w:rFonts w:ascii="Arial" w:hAnsi="Arial" w:cs="Arial"/>
                    </w:rPr>
                    <w:t xml:space="preserve"> Chennai. </w:t>
                  </w:r>
                </w:p>
                <w:p w:rsidR="009A4A07" w:rsidRPr="00FE457D" w:rsidRDefault="00FE457D" w:rsidP="00FE457D">
                  <w:pPr>
                    <w:pStyle w:val="ListParagraph"/>
                    <w:rPr>
                      <w:rFonts w:ascii="Arial" w:hAnsi="Arial" w:cs="Arial"/>
                      <w:i/>
                      <w:u w:val="single"/>
                    </w:rPr>
                  </w:pPr>
                  <w:r w:rsidRPr="00FE457D">
                    <w:rPr>
                      <w:rFonts w:ascii="Arial" w:hAnsi="Arial" w:cs="Arial"/>
                      <w:i/>
                      <w:u w:val="single"/>
                    </w:rPr>
                    <w:t xml:space="preserve">November </w:t>
                  </w:r>
                  <w:r w:rsidR="009A4A07" w:rsidRPr="00FE457D">
                    <w:rPr>
                      <w:rFonts w:ascii="Arial" w:hAnsi="Arial" w:cs="Arial"/>
                      <w:i/>
                      <w:u w:val="single"/>
                    </w:rPr>
                    <w:t xml:space="preserve">2011 </w:t>
                  </w:r>
                  <w:r w:rsidRPr="00FE457D">
                    <w:rPr>
                      <w:rFonts w:ascii="Arial" w:hAnsi="Arial" w:cs="Arial"/>
                      <w:i/>
                      <w:u w:val="single"/>
                    </w:rPr>
                    <w:t>–</w:t>
                  </w:r>
                  <w:r w:rsidR="009A4A07" w:rsidRPr="00FE457D">
                    <w:rPr>
                      <w:rFonts w:ascii="Arial" w:hAnsi="Arial" w:cs="Arial"/>
                      <w:i/>
                      <w:u w:val="single"/>
                    </w:rPr>
                    <w:t>January 2013</w:t>
                  </w:r>
                </w:p>
                <w:p w:rsidR="00753A25" w:rsidRDefault="00753A25" w:rsidP="00753A25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CE445E">
                    <w:rPr>
                      <w:rFonts w:ascii="Arial" w:eastAsia="Times New Roman" w:hAnsi="Arial" w:cs="Arial"/>
                      <w:b/>
                      <w:color w:val="000000"/>
                    </w:rPr>
                    <w:t>Roles and Responsibilities:</w:t>
                  </w:r>
                </w:p>
                <w:p w:rsidR="00753A25" w:rsidRPr="00CE445E" w:rsidRDefault="00753A25" w:rsidP="00753A25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</w:p>
                <w:p w:rsidR="009A4A07" w:rsidRPr="00DE385C" w:rsidRDefault="009A4A07" w:rsidP="009A4A07">
                  <w:pPr>
                    <w:numPr>
                      <w:ilvl w:val="0"/>
                      <w:numId w:val="30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  <w:bCs/>
                    </w:rPr>
                    <w:t>Provide weekly reports on activity detailing progress against timing</w:t>
                  </w:r>
                </w:p>
                <w:p w:rsidR="009A4A07" w:rsidRPr="00DE385C" w:rsidRDefault="009A4A07" w:rsidP="009A4A07">
                  <w:pPr>
                    <w:numPr>
                      <w:ilvl w:val="0"/>
                      <w:numId w:val="30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bCs/>
                    </w:rPr>
                  </w:pPr>
                  <w:r w:rsidRPr="00DE385C">
                    <w:rPr>
                      <w:rFonts w:ascii="Arial" w:hAnsi="Arial" w:cs="Arial"/>
                      <w:bCs/>
                    </w:rPr>
                    <w:t>Gathered information by talking to other experts, reading engineering literature, and looked at the results if test data on materials and processes. </w:t>
                  </w:r>
                </w:p>
                <w:p w:rsidR="009A4A07" w:rsidRPr="00DE385C" w:rsidRDefault="009A4A07" w:rsidP="009A4A07">
                  <w:pPr>
                    <w:numPr>
                      <w:ilvl w:val="0"/>
                      <w:numId w:val="30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bCs/>
                    </w:rPr>
                  </w:pPr>
                  <w:r w:rsidRPr="00DE385C">
                    <w:rPr>
                      <w:rFonts w:ascii="Arial" w:hAnsi="Arial" w:cs="Arial"/>
                      <w:bCs/>
                    </w:rPr>
                    <w:t xml:space="preserve">Work with cross functional teams to improve the product design </w:t>
                  </w:r>
                </w:p>
                <w:p w:rsidR="00637718" w:rsidRPr="00DE385C" w:rsidRDefault="009A4A07" w:rsidP="00DE385C">
                  <w:pPr>
                    <w:numPr>
                      <w:ilvl w:val="0"/>
                      <w:numId w:val="30"/>
                    </w:numPr>
                    <w:spacing w:before="0" w:after="0" w:line="360" w:lineRule="auto"/>
                    <w:rPr>
                      <w:rFonts w:ascii="Arial" w:hAnsi="Arial" w:cs="Arial"/>
                      <w:bCs/>
                    </w:rPr>
                  </w:pPr>
                  <w:r w:rsidRPr="00DE385C">
                    <w:rPr>
                      <w:rFonts w:ascii="Arial" w:hAnsi="Arial" w:cs="Arial"/>
                    </w:rPr>
                    <w:t>Continuous monitoring of daily routine management activities</w:t>
                  </w:r>
                </w:p>
              </w:tc>
            </w:tr>
          </w:tbl>
          <w:p w:rsidR="00637718" w:rsidRPr="001D5A09" w:rsidRDefault="00637718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CA4EDD" w:rsidRPr="001D5A09" w:rsidTr="002D44B0">
        <w:tc>
          <w:tcPr>
            <w:tcW w:w="10682" w:type="dxa"/>
            <w:gridSpan w:val="3"/>
          </w:tcPr>
          <w:p w:rsidR="008D653C" w:rsidRPr="001D5A09" w:rsidRDefault="008D653C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DE385C" w:rsidRPr="004570C2" w:rsidTr="00B51568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After w:val="1"/>
          <w:wAfter w:w="231" w:type="dxa"/>
        </w:trPr>
        <w:tc>
          <w:tcPr>
            <w:tcW w:w="10451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DE385C" w:rsidRPr="004570C2" w:rsidRDefault="00DE385C" w:rsidP="00B51568">
            <w:pPr>
              <w:spacing w:after="0" w:line="240" w:lineRule="auto"/>
              <w:rPr>
                <w:rFonts w:ascii="Arial" w:hAnsi="Arial" w:cs="Arial"/>
                <w:b/>
                <w:bCs/>
                <w:color w:val="262626" w:themeColor="text1" w:themeTint="D9"/>
              </w:rPr>
            </w:pPr>
            <w:r w:rsidRPr="0010250F">
              <w:rPr>
                <w:rFonts w:ascii="Arial" w:hAnsi="Arial" w:cs="Arial"/>
                <w:b/>
                <w:bCs/>
                <w:color w:val="262626" w:themeColor="text1" w:themeTint="D9"/>
              </w:rPr>
              <w:t>Personal Details</w:t>
            </w:r>
          </w:p>
        </w:tc>
      </w:tr>
      <w:tr w:rsidR="00DE385C" w:rsidRPr="004570C2" w:rsidTr="00B51568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After w:val="1"/>
          <w:wAfter w:w="231" w:type="dxa"/>
        </w:trPr>
        <w:tc>
          <w:tcPr>
            <w:tcW w:w="10451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DE385C" w:rsidRDefault="00DE385C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</w:p>
          <w:p w:rsidR="00DE385C" w:rsidRPr="00BA1EF2" w:rsidRDefault="00DE385C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  <w:r w:rsidRPr="00BA1EF2">
              <w:rPr>
                <w:rFonts w:ascii="Arial" w:eastAsia="Times New Roman" w:hAnsi="Arial" w:cs="Arial"/>
                <w:shd w:val="clear" w:color="auto" w:fill="FFFFFF"/>
              </w:rPr>
              <w:t xml:space="preserve">Permanent Address </w:t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  <w:t xml:space="preserve">:     </w:t>
            </w:r>
            <w:proofErr w:type="spellStart"/>
            <w:r>
              <w:rPr>
                <w:rFonts w:ascii="Arial" w:eastAsia="Times New Roman" w:hAnsi="Arial" w:cs="Arial"/>
                <w:shd w:val="clear" w:color="auto" w:fill="FFFFFF"/>
              </w:rPr>
              <w:t>Chellampatti</w:t>
            </w:r>
            <w:proofErr w:type="spellEnd"/>
            <w:r>
              <w:rPr>
                <w:rFonts w:ascii="Arial" w:eastAsia="Times New Roman" w:hAnsi="Arial" w:cs="Arial"/>
                <w:shd w:val="clear" w:color="auto" w:fill="FFFFFF"/>
              </w:rPr>
              <w:t xml:space="preserve">(P.O), </w:t>
            </w:r>
            <w:proofErr w:type="spellStart"/>
            <w:r>
              <w:rPr>
                <w:rFonts w:ascii="Arial" w:eastAsia="Times New Roman" w:hAnsi="Arial" w:cs="Arial"/>
                <w:shd w:val="clear" w:color="auto" w:fill="FFFFFF"/>
              </w:rPr>
              <w:t>Harur</w:t>
            </w:r>
            <w:proofErr w:type="spellEnd"/>
            <w:r>
              <w:rPr>
                <w:rFonts w:ascii="Arial" w:eastAsia="Times New Roman" w:hAnsi="Arial" w:cs="Arial"/>
                <w:shd w:val="clear" w:color="auto" w:fill="FFFFFF"/>
              </w:rPr>
              <w:t xml:space="preserve"> (T.K)</w:t>
            </w:r>
            <w:r w:rsidR="003256B8">
              <w:rPr>
                <w:rFonts w:ascii="Arial" w:eastAsia="Times New Roman" w:hAnsi="Arial" w:cs="Arial"/>
                <w:shd w:val="clear" w:color="auto" w:fill="FFFFFF"/>
              </w:rPr>
              <w:t xml:space="preserve"> </w:t>
            </w:r>
            <w:proofErr w:type="spellStart"/>
            <w:r w:rsidR="003256B8">
              <w:rPr>
                <w:rFonts w:ascii="Arial" w:eastAsia="Times New Roman" w:hAnsi="Arial" w:cs="Arial"/>
                <w:shd w:val="clear" w:color="auto" w:fill="FFFFFF"/>
              </w:rPr>
              <w:t>Dharmapuri</w:t>
            </w:r>
            <w:proofErr w:type="spellEnd"/>
            <w:r w:rsidR="003256B8">
              <w:rPr>
                <w:rFonts w:ascii="Arial" w:eastAsia="Times New Roman" w:hAnsi="Arial" w:cs="Arial"/>
                <w:shd w:val="clear" w:color="auto" w:fill="FFFFFF"/>
              </w:rPr>
              <w:t>(D.T) Pincode-636903.</w:t>
            </w:r>
          </w:p>
          <w:p w:rsidR="00DE385C" w:rsidRPr="00BA1EF2" w:rsidRDefault="00DE385C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  <w:r w:rsidRPr="00BA1EF2">
              <w:rPr>
                <w:rFonts w:ascii="Arial" w:eastAsia="Times New Roman" w:hAnsi="Arial" w:cs="Arial"/>
                <w:shd w:val="clear" w:color="auto" w:fill="FFFFFF"/>
              </w:rPr>
              <w:t xml:space="preserve">Nationality </w:t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  <w:t>:     Indian.</w:t>
            </w:r>
          </w:p>
          <w:p w:rsidR="00DE385C" w:rsidRPr="00BA1EF2" w:rsidRDefault="00DE385C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  <w:r w:rsidRPr="00BA1EF2">
              <w:rPr>
                <w:rFonts w:ascii="Arial" w:eastAsia="Times New Roman" w:hAnsi="Arial" w:cs="Arial"/>
                <w:shd w:val="clear" w:color="auto" w:fill="FFFFFF"/>
              </w:rPr>
              <w:t xml:space="preserve">Gender </w:t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  <w:t>:     Male</w:t>
            </w:r>
          </w:p>
          <w:p w:rsidR="00DE385C" w:rsidRPr="00BA1EF2" w:rsidRDefault="00DE385C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  <w:r w:rsidRPr="00BA1EF2">
              <w:rPr>
                <w:rFonts w:ascii="Arial" w:eastAsia="Times New Roman" w:hAnsi="Arial" w:cs="Arial"/>
                <w:shd w:val="clear" w:color="auto" w:fill="FFFFFF"/>
              </w:rPr>
              <w:t>Linguistic Pro</w:t>
            </w:r>
            <w:r>
              <w:rPr>
                <w:rFonts w:ascii="Arial" w:eastAsia="Times New Roman" w:hAnsi="Arial" w:cs="Arial"/>
                <w:shd w:val="clear" w:color="auto" w:fill="FFFFFF"/>
              </w:rPr>
              <w:t xml:space="preserve">ficiency    </w:t>
            </w:r>
            <w:r>
              <w:rPr>
                <w:rFonts w:ascii="Arial" w:eastAsia="Times New Roman" w:hAnsi="Arial" w:cs="Arial"/>
                <w:shd w:val="clear" w:color="auto" w:fill="FFFFFF"/>
              </w:rPr>
              <w:tab/>
              <w:t xml:space="preserve">             :    English, Tamil.</w:t>
            </w:r>
          </w:p>
          <w:p w:rsidR="00DE385C" w:rsidRPr="004570C2" w:rsidRDefault="00DE385C" w:rsidP="00B51568">
            <w:pPr>
              <w:spacing w:after="0" w:line="240" w:lineRule="auto"/>
              <w:rPr>
                <w:rFonts w:ascii="Arial" w:hAnsi="Arial" w:cs="Arial"/>
                <w:b/>
                <w:bCs/>
                <w:color w:val="262626" w:themeColor="text1" w:themeTint="D9"/>
                <w:sz w:val="8"/>
              </w:rPr>
            </w:pPr>
          </w:p>
        </w:tc>
      </w:tr>
    </w:tbl>
    <w:p w:rsidR="003256B8" w:rsidRDefault="003256B8" w:rsidP="003256B8">
      <w:pPr>
        <w:tabs>
          <w:tab w:val="left" w:pos="2880"/>
        </w:tabs>
        <w:spacing w:line="120" w:lineRule="auto"/>
        <w:rPr>
          <w:rFonts w:ascii="Arial" w:hAnsi="Arial" w:cs="Arial"/>
          <w:b/>
        </w:rPr>
      </w:pPr>
    </w:p>
    <w:p w:rsidR="00DF6470" w:rsidRDefault="00DF6470" w:rsidP="002751D1">
      <w:pPr>
        <w:tabs>
          <w:tab w:val="left" w:pos="2880"/>
        </w:tabs>
        <w:spacing w:line="240" w:lineRule="auto"/>
        <w:rPr>
          <w:rFonts w:ascii="Arial" w:hAnsi="Arial" w:cs="Arial"/>
        </w:rPr>
      </w:pPr>
    </w:p>
    <w:p w:rsidR="00217EB1" w:rsidRPr="00217EB1" w:rsidRDefault="00217EB1" w:rsidP="002751D1">
      <w:pPr>
        <w:tabs>
          <w:tab w:val="left" w:pos="2880"/>
        </w:tabs>
        <w:spacing w:line="240" w:lineRule="auto"/>
        <w:rPr>
          <w:rFonts w:ascii="Arial" w:hAnsi="Arial" w:cs="Arial"/>
        </w:rPr>
      </w:pPr>
      <w:r w:rsidRPr="00217EB1">
        <w:rPr>
          <w:rFonts w:ascii="Arial" w:hAnsi="Arial" w:cs="Arial"/>
        </w:rPr>
        <w:t xml:space="preserve">Place:                                                                                                                                          </w:t>
      </w:r>
    </w:p>
    <w:p w:rsidR="00DE385C" w:rsidRPr="00EC3D45" w:rsidRDefault="00217EB1" w:rsidP="002751D1">
      <w:pPr>
        <w:tabs>
          <w:tab w:val="left" w:pos="2880"/>
        </w:tabs>
        <w:spacing w:line="240" w:lineRule="auto"/>
        <w:rPr>
          <w:rFonts w:ascii="Arial" w:hAnsi="Arial" w:cs="Arial"/>
        </w:rPr>
      </w:pPr>
      <w:r w:rsidRPr="00217EB1">
        <w:rPr>
          <w:rFonts w:ascii="Arial" w:hAnsi="Arial" w:cs="Arial"/>
        </w:rPr>
        <w:t xml:space="preserve">Date:                                                      </w:t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="003256B8" w:rsidRPr="00217EB1">
        <w:rPr>
          <w:rFonts w:ascii="Arial" w:hAnsi="Arial" w:cs="Arial"/>
        </w:rPr>
        <w:t xml:space="preserve">C. </w:t>
      </w:r>
      <w:r w:rsidR="003256B8" w:rsidRPr="00217EB1">
        <w:rPr>
          <w:rFonts w:ascii="Arial" w:hAnsi="Arial" w:cs="Arial"/>
          <w:iCs/>
        </w:rPr>
        <w:t>.SILAMBARASAN</w:t>
      </w:r>
    </w:p>
    <w:sectPr w:rsidR="00DE385C" w:rsidRPr="00EC3D45" w:rsidSect="00DF6470">
      <w:pgSz w:w="11906" w:h="16838"/>
      <w:pgMar w:top="792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2362"/>
    <w:multiLevelType w:val="hybridMultilevel"/>
    <w:tmpl w:val="2820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543E7"/>
    <w:multiLevelType w:val="hybridMultilevel"/>
    <w:tmpl w:val="08CCF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21CE0"/>
    <w:multiLevelType w:val="hybridMultilevel"/>
    <w:tmpl w:val="F4A2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769C4"/>
    <w:multiLevelType w:val="hybridMultilevel"/>
    <w:tmpl w:val="889E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3540"/>
    <w:multiLevelType w:val="hybridMultilevel"/>
    <w:tmpl w:val="FA68134E"/>
    <w:lvl w:ilvl="0" w:tplc="24369D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A02F9"/>
    <w:multiLevelType w:val="hybridMultilevel"/>
    <w:tmpl w:val="7A1C0AB4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>
    <w:nsid w:val="23D27833"/>
    <w:multiLevelType w:val="hybridMultilevel"/>
    <w:tmpl w:val="2892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30722"/>
    <w:multiLevelType w:val="multilevel"/>
    <w:tmpl w:val="B92E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290BC4"/>
    <w:multiLevelType w:val="hybridMultilevel"/>
    <w:tmpl w:val="FBBC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E1C83"/>
    <w:multiLevelType w:val="hybridMultilevel"/>
    <w:tmpl w:val="C8060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4237A"/>
    <w:multiLevelType w:val="hybridMultilevel"/>
    <w:tmpl w:val="7B76DA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328D1"/>
    <w:multiLevelType w:val="multilevel"/>
    <w:tmpl w:val="2E04A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322BBF"/>
    <w:multiLevelType w:val="hybridMultilevel"/>
    <w:tmpl w:val="DE063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8C4024"/>
    <w:multiLevelType w:val="hybridMultilevel"/>
    <w:tmpl w:val="BF06F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24687E"/>
    <w:multiLevelType w:val="hybridMultilevel"/>
    <w:tmpl w:val="F2ECF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254B40"/>
    <w:multiLevelType w:val="hybridMultilevel"/>
    <w:tmpl w:val="E35CFC22"/>
    <w:lvl w:ilvl="0" w:tplc="913053C0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135F7"/>
    <w:multiLevelType w:val="hybridMultilevel"/>
    <w:tmpl w:val="D8221804"/>
    <w:lvl w:ilvl="0" w:tplc="80FA820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408754A"/>
    <w:multiLevelType w:val="multilevel"/>
    <w:tmpl w:val="C02CC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4F32608"/>
    <w:multiLevelType w:val="hybridMultilevel"/>
    <w:tmpl w:val="C42C8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00B43"/>
    <w:multiLevelType w:val="hybridMultilevel"/>
    <w:tmpl w:val="5A58368A"/>
    <w:lvl w:ilvl="0" w:tplc="50A89718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ECB3B66"/>
    <w:multiLevelType w:val="hybridMultilevel"/>
    <w:tmpl w:val="D1E4B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36971"/>
    <w:multiLevelType w:val="hybridMultilevel"/>
    <w:tmpl w:val="D82A6DA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BCD3602"/>
    <w:multiLevelType w:val="hybridMultilevel"/>
    <w:tmpl w:val="6EB6C4D0"/>
    <w:lvl w:ilvl="0" w:tplc="DBB2B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1C7F15"/>
    <w:multiLevelType w:val="hybridMultilevel"/>
    <w:tmpl w:val="6D2CD4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CAE7269"/>
    <w:multiLevelType w:val="multilevel"/>
    <w:tmpl w:val="DAF0A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5"/>
  </w:num>
  <w:num w:numId="3">
    <w:abstractNumId w:val="22"/>
  </w:num>
  <w:num w:numId="4">
    <w:abstractNumId w:val="12"/>
  </w:num>
  <w:num w:numId="5">
    <w:abstractNumId w:val="23"/>
  </w:num>
  <w:num w:numId="6">
    <w:abstractNumId w:val="26"/>
  </w:num>
  <w:num w:numId="7">
    <w:abstractNumId w:val="0"/>
  </w:num>
  <w:num w:numId="8">
    <w:abstractNumId w:val="18"/>
  </w:num>
  <w:num w:numId="9">
    <w:abstractNumId w:val="7"/>
  </w:num>
  <w:num w:numId="10">
    <w:abstractNumId w:val="24"/>
  </w:num>
  <w:num w:numId="11">
    <w:abstractNumId w:val="10"/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6"/>
  </w:num>
  <w:num w:numId="15">
    <w:abstractNumId w:val="28"/>
  </w:num>
  <w:num w:numId="16">
    <w:abstractNumId w:val="1"/>
  </w:num>
  <w:num w:numId="17">
    <w:abstractNumId w:val="27"/>
  </w:num>
  <w:num w:numId="18">
    <w:abstractNumId w:val="20"/>
  </w:num>
  <w:num w:numId="19">
    <w:abstractNumId w:val="25"/>
  </w:num>
  <w:num w:numId="20">
    <w:abstractNumId w:val="14"/>
  </w:num>
  <w:num w:numId="21">
    <w:abstractNumId w:val="3"/>
  </w:num>
  <w:num w:numId="22">
    <w:abstractNumId w:val="8"/>
  </w:num>
  <w:num w:numId="23">
    <w:abstractNumId w:val="19"/>
  </w:num>
  <w:num w:numId="24">
    <w:abstractNumId w:val="13"/>
  </w:num>
  <w:num w:numId="25">
    <w:abstractNumId w:val="30"/>
  </w:num>
  <w:num w:numId="26">
    <w:abstractNumId w:val="29"/>
  </w:num>
  <w:num w:numId="27">
    <w:abstractNumId w:val="11"/>
  </w:num>
  <w:num w:numId="28">
    <w:abstractNumId w:val="4"/>
  </w:num>
  <w:num w:numId="29">
    <w:abstractNumId w:val="9"/>
  </w:num>
  <w:num w:numId="30">
    <w:abstractNumId w:val="2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6"/>
  <w:hyphenationZone w:val="425"/>
  <w:drawingGridHorizontalSpacing w:val="110"/>
  <w:displayHorizontalDrawingGridEvery w:val="2"/>
  <w:characterSpacingControl w:val="doNotCompress"/>
  <w:compat>
    <w:useFELayout/>
  </w:compat>
  <w:rsids>
    <w:rsidRoot w:val="00BF3A50"/>
    <w:rsid w:val="00005B06"/>
    <w:rsid w:val="00012F0D"/>
    <w:rsid w:val="0001492B"/>
    <w:rsid w:val="000217AD"/>
    <w:rsid w:val="000242D7"/>
    <w:rsid w:val="00025657"/>
    <w:rsid w:val="00030CD9"/>
    <w:rsid w:val="000334F2"/>
    <w:rsid w:val="00043C90"/>
    <w:rsid w:val="00047339"/>
    <w:rsid w:val="0004774A"/>
    <w:rsid w:val="00047D96"/>
    <w:rsid w:val="00062AD3"/>
    <w:rsid w:val="00076847"/>
    <w:rsid w:val="00083491"/>
    <w:rsid w:val="00095588"/>
    <w:rsid w:val="0009656D"/>
    <w:rsid w:val="0009719B"/>
    <w:rsid w:val="000A21E8"/>
    <w:rsid w:val="000A3844"/>
    <w:rsid w:val="000A40D5"/>
    <w:rsid w:val="000A4A1C"/>
    <w:rsid w:val="000A617D"/>
    <w:rsid w:val="000B0E37"/>
    <w:rsid w:val="000C2B4D"/>
    <w:rsid w:val="000C75E5"/>
    <w:rsid w:val="000C7F53"/>
    <w:rsid w:val="000D060E"/>
    <w:rsid w:val="000E2C94"/>
    <w:rsid w:val="000E326A"/>
    <w:rsid w:val="000F64E6"/>
    <w:rsid w:val="0010250F"/>
    <w:rsid w:val="00103FAF"/>
    <w:rsid w:val="001131BC"/>
    <w:rsid w:val="001210F1"/>
    <w:rsid w:val="001211DC"/>
    <w:rsid w:val="0012152A"/>
    <w:rsid w:val="00127CC6"/>
    <w:rsid w:val="00130370"/>
    <w:rsid w:val="00163DEC"/>
    <w:rsid w:val="0016745C"/>
    <w:rsid w:val="0017118D"/>
    <w:rsid w:val="00176E75"/>
    <w:rsid w:val="001776A3"/>
    <w:rsid w:val="001837B1"/>
    <w:rsid w:val="00185C1B"/>
    <w:rsid w:val="00195E39"/>
    <w:rsid w:val="001A0634"/>
    <w:rsid w:val="001A72AE"/>
    <w:rsid w:val="001A77D7"/>
    <w:rsid w:val="001B2134"/>
    <w:rsid w:val="001C0E06"/>
    <w:rsid w:val="001C3F13"/>
    <w:rsid w:val="001C481F"/>
    <w:rsid w:val="001D5A09"/>
    <w:rsid w:val="001E219D"/>
    <w:rsid w:val="001F2F1B"/>
    <w:rsid w:val="001F65B2"/>
    <w:rsid w:val="002122AB"/>
    <w:rsid w:val="002125B0"/>
    <w:rsid w:val="00213D80"/>
    <w:rsid w:val="00215B45"/>
    <w:rsid w:val="00217EB1"/>
    <w:rsid w:val="00224D16"/>
    <w:rsid w:val="00236744"/>
    <w:rsid w:val="00251ED2"/>
    <w:rsid w:val="00260620"/>
    <w:rsid w:val="002619B7"/>
    <w:rsid w:val="0026682C"/>
    <w:rsid w:val="002741B8"/>
    <w:rsid w:val="002751D1"/>
    <w:rsid w:val="0027534F"/>
    <w:rsid w:val="00275410"/>
    <w:rsid w:val="00275CA5"/>
    <w:rsid w:val="002811AA"/>
    <w:rsid w:val="00286BDE"/>
    <w:rsid w:val="002964DA"/>
    <w:rsid w:val="00296831"/>
    <w:rsid w:val="002B0849"/>
    <w:rsid w:val="002B59F6"/>
    <w:rsid w:val="002B7DBB"/>
    <w:rsid w:val="002C33E5"/>
    <w:rsid w:val="002D0805"/>
    <w:rsid w:val="002D4294"/>
    <w:rsid w:val="002D44B0"/>
    <w:rsid w:val="002E6D15"/>
    <w:rsid w:val="002F125B"/>
    <w:rsid w:val="00315076"/>
    <w:rsid w:val="00324813"/>
    <w:rsid w:val="003256B8"/>
    <w:rsid w:val="003303B1"/>
    <w:rsid w:val="00335046"/>
    <w:rsid w:val="003358FD"/>
    <w:rsid w:val="00336F15"/>
    <w:rsid w:val="00343E9A"/>
    <w:rsid w:val="00344D7F"/>
    <w:rsid w:val="00347C41"/>
    <w:rsid w:val="00351454"/>
    <w:rsid w:val="0035181A"/>
    <w:rsid w:val="00360365"/>
    <w:rsid w:val="003613B5"/>
    <w:rsid w:val="0036359C"/>
    <w:rsid w:val="003678F9"/>
    <w:rsid w:val="00391512"/>
    <w:rsid w:val="00392D7A"/>
    <w:rsid w:val="00394A9C"/>
    <w:rsid w:val="003A7B19"/>
    <w:rsid w:val="003B6185"/>
    <w:rsid w:val="003C1F69"/>
    <w:rsid w:val="003C3A30"/>
    <w:rsid w:val="003C3CCE"/>
    <w:rsid w:val="003D5D89"/>
    <w:rsid w:val="003D7D9F"/>
    <w:rsid w:val="003E34ED"/>
    <w:rsid w:val="003F39CE"/>
    <w:rsid w:val="003F79AF"/>
    <w:rsid w:val="00401C6C"/>
    <w:rsid w:val="00402BAE"/>
    <w:rsid w:val="004069F0"/>
    <w:rsid w:val="00415ED0"/>
    <w:rsid w:val="004252E1"/>
    <w:rsid w:val="004409F6"/>
    <w:rsid w:val="004512AB"/>
    <w:rsid w:val="004513D0"/>
    <w:rsid w:val="00452984"/>
    <w:rsid w:val="00452F9C"/>
    <w:rsid w:val="004570C2"/>
    <w:rsid w:val="004A6D93"/>
    <w:rsid w:val="004A796E"/>
    <w:rsid w:val="004B6871"/>
    <w:rsid w:val="004C2D2C"/>
    <w:rsid w:val="004D61DC"/>
    <w:rsid w:val="004D62D3"/>
    <w:rsid w:val="004E0C19"/>
    <w:rsid w:val="004E251B"/>
    <w:rsid w:val="004F4061"/>
    <w:rsid w:val="004F4B09"/>
    <w:rsid w:val="004F7A2E"/>
    <w:rsid w:val="0050437B"/>
    <w:rsid w:val="00504C88"/>
    <w:rsid w:val="00507A3E"/>
    <w:rsid w:val="00510796"/>
    <w:rsid w:val="00513E9B"/>
    <w:rsid w:val="0051637B"/>
    <w:rsid w:val="00527D41"/>
    <w:rsid w:val="00532D43"/>
    <w:rsid w:val="0053698F"/>
    <w:rsid w:val="00537093"/>
    <w:rsid w:val="00544492"/>
    <w:rsid w:val="005555AD"/>
    <w:rsid w:val="00562393"/>
    <w:rsid w:val="00562696"/>
    <w:rsid w:val="0057474C"/>
    <w:rsid w:val="005748F5"/>
    <w:rsid w:val="00581962"/>
    <w:rsid w:val="00591B9E"/>
    <w:rsid w:val="00595AED"/>
    <w:rsid w:val="005A0E69"/>
    <w:rsid w:val="005C14BF"/>
    <w:rsid w:val="005D7512"/>
    <w:rsid w:val="005E14C3"/>
    <w:rsid w:val="005F157E"/>
    <w:rsid w:val="005F69AE"/>
    <w:rsid w:val="006068F3"/>
    <w:rsid w:val="00606CB9"/>
    <w:rsid w:val="0061088A"/>
    <w:rsid w:val="00613527"/>
    <w:rsid w:val="00625511"/>
    <w:rsid w:val="00625F1F"/>
    <w:rsid w:val="0063418C"/>
    <w:rsid w:val="00637718"/>
    <w:rsid w:val="006401E6"/>
    <w:rsid w:val="00641208"/>
    <w:rsid w:val="0064739C"/>
    <w:rsid w:val="00654353"/>
    <w:rsid w:val="006543F4"/>
    <w:rsid w:val="00662FB5"/>
    <w:rsid w:val="00663062"/>
    <w:rsid w:val="00666AF9"/>
    <w:rsid w:val="00672DBC"/>
    <w:rsid w:val="00674AB7"/>
    <w:rsid w:val="00676055"/>
    <w:rsid w:val="00684A85"/>
    <w:rsid w:val="006904AF"/>
    <w:rsid w:val="00694E29"/>
    <w:rsid w:val="006A3860"/>
    <w:rsid w:val="006A48BD"/>
    <w:rsid w:val="006A50B4"/>
    <w:rsid w:val="006A708E"/>
    <w:rsid w:val="006B686D"/>
    <w:rsid w:val="006C647F"/>
    <w:rsid w:val="006D6231"/>
    <w:rsid w:val="006E383C"/>
    <w:rsid w:val="006E5165"/>
    <w:rsid w:val="006E56E6"/>
    <w:rsid w:val="00706B13"/>
    <w:rsid w:val="007079E4"/>
    <w:rsid w:val="00716025"/>
    <w:rsid w:val="0071730C"/>
    <w:rsid w:val="00724FA4"/>
    <w:rsid w:val="0072562A"/>
    <w:rsid w:val="007309D6"/>
    <w:rsid w:val="00733BF9"/>
    <w:rsid w:val="00740000"/>
    <w:rsid w:val="00746FCA"/>
    <w:rsid w:val="00747C94"/>
    <w:rsid w:val="0075023C"/>
    <w:rsid w:val="00753A25"/>
    <w:rsid w:val="007649DA"/>
    <w:rsid w:val="007656D1"/>
    <w:rsid w:val="0077014D"/>
    <w:rsid w:val="007728C6"/>
    <w:rsid w:val="00775430"/>
    <w:rsid w:val="007808AC"/>
    <w:rsid w:val="007818B0"/>
    <w:rsid w:val="007909B2"/>
    <w:rsid w:val="0079598D"/>
    <w:rsid w:val="007A260A"/>
    <w:rsid w:val="007C0FA1"/>
    <w:rsid w:val="007C1EDA"/>
    <w:rsid w:val="007C2B48"/>
    <w:rsid w:val="007C56AE"/>
    <w:rsid w:val="007C7283"/>
    <w:rsid w:val="007C7606"/>
    <w:rsid w:val="007C7808"/>
    <w:rsid w:val="007D41DC"/>
    <w:rsid w:val="007D7E8D"/>
    <w:rsid w:val="007E1FBC"/>
    <w:rsid w:val="007E330C"/>
    <w:rsid w:val="007E70AC"/>
    <w:rsid w:val="007F0257"/>
    <w:rsid w:val="008000DC"/>
    <w:rsid w:val="00811172"/>
    <w:rsid w:val="00811E85"/>
    <w:rsid w:val="0082686C"/>
    <w:rsid w:val="008312AB"/>
    <w:rsid w:val="008426CF"/>
    <w:rsid w:val="00856F65"/>
    <w:rsid w:val="0085786E"/>
    <w:rsid w:val="00857C6C"/>
    <w:rsid w:val="008605A5"/>
    <w:rsid w:val="00861B41"/>
    <w:rsid w:val="00864960"/>
    <w:rsid w:val="00876698"/>
    <w:rsid w:val="008A11AC"/>
    <w:rsid w:val="008A242E"/>
    <w:rsid w:val="008A29A9"/>
    <w:rsid w:val="008A68F4"/>
    <w:rsid w:val="008A7220"/>
    <w:rsid w:val="008B5BA4"/>
    <w:rsid w:val="008C4703"/>
    <w:rsid w:val="008C536A"/>
    <w:rsid w:val="008C5870"/>
    <w:rsid w:val="008C6D1E"/>
    <w:rsid w:val="008D26DF"/>
    <w:rsid w:val="008D653C"/>
    <w:rsid w:val="008D67E2"/>
    <w:rsid w:val="008E1A6D"/>
    <w:rsid w:val="008E5FD7"/>
    <w:rsid w:val="008F1E71"/>
    <w:rsid w:val="008F6D43"/>
    <w:rsid w:val="00900857"/>
    <w:rsid w:val="009057F6"/>
    <w:rsid w:val="00905940"/>
    <w:rsid w:val="0091124B"/>
    <w:rsid w:val="00912070"/>
    <w:rsid w:val="00914EC1"/>
    <w:rsid w:val="00917BA2"/>
    <w:rsid w:val="00933584"/>
    <w:rsid w:val="00947418"/>
    <w:rsid w:val="00953D14"/>
    <w:rsid w:val="00957925"/>
    <w:rsid w:val="00962BC6"/>
    <w:rsid w:val="0097024F"/>
    <w:rsid w:val="00971D7B"/>
    <w:rsid w:val="00972994"/>
    <w:rsid w:val="00974A7D"/>
    <w:rsid w:val="00974B46"/>
    <w:rsid w:val="00984B5E"/>
    <w:rsid w:val="00990DB4"/>
    <w:rsid w:val="00991B86"/>
    <w:rsid w:val="009953D0"/>
    <w:rsid w:val="00995B3D"/>
    <w:rsid w:val="009978C6"/>
    <w:rsid w:val="009A4A07"/>
    <w:rsid w:val="009A6903"/>
    <w:rsid w:val="009B537A"/>
    <w:rsid w:val="009C16AE"/>
    <w:rsid w:val="009C193F"/>
    <w:rsid w:val="009C30C3"/>
    <w:rsid w:val="009C4A26"/>
    <w:rsid w:val="009D0865"/>
    <w:rsid w:val="009D391C"/>
    <w:rsid w:val="009F2958"/>
    <w:rsid w:val="009F79C8"/>
    <w:rsid w:val="00A14623"/>
    <w:rsid w:val="00A21323"/>
    <w:rsid w:val="00A32E1C"/>
    <w:rsid w:val="00A34C4E"/>
    <w:rsid w:val="00A3588E"/>
    <w:rsid w:val="00A4290C"/>
    <w:rsid w:val="00A43FF4"/>
    <w:rsid w:val="00A52DD8"/>
    <w:rsid w:val="00A53825"/>
    <w:rsid w:val="00A55711"/>
    <w:rsid w:val="00A60DA3"/>
    <w:rsid w:val="00A616B3"/>
    <w:rsid w:val="00A63767"/>
    <w:rsid w:val="00A67BA3"/>
    <w:rsid w:val="00A72004"/>
    <w:rsid w:val="00A84ADD"/>
    <w:rsid w:val="00A9468A"/>
    <w:rsid w:val="00A96BC3"/>
    <w:rsid w:val="00AA1B02"/>
    <w:rsid w:val="00AA6E97"/>
    <w:rsid w:val="00AA7D06"/>
    <w:rsid w:val="00AB126A"/>
    <w:rsid w:val="00AB2400"/>
    <w:rsid w:val="00AB29E9"/>
    <w:rsid w:val="00AB2E47"/>
    <w:rsid w:val="00AB5C4F"/>
    <w:rsid w:val="00AB6334"/>
    <w:rsid w:val="00AB6644"/>
    <w:rsid w:val="00AC65E8"/>
    <w:rsid w:val="00AC66ED"/>
    <w:rsid w:val="00AC7A67"/>
    <w:rsid w:val="00AD36D0"/>
    <w:rsid w:val="00AD48D1"/>
    <w:rsid w:val="00AD524D"/>
    <w:rsid w:val="00AD54C1"/>
    <w:rsid w:val="00AE2F97"/>
    <w:rsid w:val="00AE3B4D"/>
    <w:rsid w:val="00AE4ECD"/>
    <w:rsid w:val="00B07D07"/>
    <w:rsid w:val="00B1007C"/>
    <w:rsid w:val="00B11091"/>
    <w:rsid w:val="00B11764"/>
    <w:rsid w:val="00B12B25"/>
    <w:rsid w:val="00B21B56"/>
    <w:rsid w:val="00B27970"/>
    <w:rsid w:val="00B30701"/>
    <w:rsid w:val="00B34E7A"/>
    <w:rsid w:val="00B471D3"/>
    <w:rsid w:val="00B50751"/>
    <w:rsid w:val="00B508D4"/>
    <w:rsid w:val="00B55DBC"/>
    <w:rsid w:val="00B644EC"/>
    <w:rsid w:val="00B66CD7"/>
    <w:rsid w:val="00B72C11"/>
    <w:rsid w:val="00B75218"/>
    <w:rsid w:val="00B77A7C"/>
    <w:rsid w:val="00B82724"/>
    <w:rsid w:val="00B8530F"/>
    <w:rsid w:val="00B90DF0"/>
    <w:rsid w:val="00B9181E"/>
    <w:rsid w:val="00B92691"/>
    <w:rsid w:val="00B93213"/>
    <w:rsid w:val="00BA13B8"/>
    <w:rsid w:val="00BA1EF2"/>
    <w:rsid w:val="00BA5007"/>
    <w:rsid w:val="00BB17F5"/>
    <w:rsid w:val="00BB243F"/>
    <w:rsid w:val="00BC5322"/>
    <w:rsid w:val="00BC7951"/>
    <w:rsid w:val="00BD50FC"/>
    <w:rsid w:val="00BD6E43"/>
    <w:rsid w:val="00BE0F8E"/>
    <w:rsid w:val="00BE2068"/>
    <w:rsid w:val="00BE4989"/>
    <w:rsid w:val="00BE6086"/>
    <w:rsid w:val="00BE76CE"/>
    <w:rsid w:val="00BF0E24"/>
    <w:rsid w:val="00BF0F94"/>
    <w:rsid w:val="00BF287E"/>
    <w:rsid w:val="00BF3A50"/>
    <w:rsid w:val="00BF7DAC"/>
    <w:rsid w:val="00C11215"/>
    <w:rsid w:val="00C15CBA"/>
    <w:rsid w:val="00C20669"/>
    <w:rsid w:val="00C21C2B"/>
    <w:rsid w:val="00C26942"/>
    <w:rsid w:val="00C3195B"/>
    <w:rsid w:val="00C320E4"/>
    <w:rsid w:val="00C33B8B"/>
    <w:rsid w:val="00C40E4F"/>
    <w:rsid w:val="00C42CF6"/>
    <w:rsid w:val="00C67C9F"/>
    <w:rsid w:val="00C77F5E"/>
    <w:rsid w:val="00C80126"/>
    <w:rsid w:val="00C823A1"/>
    <w:rsid w:val="00C8375C"/>
    <w:rsid w:val="00C92DA9"/>
    <w:rsid w:val="00CA4EDD"/>
    <w:rsid w:val="00CB0734"/>
    <w:rsid w:val="00CB1F74"/>
    <w:rsid w:val="00CB34F4"/>
    <w:rsid w:val="00CB41EF"/>
    <w:rsid w:val="00CB5181"/>
    <w:rsid w:val="00CD72CB"/>
    <w:rsid w:val="00CE0B2B"/>
    <w:rsid w:val="00CE3C78"/>
    <w:rsid w:val="00CE445E"/>
    <w:rsid w:val="00CF3D19"/>
    <w:rsid w:val="00D03B72"/>
    <w:rsid w:val="00D03CFB"/>
    <w:rsid w:val="00D05A3A"/>
    <w:rsid w:val="00D06825"/>
    <w:rsid w:val="00D06B7C"/>
    <w:rsid w:val="00D15BCF"/>
    <w:rsid w:val="00D276B9"/>
    <w:rsid w:val="00D30823"/>
    <w:rsid w:val="00D3158E"/>
    <w:rsid w:val="00D41A45"/>
    <w:rsid w:val="00D43541"/>
    <w:rsid w:val="00D4585D"/>
    <w:rsid w:val="00D51AE4"/>
    <w:rsid w:val="00D6725E"/>
    <w:rsid w:val="00D809FB"/>
    <w:rsid w:val="00D81159"/>
    <w:rsid w:val="00D86105"/>
    <w:rsid w:val="00D86D3E"/>
    <w:rsid w:val="00D943AC"/>
    <w:rsid w:val="00DA03A9"/>
    <w:rsid w:val="00DA6AF4"/>
    <w:rsid w:val="00DB5A85"/>
    <w:rsid w:val="00DD194A"/>
    <w:rsid w:val="00DD35D3"/>
    <w:rsid w:val="00DE18CD"/>
    <w:rsid w:val="00DE2EAE"/>
    <w:rsid w:val="00DE385C"/>
    <w:rsid w:val="00DF219D"/>
    <w:rsid w:val="00DF6470"/>
    <w:rsid w:val="00E00A7E"/>
    <w:rsid w:val="00E02AEB"/>
    <w:rsid w:val="00E0698A"/>
    <w:rsid w:val="00E1187A"/>
    <w:rsid w:val="00E154C4"/>
    <w:rsid w:val="00E22F54"/>
    <w:rsid w:val="00E30A20"/>
    <w:rsid w:val="00E30AB5"/>
    <w:rsid w:val="00E354D4"/>
    <w:rsid w:val="00E3713B"/>
    <w:rsid w:val="00E4190B"/>
    <w:rsid w:val="00E4384A"/>
    <w:rsid w:val="00E540DE"/>
    <w:rsid w:val="00E55B87"/>
    <w:rsid w:val="00E61740"/>
    <w:rsid w:val="00E71EA8"/>
    <w:rsid w:val="00E84620"/>
    <w:rsid w:val="00E93F7B"/>
    <w:rsid w:val="00EC3094"/>
    <w:rsid w:val="00EC3D45"/>
    <w:rsid w:val="00ED023E"/>
    <w:rsid w:val="00ED1FF3"/>
    <w:rsid w:val="00ED458B"/>
    <w:rsid w:val="00EF5740"/>
    <w:rsid w:val="00EF5B72"/>
    <w:rsid w:val="00EF7863"/>
    <w:rsid w:val="00F00541"/>
    <w:rsid w:val="00F04341"/>
    <w:rsid w:val="00F117D4"/>
    <w:rsid w:val="00F11962"/>
    <w:rsid w:val="00F20DFE"/>
    <w:rsid w:val="00F31744"/>
    <w:rsid w:val="00F33A6A"/>
    <w:rsid w:val="00F42F19"/>
    <w:rsid w:val="00F528A6"/>
    <w:rsid w:val="00F52D4B"/>
    <w:rsid w:val="00F53A3C"/>
    <w:rsid w:val="00F627BC"/>
    <w:rsid w:val="00F62EB2"/>
    <w:rsid w:val="00F64514"/>
    <w:rsid w:val="00F646B0"/>
    <w:rsid w:val="00F73FBE"/>
    <w:rsid w:val="00F77B8F"/>
    <w:rsid w:val="00F84DEA"/>
    <w:rsid w:val="00F9457D"/>
    <w:rsid w:val="00FA6382"/>
    <w:rsid w:val="00FA7B5B"/>
    <w:rsid w:val="00FC303B"/>
    <w:rsid w:val="00FC4A7C"/>
    <w:rsid w:val="00FC51FC"/>
    <w:rsid w:val="00FC5E59"/>
    <w:rsid w:val="00FE0930"/>
    <w:rsid w:val="00FE1061"/>
    <w:rsid w:val="00FE4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style-span">
    <w:name w:val="apple-style-span"/>
    <w:basedOn w:val="DefaultParagraphFont"/>
    <w:rsid w:val="00C20669"/>
  </w:style>
  <w:style w:type="paragraph" w:styleId="BodyTextIndent2">
    <w:name w:val="Body Text Indent 2"/>
    <w:basedOn w:val="Normal"/>
    <w:link w:val="BodyTextIndent2Char"/>
    <w:rsid w:val="008C536A"/>
    <w:pPr>
      <w:spacing w:before="0" w:after="120" w:line="480" w:lineRule="auto"/>
      <w:ind w:left="360"/>
      <w:jc w:val="left"/>
    </w:pPr>
    <w:rPr>
      <w:rFonts w:ascii="Times New Roman" w:eastAsia="Times New Roman" w:hAnsi="Times New Roman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8C536A"/>
    <w:rPr>
      <w:rFonts w:ascii="Times New Roman" w:eastAsia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A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AF"/>
    <w:rPr>
      <w:rFonts w:ascii="Tahoma" w:hAnsi="Tahoma" w:cs="Tahoma"/>
      <w:sz w:val="16"/>
      <w:szCs w:val="16"/>
      <w:lang w:val="en-US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41B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E0C19"/>
  </w:style>
  <w:style w:type="paragraph" w:customStyle="1" w:styleId="Default">
    <w:name w:val="Default"/>
    <w:rsid w:val="00753A25"/>
    <w:pPr>
      <w:autoSpaceDE w:val="0"/>
      <w:autoSpaceDN w:val="0"/>
      <w:adjustRightInd w:val="0"/>
      <w:jc w:val="left"/>
    </w:pPr>
    <w:rPr>
      <w:rFonts w:ascii="Arial Unicode MS" w:hAnsi="Arial Unicode MS" w:cs="Arial Unicode MS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lambu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aus%20job%20search\samples\good-samp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FF886-934C-4C2D-9872-1A2EF880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good-samp1</Template>
  <TotalTime>2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My Resume</vt:lpstr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User</dc:creator>
  <cp:keywords>cv</cp:keywords>
  <cp:lastModifiedBy>Lenovo</cp:lastModifiedBy>
  <cp:revision>2</cp:revision>
  <dcterms:created xsi:type="dcterms:W3CDTF">2018-07-24T17:46:00Z</dcterms:created>
  <dcterms:modified xsi:type="dcterms:W3CDTF">2018-07-24T17:46:00Z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