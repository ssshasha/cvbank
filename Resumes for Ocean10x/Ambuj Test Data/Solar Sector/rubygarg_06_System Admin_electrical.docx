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tbl>
      <w:tblPr>
        <w:tblDescription w:val="Layout table for all content"/>
        <w:tblW w:w="5336" w:type="pct"/>
        <w:tblInd w:w="-3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690"/>
        <w:gridCol w:w="6914"/>
      </w:tblGrid>
      <w:tr w:rsidTr="00BB709B">
        <w:tblPrEx>
          <w:tblW w:w="5336" w:type="pct"/>
          <w:tblInd w:w="-360" w:type="dxa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3690" w:type="dxa"/>
          </w:tcPr>
          <w:p w:rsidR="00C420C8" w:rsidRPr="005152F2" w:rsidP="00BB709B">
            <w:pPr>
              <w:pStyle w:val="Heading1"/>
              <w:ind w:left="360"/>
            </w:pPr>
            <w:r>
              <w:t>Ruby Garg</w:t>
            </w:r>
          </w:p>
          <w:p w:rsidR="00E72945" w:rsidRPr="0078040D" w:rsidP="00BB709B">
            <w:pPr>
              <w:pStyle w:val="Graphic"/>
              <w:ind w:left="360"/>
            </w:pPr>
            <w:r>
              <w:rPr>
                <w:rStyle w:val="Hyperlink"/>
                <w:u w:val="none"/>
              </w:rPr>
              <w:t>rubygarg_8@yahoo.co.in</w:t>
            </w:r>
          </w:p>
          <w:p w:rsidR="00C420C8" w:rsidRPr="00C420C8" w:rsidP="00BB709B">
            <w:pPr>
              <w:pStyle w:val="Graphic"/>
              <w:ind w:left="360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 xmlns:wps="http://schemas.microsoft.com/office/word/2010/wordprocessingShape"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rect l="0" t="0" r="r" b="b"/>
                                  <a:pathLst>
                                    <a:path fill="norm" h="1560" w="2082" stroke="1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rect l="0" t="0" r="r" b="b"/>
                                  <a:pathLst>
                                    <a:path fill="norm" h="3324" w="3324" stroke="1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3" o:spid="_x0000_i1026" alt="Title: Email icon" style="width:25.9pt;height:25.9pt;mso-position-horizontal-relative:char;mso-position-vertical-relative:line" coordsize="208,208">
                      <v:shape id="Freeform 2" o:spid="_x0000_s1027" style="width:130;height:97;left:39;mso-wrap-style:square;position:absolute;top:55;visibility:visible;v-text-anchor:top" coordsize="2082,1560" path="m56,482l56,1237l59,1277l67,1315l81,1350l99,1383l121,1412l147,1438l176,1461l210,1479l244,1493l282,1501l322,1503l1760,1503l1800,1501l1837,1493l1873,1479l1905,1461l1935,1438l1961,1412l1984,1383l2002,1350l2015,1315l2023,1277l2026,1237l2026,482l1049,1013l1034,1013l56,482xm322,56l282,59l244,68,210,81l176,100l147,122l121,149l99,179,81,211,67,247l59,283l56,322l56,449l1039,984,2026,449l2026,322l2023,283l2015,247l2002,211l1984,179l1961,149l1935,122l1905,100,1873,81,1837,68l1800,59l1760,56,322,56xm322,l1760,l1803,4l1844,12l1883,26l1921,44l1957,68l1988,95l2016,127l2039,163l2058,199l2072,239l2079,280l2082,322l2082,1237l2080,1274l2074,1310l2065,1344l2051,1378l2033,1409l2012,1438l1988,1466l1961,1490l1932,1511l1900,1528l1867,1542l1832,1551l1796,1558l1760,1560l322,1560l278,1557l236,1548l195,1535l159,1516l124,1493l94,1466,66,1434,43,1400,24,1363,11,1323,2,1281,,1237,,322,2,279l11,237l24,197,43,160,66,126,94,95,124,68,159,44,195,26,236,12,278,4,322,xe" fillcolor="#37b6ae" strokecolor="#37b6ae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width:208;height:208;mso-wrap-style:square;position:absolute;visibility:visible;v-text-anchor:top" coordsize="3324,3324" path="m1662,52l1560,55l1460,65l1362,80l1265,101l1172,128l1080,161l991,199l905,240l822,289l743,341l666,398l593,458l524,523l459,592l397,666l341,742l288,822l241,906l198,991l161,1080l128,1172l102,1266l80,1362l65,1460l56,1560l53,1662l56,1764l65,1864l80,1962l102,2059l128,2152l161,2244l198,2333l241,2419l288,2502l341,2581l397,2658l459,2731l524,2800l593,2865l666,2927l743,2983l822,3036l905,3083l991,3126l1080,3163l1172,3196l1265,3222l1362,3244l1460,3259l1560,3268l1662,3271l1764,3268l1864,3259l1962,3244l2058,3222l2152,3196l2244,3163l2333,3126l2418,3083l2502,3036l2582,2983l2658,2927l2732,2865l2801,2800l2866,2731l2926,2658l2983,2581l3035,2502l3084,2419l3125,2333l3163,2244l3196,2152l3223,2059l3244,1962l3259,1864l3269,1764l3272,1662l3269,1560l3259,1460l3244,1362l3223,1266l3196,1172l3163,1080l3125,991l3084,906l3035,822l2983,742l2926,666l2866,592l2801,523l2732,458l2658,398l2582,341l2502,289l2418,240l2333,199l2244,161l2152,128l2058,101,1962,80,1864,65,1764,55,1662,52xm1662,l1767,3l1871,12l1972,29l2072,51l2168,78l2262,112l2355,150l2444,194l2529,244l2611,297l2691,356l2766,420l2837,487l2904,558l2968,633l3027,713l3080,795l3130,880l3174,969l3212,1062l3246,1156l3273,1252l3295,1352l3312,1453l3321,1557l3324,1662l3321,1767l3312,1870l3295,1972l3273,2071l3246,2169l3212,2263l3174,2355l3130,2443l3080,2529l3027,2612l2968,2691l2904,2765l2837,2838l2766,2905l2691,2968l2611,3026l2529,3081l2444,3130l2355,3174l2262,3213l2168,3246l2072,3273l1972,3295l1871,3311l1767,3321l1662,3324l1557,3321l1454,3311l1352,3295l1253,3273l1155,3246l1061,3213l969,3174l881,3130l795,3081l712,3026l633,2968l559,2905l486,2838l419,2765l356,2691l298,2612l243,2529l194,2443l150,2355l111,2263,78,2169,51,2071,29,1972,13,1870,3,1767,,1662,3,1557,13,1453,29,1352,51,1252l78,1156l111,1062l150,969l194,880l243,795l298,713l356,633l419,558l486,487l559,420l633,356l712,297l795,244l881,194l969,150l1061,112l1155,78l1253,51l1352,29l1454,12,1557,3,1662,xe" fillcolor="#37b6ae" strokecolor="#37b6ae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:rsidR="00C420C8" w:rsidRPr="00C420C8" w:rsidP="00BB709B">
            <w:pPr>
              <w:pStyle w:val="Heading3"/>
              <w:ind w:left="360"/>
            </w:pPr>
            <w:sdt>
              <w:sdtPr>
                <w:alias w:val="Enter email:"/>
                <w:tag w:val="Enter email:"/>
                <w:id w:val="1159736844"/>
                <w:placeholder>
                  <w:docPart w:val="C9C4BBDCB8D94851A78A0AF2A131B1A2"/>
                </w:placeholder>
                <w:showingPlcHdr/>
                <w:richText/>
                <w:temporary/>
              </w:sdtPr>
              <w:sdtContent>
                <w:r w:rsidRPr="00C420C8">
                  <w:t>Email</w:t>
                </w:r>
              </w:sdtContent>
            </w:sdt>
          </w:p>
          <w:p w:rsidR="00E72945" w:rsidP="00BB709B">
            <w:pPr>
              <w:pStyle w:val="Graphic"/>
              <w:ind w:left="360"/>
            </w:pPr>
            <w:r>
              <w:t>+91-9811582886</w:t>
            </w:r>
          </w:p>
          <w:p w:rsidR="00E72945" w:rsidRPr="00E72945" w:rsidP="00BB709B">
            <w:pPr>
              <w:pStyle w:val="Heading3"/>
              <w:ind w:left="360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 xmlns:wps="http://schemas.microsoft.com/office/word/2010/wordprocessingShape"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rect l="0" t="0" r="r" b="b"/>
                                  <a:pathLst>
                                    <a:path fill="norm" h="3324" w="3324" stroke="1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rect l="0" t="0" r="r" b="b"/>
                                  <a:pathLst>
                                    <a:path fill="norm" h="1560" w="2265" stroke="1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7" o:spid="_x0000_i1029" alt="Title: Telephone icon" style="width:25.9pt;height:25.9pt;mso-position-horizontal-relative:char;mso-position-vertical-relative:line" coordsize="208,208">
                      <v:shape id="Freeform 81" o:spid="_x0000_s1030" style="width:208;height:208;mso-wrap-style:square;position:absolute;visibility:visible;v-text-anchor:top" coordsize="3324,3324" path="m1662,52l1560,55l1460,65l1362,80l1265,101l1172,128l1080,161l991,199l905,240l822,289l743,341l666,398l593,458l524,523l459,592l397,666l341,742l288,822l241,906l198,991l161,1080l128,1172l102,1266l80,1362l65,1460l56,1560l53,1662l56,1764l65,1864l80,1962l102,2059l128,2152l161,2244l198,2333l241,2419l288,2502l341,2581l397,2658l459,2731l524,2800l593,2865l666,2927l743,2983l822,3036l905,3083l991,3126l1080,3163l1172,3196l1265,3222l1362,3244l1460,3259l1560,3268l1662,3271l1764,3268l1864,3259l1962,3244l2058,3222l2152,3196l2244,3163l2333,3126l2418,3083l2502,3036l2582,2983l2658,2927l2732,2865l2801,2800l2866,2731l2926,2658l2983,2581l3035,2502l3084,2419l3125,2333l3163,2244l3196,2152l3223,2059l3244,1962l3259,1864l3269,1764l3272,1662l3269,1560l3259,1460l3244,1362l3223,1266l3196,1172l3163,1080l3125,991l3084,906l3035,822l2983,742l2926,666l2866,592l2801,523l2732,458l2658,398l2582,341l2502,289l2418,240l2333,199l2244,161l2152,128l2058,101,1962,80,1864,65,1764,55,1662,52xm1662,l1767,3l1871,12l1972,29l2072,51l2168,78l2262,112l2355,150l2444,194l2529,244l2612,297l2691,356l2766,420l2837,487l2904,558l2968,633l3027,713l3080,795l3130,880l3174,969l3212,1062l3246,1156l3273,1252l3295,1352l3312,1453l3321,1557l3324,1662l3321,1767l3312,1870l3295,1972l3273,2071l3246,2169l3212,2263l3174,2355l3130,2443l3080,2529l3027,2612l2968,2691l2904,2765l2837,2838l2766,2905l2691,2968l2612,3026l2529,3081l2444,3130l2355,3174l2262,3213l2168,3246l2072,3273l1972,3295l1871,3311l1767,3321l1662,3324l1557,3321l1454,3311l1352,3295l1253,3273l1155,3246l1061,3213l969,3174l881,3130l795,3081l712,3026l633,2968l559,2905l486,2838l419,2765l356,2691l298,2612l243,2529l194,2443l150,2355l111,2263,78,2169,51,2071,29,1972,13,1870,3,1767,,1662,3,1557,13,1453,29,1352,51,1252l78,1156l111,1062l150,969l194,880l243,795l298,713l356,633l419,558l486,487l559,420l633,356l712,297l795,244l881,194l969,150l1061,112l1155,78l1253,51l1352,29l1454,12,1557,3,1662,xe" fillcolor="#37b6ae" strokecolor="#37b6ae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31" style="width:141;height:97;left:34;mso-wrap-style:square;position:absolute;top:55;visibility:visible;v-text-anchor:top" coordsize="2265,1560" path="m1412,1258l1396,1260l1383,1268l1370,1277l1361,1290l1355,1304l1353,1320l1356,1339l1365,1356l1377,1368l1393,1377l1412,1380l1429,1378l1444,1371l1456,1362l1466,1350l1472,1336l1474,1320l1472,1304l1466,1290l1456,1277l1444,1268l1429,1260l1412,1258xm1134,1258l1119,1260l1105,1268l1093,1277l1083,1290l1078,1304l1076,1320l1079,1339l1087,1356l1100,1368l1116,1377l1134,1380l1150,1378l1165,1371l1177,1362l1188,1350l1194,1336l1196,1320l1193,1301l1184,1284l1170,1271l1153,1261l1134,1258xm851,1258l835,1260l821,1267l810,1276l800,1289l794,1303l792,1320l795,1339l803,1356l816,1368l833,1377l851,1380l867,1378l882,1371l895,1362l904,1350l910,1336l913,1320l911,1304l905,1290l896,1277l883,1268l868,1260l851,1258xm1412,1232l1436,1235l1457,1244l1475,1257l1489,1275l1498,1296l1501,1320l1499,1340l1492,1359l1482,1376l1468,1389l1452,1400l1433,1407l1412,1409l1389,1406l1368,1396l1350,1383l1337,1364l1327,1343l1324,1320l1326,1300l1333,1281l1344,1265l1357,1251l1374,1240l1392,1234l1412,1232xm1134,1232l1158,1235l1179,1244l1197,1257l1211,1275l1220,1296l1223,1320l1221,1340l1214,1359l1204,1376l1191,1389l1174,1400l1155,1407l1134,1409l1113,1407l1095,1400l1079,1389l1065,1376l1055,1359l1049,1340l1046,1320l1049,1296l1058,1275l1072,1257l1089,1244l1110,1235l1134,1232xm851,1232l875,1235l897,1244l914,1257l928,1275l936,1296l940,1320l938,1340l931,1359l921,1376l907,1389l890,1400l872,1407l851,1409l828,1406l807,1396l789,1383l775,1364l766,1343l763,1320l765,1300l772,1281l783,1265l796,1251l813,1240l832,1234l851,1232xm1412,1046l1396,1048l1383,1055l1370,1065l1361,1077l1355,1092l1353,1107l1356,1126l1365,1143l1377,1156l1393,1164l1412,1167l1429,1165l1444,1159l1456,1149l1466,1138l1472,1123l1474,1107l1472,1092l1466,1077l1456,1065l1444,1055l1429,1048l1412,1046xm1134,1046l1119,1048l1105,1055l1093,1065l1083,1077l1078,1092l1076,1107l1079,1126l1087,1143l1100,1156l1116,1164l1134,1167l1150,1165l1165,1159l1177,1149l1188,1138l1194,1123l1196,1107l1193,1089l1184,1072l1170,1058l1153,1049l1134,1046xm851,1046l835,1048l821,1055l810,1065l800,1077l794,1092l792,1107l795,1126l803,1143l816,1156l833,1164l851,1167l868,1165l883,1159l896,1149l905,1138l911,1123l913,1107l911,1092l905,1077l896,1065l883,1055l868,1048l851,1046xm1412,1019l1436,1023l1457,1031l1475,1045l1489,1062l1498,1083l1501,1107l1498,1132l1489,1154l1475,1171l1457,1185l1436,1193l1412,1196l1392,1194l1374,1188l1357,1178l1344,1164l1333,1147l1326,1128l1324,1107l1326,1088l1333,1069l1344,1052l1357,1038l1374,1028l1392,1022l1412,1019xm1134,1019l1158,1023l1179,1031l1197,1045l1211,1062l1220,1083l1223,1107l1220,1132l1211,1154l1197,1171l1179,1185l1158,1193l1134,1196l1110,1193l1089,1185l1072,1171l1058,1154l1049,1132l1046,1107l1049,1083l1058,1062l1072,1045l1089,1031l1110,1023l1134,1019xm851,1019l875,1023l897,1031l914,1045l928,1062l936,1083l940,1107l936,1132l928,1154l914,1171l897,1185l875,1193l851,1196l832,1194l813,1188l796,1178l783,1164l772,1147l765,1128l763,1107l765,1088l772,1069l783,1052l796,1038l813,1028l832,1022l851,1019xm1412,836l1393,839l1377,848l1365,860l1356,877l1353,895l1355,911l1361,925l1370,939l1383,948l1396,955l1412,958l1429,955l1444,948l1456,939l1466,925l1472,911l1474,895l1472,879l1466,866l1456,853l1444,845l1429,838l1412,836xm1134,836l1116,839l1100,848l1087,860l1079,877l1076,895l1078,911l1083,925l1093,939l1105,948l1119,955l1134,958l1153,953l1170,945l1184,932l1193,914l1196,895l1194,879l1188,866l1177,853l1165,845l1150,838l1134,836xm851,836l833,839l816,848l803,860l795,877l792,895l794,911l800,925l810,939l821,948l835,955l851,958l868,955l883,948l896,939l905,925l911,911l913,895l910,879l904,866l895,853l882,845l867,838l851,836xm1412,807l1433,809l1452,815l1468,826l1482,839l1492,856l1499,875l1501,895l1498,919l1489,941l1475,959l1457,972l1436,981l1412,984l1392,982l1374,975l1357,965l1344,951l1333,935l1326,916l1324,895l1326,875l1333,856l1344,839l1357,826l1374,815l1392,809l1412,807xm1134,807l1155,809l1174,815l1191,826l1204,839l1214,856l1221,875l1223,895l1220,919l1211,941l1197,959l1179,972l1158,981l1134,984l1110,981l1089,972l1072,959l1058,941l1049,919l1046,895l1049,875l1055,856l1065,839l1079,826l1095,815l1113,809l1134,807xm851,807l872,809l890,815l907,826l921,839l931,856l938,875l940,895l936,919l928,941l914,959l897,972l875,981l851,984l832,982l813,975l796,965,783,951,772,935l765,916l763,895l765,875l772,856l783,839l796,826l813,815l832,809l851,807xm721,580l721,591l718,639l708,686l693,730l673,771l646,810l617,844l582,874l545,900l503,920l459,936l412,945l364,948l357,948l335,947l315,945l296,942l276,983l260,1022l248,1058l240,1092l234,1122l231,1148l229,1169l227,1186l227,1195l227,1200l227,1203l232,1247l241,1289l256,1328l277,1366l302,1400l332,1429l366,1455l402,1475l442,1491l485,1500l529,1503l1737,1503l1782,1500l1824,1491l1863,1475l1901,1455l1935,1429l1964,1400l1989,1366l2010,1328l2026,1289l2035,1247l2038,1203l2038,1200l2038,1195l2038,1186l2037,1169l2036,1148l2032,1122l2026,1092l2017,1058l2006,1022l1990,983l1970,942l1950,945l1930,947l1908,948l1902,948l1854,945l1807,936l1763,920l1722,900l1684,874l1650,844l1619,810l1594,771l1573,730l1557,686l1548,639l1545,591l1545,580l721,580xm490,56l442,58l397,64,355,74,318,87l283,103l252,121l223,142l198,165l175,190l155,215l137,242l122,271l109,298l98,326,88,354l80,382l74,408l68,433l64,457l61,479l59,499l58,516l57,530l57,542l57,549l57,617l60,630l60,645l62,653l62,656l65,664l65,671l68,677l71,685l71,689l80,709l91,731l104,753l110,762l112,765l115,768l122,778l148,807l178,832l211,854l247,871l287,883l310,890l326,890l341,892l357,892l364,892l408,889l451,879l490,864l527,844l560,818l591,788l616,755l637,718l652,678l662,635l665,591l665,523l1601,523l1601,591l1605,635l1614,678l1630,718l1650,755l1676,788l1705,818l1739,844l1775,864l1816,879l1858,889l1902,892l1908,892l1935,891l1959,886l1980,883l2015,872l2050,856l2082,836l2110,813l2136,786l2139,786l2145,780l2147,774l2150,771l2170,740l2186,709l2192,695l2194,689l2194,685l2197,677l2197,671l2201,664l2204,656l2204,653l2207,645l2207,630l2210,617l2210,520l2209,503l2207,484l2204,462l2199,438l2195,413l2189,387l2181,360l2171,331l2160,303l2146,274l2131,247l2114,218l2093,192l2070,167l2044,144l2016,123l1985,104,1950,87,1911,75,1870,64l1825,58l1775,56,490,56xm490,l1775,l1831,3l1883,10l1932,22l1979,38l2020,59l2056,82l2090,108l2120,139l2147,171l2171,207l2197,252l2217,297l2234,342l2246,385l2254,427l2260,464l2263,498l2265,526l2265,549l2254,682l2243,717l2229,749l2212,780l2191,809l2168,836l2168,839l2162,842l2133,869l2101,893l2065,913l2027,927l2047,969l2062,1009l2074,1048l2082,1082l2088,1114l2092,1141l2094,1165l2095,1183l2095,1195l2095,1203l2092,1251l2081,1297l2066,1342l2046,1383l2020,1421l1990,1455l1955,1486l1918,1511l1876,1532l1832,1547l1786,1557l1737,1560l529,1560l481,1557l434,1547l390,1532l349,1511l310,1486l277,1455l246,1421l220,1383l199,1342l185,1297l175,1251l172,1203l172,1194l172,1180l174,1158l177,1129l182,1097l191,1059l202,1018l219,974l240,927l200,912,164,891,129,866,99,837,71,806,48,770,30,733,15,693,4,650,,606,,549,1,526,2,498,5,464l12,427l20,385,32,342,47,297,67,252,92,207l117,171l146,139l176,108l210,82,245,59,288,38,334,22,384,10,436,3,490,xe" fillcolor="#37b6ae" strokecolor="#37b6ae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:rsidR="00C420C8" w:rsidP="00075BD2">
            <w:pPr>
              <w:pStyle w:val="Heading3"/>
              <w:ind w:left="360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BFA93B5C527641FF8C936508BFAB9826"/>
                </w:placeholder>
                <w:showingPlcHdr/>
                <w:richText/>
                <w:temporary/>
              </w:sdtPr>
              <w:sdtContent>
                <w:r w:rsidRPr="00C420C8">
                  <w:t>Telephone</w:t>
                </w:r>
              </w:sdtContent>
            </w:sdt>
          </w:p>
          <w:p w:rsidR="00075BD2" w:rsidP="00075BD2">
            <w:pPr>
              <w:pStyle w:val="Heading3"/>
              <w:ind w:left="360"/>
            </w:pPr>
          </w:p>
          <w:p w:rsidR="000050DF" w:rsidP="00BB709B">
            <w:pPr>
              <w:pStyle w:val="Heading3"/>
              <w:ind w:left="360"/>
              <w:rPr>
                <w:caps w:val="0"/>
              </w:rPr>
            </w:pPr>
            <w:r>
              <w:fldChar w:fldCharType="begin"/>
            </w:r>
            <w:r>
              <w:instrText xml:space="preserve"> HYPERLINK "http://www.linkedin.com/in/ruby-garg-70951216" </w:instrText>
            </w:r>
            <w:r>
              <w:fldChar w:fldCharType="separate"/>
            </w:r>
            <w:r w:rsidRPr="00CE159C" w:rsidR="00075BD2">
              <w:rPr>
                <w:rStyle w:val="Hyperlink"/>
                <w:caps w:val="0"/>
              </w:rPr>
              <w:t>www.linkedin.com/in/ruby-garg-70951216</w:t>
            </w:r>
            <w:r>
              <w:fldChar w:fldCharType="end"/>
            </w:r>
          </w:p>
          <w:p w:rsidR="00075BD2" w:rsidP="00BB709B">
            <w:pPr>
              <w:pStyle w:val="Heading3"/>
              <w:ind w:left="360"/>
              <w:rPr>
                <w:caps w:val="0"/>
              </w:rPr>
            </w:pPr>
          </w:p>
          <w:p w:rsidR="00075BD2" w:rsidRPr="00075BD2" w:rsidP="00BB709B">
            <w:pPr>
              <w:pStyle w:val="Heading3"/>
              <w:ind w:left="360"/>
              <w:rPr>
                <w:caps w:val="0"/>
              </w:rPr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 xmlns:wps="http://schemas.microsoft.com/office/word/2010/wordprocessingShape"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rect l="0" t="0" r="r" b="b"/>
                                  <a:pathLst>
                                    <a:path fill="norm" h="3324" w="3324" stroke="1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rect l="0" t="0" r="r" b="b"/>
                                  <a:pathLst>
                                    <a:path fill="norm" h="1560" w="1752" stroke="1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1" o:spid="_x0000_i1032" alt="Title: LinkedIn icon" style="width:25.9pt;height:25.9pt;mso-position-horizontal-relative:char;mso-position-vertical-relative:line" coordsize="208,208">
                      <v:shape id="Freeform 78" o:spid="_x0000_s1033" style="width:208;height:208;mso-wrap-style:square;position:absolute;visibility:visible;v-text-anchor:top" coordsize="3324,3324" path="m1662,52l1560,55l1460,65l1362,80l1265,101l1172,128l1080,161l991,199l905,240l822,289l743,341l666,398l593,458l524,523l459,592l397,666l341,742l288,822l241,906l198,991l161,1080l128,1172l102,1266l80,1362l65,1460l56,1560l53,1662l56,1764l65,1864l80,1962l102,2059l128,2152l161,2244l198,2333l241,2419l288,2502l341,2581l397,2658l459,2731l524,2800l593,2865l666,2927l743,2983l822,3036l905,3083l991,3126l1080,3163l1172,3196l1265,3222l1362,3244l1460,3259l1560,3268l1662,3271l1764,3268l1864,3259l1962,3244l2058,3222l2152,3196l2244,3163l2333,3126l2418,3083l2502,3036l2582,2983l2658,2927l2732,2865l2801,2800l2866,2731l2926,2658l2983,2581l3035,2502l3084,2419l3125,2333l3163,2244l3196,2152l3223,2059l3244,1962l3259,1864l3269,1764l3272,1662l3269,1560l3259,1460l3244,1362l3223,1266l3196,1172l3163,1080l3125,991l3084,906l3035,822l2983,742l2926,666l2866,592l2801,523l2732,458l2658,398l2582,341l2502,289l2418,240l2333,199l2244,161l2152,128l2058,101,1962,80,1864,65,1764,55,1662,52xm1662,l1767,3l1871,12l1972,29l2072,51l2168,78l2262,112l2355,150l2444,194l2529,244l2612,297l2691,356l2766,420l2837,487l2904,558l2968,633l3027,713l3080,795l3130,880l3174,969l3212,1062l3246,1156l3273,1252l3295,1352l3312,1453l3321,1557l3324,1662l3321,1767l3312,1870l3295,1972l3273,2071l3246,2169l3212,2263l3174,2355l3130,2443l3080,2529l3027,2612l2968,2691l2904,2765l2837,2838l2766,2905l2691,2968l2612,3026l2529,3081l2444,3130l2355,3174l2262,3213l2168,3246l2072,3273l1972,3295l1871,3311l1767,3321l1662,3324l1557,3321l1454,3311l1352,3295l1253,3273l1155,3246l1061,3213l969,3174l881,3130l795,3081l712,3026l633,2968l559,2905l486,2838l419,2765l356,2691l298,2612l243,2529l194,2443l150,2355l111,2263,78,2169,51,2071,29,1972,13,1870,3,1767,,1662,3,1557,13,1453,29,1352,51,1252l78,1156l111,1062l150,969l194,880l243,795l298,713l356,633l419,558l486,487l559,420l633,356l712,297l795,244l881,194l969,150l1061,112l1155,78l1253,51l1352,29l1454,12,1557,3,1662,xe" fillcolor="#37b6ae" strokecolor="#37b6ae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34" style="width:109;height:98;left:50;mso-wrap-style:square;position:absolute;top:50;visibility:visible;v-text-anchor:top" coordsize="1752,1560" path="m77,544l77,1510l384,1510l384,544l77,544xm1307,522l1274,522l1243,523l1213,526l1186,532l1155,544l1128,556l1104,571l1080,588l1061,604l1044,620l1027,641l1012,659l1000,676l972,686,950,659l950,544l643,544l643,1510l950,1510l950,966l952,950l954,933l956,916l957,904l961,889l966,872l980,848l996,824l1016,801l1038,779l1055,765l1076,753l1098,746l1122,739l1149,736l1175,735l1211,737l1245,744l1274,753l1299,767l1321,785l1340,807l1355,831l1368,858l1377,887l1384,920l1388,953l1390,989l1390,1510l1697,1510l1697,950l1695,894l1689,843l1681,798l1669,757l1652,719l1632,683l1610,650l1587,620l1560,597l1530,576l1496,558l1461,544l1412,530l1360,524l1307,522xm50,488l412,488l423,490l432,497l438,505l440,516l440,1532l438,1543l432,1552l423,1557l412,1560l50,1560l41,1557l32,1552l25,1543l22,1532l22,516l25,505l32,497l41,490l50,488xm1307,466l1368,470l1426,480l1483,494l1523,512l1558,532l1593,557l1625,588l1653,619l1679,656l1701,694l1719,735l1733,783l1743,835l1750,890l1752,950l1752,1532l1749,1543l1742,1552l1733,1557l1725,1560l1362,1560l1351,1557l1342,1552l1336,1543l1335,1532l1335,989l1333,953l1329,919l1321,888l1311,860l1296,835l1284,819l1268,808l1250,797l1228,791l1204,787l1175,786l1144,788l1117,793l1093,803l1071,818l1052,836l1038,855l1025,875l1016,894l1005,923l1005,1532l1003,1543l998,1552l988,1557l978,1560l616,1560l594,1553l587,1532l587,516l589,505l596,497l604,490l616,488l978,488l988,490l998,497l1003,505l1005,516l1005,582l1027,564l1049,545l1071,527l1104,511l1138,495l1175,483l1203,476l1235,470l1270,467l1307,466xm236,55l202,57l172,61l145,68l123,79,105,93,87,111,73,131,63,153l57,177l55,203l56,226l62,248l69,270l81,289l99,307l117,323l137,334l160,344l186,349l214,351l220,351l248,349l274,344l297,334l317,323l335,307l353,290l365,271l374,250l378,228l379,203l376,171l368,142l356,115,341,93,319,76,295,64,268,57,236,55xm236,l265,2l292,7l316,16l338,27l359,42l379,61l398,84l412,109l424,136l431,166l434,198l434,203l431,236l424,266l411,294l395,322l374,346l354,364l332,378l307,391l280,399l251,404l220,406l214,406l183,404l154,399l128,391l103,378,80,364,61,346,40,322,23,294,10,266,3,236,,203,3,168l11,136l24,106,43,80,66,55,94,35,124,19,158,8,196,2,236,xe" fillcolor="#37b6ae" strokecolor="#37b6ae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:rsidR="00C420C8" w:rsidRPr="00C420C8" w:rsidP="00BB709B">
            <w:pPr>
              <w:pStyle w:val="Heading3"/>
              <w:ind w:left="360"/>
            </w:pPr>
            <w:sdt>
              <w:sdtPr>
                <w:alias w:val="Enter linkedin url:"/>
                <w:tag w:val="Enter linkedin url:"/>
                <w:id w:val="-1457020033"/>
                <w:placeholder>
                  <w:docPart w:val="DC19BA640DEB401AAF0F6EF6F7C68354"/>
                </w:placeholder>
                <w:showingPlcHdr/>
                <w:richText/>
                <w:temporary/>
              </w:sdtPr>
              <w:sdtContent>
                <w:r w:rsidRPr="00C420C8">
                  <w:t>LinkedIn URL</w:t>
                </w:r>
              </w:sdtContent>
            </w:sdt>
          </w:p>
          <w:tbl>
            <w:tblPr>
              <w:tblDescription w:val="Left side layout table"/>
              <w:tblW w:w="4988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/>
            </w:tblPr>
            <w:tblGrid>
              <w:gridCol w:w="3681"/>
            </w:tblGrid>
            <w:tr w:rsidTr="00075BD2">
              <w:tblPrEx>
                <w:tblW w:w="4988" w:type="pct"/>
                <w:tblBorders>
                  <w:top w:val="single" w:sz="8" w:space="0" w:color="37B6AE" w:themeColor="accent1"/>
                  <w:bottom w:val="single" w:sz="8" w:space="0" w:color="37B6AE" w:themeColor="accent1"/>
                  <w:insideH w:val="single" w:sz="8" w:space="0" w:color="37B6AE" w:themeColor="accent1"/>
                  <w:insideV w:val="single" w:sz="8" w:space="0" w:color="37B6AE" w:themeColor="accent1"/>
                </w:tblBorders>
                <w:tblLayout w:type="fixed"/>
                <w:tblCellMar>
                  <w:top w:w="144" w:type="dxa"/>
                  <w:left w:w="0" w:type="dxa"/>
                  <w:bottom w:w="144" w:type="dxa"/>
                  <w:right w:w="0" w:type="dxa"/>
                </w:tblCellMar>
                <w:tblLook w:val="04A0"/>
              </w:tblPrEx>
              <w:tc>
                <w:tcPr>
                  <w:tcW w:w="3681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P="00BB709B">
                  <w:pPr>
                    <w:pStyle w:val="Heading3"/>
                    <w:ind w:left="360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Tr="00075BD2">
              <w:tblPrEx>
                <w:tblW w:w="4988" w:type="pct"/>
                <w:tblLayout w:type="fixed"/>
                <w:tblCellMar>
                  <w:top w:w="144" w:type="dxa"/>
                  <w:left w:w="0" w:type="dxa"/>
                  <w:bottom w:w="144" w:type="dxa"/>
                  <w:right w:w="0" w:type="dxa"/>
                </w:tblCellMar>
                <w:tblLook w:val="04A0"/>
              </w:tblPrEx>
              <w:tc>
                <w:tcPr>
                  <w:tcW w:w="3681" w:type="dxa"/>
                  <w:tcMar>
                    <w:top w:w="288" w:type="dxa"/>
                    <w:bottom w:w="288" w:type="dxa"/>
                  </w:tcMar>
                </w:tcPr>
                <w:p w:rsidR="00C420C8" w:rsidP="00BB709B">
                  <w:pPr>
                    <w:pStyle w:val="Heading3"/>
                    <w:ind w:left="360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542CE98B9434934BA2218960F5BE62B"/>
                      </w:placeholder>
                      <w:showingPlcHdr/>
                      <w:richText/>
                      <w:temporary/>
                    </w:sdtPr>
                    <w:sdtContent>
                      <w:r w:rsidRPr="00717FD0">
                        <w:rPr>
                          <w:sz w:val="26"/>
                          <w:szCs w:val="26"/>
                        </w:rPr>
                        <w:t>Objective</w:t>
                      </w:r>
                    </w:sdtContent>
                  </w:sdt>
                </w:p>
                <w:p w:rsidR="00C420C8" w:rsidP="00BB709B">
                  <w:pPr>
                    <w:pStyle w:val="GraphicLine"/>
                    <w:ind w:left="360"/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83" o:spid="_x0000_i1035" alt="Title: Line graphic" style="mso-left-percent:-10001;mso-position-horizontal-relative:char;mso-position-vertical-relative:line;mso-top-percent:-10001;mso-wrap-style:square;visibility:visible" from="0,0" to="17.45pt,0" strokecolor="#37b6ae" strokeweight="1pt">
                            <v:stroke joinstyle="miter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0050DF" w:rsidRPr="00BB709B" w:rsidP="00BB709B">
                  <w:pPr>
                    <w:ind w:left="360"/>
                    <w:jc w:val="left"/>
                    <w:rPr>
                      <w:rFonts w:cstheme="minorHAnsi"/>
                      <w:color w:val="000000"/>
                      <w:lang w:val="en-GB"/>
                    </w:rPr>
                  </w:pPr>
                  <w:r w:rsidRPr="00BB709B">
                    <w:rPr>
                      <w:rFonts w:cstheme="minorHAnsi"/>
                      <w:color w:val="000000"/>
                      <w:lang w:val="en-GB"/>
                    </w:rPr>
                    <w:t>Seeking challenging assignment in the field where I can utilize my experience and knowledge to the best of the ability and at the same time learn new and use emerging technology.</w:t>
                  </w:r>
                </w:p>
                <w:p w:rsidR="00C420C8" w:rsidP="00BB709B"/>
                <w:p w:rsidR="008A380E" w:rsidP="00BB709B"/>
                <w:p w:rsidR="00056029" w:rsidP="00BB709B"/>
                <w:p w:rsidR="00056029" w:rsidP="00BB709B"/>
                <w:p w:rsidR="00056029" w:rsidP="00BB709B"/>
                <w:p w:rsidR="00056029" w:rsidP="00BB709B"/>
                <w:p w:rsidR="008A380E" w:rsidP="00BB709B"/>
                <w:p w:rsidR="00056029" w:rsidP="00BB709B"/>
              </w:tc>
            </w:tr>
            <w:tr w:rsidTr="00075BD2">
              <w:tblPrEx>
                <w:tblW w:w="4988" w:type="pct"/>
                <w:tblLayout w:type="fixed"/>
                <w:tblCellMar>
                  <w:top w:w="144" w:type="dxa"/>
                  <w:left w:w="0" w:type="dxa"/>
                  <w:bottom w:w="144" w:type="dxa"/>
                  <w:right w:w="0" w:type="dxa"/>
                </w:tblCellMar>
                <w:tblLook w:val="04A0"/>
              </w:tblPrEx>
              <w:tc>
                <w:tcPr>
                  <w:tcW w:w="3681" w:type="dxa"/>
                  <w:tcMar>
                    <w:top w:w="288" w:type="dxa"/>
                    <w:bottom w:w="288" w:type="dxa"/>
                  </w:tcMar>
                </w:tcPr>
                <w:p w:rsidR="00C420C8" w:rsidP="00BB709B">
                  <w:pPr>
                    <w:pStyle w:val="Heading3"/>
                    <w:ind w:left="360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E479B8316E948A59CB9190C370400A2"/>
                      </w:placeholder>
                      <w:showingPlcHdr/>
                      <w:richText/>
                      <w:temporary/>
                    </w:sdtPr>
                    <w:sdtContent>
                      <w:r w:rsidRPr="000F32E4">
                        <w:rPr>
                          <w:sz w:val="26"/>
                          <w:szCs w:val="26"/>
                        </w:rPr>
                        <w:t>Skills</w:t>
                      </w:r>
                    </w:sdtContent>
                  </w:sdt>
                </w:p>
                <w:p w:rsidR="00BB709B" w:rsidP="00E33034">
                  <w:pPr>
                    <w:pStyle w:val="GraphicLine"/>
                    <w:ind w:left="360"/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84" o:spid="_x0000_i1036" alt="Title: Line graphic" style="mso-left-percent:-10001;mso-position-horizontal-relative:char;mso-position-vertical-relative:line;mso-top-percent:-10001;mso-wrap-style:square;visibility:visible" from="0,0" to="17.45pt,0" strokecolor="#37b6ae" strokeweight="1pt">
                            <v:stroke joinstyle="miter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BB709B" w:rsidRPr="00075BD2" w:rsidP="00075BD2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left="261" w:right="89" w:hanging="180"/>
                    <w:jc w:val="left"/>
                  </w:pPr>
                  <w:r w:rsidRPr="00075BD2">
                    <w:t>F</w:t>
                  </w:r>
                  <w:r w:rsidR="009766F6">
                    <w:t xml:space="preserve">ocused professional </w:t>
                  </w:r>
                  <w:r w:rsidR="00B14EED">
                    <w:t>having 5</w:t>
                  </w:r>
                  <w:bookmarkStart w:id="0" w:name="_GoBack"/>
                  <w:bookmarkEnd w:id="0"/>
                  <w:r w:rsidR="009766F6">
                    <w:t xml:space="preserve"> years</w:t>
                  </w:r>
                  <w:r w:rsidRPr="00075BD2" w:rsidR="009766F6">
                    <w:t>’ experience</w:t>
                  </w:r>
                  <w:r w:rsidRPr="00075BD2">
                    <w:t xml:space="preserve"> in IT (Linux and system administration) and working on Charging System.</w:t>
                  </w:r>
                </w:p>
                <w:p w:rsidR="00BB709B" w:rsidRPr="00075BD2" w:rsidP="00075BD2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left="261" w:hanging="180"/>
                    <w:jc w:val="left"/>
                  </w:pPr>
                  <w:r w:rsidRPr="00075BD2">
                    <w:t>Presently associated with Ericsson Global India Pvt. Ltd. as Sys</w:t>
                  </w:r>
                  <w:r w:rsidRPr="00075BD2" w:rsidR="00E33034">
                    <w:t xml:space="preserve">tem Administrator in Telstra WME Australia </w:t>
                  </w:r>
                  <w:r w:rsidRPr="00075BD2">
                    <w:t>Project.</w:t>
                  </w:r>
                </w:p>
                <w:p w:rsidR="00BB709B" w:rsidRPr="00075BD2" w:rsidP="00075BD2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left="261" w:hanging="180"/>
                    <w:jc w:val="left"/>
                  </w:pPr>
                  <w:r w:rsidRPr="00075BD2">
                    <w:t>Hands on experience in Mainframe skills - NFS, Autofs, FTP/SFTP, Apache, Samba, SCSI &amp; ISCSI, LVM, Postfix, Partition, user &amp; group management.</w:t>
                  </w:r>
                </w:p>
                <w:p w:rsidR="00BB709B" w:rsidRPr="00075BD2" w:rsidP="00075BD2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left="261" w:hanging="180"/>
                    <w:jc w:val="left"/>
                  </w:pPr>
                  <w:r w:rsidRPr="00075BD2">
                    <w:t xml:space="preserve">Configuring a system </w:t>
                  </w:r>
                  <w:r w:rsidR="008A380E">
                    <w:t>to provide networking services,</w:t>
                  </w:r>
                  <w:r w:rsidRPr="00075BD2">
                    <w:t xml:space="preserve"> File Transfer Protocol (FTP), network file system (NFS), Simple Mail Transfer Protocol (SMTP), secure shell (SSH) and Network Time Protocol (NTP).</w:t>
                  </w:r>
                </w:p>
                <w:p w:rsidR="00BB709B" w:rsidRPr="00075BD2" w:rsidP="00075BD2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left="261" w:hanging="180"/>
                    <w:jc w:val="left"/>
                  </w:pPr>
                  <w:r w:rsidRPr="00075BD2">
                    <w:t>Hands on experience in Database - Oracle SQL, Timesten</w:t>
                  </w:r>
                  <w:r w:rsidR="00961D21">
                    <w:t xml:space="preserve"> </w:t>
                  </w:r>
                  <w:r w:rsidRPr="00075BD2">
                    <w:t>DB, MariaDB.</w:t>
                  </w:r>
                </w:p>
                <w:p w:rsidR="00BB709B" w:rsidP="00075BD2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left="261" w:hanging="180"/>
                    <w:jc w:val="left"/>
                  </w:pPr>
                  <w:r w:rsidRPr="00075BD2">
                    <w:t>Work</w:t>
                  </w:r>
                  <w:r w:rsidRPr="00075BD2" w:rsidR="00075BD2">
                    <w:t>ing on Shell</w:t>
                  </w:r>
                  <w:r w:rsidRPr="00075BD2">
                    <w:t xml:space="preserve"> for the automation purpose and implement scripts in live environment.</w:t>
                  </w:r>
                </w:p>
                <w:p w:rsidR="009766F6" w:rsidP="00075BD2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left="261" w:hanging="180"/>
                    <w:jc w:val="left"/>
                  </w:pPr>
                  <w:r>
                    <w:t>Initiator and follow-up on mail communications.</w:t>
                  </w:r>
                </w:p>
                <w:p w:rsidR="009766F6" w:rsidRPr="00075BD2" w:rsidP="00075BD2">
                  <w:pPr>
                    <w:pStyle w:val="ListParagraph"/>
                    <w:numPr>
                      <w:ilvl w:val="0"/>
                      <w:numId w:val="29"/>
                    </w:numPr>
                    <w:spacing w:after="160" w:line="240" w:lineRule="auto"/>
                    <w:ind w:left="261" w:hanging="180"/>
                    <w:jc w:val="left"/>
                  </w:pPr>
                  <w:r>
                    <w:t>Creative/logical in WOW’s.</w:t>
                  </w:r>
                </w:p>
                <w:p w:rsidR="00BB709B" w:rsidRPr="00BB709B" w:rsidP="00BB709B"/>
                <w:p w:rsidR="00C420C8" w:rsidP="00BB709B"/>
                <w:p w:rsidR="000570E4" w:rsidP="00BB709B"/>
                <w:p w:rsidR="00075BD2" w:rsidP="00BB709B"/>
                <w:p w:rsidR="00075BD2" w:rsidP="00BB709B"/>
                <w:p w:rsidR="00075BD2" w:rsidP="00BB709B"/>
                <w:p w:rsidR="00075BD2" w:rsidP="00BB709B"/>
                <w:p w:rsidR="00075BD2" w:rsidRPr="005152F2" w:rsidP="00BB709B"/>
              </w:tc>
            </w:tr>
          </w:tbl>
          <w:p w:rsidR="00C420C8" w:rsidP="00BB709B"/>
          <w:p w:rsidR="008A380E" w:rsidP="008A380E">
            <w:pPr>
              <w:jc w:val="left"/>
            </w:pPr>
          </w:p>
          <w:p w:rsidR="00D24E62" w:rsidP="008A380E">
            <w:pPr>
              <w:pStyle w:val="Heading2"/>
              <w:ind w:left="360"/>
            </w:pPr>
          </w:p>
          <w:p w:rsidR="008A380E" w:rsidP="008A380E">
            <w:pPr>
              <w:pStyle w:val="Heading2"/>
              <w:ind w:left="360"/>
            </w:pPr>
            <w:r w:rsidRPr="008A380E">
              <w:t>Certification</w:t>
            </w:r>
          </w:p>
          <w:p w:rsidR="008A380E" w:rsidRPr="008A380E" w:rsidP="008A380E">
            <w:pPr>
              <w:pStyle w:val="ListParagraph"/>
              <w:numPr>
                <w:ilvl w:val="0"/>
                <w:numId w:val="30"/>
              </w:numPr>
              <w:spacing w:after="160" w:line="240" w:lineRule="auto"/>
              <w:ind w:left="458"/>
              <w:jc w:val="left"/>
            </w:pPr>
            <w:r w:rsidRPr="008A380E">
              <w:t>RedHat ce</w:t>
            </w:r>
            <w:r>
              <w:t>rtified System administrator &amp;</w:t>
            </w:r>
            <w:r w:rsidRPr="008A380E">
              <w:t xml:space="preserve"> RedHat certifi</w:t>
            </w:r>
            <w:r w:rsidR="0024703B">
              <w:t xml:space="preserve">ed Engineer (Certificate number   </w:t>
            </w:r>
            <w:r>
              <w:t xml:space="preserve"> </w:t>
            </w:r>
            <w:r w:rsidRPr="008A380E">
              <w:t>160-190-583)</w:t>
            </w:r>
          </w:p>
          <w:p w:rsidR="008A380E" w:rsidP="008A380E">
            <w:pPr>
              <w:pStyle w:val="ListParagraph"/>
              <w:numPr>
                <w:ilvl w:val="0"/>
                <w:numId w:val="30"/>
              </w:numPr>
              <w:spacing w:after="160" w:line="240" w:lineRule="auto"/>
              <w:ind w:left="458"/>
              <w:jc w:val="left"/>
            </w:pPr>
            <w:r w:rsidRPr="008A380E">
              <w:t>Cisco certified network associate (CCNA</w:t>
            </w:r>
            <w:r>
              <w:t>)</w:t>
            </w:r>
          </w:p>
          <w:p w:rsidR="000570E4" w:rsidP="00BB709B">
            <w:pPr>
              <w:pStyle w:val="ListParagraph"/>
              <w:numPr>
                <w:ilvl w:val="0"/>
                <w:numId w:val="30"/>
              </w:numPr>
              <w:spacing w:after="160" w:line="240" w:lineRule="auto"/>
              <w:ind w:left="458"/>
              <w:jc w:val="left"/>
            </w:pPr>
            <w:r w:rsidRPr="008A380E">
              <w:t>ETCP (Ericsson Technical certification program)</w:t>
            </w:r>
          </w:p>
          <w:p w:rsidR="008A380E" w:rsidP="00BB709B"/>
          <w:p w:rsidR="00075BD2" w:rsidP="00BB709B">
            <w:pPr>
              <w:pStyle w:val="Heading2"/>
              <w:ind w:left="360"/>
            </w:pPr>
          </w:p>
          <w:p w:rsidR="000570E4" w:rsidRPr="005152F2" w:rsidP="00BB709B">
            <w:pPr>
              <w:pStyle w:val="Heading2"/>
              <w:ind w:left="360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0F03ADAE2ED64C72B9A65E60F15F375B"/>
                </w:placeholder>
                <w:showingPlcHdr/>
                <w:richText/>
                <w:temporary/>
              </w:sdtPr>
              <w:sdtContent>
                <w:r w:rsidRPr="005152F2">
                  <w:t>Volunteer Experience or Leadership</w:t>
                </w:r>
              </w:sdtContent>
            </w:sdt>
          </w:p>
          <w:p w:rsidR="000570E4" w:rsidP="00BB709B">
            <w:pPr>
              <w:pStyle w:val="ListParagraph"/>
              <w:numPr>
                <w:ilvl w:val="0"/>
                <w:numId w:val="28"/>
              </w:numPr>
              <w:ind w:left="458"/>
              <w:jc w:val="left"/>
            </w:pPr>
            <w:r>
              <w:t xml:space="preserve">Quest for the day – Ericsson </w:t>
            </w:r>
            <w:r w:rsidR="00BB709B">
              <w:t>campaign</w:t>
            </w:r>
            <w:r>
              <w:t xml:space="preserve"> for making things </w:t>
            </w:r>
            <w:r w:rsidR="00BB709B">
              <w:t>simple</w:t>
            </w:r>
          </w:p>
          <w:p w:rsidR="00BB709B" w:rsidP="00BB709B">
            <w:pPr>
              <w:pStyle w:val="ListParagraph"/>
              <w:numPr>
                <w:ilvl w:val="0"/>
                <w:numId w:val="28"/>
              </w:numPr>
              <w:ind w:left="458"/>
              <w:jc w:val="left"/>
            </w:pPr>
            <w:r>
              <w:t xml:space="preserve">Member of </w:t>
            </w:r>
            <w:r w:rsidRPr="00BB709B">
              <w:t>EGI Brand Team</w:t>
            </w:r>
            <w:r>
              <w:t>, Noida</w:t>
            </w:r>
          </w:p>
          <w:p w:rsidR="00BB709B" w:rsidP="00BB709B">
            <w:pPr>
              <w:pStyle w:val="ListParagraph"/>
              <w:numPr>
                <w:ilvl w:val="0"/>
                <w:numId w:val="28"/>
              </w:numPr>
              <w:ind w:left="458"/>
              <w:jc w:val="left"/>
            </w:pPr>
            <w:r>
              <w:t>Participation in E// Marathon 2018</w:t>
            </w:r>
          </w:p>
          <w:p w:rsidR="00BB709B" w:rsidP="00BB709B">
            <w:pPr>
              <w:pStyle w:val="ListParagraph"/>
              <w:numPr>
                <w:ilvl w:val="0"/>
                <w:numId w:val="28"/>
              </w:numPr>
              <w:ind w:left="458"/>
              <w:jc w:val="left"/>
            </w:pPr>
            <w:r>
              <w:t>Participation in Walkathon on 2017</w:t>
            </w:r>
          </w:p>
          <w:p w:rsidR="00BB709B" w:rsidP="00BB709B">
            <w:pPr>
              <w:pStyle w:val="ListParagraph"/>
              <w:numPr>
                <w:ilvl w:val="0"/>
                <w:numId w:val="28"/>
              </w:numPr>
              <w:ind w:left="458"/>
              <w:jc w:val="left"/>
            </w:pPr>
            <w:r>
              <w:t>Completed cyclothon</w:t>
            </w:r>
            <w:r w:rsidR="008A380E">
              <w:t xml:space="preserve"> </w:t>
            </w:r>
            <w:r>
              <w:t>(FUN RIDE) by Decathlon</w:t>
            </w:r>
          </w:p>
          <w:p w:rsidR="00BB709B" w:rsidP="00BB709B">
            <w:pPr>
              <w:pStyle w:val="ListParagraph"/>
              <w:numPr>
                <w:ilvl w:val="0"/>
                <w:numId w:val="28"/>
              </w:numPr>
              <w:ind w:left="458"/>
              <w:jc w:val="left"/>
            </w:pPr>
            <w:r>
              <w:t>Actively participation in AEM (All Employee Meet) from past 4 years.</w:t>
            </w:r>
          </w:p>
          <w:p w:rsidR="009766F6" w:rsidP="009766F6">
            <w:pPr>
              <w:pStyle w:val="ListParagraph"/>
              <w:ind w:left="458"/>
              <w:jc w:val="left"/>
            </w:pPr>
          </w:p>
          <w:p w:rsidR="008A380E" w:rsidP="008A380E">
            <w:pPr>
              <w:jc w:val="left"/>
            </w:pPr>
          </w:p>
          <w:p w:rsidR="008A380E" w:rsidP="008A380E">
            <w:pPr>
              <w:jc w:val="left"/>
            </w:pPr>
          </w:p>
          <w:p w:rsidR="00BB709B" w:rsidP="00BB709B"/>
          <w:p w:rsidR="00BB709B" w:rsidP="00BB709B"/>
          <w:p w:rsidR="00BB709B" w:rsidP="00BB709B"/>
          <w:p w:rsidR="00BB709B" w:rsidP="00BB709B"/>
          <w:p w:rsidR="000570E4" w:rsidRPr="005152F2" w:rsidP="00BB709B"/>
        </w:tc>
        <w:tc>
          <w:tcPr>
            <w:tcW w:w="6913" w:type="dxa"/>
          </w:tcPr>
          <w:tbl>
            <w:tblPr>
              <w:tblDescription w:val="Right side layout table"/>
              <w:tblW w:w="5000" w:type="pct"/>
              <w:tblLayout w:type="fixed"/>
              <w:tblLook w:val="04A0"/>
            </w:tblPr>
            <w:tblGrid>
              <w:gridCol w:w="6914"/>
            </w:tblGrid>
            <w:tr w:rsidTr="00D24E62">
              <w:tblPrEx>
                <w:tblW w:w="5000" w:type="pct"/>
                <w:tblLayout w:type="fixed"/>
                <w:tblLook w:val="04A0"/>
              </w:tblPrEx>
              <w:trPr>
                <w:trHeight w:val="963"/>
              </w:trPr>
              <w:tc>
                <w:tcPr>
                  <w:tcW w:w="691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D24E62" w:rsidP="008A380E">
                  <w:pPr>
                    <w:pStyle w:val="Heading2"/>
                    <w:tabs>
                      <w:tab w:val="left" w:pos="2327"/>
                      <w:tab w:val="center" w:pos="3097"/>
                    </w:tabs>
                    <w:jc w:val="left"/>
                  </w:pPr>
                  <w:r>
                    <w:tab/>
                  </w:r>
                </w:p>
                <w:p w:rsidR="000050DF" w:rsidP="008A380E">
                  <w:pPr>
                    <w:pStyle w:val="Heading2"/>
                    <w:tabs>
                      <w:tab w:val="left" w:pos="2327"/>
                      <w:tab w:val="center" w:pos="3097"/>
                    </w:tabs>
                    <w:jc w:val="left"/>
                  </w:pPr>
                  <w:r>
                    <w:tab/>
                  </w: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705D36C308B14FB29B4B1DC6639393F5"/>
                      </w:placeholder>
                      <w:showingPlcHdr/>
                      <w:richText/>
                      <w:temporary/>
                    </w:sdtPr>
                    <w:sdtContent>
                      <w:r w:rsidRPr="005152F2" w:rsidR="00C420C8">
                        <w:t>Experience</w:t>
                      </w:r>
                    </w:sdtContent>
                  </w:sdt>
                </w:p>
                <w:p w:rsidR="00D24E62" w:rsidP="000050DF">
                  <w:pPr>
                    <w:pStyle w:val="Heading4"/>
                  </w:pPr>
                </w:p>
                <w:p w:rsidR="000050DF" w:rsidP="00D24E62">
                  <w:pPr>
                    <w:pStyle w:val="Heading4"/>
                    <w:jc w:val="both"/>
                  </w:pPr>
                  <w:r w:rsidRPr="000050DF">
                    <w:t xml:space="preserve">Ericsson India Global Pvt. Ltd. </w:t>
                  </w:r>
                </w:p>
                <w:p w:rsidR="00074B03" w:rsidRPr="0043426C" w:rsidP="000050DF">
                  <w:pPr>
                    <w:pStyle w:val="Heading4"/>
                  </w:pPr>
                </w:p>
                <w:p w:rsidR="00074B03" w:rsidRPr="00074B03" w:rsidP="00074B03">
                  <w:pPr>
                    <w:jc w:val="left"/>
                    <w:rPr>
                      <w:b/>
                      <w:i/>
                    </w:rPr>
                  </w:pPr>
                  <w:r w:rsidRPr="00074B03">
                    <w:rPr>
                      <w:b/>
                      <w:i/>
                    </w:rPr>
                    <w:t>Project: Telstra WME for Australia</w:t>
                  </w:r>
                </w:p>
                <w:p w:rsidR="00056029" w:rsidRPr="00056029" w:rsidP="00074B03">
                  <w:pPr>
                    <w:jc w:val="left"/>
                    <w:rPr>
                      <w:i/>
                    </w:rPr>
                  </w:pPr>
                  <w:r w:rsidRPr="008A380E">
                    <w:rPr>
                      <w:b/>
                      <w:i/>
                    </w:rPr>
                    <w:t>System Admin</w:t>
                  </w:r>
                  <w:r>
                    <w:rPr>
                      <w:i/>
                    </w:rPr>
                    <w:t xml:space="preserve"> – January’ 2018</w:t>
                  </w:r>
                  <w:r w:rsidRPr="00074B03">
                    <w:rPr>
                      <w:i/>
                    </w:rPr>
                    <w:t xml:space="preserve"> – Present</w:t>
                  </w:r>
                </w:p>
                <w:p w:rsidR="0094271D" w:rsidP="00D24E62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89"/>
                    </w:tabs>
                    <w:ind w:left="178" w:right="164" w:hanging="270"/>
                    <w:jc w:val="both"/>
                  </w:pPr>
                  <w:r w:rsidRPr="0094271D">
                    <w:t>Proven experience of the fundamental concepts and technologies associated with LINUX Operating Systems (Hardware, Software).</w:t>
                  </w:r>
                </w:p>
                <w:p w:rsidR="00F14950" w:rsidP="00D24E62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89"/>
                    </w:tabs>
                    <w:ind w:left="178" w:right="164" w:hanging="270"/>
                    <w:jc w:val="both"/>
                  </w:pPr>
                  <w:r w:rsidRPr="00F14950">
                    <w:t xml:space="preserve">Working on network management software such as </w:t>
                  </w:r>
                  <w:r w:rsidR="00FA15CD">
                    <w:t>Zabbix, Nagios,</w:t>
                  </w:r>
                  <w:r>
                    <w:t xml:space="preserve"> Netcool.</w:t>
                  </w:r>
                </w:p>
                <w:p w:rsidR="0094271D" w:rsidP="00D24E62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89"/>
                    </w:tabs>
                    <w:ind w:left="178" w:right="164" w:hanging="270"/>
                    <w:jc w:val="both"/>
                  </w:pPr>
                  <w:r w:rsidRPr="0094271D">
                    <w:t>Process Knowledge (ITIL, Change Management, Performance Management, Incident Management)</w:t>
                  </w:r>
                </w:p>
                <w:p w:rsidR="0094271D" w:rsidP="00D24E62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89"/>
                    </w:tabs>
                    <w:ind w:left="178" w:right="164" w:hanging="270"/>
                    <w:jc w:val="both"/>
                  </w:pPr>
                  <w:r>
                    <w:t>Analyzing performance issues</w:t>
                  </w:r>
                  <w:r>
                    <w:t xml:space="preserve"> &amp; Troubleshooting kernel panics and system hangs</w:t>
                  </w:r>
                  <w:r w:rsidR="00FA15CD">
                    <w:t>.</w:t>
                  </w:r>
                </w:p>
                <w:p w:rsidR="0094271D" w:rsidP="00D24E62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89"/>
                    </w:tabs>
                    <w:ind w:left="178" w:right="164" w:hanging="270"/>
                    <w:jc w:val="both"/>
                  </w:pPr>
                  <w:r>
                    <w:t>Supporting an office of over 3</w:t>
                  </w:r>
                  <w:r w:rsidR="000050DF">
                    <w:t>0 people and suppo</w:t>
                  </w:r>
                  <w:r>
                    <w:t>rting other remote users in Australia.</w:t>
                  </w:r>
                </w:p>
                <w:p w:rsidR="0094271D" w:rsidP="00D24E62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89"/>
                    </w:tabs>
                    <w:ind w:left="178" w:right="164" w:hanging="270"/>
                    <w:jc w:val="both"/>
                  </w:pPr>
                  <w:r>
                    <w:t>Directing support for our continuously active servers, and low-latency network during the India daytime hours</w:t>
                  </w:r>
                </w:p>
                <w:p w:rsidR="000050DF" w:rsidP="00D24E62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89"/>
                    </w:tabs>
                    <w:ind w:left="178" w:right="164" w:hanging="270"/>
                    <w:jc w:val="both"/>
                  </w:pPr>
                  <w:r>
                    <w:t>Installing, configuring, and deploying fully-distributed Re</w:t>
                  </w:r>
                  <w:r w:rsidR="0094271D">
                    <w:t>d Hat Linux systems.</w:t>
                  </w:r>
                </w:p>
                <w:p w:rsidR="0094271D" w:rsidP="00D24E62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89"/>
                    </w:tabs>
                    <w:ind w:left="178" w:right="164" w:hanging="270"/>
                    <w:jc w:val="both"/>
                  </w:pPr>
                  <w:r>
                    <w:t>Collaborating wi</w:t>
                  </w:r>
                  <w:r>
                    <w:t xml:space="preserve">th the Systems team in Australia </w:t>
                  </w:r>
                  <w:r>
                    <w:t xml:space="preserve">to maintain existing colocation facilities across </w:t>
                  </w:r>
                  <w:r>
                    <w:t>it and to set up new facilities</w:t>
                  </w:r>
                </w:p>
                <w:p w:rsidR="0094271D" w:rsidP="00D24E62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89"/>
                    </w:tabs>
                    <w:ind w:left="178" w:right="164" w:hanging="270"/>
                    <w:jc w:val="both"/>
                  </w:pPr>
                  <w:r>
                    <w:t xml:space="preserve">Taking a role in researching, testing, recommending, implementing, and maintaining cutting- edge, </w:t>
                  </w:r>
                  <w:r>
                    <w:t>ultra-low</w:t>
                  </w:r>
                  <w:r>
                    <w:t>-latency systems and network technologies</w:t>
                  </w:r>
                  <w:r>
                    <w:t>.</w:t>
                  </w:r>
                </w:p>
                <w:p w:rsidR="0094271D" w:rsidP="00D24E62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389"/>
                    </w:tabs>
                    <w:ind w:left="178" w:right="164" w:hanging="270"/>
                    <w:jc w:val="both"/>
                  </w:pPr>
                  <w:r>
                    <w:t>Participating in an on-call rotation</w:t>
                  </w:r>
                  <w:r w:rsidR="00074B03">
                    <w:t>.</w:t>
                  </w:r>
                </w:p>
                <w:p w:rsidR="00074B03" w:rsidRPr="00074B03" w:rsidP="00074B03">
                  <w:pPr>
                    <w:tabs>
                      <w:tab w:val="left" w:pos="389"/>
                    </w:tabs>
                    <w:jc w:val="left"/>
                    <w:rPr>
                      <w:i/>
                    </w:rPr>
                  </w:pPr>
                </w:p>
                <w:p w:rsidR="00074B03" w:rsidP="00074B03">
                  <w:pPr>
                    <w:jc w:val="left"/>
                    <w:rPr>
                      <w:b/>
                      <w:i/>
                    </w:rPr>
                  </w:pPr>
                  <w:r w:rsidRPr="00074B03">
                    <w:rPr>
                      <w:b/>
                      <w:i/>
                    </w:rPr>
                    <w:t>Project: MTN for Africa</w:t>
                  </w:r>
                </w:p>
                <w:p w:rsidR="00056029" w:rsidRPr="00DB1E17" w:rsidP="00074B03">
                  <w:pPr>
                    <w:jc w:val="left"/>
                    <w:rPr>
                      <w:i/>
                    </w:rPr>
                  </w:pPr>
                  <w:r>
                    <w:rPr>
                      <w:b/>
                      <w:i/>
                    </w:rPr>
                    <w:t>2</w:t>
                  </w:r>
                  <w:r w:rsidRPr="00074B03">
                    <w:rPr>
                      <w:b/>
                      <w:i/>
                      <w:vertAlign w:val="superscript"/>
                    </w:rPr>
                    <w:t>nd</w:t>
                  </w:r>
                  <w:r>
                    <w:rPr>
                      <w:b/>
                      <w:i/>
                    </w:rPr>
                    <w:t xml:space="preserve"> LA </w:t>
                  </w:r>
                  <w:r w:rsidR="008A380E">
                    <w:rPr>
                      <w:b/>
                      <w:i/>
                    </w:rPr>
                    <w:t>Back Office</w:t>
                  </w:r>
                  <w:r>
                    <w:rPr>
                      <w:b/>
                      <w:i/>
                    </w:rPr>
                    <w:t xml:space="preserve"> Engineer - </w:t>
                  </w:r>
                  <w:r>
                    <w:rPr>
                      <w:i/>
                    </w:rPr>
                    <w:t>December’2015 – December’2017</w:t>
                  </w:r>
                </w:p>
                <w:p w:rsidR="00074B03" w:rsidRPr="00D24E62" w:rsidP="00D24E62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  <w:r w:rsidRPr="00D24E62">
                    <w:rPr>
                      <w:rFonts w:cstheme="minorHAnsi"/>
                    </w:rPr>
                    <w:t xml:space="preserve">Technical support for customer MTN-Africa. Responsible for Analysis, Support services and coordination with Product development team. </w:t>
                  </w:r>
                </w:p>
                <w:p w:rsidR="00056029" w:rsidRPr="00D24E62" w:rsidP="00D24E62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  <w:r w:rsidRPr="00D24E62">
                    <w:rPr>
                      <w:rFonts w:cstheme="minorHAnsi"/>
                    </w:rPr>
                    <w:t>Complete node ownership of IN nodes like AIR, SDP, CCN, VS, EMA, EMM, CRS, MINSAT &amp; IVR. Node owners of the network and upgrade them and perform activities as per customer and network requirement.</w:t>
                  </w:r>
                </w:p>
                <w:p w:rsidR="00075BD2" w:rsidP="00D24E62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  <w:r w:rsidRPr="00D24E62">
                    <w:rPr>
                      <w:rFonts w:cstheme="minorHAnsi"/>
                    </w:rPr>
                    <w:t>Manage all severities ticket with in their SLA and resolve them. Handles Customer requests, Bug fix, Performance tuning requirement and design change request.</w:t>
                  </w:r>
                </w:p>
                <w:p w:rsidR="00D24E62" w:rsidRPr="00D24E62" w:rsidP="00D24E62">
                  <w:pPr>
                    <w:pStyle w:val="ListParagraph"/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</w:p>
                <w:p w:rsidR="00D24E62" w:rsidRPr="00D24E62" w:rsidP="00D24E62">
                  <w:pPr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</w:p>
                <w:p w:rsidR="00056029" w:rsidRPr="00D24E62" w:rsidP="00D24E62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  <w:r w:rsidRPr="00D24E62">
                    <w:rPr>
                      <w:rFonts w:cstheme="minorHAnsi"/>
                    </w:rPr>
                    <w:t>Review Backup reports and Initiate actions on backup failure Implement changes, perform security related tasks, identify and</w:t>
                  </w:r>
                </w:p>
                <w:p w:rsidR="00074B03" w:rsidRPr="00D24E62" w:rsidP="00D24E62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  <w:r w:rsidRPr="00D24E62">
                    <w:rPr>
                      <w:rFonts w:cstheme="minorHAnsi"/>
                    </w:rPr>
                    <w:t>recommend improvements to existing processes and procedures.</w:t>
                  </w:r>
                </w:p>
                <w:p w:rsidR="00074B03" w:rsidRPr="00D24E62" w:rsidP="00D24E62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  <w:r w:rsidRPr="00D24E62">
                    <w:rPr>
                      <w:rFonts w:cstheme="minorHAnsi"/>
                    </w:rPr>
                    <w:t>Provide Technical support to regional teams for O&amp;M support Like FO, PM, P&amp;D, Automation and local teams.</w:t>
                  </w:r>
                </w:p>
                <w:p w:rsidR="00074B03" w:rsidRPr="00D24E62" w:rsidP="00D24E62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  <w:r w:rsidRPr="00D24E62">
                    <w:rPr>
                      <w:rFonts w:cstheme="minorHAnsi"/>
                    </w:rPr>
                    <w:t>All nodes are based on LINUX and SunOS, complete knowledge of backend processes for the same.</w:t>
                  </w:r>
                </w:p>
                <w:p w:rsidR="00074B03" w:rsidRPr="00D24E62" w:rsidP="00D24E62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  <w:r w:rsidRPr="00D24E62">
                    <w:rPr>
                      <w:rFonts w:cstheme="minorHAnsi"/>
                    </w:rPr>
                    <w:t>Knowledge of complete Linux operating system, FTP server, ssh server, Samba server, apache server, SCSI &amp; ISCSI, NFS NIS server, LVM, Teaming, User &amp; Group management.</w:t>
                  </w:r>
                </w:p>
                <w:p w:rsidR="00074B03" w:rsidRPr="00D24E62" w:rsidP="00D24E62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  <w:r w:rsidRPr="00D24E62">
                    <w:rPr>
                      <w:rFonts w:cstheme="minorHAnsi"/>
                    </w:rPr>
                    <w:t xml:space="preserve">Experience with shell scripting, Server </w:t>
                  </w:r>
                  <w:r w:rsidRPr="00D24E62" w:rsidR="001277F7">
                    <w:rPr>
                      <w:rFonts w:cstheme="minorHAnsi"/>
                    </w:rPr>
                    <w:t xml:space="preserve">PWC </w:t>
                  </w:r>
                  <w:r w:rsidRPr="00D24E62">
                    <w:rPr>
                      <w:rFonts w:cstheme="minorHAnsi"/>
                    </w:rPr>
                    <w:t>Auditing activities.</w:t>
                  </w:r>
                </w:p>
                <w:p w:rsidR="00074B03" w:rsidRPr="00D24E62" w:rsidP="00D24E62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  <w:r w:rsidRPr="00D24E62">
                    <w:rPr>
                      <w:rFonts w:cstheme="minorHAnsi"/>
                    </w:rPr>
                    <w:t>Working on tools BMC remedy (Ticketing tool), ESMART and ETIGER and with Automation team as well.</w:t>
                  </w:r>
                </w:p>
                <w:p w:rsidR="00074B03" w:rsidP="00D24E62">
                  <w:pPr>
                    <w:jc w:val="both"/>
                  </w:pPr>
                </w:p>
                <w:p w:rsidR="00D24E62" w:rsidP="00D24E62">
                  <w:pPr>
                    <w:ind w:right="255"/>
                    <w:jc w:val="both"/>
                  </w:pPr>
                </w:p>
                <w:p w:rsidR="00074B03" w:rsidP="00074B03">
                  <w:pPr>
                    <w:pStyle w:val="Subsection"/>
                    <w:rPr>
                      <w:rFonts w:ascii="Calibri" w:hAnsi="Calibri"/>
                      <w:color w:val="auto"/>
                      <w:sz w:val="32"/>
                    </w:rPr>
                  </w:pPr>
                  <w:r w:rsidRPr="00074B03">
                    <w:rPr>
                      <w:rFonts w:asciiTheme="majorHAnsi" w:hAnsiTheme="majorHAnsi"/>
                      <w:b/>
                      <w:bCs w:val="0"/>
                      <w:iCs/>
                      <w:caps/>
                      <w:color w:val="auto"/>
                      <w:sz w:val="22"/>
                      <w:szCs w:val="22"/>
                    </w:rPr>
                    <w:t>Nokia Solutions and Network India Pvt. Ltd.</w:t>
                  </w:r>
                  <w:r w:rsidRPr="00757A1D">
                    <w:rPr>
                      <w:rFonts w:ascii="Calibri" w:hAnsi="Calibri"/>
                      <w:color w:val="auto"/>
                      <w:sz w:val="32"/>
                    </w:rPr>
                    <w:t xml:space="preserve"> </w:t>
                  </w:r>
                </w:p>
                <w:p w:rsidR="00D24E62" w:rsidRPr="008A380E" w:rsidP="00074B03">
                  <w:pPr>
                    <w:pStyle w:val="Subsection"/>
                    <w:rPr>
                      <w:rFonts w:ascii="Calibri" w:hAnsi="Calibri"/>
                      <w:b/>
                      <w:vanish/>
                      <w:color w:val="auto"/>
                    </w:rPr>
                  </w:pPr>
                </w:p>
                <w:p w:rsidR="001962B4" w:rsidP="00074B03">
                  <w:pPr>
                    <w:pStyle w:val="SubsectionDate"/>
                    <w:rPr>
                      <w:rStyle w:val="IntenseEmphasis"/>
                      <w:rFonts w:ascii="Calibri" w:hAnsi="Calibri"/>
                      <w:color w:val="auto"/>
                    </w:rPr>
                  </w:pPr>
                  <w:r w:rsidRPr="008A380E">
                    <w:rPr>
                      <w:rStyle w:val="IntenseEmphasis"/>
                      <w:rFonts w:ascii="Calibri" w:hAnsi="Calibri"/>
                      <w:b/>
                      <w:color w:val="auto"/>
                    </w:rPr>
                    <w:t>PACO Engineer</w:t>
                  </w:r>
                  <w:r>
                    <w:rPr>
                      <w:rStyle w:val="IntenseEmphasis"/>
                      <w:rFonts w:ascii="Calibri" w:hAnsi="Calibri"/>
                      <w:color w:val="auto"/>
                    </w:rPr>
                    <w:t xml:space="preserve"> – Bharti Africa Operations</w:t>
                  </w:r>
                </w:p>
                <w:p w:rsidR="00075BD2" w:rsidP="00074B03">
                  <w:pPr>
                    <w:pStyle w:val="SubsectionDate"/>
                    <w:rPr>
                      <w:rFonts w:ascii="Calibri" w:hAnsi="Calibri"/>
                      <w:b/>
                      <w:bCs/>
                      <w:i/>
                      <w:iCs/>
                      <w:color w:val="auto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iCs/>
                      <w:color w:val="auto"/>
                    </w:rPr>
                    <w:t>April 2015</w:t>
                  </w:r>
                  <w:r w:rsidRPr="00757A1D">
                    <w:rPr>
                      <w:rFonts w:ascii="Calibri" w:hAnsi="Calibri"/>
                      <w:color w:val="auto"/>
                    </w:rPr>
                    <w:t xml:space="preserve"> </w:t>
                  </w:r>
                  <w:r w:rsidR="001962B4">
                    <w:rPr>
                      <w:rFonts w:ascii="Calibri" w:hAnsi="Calibri"/>
                      <w:b/>
                      <w:bCs/>
                      <w:i/>
                      <w:iCs/>
                      <w:color w:val="auto"/>
                    </w:rPr>
                    <w:t xml:space="preserve">– </w:t>
                  </w:r>
                  <w:r>
                    <w:rPr>
                      <w:rFonts w:ascii="Calibri" w:hAnsi="Calibri"/>
                      <w:b/>
                      <w:bCs/>
                      <w:i/>
                      <w:iCs/>
                      <w:color w:val="auto"/>
                    </w:rPr>
                    <w:t>September</w:t>
                  </w:r>
                  <w:r w:rsidRPr="00757A1D">
                    <w:rPr>
                      <w:rFonts w:ascii="Calibri" w:hAnsi="Calibri"/>
                      <w:b/>
                      <w:bCs/>
                      <w:i/>
                      <w:iCs/>
                      <w:color w:val="auto"/>
                    </w:rPr>
                    <w:t xml:space="preserve"> 2015</w:t>
                  </w:r>
                </w:p>
                <w:p w:rsidR="00074B03" w:rsidRPr="00074B03" w:rsidP="00D24E62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  <w:r w:rsidRPr="00074B03">
                    <w:rPr>
                      <w:rFonts w:cstheme="minorHAnsi"/>
                    </w:rPr>
                    <w:t>Experience on Nagios, Solar wind, BMC remedy, RIVA 4.0(NSN NMS tool), M2000, U2000, I2000 and Basic networking knowledge on Unix/Linux/ Solaris.</w:t>
                  </w:r>
                </w:p>
                <w:p w:rsidR="00075BD2" w:rsidRPr="00DB1E17" w:rsidP="00D24E62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  <w:r w:rsidRPr="00074B03">
                    <w:rPr>
                      <w:rFonts w:cstheme="minorHAnsi"/>
                    </w:rPr>
                    <w:t xml:space="preserve">Real-time monitoring of PACO nodes: SGSN, GGSN, PCRF and CG on Linux based platform with different vendors (Huawei, Ericsson, HP and Nokia) and PBN nodes: Cisco, </w:t>
                  </w:r>
                </w:p>
                <w:p w:rsidR="00074B03" w:rsidRPr="00074B03" w:rsidP="00D24E62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  <w:r w:rsidRPr="00074B03">
                    <w:rPr>
                      <w:rFonts w:cstheme="minorHAnsi"/>
                    </w:rPr>
                    <w:t>Juniper Routers, Extreme switches, Firewalls and GPRS connectivity: Gb, Gi, Gp and Gn links.</w:t>
                  </w:r>
                </w:p>
                <w:p w:rsidR="000018D6" w:rsidRPr="00DB1E17" w:rsidP="00D24E62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80" w:right="165"/>
                    <w:jc w:val="both"/>
                    <w:rPr>
                      <w:rFonts w:cstheme="minorHAnsi"/>
                    </w:rPr>
                  </w:pPr>
                  <w:r w:rsidRPr="00074B03">
                    <w:rPr>
                      <w:rFonts w:cstheme="minorHAnsi"/>
                    </w:rPr>
                    <w:t>Carryout regular preventive Health Check and troubleshooting of PACO/PBN Nodes.</w:t>
                  </w:r>
                </w:p>
                <w:p w:rsidR="00056029" w:rsidRPr="00074B03" w:rsidP="000018D6">
                  <w:pPr>
                    <w:pStyle w:val="ListParagraph"/>
                    <w:spacing w:after="160" w:line="240" w:lineRule="auto"/>
                    <w:ind w:left="479"/>
                    <w:jc w:val="left"/>
                    <w:rPr>
                      <w:rFonts w:cstheme="minorHAnsi"/>
                    </w:rPr>
                  </w:pPr>
                </w:p>
                <w:p w:rsidR="00292DF2" w:rsidP="00074B03">
                  <w:pPr>
                    <w:pStyle w:val="Subsection"/>
                    <w:rPr>
                      <w:rFonts w:asciiTheme="majorHAnsi" w:hAnsiTheme="majorHAnsi"/>
                      <w:b/>
                      <w:bCs w:val="0"/>
                      <w:iCs/>
                      <w:caps/>
                      <w:color w:val="auto"/>
                      <w:sz w:val="22"/>
                      <w:szCs w:val="22"/>
                    </w:rPr>
                  </w:pPr>
                </w:p>
                <w:p w:rsidR="00074B03" w:rsidP="00074B03">
                  <w:pPr>
                    <w:pStyle w:val="Subsection"/>
                    <w:rPr>
                      <w:rFonts w:asciiTheme="majorHAnsi" w:hAnsiTheme="majorHAnsi"/>
                      <w:b/>
                      <w:bCs w:val="0"/>
                      <w:iCs/>
                      <w:caps/>
                      <w:color w:val="auto"/>
                      <w:sz w:val="22"/>
                      <w:szCs w:val="22"/>
                    </w:rPr>
                  </w:pPr>
                  <w:r w:rsidRPr="00074B03">
                    <w:rPr>
                      <w:rFonts w:asciiTheme="majorHAnsi" w:hAnsiTheme="majorHAnsi"/>
                      <w:b/>
                      <w:bCs w:val="0"/>
                      <w:iCs/>
                      <w:caps/>
                      <w:color w:val="auto"/>
                      <w:sz w:val="22"/>
                      <w:szCs w:val="22"/>
                    </w:rPr>
                    <w:t xml:space="preserve">Ericsson India Global Pvt. Ltd. </w:t>
                  </w:r>
                </w:p>
                <w:p w:rsidR="00D24E62" w:rsidRPr="00074B03" w:rsidP="00074B03">
                  <w:pPr>
                    <w:pStyle w:val="Subsection"/>
                    <w:rPr>
                      <w:rFonts w:asciiTheme="majorHAnsi" w:hAnsiTheme="majorHAnsi"/>
                      <w:b/>
                      <w:bCs w:val="0"/>
                      <w:iCs/>
                      <w:caps/>
                      <w:color w:val="auto"/>
                      <w:sz w:val="22"/>
                      <w:szCs w:val="22"/>
                    </w:rPr>
                  </w:pPr>
                </w:p>
                <w:p w:rsidR="001962B4" w:rsidP="00074B03">
                  <w:pPr>
                    <w:pStyle w:val="SubsectionDate"/>
                    <w:rPr>
                      <w:rStyle w:val="IntenseEmphasis"/>
                      <w:rFonts w:ascii="Calibri" w:hAnsi="Calibri"/>
                      <w:color w:val="auto"/>
                    </w:rPr>
                  </w:pPr>
                  <w:r w:rsidRPr="008A380E">
                    <w:rPr>
                      <w:rStyle w:val="IntenseEmphasis"/>
                      <w:rFonts w:ascii="Calibri" w:hAnsi="Calibri"/>
                      <w:b/>
                      <w:color w:val="auto"/>
                    </w:rPr>
                    <w:t xml:space="preserve">Consultant </w:t>
                  </w:r>
                  <w:r w:rsidRPr="000018D6">
                    <w:rPr>
                      <w:rStyle w:val="IntenseEmphasis"/>
                      <w:rFonts w:ascii="Calibri" w:hAnsi="Calibri"/>
                      <w:color w:val="auto"/>
                    </w:rPr>
                    <w:t xml:space="preserve">– Intelligent Network </w:t>
                  </w:r>
                </w:p>
                <w:p w:rsidR="00074B03" w:rsidRPr="001962B4" w:rsidP="00074B03">
                  <w:pPr>
                    <w:pStyle w:val="SubsectionDate"/>
                    <w:rPr>
                      <w:rFonts w:ascii="Calibri" w:hAnsi="Calibri"/>
                      <w:i/>
                      <w:iCs/>
                      <w:color w:val="auto"/>
                    </w:rPr>
                  </w:pPr>
                  <w:r>
                    <w:rPr>
                      <w:rFonts w:ascii="Calibri" w:hAnsi="Calibri"/>
                      <w:b/>
                      <w:bCs/>
                      <w:iCs/>
                      <w:color w:val="auto"/>
                    </w:rPr>
                    <w:t xml:space="preserve"> October 2013 – </w:t>
                  </w:r>
                  <w:r w:rsidRPr="000018D6">
                    <w:rPr>
                      <w:rFonts w:ascii="Calibri" w:hAnsi="Calibri"/>
                      <w:b/>
                      <w:bCs/>
                      <w:iCs/>
                      <w:color w:val="auto"/>
                    </w:rPr>
                    <w:t>April</w:t>
                  </w:r>
                  <w:r>
                    <w:rPr>
                      <w:rFonts w:ascii="Calibri" w:hAnsi="Calibri"/>
                      <w:b/>
                      <w:bCs/>
                      <w:i/>
                      <w:iCs/>
                      <w:color w:val="auto"/>
                    </w:rPr>
                    <w:t xml:space="preserve"> 2015</w:t>
                  </w:r>
                  <w:r w:rsidRPr="00757A1D">
                    <w:rPr>
                      <w:rFonts w:ascii="Calibri" w:hAnsi="Calibri"/>
                      <w:color w:val="auto"/>
                    </w:rPr>
                    <w:t xml:space="preserve"> </w:t>
                  </w:r>
                </w:p>
                <w:p w:rsidR="000018D6" w:rsidRPr="000018D6" w:rsidP="00D24E62">
                  <w:pPr>
                    <w:pStyle w:val="ListParagraph"/>
                    <w:numPr>
                      <w:ilvl w:val="0"/>
                      <w:numId w:val="22"/>
                    </w:numPr>
                    <w:spacing w:after="160" w:line="240" w:lineRule="auto"/>
                    <w:ind w:left="479" w:right="165" w:hanging="450"/>
                    <w:jc w:val="both"/>
                    <w:rPr>
                      <w:rFonts w:cstheme="minorHAnsi"/>
                    </w:rPr>
                  </w:pPr>
                  <w:r w:rsidRPr="000018D6">
                    <w:rPr>
                      <w:rFonts w:cstheme="minorHAnsi"/>
                    </w:rPr>
                    <w:t>Co-ordination with internal/external customers for smooth operation of IN nodes.</w:t>
                  </w:r>
                </w:p>
                <w:p w:rsidR="000018D6" w:rsidRPr="000018D6" w:rsidP="00D24E62">
                  <w:pPr>
                    <w:pStyle w:val="ListParagraph"/>
                    <w:numPr>
                      <w:ilvl w:val="0"/>
                      <w:numId w:val="22"/>
                    </w:numPr>
                    <w:spacing w:after="160" w:line="240" w:lineRule="auto"/>
                    <w:ind w:left="479" w:right="165" w:hanging="450"/>
                    <w:jc w:val="both"/>
                    <w:rPr>
                      <w:rFonts w:cstheme="minorHAnsi"/>
                    </w:rPr>
                  </w:pPr>
                  <w:r w:rsidRPr="000018D6">
                    <w:rPr>
                      <w:rFonts w:cstheme="minorHAnsi"/>
                    </w:rPr>
                    <w:t>Perform 1st level troubleshooting and analysis on the genuine minor &amp; major fault detected during network surveillance activities.</w:t>
                  </w:r>
                </w:p>
                <w:p w:rsidR="000018D6" w:rsidP="00D24E62">
                  <w:pPr>
                    <w:pStyle w:val="ListParagraph"/>
                    <w:numPr>
                      <w:ilvl w:val="0"/>
                      <w:numId w:val="22"/>
                    </w:numPr>
                    <w:spacing w:after="160" w:line="240" w:lineRule="auto"/>
                    <w:ind w:left="479" w:right="165" w:hanging="450"/>
                    <w:jc w:val="both"/>
                    <w:rPr>
                      <w:rFonts w:cstheme="minorHAnsi"/>
                    </w:rPr>
                  </w:pPr>
                  <w:r w:rsidRPr="000018D6">
                    <w:rPr>
                      <w:rFonts w:cstheme="minorHAnsi"/>
                    </w:rPr>
                    <w:t>Delivering proactive preventive maintenance for day to day operational Issues, KPI issues relating to Attach Success Rate, PDP Success Rate, Gb/Gn/Gi Utilization.</w:t>
                  </w:r>
                </w:p>
                <w:p w:rsidR="00D24E62" w:rsidP="00D24E62">
                  <w:pPr>
                    <w:pStyle w:val="ListParagraph"/>
                    <w:spacing w:after="160" w:line="240" w:lineRule="auto"/>
                    <w:ind w:left="479" w:right="165"/>
                    <w:jc w:val="both"/>
                    <w:rPr>
                      <w:rFonts w:cstheme="minorHAnsi"/>
                    </w:rPr>
                  </w:pPr>
                </w:p>
                <w:p w:rsidR="00D24E62" w:rsidRPr="000018D6" w:rsidP="00D24E62">
                  <w:pPr>
                    <w:pStyle w:val="ListParagraph"/>
                    <w:spacing w:after="160" w:line="240" w:lineRule="auto"/>
                    <w:ind w:left="479" w:right="165"/>
                    <w:jc w:val="both"/>
                    <w:rPr>
                      <w:rFonts w:cstheme="minorHAnsi"/>
                    </w:rPr>
                  </w:pPr>
                </w:p>
                <w:p w:rsidR="000018D6" w:rsidRPr="000018D6" w:rsidP="00D24E62">
                  <w:pPr>
                    <w:pStyle w:val="ListParagraph"/>
                    <w:numPr>
                      <w:ilvl w:val="0"/>
                      <w:numId w:val="22"/>
                    </w:numPr>
                    <w:spacing w:after="160" w:line="240" w:lineRule="auto"/>
                    <w:ind w:left="479" w:right="165" w:hanging="450"/>
                    <w:jc w:val="both"/>
                    <w:rPr>
                      <w:rFonts w:cstheme="minorHAnsi"/>
                    </w:rPr>
                  </w:pPr>
                  <w:r w:rsidRPr="000018D6">
                    <w:rPr>
                      <w:rFonts w:cstheme="minorHAnsi"/>
                    </w:rPr>
                    <w:t>Performing daily health checkups on Packet Core Network (PCN) and Packet Backbone Network (PBN) nodes using UNIX commands.</w:t>
                  </w:r>
                </w:p>
                <w:p w:rsidR="00C420C8" w:rsidP="00832F81">
                  <w:pPr>
                    <w:pStyle w:val="ListParagraph"/>
                    <w:numPr>
                      <w:ilvl w:val="0"/>
                      <w:numId w:val="22"/>
                    </w:numPr>
                    <w:spacing w:after="160" w:line="240" w:lineRule="auto"/>
                    <w:ind w:left="479" w:hanging="450"/>
                    <w:jc w:val="left"/>
                    <w:rPr>
                      <w:rFonts w:cstheme="minorHAnsi"/>
                    </w:rPr>
                  </w:pPr>
                  <w:r w:rsidRPr="000018D6">
                    <w:rPr>
                      <w:rFonts w:cstheme="minorHAnsi"/>
                    </w:rPr>
                    <w:t>Escalate the critical issues immediately &amp; contribute in solving them with 2nd level.</w:t>
                  </w:r>
                </w:p>
                <w:p w:rsidR="00D24E62" w:rsidRPr="000018D6" w:rsidP="00D24E62">
                  <w:pPr>
                    <w:pStyle w:val="ListParagraph"/>
                    <w:spacing w:after="160" w:line="240" w:lineRule="auto"/>
                    <w:ind w:left="479"/>
                    <w:jc w:val="left"/>
                    <w:rPr>
                      <w:rFonts w:cstheme="minorHAnsi"/>
                    </w:rPr>
                  </w:pPr>
                </w:p>
              </w:tc>
            </w:tr>
            <w:tr w:rsidTr="00056029">
              <w:tblPrEx>
                <w:tblW w:w="5000" w:type="pct"/>
                <w:tblLayout w:type="fixed"/>
                <w:tblLook w:val="04A0"/>
              </w:tblPrEx>
              <w:trPr>
                <w:trHeight w:val="3672"/>
              </w:trPr>
              <w:tc>
                <w:tcPr>
                  <w:tcW w:w="691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177829" w:rsidP="008F6337">
                  <w:pPr>
                    <w:pStyle w:val="Heading2"/>
                  </w:pPr>
                </w:p>
                <w:p w:rsidR="00C420C8" w:rsidRPr="005152F2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7A89764408C406C9DDDE0666408B247"/>
                      </w:placeholder>
                      <w:showingPlcHdr/>
                      <w:richText/>
                      <w:temporary/>
                    </w:sdtPr>
                    <w:sdtContent>
                      <w:r w:rsidRPr="005152F2">
                        <w:t>Education</w:t>
                      </w:r>
                    </w:sdtContent>
                  </w:sdt>
                </w:p>
                <w:p w:rsidR="000570E4" w:rsidRPr="00075BD2" w:rsidP="000570E4">
                  <w:pPr>
                    <w:pStyle w:val="Subsection"/>
                    <w:rPr>
                      <w:rFonts w:ascii="Calibri" w:hAnsi="Calibri" w:eastAsiaTheme="minorHAnsi" w:cstheme="minorBidi"/>
                      <w:b/>
                      <w:bCs w:val="0"/>
                      <w:color w:val="auto"/>
                      <w:sz w:val="22"/>
                      <w:szCs w:val="22"/>
                    </w:rPr>
                  </w:pPr>
                  <w:r w:rsidRPr="00075BD2">
                    <w:rPr>
                      <w:rFonts w:ascii="Calibri" w:hAnsi="Calibri" w:eastAsiaTheme="minorHAnsi" w:cstheme="minorBidi"/>
                      <w:b/>
                      <w:bCs w:val="0"/>
                      <w:color w:val="auto"/>
                      <w:sz w:val="22"/>
                      <w:szCs w:val="22"/>
                    </w:rPr>
                    <w:t>SVIET College, Punjab Technical University, Punjab</w:t>
                  </w:r>
                </w:p>
                <w:p w:rsidR="000570E4" w:rsidRPr="00075BD2" w:rsidP="000570E4">
                  <w:pPr>
                    <w:pStyle w:val="Subsection"/>
                    <w:rPr>
                      <w:rFonts w:ascii="Calibri" w:hAnsi="Calibri" w:eastAsiaTheme="minorHAnsi" w:cstheme="minorBidi"/>
                      <w:b/>
                      <w:bCs w:val="0"/>
                      <w:color w:val="auto"/>
                      <w:sz w:val="22"/>
                      <w:szCs w:val="22"/>
                    </w:rPr>
                  </w:pPr>
                  <w:r w:rsidRPr="00075BD2">
                    <w:rPr>
                      <w:rFonts w:ascii="Calibri" w:hAnsi="Calibri" w:eastAsiaTheme="minorHAnsi" w:cstheme="minorBidi"/>
                      <w:b/>
                      <w:bCs w:val="0"/>
                      <w:color w:val="auto"/>
                      <w:sz w:val="22"/>
                      <w:szCs w:val="22"/>
                    </w:rPr>
                    <w:t>2009 - 2013 B-Tech</w:t>
                  </w:r>
                </w:p>
                <w:p w:rsidR="000570E4" w:rsidRPr="000570E4" w:rsidP="000570E4">
                  <w:pPr>
                    <w:pStyle w:val="ListParagraph"/>
                    <w:numPr>
                      <w:ilvl w:val="0"/>
                      <w:numId w:val="23"/>
                    </w:numPr>
                    <w:spacing w:after="160" w:line="240" w:lineRule="auto"/>
                    <w:jc w:val="left"/>
                  </w:pPr>
                  <w:r w:rsidRPr="000570E4">
                    <w:t>Completed in Electronics &amp; Communication</w:t>
                  </w:r>
                </w:p>
                <w:p w:rsidR="000570E4" w:rsidRPr="000570E4" w:rsidP="000570E4">
                  <w:pPr>
                    <w:pStyle w:val="ListParagraph"/>
                    <w:numPr>
                      <w:ilvl w:val="0"/>
                      <w:numId w:val="23"/>
                    </w:numPr>
                    <w:spacing w:after="160" w:line="240" w:lineRule="auto"/>
                    <w:jc w:val="left"/>
                  </w:pPr>
                  <w:r w:rsidRPr="000570E4">
                    <w:t xml:space="preserve">Participate in </w:t>
                  </w:r>
                  <w:r>
                    <w:t xml:space="preserve">SPONTANIA FEST as organizer/Stage Speaker/Techy </w:t>
                  </w:r>
                  <w:r w:rsidRPr="000570E4">
                    <w:t>quiz and Sudoku contest.</w:t>
                  </w:r>
                </w:p>
                <w:p w:rsidR="000570E4" w:rsidRPr="00075BD2" w:rsidP="000570E4">
                  <w:pPr>
                    <w:pStyle w:val="Subsection"/>
                    <w:rPr>
                      <w:rFonts w:ascii="Calibri" w:hAnsi="Calibri" w:eastAsiaTheme="minorHAnsi" w:cstheme="minorBidi"/>
                      <w:b/>
                      <w:bCs w:val="0"/>
                      <w:color w:val="auto"/>
                      <w:sz w:val="22"/>
                      <w:szCs w:val="22"/>
                    </w:rPr>
                  </w:pPr>
                  <w:r w:rsidRPr="00075BD2">
                    <w:rPr>
                      <w:rFonts w:ascii="Calibri" w:hAnsi="Calibri" w:eastAsiaTheme="minorHAnsi" w:cstheme="minorBidi"/>
                      <w:b/>
                      <w:bCs w:val="0"/>
                      <w:color w:val="auto"/>
                      <w:sz w:val="22"/>
                      <w:szCs w:val="22"/>
                    </w:rPr>
                    <w:t>Sant Isher Singh Public School</w:t>
                  </w:r>
                </w:p>
                <w:p w:rsidR="000570E4" w:rsidRPr="00075BD2" w:rsidP="000570E4">
                  <w:pPr>
                    <w:pStyle w:val="Subsection"/>
                    <w:rPr>
                      <w:rFonts w:ascii="Calibri" w:hAnsi="Calibri" w:eastAsiaTheme="minorHAnsi" w:cstheme="minorBidi"/>
                      <w:b/>
                      <w:bCs w:val="0"/>
                      <w:color w:val="auto"/>
                      <w:sz w:val="22"/>
                      <w:szCs w:val="22"/>
                    </w:rPr>
                  </w:pPr>
                  <w:r w:rsidRPr="00075BD2">
                    <w:rPr>
                      <w:rFonts w:ascii="Calibri" w:hAnsi="Calibri" w:eastAsiaTheme="minorHAnsi" w:cstheme="minorBidi"/>
                      <w:b/>
                      <w:bCs w:val="0"/>
                      <w:color w:val="auto"/>
                      <w:sz w:val="22"/>
                      <w:szCs w:val="22"/>
                    </w:rPr>
                    <w:t xml:space="preserve">2008 - 2009 HSC – 12th and 2006 – 2007 SSC – 10th </w:t>
                  </w:r>
                </w:p>
                <w:p w:rsidR="000570E4" w:rsidRPr="000570E4" w:rsidP="000570E4">
                  <w:pPr>
                    <w:pStyle w:val="ListParagraph"/>
                    <w:numPr>
                      <w:ilvl w:val="0"/>
                      <w:numId w:val="24"/>
                    </w:numPr>
                    <w:spacing w:after="160" w:line="240" w:lineRule="auto"/>
                    <w:jc w:val="left"/>
                  </w:pPr>
                  <w:r w:rsidRPr="000570E4">
                    <w:t>Completed in Non-Medical science.</w:t>
                  </w:r>
                </w:p>
                <w:p w:rsidR="000570E4" w:rsidRPr="000570E4" w:rsidP="000570E4">
                  <w:pPr>
                    <w:pStyle w:val="ListParagraph"/>
                    <w:numPr>
                      <w:ilvl w:val="0"/>
                      <w:numId w:val="24"/>
                    </w:numPr>
                    <w:spacing w:after="160" w:line="240" w:lineRule="auto"/>
                    <w:jc w:val="left"/>
                  </w:pPr>
                  <w:r w:rsidRPr="000570E4">
                    <w:t>Completed HSC &amp; SSC</w:t>
                  </w:r>
                  <w:r w:rsidR="009766F6">
                    <w:t xml:space="preserve"> in distinction. </w:t>
                  </w:r>
                </w:p>
                <w:p w:rsidR="00C420C8" w:rsidP="007B2F5C"/>
              </w:tc>
            </w:tr>
          </w:tbl>
          <w:p w:rsidR="00D24E62" w:rsidP="003856C9"/>
          <w:p w:rsidR="00D24E62" w:rsidP="003856C9"/>
          <w:p w:rsidR="00D24E62" w:rsidRPr="005152F2" w:rsidP="003856C9"/>
        </w:tc>
      </w:tr>
    </w:tbl>
    <w:p w:rsidR="00056029" w:rsidP="00841714">
      <w:pPr>
        <w:pStyle w:val="NoSpacing"/>
      </w:pPr>
    </w:p>
    <w:p w:rsidR="00056029" w:rsidRPr="00937653" w:rsidP="00056029">
      <w:pPr>
        <w:pStyle w:val="SectionHeading"/>
        <w:rPr>
          <w:rFonts w:ascii="Calibri" w:hAnsi="Calibri"/>
          <w:b/>
          <w:i/>
          <w:color w:val="auto"/>
          <w:szCs w:val="22"/>
        </w:rPr>
      </w:pPr>
      <w:r w:rsidRPr="00056029">
        <w:rPr>
          <w:bCs w:val="0"/>
          <w:caps/>
          <w:color w:val="auto"/>
          <w:sz w:val="26"/>
          <w:szCs w:val="26"/>
        </w:rPr>
        <w:t>Declaration</w:t>
      </w:r>
    </w:p>
    <w:p w:rsidR="00DB1E17" w:rsidP="00056029">
      <w:r w:rsidRPr="00DB1E17">
        <w:br/>
        <w:t xml:space="preserve">I will do my sincere effort to uplift the organization when given a chance with </w:t>
      </w:r>
      <w:r>
        <w:t>all my dedication and hard work</w:t>
      </w:r>
    </w:p>
    <w:p w:rsidR="00056029" w:rsidRPr="009766F6" w:rsidP="009766F6">
      <w:r w:rsidRPr="00DB1E17">
        <w:t>towards my responsibilities.</w:t>
      </w:r>
    </w:p>
    <w:p w:rsidR="00056029" w:rsidRPr="00292DF2" w:rsidP="00292DF2">
      <w:pPr>
        <w:pStyle w:val="ListParagraph"/>
        <w:jc w:val="right"/>
        <w:rPr>
          <w:rFonts w:ascii="Calibri" w:hAnsi="Calibri"/>
          <w:b/>
          <w:i/>
          <w:sz w:val="24"/>
          <w:szCs w:val="24"/>
        </w:rPr>
      </w:pPr>
      <w:r w:rsidRPr="00DB1E17">
        <w:rPr>
          <w:rFonts w:ascii="Calibri" w:hAnsi="Calibri"/>
          <w:b/>
          <w:i/>
          <w:sz w:val="24"/>
          <w:szCs w:val="24"/>
        </w:rPr>
        <w:t>(Ruby Garg)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1pt;height:1pt;margin-top:0;margin-left:0;position:absolute;z-index:251658240">
            <v:imagedata r:id="rId4"/>
          </v:shape>
        </w:pict>
      </w:r>
    </w:p>
    <w:sectPr w:rsidSect="00056029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1620" w:right="1152" w:bottom="1440" w:left="1152" w:header="1397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4B03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margin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9102852</wp:posOffset>
                  </wp:positionV>
                </mc:Fallback>
              </mc:AlternateContent>
              <wp:extent cx="6660502" cy="429133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>
                      <a:grpSpLocks noChangeAspect="1"/>
                    </wpg:cNvGrpSpPr>
                    <wpg:grpSpPr>
                      <a:xfrm>
                        <a:off x="0" y="0"/>
                        <a:ext cx="6660502" cy="429133"/>
                        <a:chOff x="0" y="0"/>
                        <a:chExt cx="4354" cy="275"/>
                      </a:xfrm>
                    </wpg:grpSpPr>
                    <wps:wsp xmlns:wps="http://schemas.microsoft.com/office/word/2010/wordprocessingShape"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rect l="0" t="0" r="r" b="b"/>
                          <a:pathLst>
                            <a:path fill="norm" h="275" w="852" stroke="1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rect l="0" t="0" r="r" b="b"/>
                          <a:pathLst>
                            <a:path fill="norm" h="275" w="2061" stroke="1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70" name="Freeform 70"/>
                      <wps:cNvSpPr/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rect l="0" t="0" r="r" b="b"/>
                          <a:pathLst>
                            <a:path fill="norm" h="92" w="75" stroke="1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rect l="0" t="0" r="r" b="b"/>
                          <a:pathLst>
                            <a:path fill="norm" h="96" w="659" stroke="1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72" name="Freeform 72"/>
                      <wps:cNvSpPr/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rect l="0" t="0" r="r" b="b"/>
                          <a:pathLst>
                            <a:path fill="norm" h="8" w="12" stroke="1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rect l="0" t="0" r="r" b="b"/>
                          <a:pathLst>
                            <a:path fill="norm" h="275" w="871" stroke="1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74" name="Freeform 74"/>
                      <wps:cNvSpPr/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rect l="0" t="0" r="r" b="b"/>
                          <a:pathLst>
                            <a:path fill="norm" h="111" w="827" stroke="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rect l="0" t="0" r="r" b="b"/>
                          <a:pathLst>
                            <a:path fill="norm" h="266" w="1261" stroke="1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rect l="0" t="0" r="r" b="b"/>
                          <a:pathLst>
                            <a:path fill="norm" h="275" w="793" stroke="1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4" o:spid="_x0000_s2060" alt="Title: Footer graphic design with grey rectangles in various angles" style="width:536.4pt;height:34.55pt;margin-top:0;margin-left:0;mso-height-percent:45;mso-position-horizontal:center;mso-position-horizontal-relative:margin;mso-position-vertical-relative:page;mso-top-percent:905;mso-width-percent:877;position:absolute;z-index:251665408" coordsize="4354,275">
              <o:lock v:ext="edit" aspectratio="t"/>
              <v:shape id="Freeform 68" o:spid="_x0000_s2061" style="width:852;height:275;mso-wrap-style:square;position:absolute;visibility:visible;v-text-anchor:top" coordsize="852,275" path="m784,l852,l784,40,784,xm627,l705,l705,85l627,132l627,xm468,l548,l548,179l468,226l468,xm311,l390,l390,271l385,275l311,275,311,xm154,l233,l233,275l154,275l154,xm,l76,l76,275l,275,,xe" fillcolor="#d8d8d8" strokecolor="#d8d8d8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2062" style="width:2061;height:275;left:1063;mso-wrap-style:square;position:absolute;visibility:visible;v-text-anchor:top" coordsize="2061,275" path="m1980,168l2061,179l2008,254l1970,169l1981,171l1980,168xm1794,144l1877,155l1931,275l1844,275l1787,145l1795,147l1794,144xm1606,119l1695,131l1758,275l1672,275l1605,123l1607,123l1606,119xm1422,99l1514,111l1512,107l1512,107l1586,275l1500,275l1422,99xm1239,75l1331,87l1413,275l1327,275l1239,75xm1056,49l1147,61l1241,275l1155,275l1056,49xm872,25l964,37l1069,275l983,275l872,25xm690,l781,12l896,275l810,275l690,xm517,l603,l724,275l639,275l517,xm345,l431,l553,275l467,275l345,xm172,l259,l379,275l294,275l172,xm,l86,,208,275l122,275l118,267l118,267l86,193l86,193l53,121l54,121l21,48l21,48l,xe" fillcolor="#d8d8d8" strokecolor="#d8d8d8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2063" style="width:75;height:92;left:3059;mso-wrap-style:square;position:absolute;top:183;visibility:visible;v-text-anchor:top" coordsize="75,92" path="m65,l75,92,,92,65,xe" fillcolor="#d8d8d8" strokecolor="#d8d8d8">
                <v:path arrowok="t" o:connecttype="custom" o:connectlocs="65,0;75,92;0,92;65,0" o:connectangles="0,0,0,0"/>
              </v:shape>
              <v:shape id="Freeform 71" o:spid="_x0000_s2064" style="width:659;height:96;left:3126;mso-wrap-style:square;position:absolute;top:179;visibility:visible;v-text-anchor:top" coordsize="659,96" path="m643,84l659,87l659,87l657,96l644,96,643,84xm483,63l562,73l565,96l486,96l483,63xm322,43l385,51l386,52l402,53l406,96l328,96l322,43xm162,21l199,27l199,28l241,33l249,96l170,96l162,21xm,l11,1l12,4l81,12l90,96l11,96,,xe" fillcolor="#d8d8d8" strokecolor="#d8d8d8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2065" style="width:12;height:8;left:3786;mso-wrap-style:square;position:absolute;top:267;visibility:visible;v-text-anchor:top" coordsize="12,8" path="m1,l12,8,,8,1,xe" fillcolor="#d8d8d8" strokecolor="#d8d8d8">
                <v:path arrowok="t" o:connecttype="custom" o:connectlocs="1,0;12,8;0,8;1,0" o:connectangles="0,0,0,0"/>
              </v:shape>
              <v:shape id="Freeform 73" o:spid="_x0000_s2066" style="width:871;height:275;left:3483;mso-wrap-style:square;position:absolute;visibility:visible;v-text-anchor:top" coordsize="871,275" path="m871,157l871,159l841,275l719,275l871,157xm816,l871,l871,57,590,275l460,275l816,xm557,l686,,331,275l318,275l259,230,557,xm298,l427,,195,180,130,129,298,xm39,l168,,65,80,,29,39,xe" fillcolor="#d8d8d8" strokecolor="#d8d8d8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2067" style="width:827;height:111;left:1750;mso-wrap-style:square;position:absolute;visibility:visible;v-text-anchor:top" coordsize="827,111" path="m,l597,,786,25l825,107l827,111,735,99,644,87,552,75,460,61,369,49,277,37,185,25,94,12,3,,,xe" fillcolor="#d8d8d8" strokecolor="#d8d8d8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2068" style="width:1261;height:266;left:2524;mso-wrap-style:square;position:absolute;visibility:visible;v-text-anchor:top" coordsize="1261,266" path="m1131,164l1261,266l1261,266l1245,263l1175,254l1131,164xm876,l920,l990,54l1081,243l1004,232l988,231l987,230,876,xm700,l789,l895,219l843,212l801,207l801,206l700,xm526,l613,l708,195l683,191l614,183l613,180l526,xm350,l437,l519,168l520,171l509,169,427,159,350,xm174,l263,l333,144l334,147l326,145,240,135,174,xm,l87,l145,119l146,123l144,123l54,111,,xe" fillcolor="#d8d8d8" strokecolor="#d8d8d8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2069" style="width:793;height:275;left:388;mso-wrap-style:square;position:absolute;visibility:visible;v-text-anchor:top" coordsize="793,275" path="m761,193l793,267l793,267l779,275l624,275,761,193l761,193xm696,48l729,121l728,121,468,275l312,275l696,48l696,48xm466,l622,,156,275,,275,466,xe" fillcolor="#d8d8d8" strokecolor="#d8d8d8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/>
              <w10:anchorlock/>
            </v:group>
          </w:pict>
        </mc:Fallback>
      </mc:AlternateContent>
    </w:r>
    <w:sdt>
      <w:sdtPr>
        <w:id w:val="6316721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E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4B03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9102852</wp:posOffset>
                  </wp:positionV>
                </mc:Fallback>
              </mc:AlternateContent>
              <wp:extent cx="6660502" cy="429133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>
                      <a:grpSpLocks noChangeAspect="1"/>
                    </wpg:cNvGrpSpPr>
                    <wpg:grpSpPr>
                      <a:xfrm>
                        <a:off x="0" y="0"/>
                        <a:ext cx="6660502" cy="429133"/>
                        <a:chOff x="0" y="0"/>
                        <a:chExt cx="4354" cy="275"/>
                      </a:xfrm>
                    </wpg:grpSpPr>
                    <wps:wsp xmlns:wps="http://schemas.microsoft.com/office/word/2010/wordprocessingShape"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rect l="0" t="0" r="r" b="b"/>
                          <a:pathLst>
                            <a:path fill="norm" h="275" w="852" stroke="1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rect l="0" t="0" r="r" b="b"/>
                          <a:pathLst>
                            <a:path fill="norm" h="275" w="2061" stroke="1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37" name="Freeform 37"/>
                      <wps:cNvSpPr/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rect l="0" t="0" r="r" b="b"/>
                          <a:pathLst>
                            <a:path fill="norm" h="92" w="75" stroke="1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rect l="0" t="0" r="r" b="b"/>
                          <a:pathLst>
                            <a:path fill="norm" h="96" w="659" stroke="1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39" name="Freeform 39"/>
                      <wps:cNvSpPr/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rect l="0" t="0" r="r" b="b"/>
                          <a:pathLst>
                            <a:path fill="norm" h="8" w="12" stroke="1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rect l="0" t="0" r="r" b="b"/>
                          <a:pathLst>
                            <a:path fill="norm" h="275" w="871" stroke="1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41" name="Freeform 41"/>
                      <wps:cNvSpPr/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rect l="0" t="0" r="r" b="b"/>
                          <a:pathLst>
                            <a:path fill="norm" h="111" w="827" stroke="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rect l="0" t="0" r="r" b="b"/>
                          <a:pathLst>
                            <a:path fill="norm" h="266" w="1261" stroke="1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rect l="0" t="0" r="r" b="b"/>
                          <a:pathLst>
                            <a:path fill="norm" h="275" w="793" stroke="1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4" o:spid="_x0000_s2081" alt="Title: Footer graphic design with grey rectangles in various angles" style="width:536.4pt;height:34.55pt;margin-top:0;margin-left:0;mso-height-percent:45;mso-position-horizontal:center;mso-position-horizontal-relative:page;mso-position-vertical-relative:page;mso-top-percent:905;mso-width-percent:877;position:absolute;z-index:251659264" coordsize="4354,275">
              <o:lock v:ext="edit" aspectratio="t"/>
              <v:shape id="Freeform 35" o:spid="_x0000_s2082" style="width:852;height:275;mso-wrap-style:square;position:absolute;visibility:visible;v-text-anchor:top" coordsize="852,275" path="m784,l852,l784,40,784,xm627,l705,l705,85l627,132l627,xm468,l548,l548,179l468,226l468,xm311,l390,l390,271l385,275l311,275,311,xm154,l233,l233,275l154,275l154,xm,l76,l76,275l,275,,xe" fillcolor="#d8d8d8" strokecolor="#d8d8d8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2083" style="width:2061;height:275;left:1063;mso-wrap-style:square;position:absolute;visibility:visible;v-text-anchor:top" coordsize="2061,275" path="m1980,168l2061,179l2008,254l1970,169l1981,171l1980,168xm1794,144l1877,155l1931,275l1844,275l1787,145l1795,147l1794,144xm1606,119l1695,131l1758,275l1672,275l1605,123l1607,123l1606,119xm1422,99l1514,111l1512,107l1512,107l1586,275l1500,275l1422,99xm1239,75l1331,87l1413,275l1327,275l1239,75xm1056,49l1147,61l1241,275l1155,275l1056,49xm872,25l964,37l1069,275l983,275l872,25xm690,l781,12l896,275l810,275l690,xm517,l603,l724,275l639,275l517,xm345,l431,l553,275l467,275l345,xm172,l259,l379,275l294,275l172,xm,l86,,208,275l122,275l118,267l118,267l86,193l86,193l53,121l54,121l21,48l21,48l,xe" fillcolor="#d8d8d8" strokecolor="#d8d8d8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2084" style="width:75;height:92;left:3059;mso-wrap-style:square;position:absolute;top:183;visibility:visible;v-text-anchor:top" coordsize="75,92" path="m65,l75,92,,92,65,xe" fillcolor="#d8d8d8" strokecolor="#d8d8d8">
                <v:path arrowok="t" o:connecttype="custom" o:connectlocs="65,0;75,92;0,92;65,0" o:connectangles="0,0,0,0"/>
              </v:shape>
              <v:shape id="Freeform 38" o:spid="_x0000_s2085" style="width:659;height:96;left:3126;mso-wrap-style:square;position:absolute;top:179;visibility:visible;v-text-anchor:top" coordsize="659,96" path="m643,84l659,87l659,87l657,96l644,96,643,84xm483,63l562,73l565,96l486,96l483,63xm322,43l385,51l386,52l402,53l406,96l328,96l322,43xm162,21l199,27l199,28l241,33l249,96l170,96l162,21xm,l11,1l12,4l81,12l90,96l11,96,,xe" fillcolor="#d8d8d8" strokecolor="#d8d8d8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2086" style="width:12;height:8;left:3786;mso-wrap-style:square;position:absolute;top:267;visibility:visible;v-text-anchor:top" coordsize="12,8" path="m1,l12,8,,8,1,xe" fillcolor="#d8d8d8" strokecolor="#d8d8d8">
                <v:path arrowok="t" o:connecttype="custom" o:connectlocs="1,0;12,8;0,8;1,0" o:connectangles="0,0,0,0"/>
              </v:shape>
              <v:shape id="Freeform 40" o:spid="_x0000_s2087" style="width:871;height:275;left:3483;mso-wrap-style:square;position:absolute;visibility:visible;v-text-anchor:top" coordsize="871,275" path="m871,157l871,159l841,275l719,275l871,157xm816,l871,l871,57,590,275l460,275l816,xm557,l686,,331,275l318,275l259,230,557,xm298,l427,,195,180,130,129,298,xm39,l168,,65,80,,29,39,xe" fillcolor="#d8d8d8" strokecolor="#d8d8d8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2088" style="width:827;height:111;left:1750;mso-wrap-style:square;position:absolute;visibility:visible;v-text-anchor:top" coordsize="827,111" path="m,l597,,786,25l825,107l827,111,735,99,644,87,552,75,460,61,369,49,277,37,185,25,94,12,3,,,xe" fillcolor="#d8d8d8" strokecolor="#d8d8d8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2089" style="width:1261;height:266;left:2524;mso-wrap-style:square;position:absolute;visibility:visible;v-text-anchor:top" coordsize="1261,266" path="m1131,164l1261,266l1261,266l1245,263l1175,254l1131,164xm876,l920,l990,54l1081,243l1004,232l988,231l987,230,876,xm700,l789,l895,219l843,212l801,207l801,206l700,xm526,l613,l708,195l683,191l614,183l613,180l526,xm350,l437,l519,168l520,171l509,169,427,159,350,xm174,l263,l333,144l334,147l326,145,240,135,174,xm,l87,l145,119l146,123l144,123l54,111,,xe" fillcolor="#d8d8d8" strokecolor="#d8d8d8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2090" style="width:793;height:275;left:388;mso-wrap-style:square;position:absolute;visibility:visible;v-text-anchor:top" coordsize="793,275" path="m761,193l793,267l793,267l779,275l624,275,761,193l761,193xm696,48l729,121l728,121,468,275l312,275l696,48l696,48xm466,l622,,156,275,,275,466,xe" fillcolor="#d8d8d8" strokecolor="#d8d8d8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anchorlock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4B03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432511</wp:posOffset>
                  </wp:positionV>
                </mc:Fallback>
              </mc:AlternateContent>
              <wp:extent cx="6660502" cy="429133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>
                      <a:grpSpLocks noChangeAspect="1"/>
                    </wpg:cNvGrpSpPr>
                    <wpg:grpSpPr>
                      <a:xfrm>
                        <a:off x="0" y="0"/>
                        <a:ext cx="6660502" cy="429133"/>
                        <a:chOff x="0" y="0"/>
                        <a:chExt cx="4329" cy="275"/>
                      </a:xfrm>
                    </wpg:grpSpPr>
                    <wps:wsp xmlns:wps="http://schemas.microsoft.com/office/word/2010/wordprocessingShape"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rect l="0" t="0" r="r" b="b"/>
                          <a:pathLst>
                            <a:path fill="norm" h="275" w="1024" stroke="1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rect l="0" t="0" r="r" b="b"/>
                          <a:pathLst>
                            <a:path fill="norm" h="35" w="252" stroke="1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rect l="0" t="0" r="r" b="b"/>
                          <a:pathLst>
                            <a:path fill="norm" h="69" w="81" stroke="1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rect l="0" t="0" r="r" b="b"/>
                          <a:pathLst>
                            <a:path fill="norm" h="275" w="1233" stroke="1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rect l="0" t="0" r="r" b="b"/>
                          <a:pathLst>
                            <a:path fill="norm" h="239" w="387" stroke="1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rect l="0" t="0" r="r" b="b"/>
                          <a:pathLst>
                            <a:path fill="norm" h="275" w="1471" stroke="1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rect l="0" t="0" r="r" b="b"/>
                          <a:pathLst>
                            <a:path fill="norm" h="275" w="924" stroke="1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64" name="Freeform 64"/>
                      <wps:cNvSpPr/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rect l="0" t="0" r="r" b="b"/>
                          <a:pathLst>
                            <a:path fill="norm" h="68" w="87" stroke="1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rect l="0" t="0" r="r" b="b"/>
                          <a:pathLst>
                            <a:path fill="norm" h="240" w="276" stroke="1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66" name="Freeform 66"/>
                      <wps:cNvSpPr/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rect l="0" t="0" r="r" b="b"/>
                          <a:pathLst>
                            <a:path fill="norm" h="35" w="73" stroke="1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17" o:spid="_x0000_s2049" alt="Title: Header graphic design with grey rectangles in various angles" style="width:536.4pt;height:34.55pt;margin-top:0;margin-left:0;mso-height-percent:45;mso-position-horizontal:center;mso-position-horizontal-relative:page;mso-position-vertical-relative:page;mso-top-percent:43;mso-width-percent:877;position:absolute;z-index:251663360" coordsize="4329,275">
              <o:lock v:ext="edit" aspectratio="t"/>
              <v:shape id="Freeform 57" o:spid="_x0000_s2050" style="width:1024;height:275;mso-wrap-style:square;position:absolute;visibility:visible;v-text-anchor:top" coordsize="1024,275" path="m944,191l1018,236l1022,239l1024,240l963,275l944,275l944,191xm787,93l866,143l866,275l787,275l787,93xm630,l635,l709,45l709,275l630,275,630,xm472,l550,l550,275l472,275l472,xm315,l393,l393,275l315,275l315,xm158,l236,l236,275l158,275l158,xm,l78,l78,275l,275,,xe" fillcolor="#d8d8d8" strokecolor="#d8d8d8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2051" style="width:252;height:35;left:1024;mso-wrap-style:square;position:absolute;top:240;visibility:visible;v-text-anchor:top" coordsize="252,35" path="m182,26l252,35l186,35l182,26xm,l3,2,91,14l100,35l14,35,,xm,l,,,2,,xe" fillcolor="#d8d8d8" strokecolor="#d8d8d8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2052" style="width:81;height:69;left:3088;mso-wrap-style:square;position:absolute;visibility:visible;v-text-anchor:top" coordsize="81,69" path="m8,69l8,69l8,69l8,69xm,l80,l81,13l11,68,8,65,,xe" fillcolor="#d8d8d8" strokecolor="#d8d8d8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2053" style="width:1233;height:275;left:3096;mso-wrap-style:square;position:absolute;visibility:visible;v-text-anchor:top" coordsize="1233,275" path="m1233,119l1233,219l1161,275l1031,275l1233,119xm,69l,69l,69l,69xm1128,l1233,l1233,18,900,275l771,275l1128,xm869,l998,,641,275l512,275l869,xm609,l739,,382,275l268,275l261,270,609,xm349,l480,,196,219,142,177l139,173l132,168,349,xm90,l220,,68,117,3,68,73,13,90,xe" fillcolor="#d8d8d8" strokecolor="#d8d8d8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2054" style="width:387;height:239;left:635;mso-wrap-style:square;position:absolute;visibility:visible;v-text-anchor:top" coordsize="387,239" path="m301,l328,l332,18,301,xm,l151,,361,129l365,148l365,148l387,239l383,236,309,191,231,143,152,93,74,45,,xe" fillcolor="#d8d8d8" strokecolor="#d8d8d8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2055" style="width:1471;height:275;left:1024;mso-wrap-style:square;position:absolute;visibility:visible;v-text-anchor:top" coordsize="1471,275" path="m63,169l848,275l252,275l182,266,91,254,3,242,,240l,240l,240l,240l63,169xm191,26l1431,192l1471,275l1444,275,128,97,191,26xm593,l1189,l1348,21l1389,107l593,xe" fillcolor="#d8d8d8" strokecolor="#d8d8d8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2056" style="width:924;height:275;left:2361;mso-wrap-style:square;position:absolute;visibility:visible;v-text-anchor:top" coordsize="924,275" path="m735,65l738,68l803,117l867,168l874,173l877,177l924,275l836,275l735,69l735,69l735,69l735,68l735,68l735,65xm735,65l735,65l735,65l735,65xm526,l615,l748,275l661,275l526,xm352,l439,l573,275l485,275l352,xm176,l263,l398,275l310,275l176,xm,l89,,222,275l135,275l,xe" fillcolor="#d8d8d8" strokecolor="#d8d8d8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2057" style="width:87;height:68;left:3009;mso-wrap-style:square;position:absolute;visibility:visible;v-text-anchor:top" coordsize="87,68" path="m,l79,l87,65l87,68l87,68l,xe" fillcolor="#d8d8d8" strokecolor="#d8d8d8">
                <v:path arrowok="t" o:connecttype="custom" o:connectlocs="0,0;79,0;87,65;87,68;87,68;0,0" o:connectangles="0,0,0,0,0,0"/>
              </v:shape>
              <v:shape id="Freeform 65" o:spid="_x0000_s2058" style="width:276;height:240;left:963;mso-wrap-style:square;position:absolute;visibility:visible;v-text-anchor:top" coordsize="276,240" path="m170,l276,,252,26,189,97l124,169l61,240l61,240l61,240l59,239l59,239,37,148l37,148l170,xm,l63,,13,56,4,18,,xe" fillcolor="#d8d8d8" strokecolor="#d8d8d8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2059" style="width:73;height:35;left:965;mso-wrap-style:square;position:absolute;top:240;visibility:visible;v-text-anchor:top" coordsize="73,35" path="m59,l59,l59,,73,35,,35,57,2l59,2l59,l59,l59,xe" fillcolor="#d8d8d8" strokecolor="#d8d8d8">
                <v:path arrowok="t" o:connecttype="custom" o:connectlocs="59,0;59,0;59,0;73,35;0,35;57,2;59,2;59,0;59,0;59,0" o:connectangles="0,0,0,0,0,0,0,0,0,0"/>
              </v:shap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4B03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432511</wp:posOffset>
                  </wp:positionV>
                </mc:Fallback>
              </mc:AlternateContent>
              <wp:extent cx="6660502" cy="429133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>
                      <a:grpSpLocks noChangeAspect="1"/>
                    </wpg:cNvGrpSpPr>
                    <wpg:grpSpPr>
                      <a:xfrm>
                        <a:off x="0" y="0"/>
                        <a:ext cx="6660502" cy="429133"/>
                        <a:chOff x="0" y="0"/>
                        <a:chExt cx="4329" cy="275"/>
                      </a:xfrm>
                    </wpg:grpSpPr>
                    <wps:wsp xmlns:wps="http://schemas.microsoft.com/office/word/2010/wordprocessingShape"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rect l="0" t="0" r="r" b="b"/>
                          <a:pathLst>
                            <a:path fill="norm" h="275" w="1024" stroke="1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rect l="0" t="0" r="r" b="b"/>
                          <a:pathLst>
                            <a:path fill="norm" h="35" w="252" stroke="1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rect l="0" t="0" r="r" b="b"/>
                          <a:pathLst>
                            <a:path fill="norm" h="69" w="81" stroke="1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rect l="0" t="0" r="r" b="b"/>
                          <a:pathLst>
                            <a:path fill="norm" h="275" w="1233" stroke="1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rect l="0" t="0" r="r" b="b"/>
                          <a:pathLst>
                            <a:path fill="norm" h="239" w="387" stroke="1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rect l="0" t="0" r="r" b="b"/>
                          <a:pathLst>
                            <a:path fill="norm" h="275" w="1471" stroke="1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rect l="0" t="0" r="r" b="b"/>
                          <a:pathLst>
                            <a:path fill="norm" h="275" w="924" stroke="1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53" name="Freeform 53"/>
                      <wps:cNvSpPr/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rect l="0" t="0" r="r" b="b"/>
                          <a:pathLst>
                            <a:path fill="norm" h="68" w="87" stroke="1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rect l="0" t="0" r="r" b="b"/>
                          <a:pathLst>
                            <a:path fill="norm" h="240" w="276" stroke="1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55" name="Freeform 55"/>
                      <wps:cNvSpPr/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rect l="0" t="0" r="r" b="b"/>
                          <a:pathLst>
                            <a:path fill="norm" h="35" w="73" stroke="1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vert="horz" wrap="square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17" o:spid="_x0000_s2070" alt="Title: Header graphic design with grey rectangles in various angles" style="width:536.4pt;height:34.55pt;margin-top:0;margin-left:0;mso-height-percent:45;mso-position-horizontal:center;mso-position-horizontal-relative:page;mso-position-vertical-relative:page;mso-top-percent:43;mso-width-percent:877;position:absolute;z-index:251661312" coordsize="4329,275">
              <o:lock v:ext="edit" aspectratio="t"/>
              <v:shape id="Freeform 46" o:spid="_x0000_s2071" style="width:1024;height:275;mso-wrap-style:square;position:absolute;visibility:visible;v-text-anchor:top" coordsize="1024,275" path="m944,191l1018,236l1022,239l1024,240l963,275l944,275l944,191xm787,93l866,143l866,275l787,275l787,93xm630,l635,l709,45l709,275l630,275,630,xm472,l550,l550,275l472,275l472,xm315,l393,l393,275l315,275l315,xm158,l236,l236,275l158,275l158,xm,l78,l78,275l,275,,xe" fillcolor="#d8d8d8" strokecolor="#d8d8d8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2072" style="width:252;height:35;left:1024;mso-wrap-style:square;position:absolute;top:240;visibility:visible;v-text-anchor:top" coordsize="252,35" path="m182,26l252,35l186,35l182,26xm,l3,2,91,14l100,35l14,35,,xm,l,,,2,,xe" fillcolor="#d8d8d8" strokecolor="#d8d8d8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2073" style="width:81;height:69;left:3088;mso-wrap-style:square;position:absolute;visibility:visible;v-text-anchor:top" coordsize="81,69" path="m8,69l8,69l8,69l8,69xm,l80,l81,13l11,68,8,65,,xe" fillcolor="#d8d8d8" strokecolor="#d8d8d8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2074" style="width:1233;height:275;left:3096;mso-wrap-style:square;position:absolute;visibility:visible;v-text-anchor:top" coordsize="1233,275" path="m1233,119l1233,219l1161,275l1031,275l1233,119xm,69l,69l,69l,69xm1128,l1233,l1233,18,900,275l771,275l1128,xm869,l998,,641,275l512,275l869,xm609,l739,,382,275l268,275l261,270,609,xm349,l480,,196,219,142,177l139,173l132,168,349,xm90,l220,,68,117,3,68,73,13,90,xe" fillcolor="#d8d8d8" strokecolor="#d8d8d8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2075" style="width:387;height:239;left:635;mso-wrap-style:square;position:absolute;visibility:visible;v-text-anchor:top" coordsize="387,239" path="m301,l328,l332,18,301,xm,l151,,361,129l365,148l365,148l387,239l383,236,309,191,231,143,152,93,74,45,,xe" fillcolor="#d8d8d8" strokecolor="#d8d8d8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2076" style="width:1471;height:275;left:1024;mso-wrap-style:square;position:absolute;visibility:visible;v-text-anchor:top" coordsize="1471,275" path="m63,169l848,275l252,275l182,266,91,254,3,242,,240l,240l,240l,240l63,169xm191,26l1431,192l1471,275l1444,275,128,97,191,26xm593,l1189,l1348,21l1389,107l593,xe" fillcolor="#d8d8d8" strokecolor="#d8d8d8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2077" style="width:924;height:275;left:2361;mso-wrap-style:square;position:absolute;visibility:visible;v-text-anchor:top" coordsize="924,275" path="m735,65l738,68l803,117l867,168l874,173l877,177l924,275l836,275l735,69l735,69l735,69l735,68l735,68l735,65xm735,65l735,65l735,65l735,65xm526,l615,l748,275l661,275l526,xm352,l439,l573,275l485,275l352,xm176,l263,l398,275l310,275l176,xm,l89,,222,275l135,275l,xe" fillcolor="#d8d8d8" strokecolor="#d8d8d8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2078" style="width:87;height:68;left:3009;mso-wrap-style:square;position:absolute;visibility:visible;v-text-anchor:top" coordsize="87,68" path="m,l79,l87,65l87,68l87,68l,xe" fillcolor="#d8d8d8" strokecolor="#d8d8d8">
                <v:path arrowok="t" o:connecttype="custom" o:connectlocs="0,0;79,0;87,65;87,68;87,68;0,0" o:connectangles="0,0,0,0,0,0"/>
              </v:shape>
              <v:shape id="Freeform 54" o:spid="_x0000_s2079" style="width:276;height:240;left:963;mso-wrap-style:square;position:absolute;visibility:visible;v-text-anchor:top" coordsize="276,240" path="m170,l276,,252,26,189,97l124,169l61,240l61,240l61,240l59,239l59,239,37,148l37,148l170,xm,l63,,13,56,4,18,,xe" fillcolor="#d8d8d8" strokecolor="#d8d8d8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2080" style="width:73;height:35;left:965;mso-wrap-style:square;position:absolute;top:240;visibility:visible;v-text-anchor:top" coordsize="73,35" path="m59,l59,l59,,73,35,,35,57,2l59,2l59,l59,l59,xe" fillcolor="#d8d8d8" strokecolor="#d8d8d8">
                <v:path arrowok="t" o:connecttype="custom" o:connectlocs="59,0;59,0;59,0;73,35;0,35;57,2;59,2;59,0;59,0;59,0" o:connectangles="0,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BC20"/>
      </v:shape>
    </w:pict>
  </w:numPicBullet>
  <w:abstractNum w:abstractNumId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CF56FB"/>
    <w:multiLevelType w:val="hybridMultilevel"/>
    <w:tmpl w:val="2D4074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D0202A"/>
    <w:multiLevelType w:val="hybridMultilevel"/>
    <w:tmpl w:val="31A022F8"/>
    <w:lvl w:ilvl="0">
      <w:start w:val="1"/>
      <w:numFmt w:val="bullet"/>
      <w:lvlText w:val=""/>
      <w:lvlJc w:val="left"/>
      <w:pPr>
        <w:ind w:left="3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12">
    <w:nsid w:val="1C0C239B"/>
    <w:multiLevelType w:val="hybridMultilevel"/>
    <w:tmpl w:val="4CACBC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D36BDA"/>
    <w:multiLevelType w:val="hybridMultilevel"/>
    <w:tmpl w:val="A73E9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B615D"/>
    <w:multiLevelType w:val="hybridMultilevel"/>
    <w:tmpl w:val="0874CE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C31343"/>
    <w:multiLevelType w:val="hybridMultilevel"/>
    <w:tmpl w:val="2A8A3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71338E"/>
    <w:multiLevelType w:val="hybridMultilevel"/>
    <w:tmpl w:val="FF1091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3D728D"/>
    <w:multiLevelType w:val="hybridMultilevel"/>
    <w:tmpl w:val="A1188A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C0559A"/>
    <w:multiLevelType w:val="hybridMultilevel"/>
    <w:tmpl w:val="9D820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D857B6"/>
    <w:multiLevelType w:val="hybridMultilevel"/>
    <w:tmpl w:val="4CAA70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AE823B1"/>
    <w:multiLevelType w:val="hybridMultilevel"/>
    <w:tmpl w:val="05BEB3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766062"/>
    <w:multiLevelType w:val="hybridMultilevel"/>
    <w:tmpl w:val="8654C9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811B44"/>
    <w:multiLevelType w:val="hybridMultilevel"/>
    <w:tmpl w:val="66F8A2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041872"/>
    <w:multiLevelType w:val="hybridMultilevel"/>
    <w:tmpl w:val="F86A8E5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C31EA1"/>
    <w:multiLevelType w:val="hybridMultilevel"/>
    <w:tmpl w:val="9C34018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947890"/>
    <w:multiLevelType w:val="hybridMultilevel"/>
    <w:tmpl w:val="DD34D48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6C49AC"/>
    <w:multiLevelType w:val="hybridMultilevel"/>
    <w:tmpl w:val="1EAE73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95921"/>
    <w:multiLevelType w:val="hybridMultilevel"/>
    <w:tmpl w:val="F9806F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994A9B"/>
    <w:multiLevelType w:val="hybridMultilevel"/>
    <w:tmpl w:val="DF4C18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743960"/>
    <w:multiLevelType w:val="hybridMultilevel"/>
    <w:tmpl w:val="AF5CCDC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241276"/>
    <w:multiLevelType w:val="hybridMultilevel"/>
    <w:tmpl w:val="B3F680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2B6C26"/>
    <w:multiLevelType w:val="hybridMultilevel"/>
    <w:tmpl w:val="842033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14"/>
  </w:num>
  <w:num w:numId="13">
    <w:abstractNumId w:val="27"/>
  </w:num>
  <w:num w:numId="14">
    <w:abstractNumId w:val="26"/>
  </w:num>
  <w:num w:numId="15">
    <w:abstractNumId w:val="13"/>
  </w:num>
  <w:num w:numId="16">
    <w:abstractNumId w:val="16"/>
  </w:num>
  <w:num w:numId="17">
    <w:abstractNumId w:val="19"/>
  </w:num>
  <w:num w:numId="18">
    <w:abstractNumId w:val="29"/>
  </w:num>
  <w:num w:numId="19">
    <w:abstractNumId w:val="31"/>
  </w:num>
  <w:num w:numId="20">
    <w:abstractNumId w:val="25"/>
  </w:num>
  <w:num w:numId="21">
    <w:abstractNumId w:val="24"/>
  </w:num>
  <w:num w:numId="22">
    <w:abstractNumId w:val="10"/>
  </w:num>
  <w:num w:numId="23">
    <w:abstractNumId w:val="21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23"/>
  </w:num>
  <w:num w:numId="29">
    <w:abstractNumId w:val="28"/>
  </w:num>
  <w:num w:numId="30">
    <w:abstractNumId w:val="12"/>
  </w:num>
  <w:num w:numId="31">
    <w:abstractNumId w:val="2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aliases w:val="Subsection Intense Emphasis"/>
    <w:basedOn w:val="DefaultParagraphFont"/>
    <w:uiPriority w:val="21"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customStyle="1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customStyle="1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blPrEx>
      <w:tblCellSpacing w:w="20" w:type="dxa"/>
    </w:tblPrEx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blPrEx>
      <w:tblCellSpacing w:w="20" w:type="dxa"/>
    </w:tblPrEx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blPrEx>
      <w:tblCellSpacing w:w="20" w:type="dxa"/>
    </w:tblPrEx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customStyle="1" w:styleId="Mention">
    <w:name w:val="Mention"/>
    <w:basedOn w:val="DefaultParagraphFont"/>
    <w:uiPriority w:val="99"/>
    <w:semiHidden/>
    <w:unhideWhenUsed/>
    <w:rsid w:val="00E72945"/>
    <w:rPr>
      <w:color w:val="2B579A"/>
      <w:shd w:val="clear" w:color="auto" w:fill="E6E6E6"/>
    </w:rPr>
  </w:style>
  <w:style w:type="paragraph" w:customStyle="1" w:styleId="Subsection">
    <w:name w:val="Subsection"/>
    <w:basedOn w:val="Heading2"/>
    <w:rsid w:val="000050DF"/>
    <w:pPr>
      <w:pBdr>
        <w:top w:val="none" w:sz="0" w:space="0" w:color="auto"/>
        <w:bottom w:val="none" w:sz="0" w:space="0" w:color="auto"/>
      </w:pBdr>
      <w:spacing w:after="0"/>
      <w:contextualSpacing w:val="0"/>
      <w:jc w:val="left"/>
    </w:pPr>
    <w:rPr>
      <w:rFonts w:asciiTheme="minorHAnsi" w:hAnsiTheme="minorHAnsi"/>
      <w:bCs/>
      <w:caps w:val="0"/>
      <w:color w:val="404040" w:themeColor="text1" w:themeTint="BF"/>
      <w:sz w:val="24"/>
    </w:rPr>
  </w:style>
  <w:style w:type="paragraph" w:customStyle="1" w:styleId="SubsectionDate">
    <w:name w:val="Subsection Date"/>
    <w:basedOn w:val="Normal"/>
    <w:rsid w:val="00074B03"/>
    <w:pPr>
      <w:spacing w:after="0" w:line="276" w:lineRule="auto"/>
      <w:jc w:val="left"/>
    </w:pPr>
    <w:rPr>
      <w:rFonts w:eastAsiaTheme="minorEastAsia"/>
      <w:color w:val="37B6AE" w:themeColor="accent1"/>
    </w:rPr>
  </w:style>
  <w:style w:type="paragraph" w:customStyle="1" w:styleId="SectionHeading">
    <w:name w:val="Section Heading"/>
    <w:basedOn w:val="Heading1"/>
    <w:next w:val="Normal"/>
    <w:rsid w:val="00056029"/>
    <w:pPr>
      <w:pBdr>
        <w:top w:val="none" w:sz="0" w:space="0" w:color="auto"/>
        <w:bottom w:val="none" w:sz="0" w:space="0" w:color="auto"/>
      </w:pBdr>
      <w:spacing w:before="300"/>
      <w:contextualSpacing w:val="0"/>
      <w:jc w:val="left"/>
    </w:pPr>
    <w:rPr>
      <w:bCs/>
      <w:caps w:val="0"/>
      <w:color w:val="44546A" w:themeColor="tex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8e4b11edd6dcc1ba234fc4b230fb3c23caae121f698714d3a1f11c2325993f3939b03c0d8e892f27&amp;jobId=MjAxOTAxI0UwWkFNNGJaNXc9PV8xNTQ3NzgxMDU3&amp;compId=56dc1e770a9e52b9c92b9ddca2bca2cc0c772d2d2ea6c75c&amp;uid=68429201425127101547784928&amp;userId=b904db8331436b24265521f22ba9bfdb18564087ed6cd9ab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glossaryDocument" Target="glossary/document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erugarg\AppData\Roaming\Microsoft\Templates\Creative%20resume,%20designed%20by%20MOO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C9C4BBDCB8D94851A78A0AF2A131B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AE2D8-55CD-4598-AA6E-6D126BFD154F}"/>
      </w:docPartPr>
      <w:docPartBody>
        <w:p w:rsidR="00861DC9">
          <w:pPr>
            <w:pStyle w:val="C9C4BBDCB8D94851A78A0AF2A131B1A2"/>
          </w:pPr>
          <w:r w:rsidRPr="005152F2">
            <w:t>Email</w:t>
          </w:r>
        </w:p>
      </w:docPartBody>
    </w:docPart>
    <w:docPart>
      <w:docPartPr>
        <w:name w:val="BFA93B5C527641FF8C936508BFAB9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E4EF4-D7E5-4A2F-9662-A4872B7D8655}"/>
      </w:docPartPr>
      <w:docPartBody>
        <w:p w:rsidR="00861DC9">
          <w:pPr>
            <w:pStyle w:val="BFA93B5C527641FF8C936508BFAB9826"/>
          </w:pPr>
          <w:r w:rsidRPr="005152F2">
            <w:t>Telephone</w:t>
          </w:r>
        </w:p>
      </w:docPartBody>
    </w:docPart>
    <w:docPart>
      <w:docPartPr>
        <w:name w:val="DC19BA640DEB401AAF0F6EF6F7C68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977AD-149D-4911-A345-A0F93DD8140B}"/>
      </w:docPartPr>
      <w:docPartBody>
        <w:p w:rsidR="00861DC9">
          <w:pPr>
            <w:pStyle w:val="DC19BA640DEB401AAF0F6EF6F7C68354"/>
          </w:pPr>
          <w:r w:rsidRPr="003053D9">
            <w:t>LinkedIn URL</w:t>
          </w:r>
        </w:p>
      </w:docPartBody>
    </w:docPart>
    <w:docPart>
      <w:docPartPr>
        <w:name w:val="1542CE98B9434934BA2218960F5BE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17258-1CAC-44DC-8267-0AD3F2E4C5C8}"/>
      </w:docPartPr>
      <w:docPartBody>
        <w:p w:rsidR="00861DC9">
          <w:pPr>
            <w:pStyle w:val="1542CE98B9434934BA2218960F5BE62B"/>
          </w:pPr>
          <w:r>
            <w:t>Objective</w:t>
          </w:r>
        </w:p>
      </w:docPartBody>
    </w:docPart>
    <w:docPart>
      <w:docPartPr>
        <w:name w:val="CE479B8316E948A59CB9190C37040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A4E7B-5BB4-417E-8C06-5B81F338FFE7}"/>
      </w:docPartPr>
      <w:docPartBody>
        <w:p w:rsidR="00861DC9">
          <w:pPr>
            <w:pStyle w:val="CE479B8316E948A59CB9190C370400A2"/>
          </w:pPr>
          <w:r>
            <w:t>Skills</w:t>
          </w:r>
        </w:p>
      </w:docPartBody>
    </w:docPart>
    <w:docPart>
      <w:docPartPr>
        <w:name w:val="705D36C308B14FB29B4B1DC663939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FB2B2-604F-498A-98A9-B44EF802D6AD}"/>
      </w:docPartPr>
      <w:docPartBody>
        <w:p w:rsidR="00861DC9">
          <w:pPr>
            <w:pStyle w:val="705D36C308B14FB29B4B1DC6639393F5"/>
          </w:pPr>
          <w:r w:rsidRPr="005152F2">
            <w:t>Experience</w:t>
          </w:r>
        </w:p>
      </w:docPartBody>
    </w:docPart>
    <w:docPart>
      <w:docPartPr>
        <w:name w:val="57A89764408C406C9DDDE0666408B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BCBEA-BDC6-4FAF-B063-97D47F2C47F9}"/>
      </w:docPartPr>
      <w:docPartBody>
        <w:p w:rsidR="00861DC9">
          <w:pPr>
            <w:pStyle w:val="57A89764408C406C9DDDE0666408B247"/>
          </w:pPr>
          <w:r w:rsidRPr="005152F2">
            <w:t>Education</w:t>
          </w:r>
        </w:p>
      </w:docPartBody>
    </w:docPart>
    <w:docPart>
      <w:docPartPr>
        <w:name w:val="0F03ADAE2ED64C72B9A65E60F15F3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52BF1-908E-46F6-9D00-0427C7C7070D}"/>
      </w:docPartPr>
      <w:docPartBody>
        <w:p w:rsidR="00861DC9" w:rsidP="00EB6416">
          <w:pPr>
            <w:pStyle w:val="0F03ADAE2ED64C72B9A65E60F15F375B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32F02473C1442AB283FD1698B509A7">
    <w:name w:val="A132F02473C1442AB283FD1698B509A7"/>
  </w:style>
  <w:style w:type="paragraph" w:customStyle="1" w:styleId="C9C4BBDCB8D94851A78A0AF2A131B1A2">
    <w:name w:val="C9C4BBDCB8D94851A78A0AF2A131B1A2"/>
  </w:style>
  <w:style w:type="paragraph" w:customStyle="1" w:styleId="BFA93B5C527641FF8C936508BFAB9826">
    <w:name w:val="BFA93B5C527641FF8C936508BFAB9826"/>
  </w:style>
  <w:style w:type="paragraph" w:customStyle="1" w:styleId="DC19BA640DEB401AAF0F6EF6F7C68354">
    <w:name w:val="DC19BA640DEB401AAF0F6EF6F7C68354"/>
  </w:style>
  <w:style w:type="paragraph" w:customStyle="1" w:styleId="7F32D34D8D2948BDACC79817315A0325">
    <w:name w:val="7F32D34D8D2948BDACC79817315A0325"/>
  </w:style>
  <w:style w:type="paragraph" w:customStyle="1" w:styleId="1542CE98B9434934BA2218960F5BE62B">
    <w:name w:val="1542CE98B9434934BA2218960F5BE62B"/>
  </w:style>
  <w:style w:type="paragraph" w:customStyle="1" w:styleId="5DE963CB1FA3498E87730B450F5EB14C">
    <w:name w:val="5DE963CB1FA3498E87730B450F5EB14C"/>
  </w:style>
  <w:style w:type="paragraph" w:customStyle="1" w:styleId="CE479B8316E948A59CB9190C370400A2">
    <w:name w:val="CE479B8316E948A59CB9190C370400A2"/>
  </w:style>
  <w:style w:type="paragraph" w:customStyle="1" w:styleId="57C5FDA05A0D4867879E9D3C8E71C76E">
    <w:name w:val="57C5FDA05A0D4867879E9D3C8E71C76E"/>
  </w:style>
  <w:style w:type="paragraph" w:customStyle="1" w:styleId="705D36C308B14FB29B4B1DC6639393F5">
    <w:name w:val="705D36C308B14FB29B4B1DC6639393F5"/>
  </w:style>
  <w:style w:type="paragraph" w:customStyle="1" w:styleId="B4C049B4433348C3B8C8FC1E2473B78C">
    <w:name w:val="B4C049B4433348C3B8C8FC1E2473B78C"/>
  </w:style>
  <w:style w:type="paragraph" w:customStyle="1" w:styleId="91BCF6D8873C4800B01965002AE3F785">
    <w:name w:val="91BCF6D8873C4800B01965002AE3F785"/>
  </w:style>
  <w:style w:type="paragraph" w:customStyle="1" w:styleId="425AD1B3465E41C880673BD6C6D7B334">
    <w:name w:val="425AD1B3465E41C880673BD6C6D7B334"/>
  </w:style>
  <w:style w:type="paragraph" w:customStyle="1" w:styleId="D45B0AA86FEC43BCA59E5FCF3DCB9F63">
    <w:name w:val="D45B0AA86FEC43BCA59E5FCF3DCB9F63"/>
  </w:style>
  <w:style w:type="paragraph" w:customStyle="1" w:styleId="7CA1E8E060814214BC015BC2E7BE89C1">
    <w:name w:val="7CA1E8E060814214BC015BC2E7BE89C1"/>
  </w:style>
  <w:style w:type="paragraph" w:customStyle="1" w:styleId="50EE6B7D0B974610AC2C56E023F1B6D4">
    <w:name w:val="50EE6B7D0B974610AC2C56E023F1B6D4"/>
  </w:style>
  <w:style w:type="paragraph" w:customStyle="1" w:styleId="93EF120B417C4539AA60B1BC08736FE5">
    <w:name w:val="93EF120B417C4539AA60B1BC08736FE5"/>
  </w:style>
  <w:style w:type="paragraph" w:customStyle="1" w:styleId="8900E932B378482180EBDAA71C23655B">
    <w:name w:val="8900E932B378482180EBDAA71C23655B"/>
  </w:style>
  <w:style w:type="paragraph" w:customStyle="1" w:styleId="57A89764408C406C9DDDE0666408B247">
    <w:name w:val="57A89764408C406C9DDDE0666408B247"/>
  </w:style>
  <w:style w:type="paragraph" w:customStyle="1" w:styleId="BCCF4105169A407EA9B4E8EA4D22507C">
    <w:name w:val="BCCF4105169A407EA9B4E8EA4D22507C"/>
  </w:style>
  <w:style w:type="paragraph" w:customStyle="1" w:styleId="A6C0F953A0464F7A83F3B7A0A2B2B795">
    <w:name w:val="A6C0F953A0464F7A83F3B7A0A2B2B795"/>
  </w:style>
  <w:style w:type="paragraph" w:customStyle="1" w:styleId="44CBAAA6D78948CDB1100A138964F444">
    <w:name w:val="44CBAAA6D78948CDB1100A138964F444"/>
  </w:style>
  <w:style w:type="paragraph" w:customStyle="1" w:styleId="93EDDF711E8141D1A405BA3DDE34A54A">
    <w:name w:val="93EDDF711E8141D1A405BA3DDE34A54A"/>
  </w:style>
  <w:style w:type="paragraph" w:customStyle="1" w:styleId="728699350E674A0D9A53510C9977A041">
    <w:name w:val="728699350E674A0D9A53510C9977A041"/>
  </w:style>
  <w:style w:type="paragraph" w:customStyle="1" w:styleId="0F03ADAE2ED64C72B9A65E60F15F375B">
    <w:name w:val="0F03ADAE2ED64C72B9A65E60F15F375B"/>
    <w:rsid w:val="00EB6416"/>
  </w:style>
  <w:style w:type="paragraph" w:customStyle="1" w:styleId="4D9F3BEB325349F5B86C44271F5C7E41">
    <w:name w:val="4D9F3BEB325349F5B86C44271F5C7E41"/>
    <w:rsid w:val="00EB6416"/>
  </w:style>
  <w:style w:type="paragraph" w:customStyle="1" w:styleId="248EA84552AF407DA15A972CCE06D2B5">
    <w:name w:val="248EA84552AF407DA15A972CCE06D2B5"/>
    <w:rsid w:val="00EB6416"/>
  </w:style>
  <w:style w:type="paragraph" w:customStyle="1" w:styleId="99B1AC3524DC48B69FBBC9F8C70C683D">
    <w:name w:val="99B1AC3524DC48B69FBBC9F8C70C683D"/>
    <w:rsid w:val="00EB6416"/>
  </w:style>
  <w:style w:type="paragraph" w:customStyle="1" w:styleId="98F009082D5142F1BC05787DA4EABAB9">
    <w:name w:val="98F009082D5142F1BC05787DA4EABAB9"/>
    <w:rsid w:val="00EB6416"/>
  </w:style>
  <w:style w:type="paragraph" w:customStyle="1" w:styleId="E2C6598887ED47738FE52B88854BE7E9">
    <w:name w:val="E2C6598887ED47738FE52B88854BE7E9"/>
    <w:rsid w:val="00EB6416"/>
  </w:style>
  <w:style w:type="paragraph" w:customStyle="1" w:styleId="022EBBAE6E2547B794D4A0E18E321CCD">
    <w:name w:val="022EBBAE6E2547B794D4A0E18E321CCD"/>
    <w:rsid w:val="00EB6416"/>
  </w:style>
  <w:style w:type="paragraph" w:customStyle="1" w:styleId="BED98E59F1DB417D97AFB73187E4CF86">
    <w:name w:val="BED98E59F1DB417D97AFB73187E4CF86"/>
    <w:rsid w:val="00EB6416"/>
  </w:style>
  <w:style w:type="paragraph" w:customStyle="1" w:styleId="EE6AAC2B4DFB4A7280D301CB424AA4C4">
    <w:name w:val="EE6AAC2B4DFB4A7280D301CB424AA4C4"/>
    <w:rsid w:val="00EB64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3</TotalTime>
  <Pages>3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 Garg R</dc:creator>
  <cp:lastModifiedBy>Ruby Garg R</cp:lastModifiedBy>
  <cp:revision>5</cp:revision>
  <dcterms:created xsi:type="dcterms:W3CDTF">2018-07-31T15:15:00Z</dcterms:created>
  <dcterms:modified xsi:type="dcterms:W3CDTF">2018-10-24T11:27:00Z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