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98"/>
        <w:gridCol w:w="4475"/>
      </w:tblGrid>
      <w:tr w:rsidR="008D63F1" w:rsidTr="00874F67">
        <w:trPr>
          <w:trHeight w:val="1610"/>
        </w:trPr>
        <w:tc>
          <w:tcPr>
            <w:tcW w:w="6498" w:type="dxa"/>
            <w:vAlign w:val="center"/>
          </w:tcPr>
          <w:p w:rsidR="004A0AB2" w:rsidRPr="008D63F1" w:rsidRDefault="00D31D47" w:rsidP="003111EB">
            <w:pPr>
              <w:rPr>
                <w:rFonts w:ascii="Arial" w:hAnsi="Arial" w:cs="Arial"/>
                <w:b/>
                <w:bCs/>
                <w:sz w:val="52"/>
                <w:szCs w:val="52"/>
              </w:rPr>
            </w:pPr>
            <w:r w:rsidRPr="008D63F1">
              <w:rPr>
                <w:rFonts w:ascii="Arial" w:hAnsi="Arial" w:cs="Arial"/>
                <w:b/>
                <w:bCs/>
                <w:sz w:val="52"/>
                <w:szCs w:val="52"/>
              </w:rPr>
              <w:t>Sandip Ghosh</w:t>
            </w:r>
          </w:p>
          <w:p w:rsidR="004A0AB2" w:rsidRPr="008D63F1" w:rsidRDefault="004A0AB2" w:rsidP="00093AC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D63F1">
              <w:rPr>
                <w:rFonts w:ascii="Arial" w:hAnsi="Arial" w:cs="Arial"/>
                <w:bCs/>
                <w:sz w:val="18"/>
                <w:szCs w:val="18"/>
              </w:rPr>
              <w:t>Google AdWords &amp; Microsoft adCenter certified internet marketing professional, SEO consultant, strategist and analyst.</w:t>
            </w:r>
          </w:p>
        </w:tc>
        <w:tc>
          <w:tcPr>
            <w:tcW w:w="4475" w:type="dxa"/>
            <w:vAlign w:val="center"/>
          </w:tcPr>
          <w:p w:rsidR="004A0AB2" w:rsidRPr="008D63F1" w:rsidRDefault="00DD1856" w:rsidP="00F6790A">
            <w:pPr>
              <w:jc w:val="center"/>
              <w:rPr>
                <w:rFonts w:ascii="Arial" w:hAnsi="Arial" w:cs="Arial"/>
                <w:bCs/>
                <w:i/>
                <w:color w:val="FFFFFF"/>
                <w:sz w:val="52"/>
                <w:szCs w:val="52"/>
              </w:rPr>
            </w:pPr>
            <w:r>
              <w:rPr>
                <w:rFonts w:ascii="Arial" w:hAnsi="Arial" w:cs="Arial"/>
                <w:bCs/>
                <w:i/>
                <w:noProof/>
                <w:color w:val="FFFFFF"/>
                <w:sz w:val="52"/>
                <w:szCs w:val="52"/>
              </w:rPr>
              <w:drawing>
                <wp:inline distT="0" distB="0" distL="0" distR="0">
                  <wp:extent cx="685800" cy="866775"/>
                  <wp:effectExtent l="19050" t="0" r="0" b="0"/>
                  <wp:docPr id="1" name="Picture 1" descr="pp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p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4B7" w:rsidRPr="008D4B91" w:rsidRDefault="005D24B7">
      <w:pPr>
        <w:rPr>
          <w:rFonts w:ascii="Arial" w:hAnsi="Arial" w:cs="Arial"/>
        </w:rPr>
      </w:pPr>
    </w:p>
    <w:p w:rsidR="002E62AB" w:rsidRPr="00874F67" w:rsidRDefault="005D24B7">
      <w:pPr>
        <w:rPr>
          <w:rFonts w:ascii="Arial" w:hAnsi="Arial" w:cs="Arial"/>
          <w:b/>
          <w:u w:val="single"/>
        </w:rPr>
      </w:pPr>
      <w:r w:rsidRPr="00874F67">
        <w:rPr>
          <w:rFonts w:ascii="Arial" w:hAnsi="Arial" w:cs="Arial"/>
          <w:b/>
          <w:u w:val="single"/>
        </w:rPr>
        <w:t>Contact Info:</w:t>
      </w:r>
    </w:p>
    <w:p w:rsidR="00D10C38" w:rsidRDefault="00D10C38">
      <w:pPr>
        <w:rPr>
          <w:rFonts w:ascii="Arial" w:hAnsi="Arial" w:cs="Arial"/>
          <w:sz w:val="20"/>
        </w:rPr>
      </w:pPr>
    </w:p>
    <w:p w:rsidR="005D24B7" w:rsidRPr="005D24B7" w:rsidRDefault="00A603D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Phone: </w:t>
      </w:r>
      <w:r w:rsidR="00D31D47">
        <w:rPr>
          <w:rFonts w:ascii="Arial" w:hAnsi="Arial" w:cs="Arial"/>
          <w:sz w:val="20"/>
        </w:rPr>
        <w:t>8759610621</w:t>
      </w:r>
      <w:r w:rsidR="00B3580B">
        <w:rPr>
          <w:rFonts w:ascii="Arial" w:hAnsi="Arial" w:cs="Arial"/>
          <w:sz w:val="20"/>
        </w:rPr>
        <w:t xml:space="preserve"> / 8906475212</w:t>
      </w:r>
    </w:p>
    <w:p w:rsidR="005D24B7" w:rsidRPr="008D63F1" w:rsidRDefault="005D24B7">
      <w:pPr>
        <w:rPr>
          <w:rFonts w:ascii="Arial" w:hAnsi="Arial" w:cs="Arial"/>
          <w:sz w:val="20"/>
        </w:rPr>
      </w:pPr>
      <w:r w:rsidRPr="005D24B7">
        <w:rPr>
          <w:rFonts w:ascii="Arial" w:hAnsi="Arial" w:cs="Arial"/>
          <w:sz w:val="20"/>
        </w:rPr>
        <w:t xml:space="preserve">Email: </w:t>
      </w:r>
      <w:r w:rsidR="00D31D47">
        <w:rPr>
          <w:rFonts w:ascii="Arial" w:hAnsi="Arial" w:cs="Arial"/>
          <w:sz w:val="20"/>
        </w:rPr>
        <w:t>sandip</w:t>
      </w:r>
      <w:r w:rsidR="008D63F1">
        <w:rPr>
          <w:rFonts w:ascii="Arial" w:hAnsi="Arial" w:cs="Arial"/>
          <w:sz w:val="20"/>
        </w:rPr>
        <w:t>4office</w:t>
      </w:r>
      <w:r w:rsidR="00D31D47">
        <w:rPr>
          <w:rFonts w:ascii="Arial" w:hAnsi="Arial" w:cs="Arial"/>
          <w:sz w:val="20"/>
        </w:rPr>
        <w:t>@gmail.com</w:t>
      </w:r>
    </w:p>
    <w:p w:rsidR="005D24B7" w:rsidRDefault="005D24B7">
      <w:pPr>
        <w:rPr>
          <w:b/>
          <w:sz w:val="20"/>
        </w:rPr>
      </w:pPr>
    </w:p>
    <w:p w:rsidR="005D24B7" w:rsidRDefault="005D24B7">
      <w:pPr>
        <w:rPr>
          <w:b/>
          <w:sz w:val="20"/>
        </w:rPr>
      </w:pPr>
    </w:p>
    <w:p w:rsidR="002E62AB" w:rsidRPr="00874F67" w:rsidRDefault="002E62AB">
      <w:pPr>
        <w:rPr>
          <w:rFonts w:ascii="Arial" w:hAnsi="Arial" w:cs="Arial"/>
          <w:b/>
          <w:u w:val="single"/>
        </w:rPr>
      </w:pPr>
      <w:r w:rsidRPr="00874F67">
        <w:rPr>
          <w:rFonts w:ascii="Arial" w:hAnsi="Arial" w:cs="Arial"/>
          <w:b/>
          <w:u w:val="single"/>
        </w:rPr>
        <w:t>Achievements:</w:t>
      </w:r>
    </w:p>
    <w:p w:rsidR="00C85965" w:rsidRDefault="00C85965">
      <w:pPr>
        <w:rPr>
          <w:rFonts w:ascii="Arial" w:hAnsi="Arial" w:cs="Arial"/>
          <w:b/>
        </w:rPr>
      </w:pPr>
    </w:p>
    <w:tbl>
      <w:tblPr>
        <w:tblW w:w="0" w:type="auto"/>
        <w:tblLook w:val="01E0"/>
      </w:tblPr>
      <w:tblGrid>
        <w:gridCol w:w="3246"/>
        <w:gridCol w:w="7727"/>
      </w:tblGrid>
      <w:tr w:rsidR="00C85965" w:rsidRPr="00E5687E" w:rsidTr="00BC7172">
        <w:tc>
          <w:tcPr>
            <w:tcW w:w="3215" w:type="dxa"/>
          </w:tcPr>
          <w:p w:rsidR="00C85965" w:rsidRPr="00E5687E" w:rsidRDefault="00DD18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Picture 2" descr="google-ad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-ad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vAlign w:val="center"/>
          </w:tcPr>
          <w:p w:rsidR="00C85965" w:rsidRPr="00E5687E" w:rsidRDefault="00874F67" w:rsidP="00C85965">
            <w:pPr>
              <w:rPr>
                <w:rFonts w:ascii="Arial" w:hAnsi="Arial" w:cs="Arial"/>
                <w:sz w:val="28"/>
                <w:szCs w:val="28"/>
              </w:rPr>
            </w:pPr>
            <w:hyperlink r:id="rId9" w:anchor="i_profile;idtf=112858524658777793908;" w:history="1">
              <w:r w:rsidR="00C85965" w:rsidRPr="00874F67">
                <w:rPr>
                  <w:rStyle w:val="Hyperlink"/>
                  <w:rFonts w:ascii="Arial" w:hAnsi="Arial" w:cs="Arial"/>
                  <w:sz w:val="28"/>
                  <w:szCs w:val="28"/>
                </w:rPr>
                <w:t>Google Adwords Certified Professional</w:t>
              </w:r>
              <w:r w:rsidR="00E60860" w:rsidRPr="00874F67">
                <w:rPr>
                  <w:rStyle w:val="Hyperlink"/>
                  <w:rFonts w:ascii="Arial" w:hAnsi="Arial" w:cs="Arial"/>
                  <w:sz w:val="28"/>
                  <w:szCs w:val="28"/>
                </w:rPr>
                <w:t xml:space="preserve"> (Search)</w:t>
              </w:r>
            </w:hyperlink>
          </w:p>
          <w:p w:rsidR="00C85965" w:rsidRPr="00E5687E" w:rsidRDefault="00C85965" w:rsidP="00C8596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C7172" w:rsidRPr="00E5687E" w:rsidTr="00CF7663">
        <w:trPr>
          <w:trHeight w:val="1062"/>
        </w:trPr>
        <w:tc>
          <w:tcPr>
            <w:tcW w:w="3215" w:type="dxa"/>
          </w:tcPr>
          <w:p w:rsidR="00CF7663" w:rsidRPr="00AF6017" w:rsidRDefault="00DD1856">
            <w:pPr>
              <w:rPr>
                <w:noProof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561975"/>
                  <wp:effectExtent l="19050" t="0" r="0" b="0"/>
                  <wp:docPr id="3" name="Picture 3" descr="Accredited Professional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redited Professional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172" w:rsidRDefault="00DD1856">
            <w:r>
              <w:rPr>
                <w:noProof/>
              </w:rPr>
              <w:drawing>
                <wp:inline distT="0" distB="0" distL="0" distR="0">
                  <wp:extent cx="695325" cy="695325"/>
                  <wp:effectExtent l="19050" t="0" r="9525" b="0"/>
                  <wp:docPr id="4" name="Picture 4" descr="gowebbo_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owebbo_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vAlign w:val="center"/>
          </w:tcPr>
          <w:p w:rsidR="00BC7172" w:rsidRDefault="008177FD" w:rsidP="00C85965">
            <w:pPr>
              <w:rPr>
                <w:rFonts w:ascii="Arial" w:hAnsi="Arial" w:cs="Arial"/>
                <w:sz w:val="28"/>
                <w:szCs w:val="28"/>
              </w:rPr>
            </w:pPr>
            <w:hyperlink r:id="rId12" w:history="1">
              <w:r w:rsidR="00BC7172" w:rsidRPr="008177FD">
                <w:rPr>
                  <w:rStyle w:val="Hyperlink"/>
                  <w:rFonts w:ascii="Arial" w:hAnsi="Arial" w:cs="Arial"/>
                  <w:sz w:val="28"/>
                  <w:szCs w:val="28"/>
                </w:rPr>
                <w:t>Microsoft adCenter Certified Professional</w:t>
              </w:r>
            </w:hyperlink>
          </w:p>
          <w:p w:rsidR="00B3580B" w:rsidRDefault="00B3580B" w:rsidP="00C85965">
            <w:pPr>
              <w:rPr>
                <w:rFonts w:ascii="Arial" w:hAnsi="Arial" w:cs="Arial"/>
                <w:sz w:val="28"/>
                <w:szCs w:val="28"/>
              </w:rPr>
            </w:pPr>
          </w:p>
          <w:p w:rsidR="00B3580B" w:rsidRDefault="00B3580B" w:rsidP="00C85965">
            <w:pPr>
              <w:rPr>
                <w:rFonts w:ascii="Arial" w:hAnsi="Arial" w:cs="Arial"/>
                <w:sz w:val="28"/>
                <w:szCs w:val="28"/>
              </w:rPr>
            </w:pPr>
          </w:p>
          <w:p w:rsidR="00B3580B" w:rsidRPr="00E5687E" w:rsidRDefault="00B3580B" w:rsidP="00C85965">
            <w:pPr>
              <w:rPr>
                <w:rFonts w:ascii="Arial" w:hAnsi="Arial" w:cs="Arial"/>
                <w:sz w:val="28"/>
                <w:szCs w:val="28"/>
              </w:rPr>
            </w:pPr>
            <w:r w:rsidRPr="00B3580B">
              <w:rPr>
                <w:rFonts w:ascii="Arial" w:hAnsi="Arial" w:cs="Arial"/>
                <w:sz w:val="28"/>
                <w:szCs w:val="28"/>
              </w:rPr>
              <w:t>Best Entrant Award Certified by GO WEBBO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C85965" w:rsidRPr="00E5687E" w:rsidTr="00BC7172">
        <w:tc>
          <w:tcPr>
            <w:tcW w:w="3215" w:type="dxa"/>
          </w:tcPr>
          <w:p w:rsidR="00C85965" w:rsidRPr="00E5687E" w:rsidRDefault="00C85965">
            <w:pPr>
              <w:rPr>
                <w:rFonts w:ascii="Arial" w:hAnsi="Arial" w:cs="Arial"/>
                <w:b/>
              </w:rPr>
            </w:pPr>
          </w:p>
        </w:tc>
        <w:tc>
          <w:tcPr>
            <w:tcW w:w="7758" w:type="dxa"/>
            <w:vAlign w:val="center"/>
          </w:tcPr>
          <w:p w:rsidR="00C85965" w:rsidRPr="00E5687E" w:rsidRDefault="00C85965" w:rsidP="00C8596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9597F" w:rsidRDefault="00E9597F">
      <w:pPr>
        <w:rPr>
          <w:rFonts w:ascii="Arial" w:hAnsi="Arial" w:cs="Arial"/>
          <w:b/>
        </w:rPr>
      </w:pPr>
    </w:p>
    <w:p w:rsidR="002E62AB" w:rsidRDefault="002E62AB">
      <w:pPr>
        <w:rPr>
          <w:rFonts w:ascii="Arial" w:hAnsi="Arial" w:cs="Arial"/>
          <w:b/>
          <w:sz w:val="20"/>
          <w:szCs w:val="20"/>
        </w:rPr>
      </w:pPr>
    </w:p>
    <w:p w:rsidR="00DA7B52" w:rsidRPr="00874F67" w:rsidRDefault="004A0AB2" w:rsidP="00DA7B52">
      <w:pPr>
        <w:rPr>
          <w:rFonts w:ascii="Arial" w:hAnsi="Arial" w:cs="Arial"/>
          <w:b/>
          <w:u w:val="single"/>
        </w:rPr>
      </w:pPr>
      <w:r w:rsidRPr="00874F67">
        <w:rPr>
          <w:rFonts w:ascii="Arial" w:hAnsi="Arial" w:cs="Arial"/>
          <w:b/>
          <w:u w:val="single"/>
        </w:rPr>
        <w:t>Subject Knowledge/Skills in Detail:</w:t>
      </w:r>
    </w:p>
    <w:p w:rsidR="00DA7B52" w:rsidRPr="008D63F1" w:rsidRDefault="00DA7B52" w:rsidP="00DA7B52">
      <w:pPr>
        <w:rPr>
          <w:rFonts w:ascii="Calibri" w:hAnsi="Calibri"/>
        </w:rPr>
      </w:pPr>
    </w:p>
    <w:p w:rsidR="00E83BA9" w:rsidRPr="008D63F1" w:rsidRDefault="00E83BA9">
      <w:pPr>
        <w:rPr>
          <w:rFonts w:ascii="Calibri" w:hAnsi="Calibri"/>
          <w:b/>
        </w:rPr>
      </w:pPr>
      <w:r w:rsidRPr="008D63F1">
        <w:rPr>
          <w:rFonts w:ascii="Calibri" w:hAnsi="Calibri"/>
          <w:b/>
        </w:rPr>
        <w:t xml:space="preserve">Pay Per Click Marketing </w:t>
      </w:r>
    </w:p>
    <w:p w:rsidR="00E83BA9" w:rsidRPr="008D63F1" w:rsidRDefault="00E83BA9">
      <w:pPr>
        <w:rPr>
          <w:rFonts w:ascii="Calibri" w:hAnsi="Calibri"/>
        </w:rPr>
      </w:pPr>
    </w:p>
    <w:p w:rsidR="00E83BA9" w:rsidRPr="008D63F1" w:rsidRDefault="00E83BA9">
      <w:pPr>
        <w:rPr>
          <w:rFonts w:ascii="Calibri" w:hAnsi="Calibri"/>
        </w:rPr>
      </w:pPr>
      <w:r w:rsidRPr="008D63F1">
        <w:rPr>
          <w:rFonts w:ascii="Calibri" w:hAnsi="Calibri"/>
          <w:b/>
          <w:sz w:val="22"/>
          <w:szCs w:val="22"/>
        </w:rPr>
        <w:t>Campaign Analysis, Setup</w:t>
      </w:r>
      <w:r w:rsidRPr="008D63F1">
        <w:rPr>
          <w:rFonts w:ascii="Calibri" w:hAnsi="Calibri"/>
        </w:rPr>
        <w:t xml:space="preserve"> – Comprehensive Keyword Research, Ad Group/Ad creation, Landing Page Optimization</w:t>
      </w:r>
    </w:p>
    <w:p w:rsidR="00E83BA9" w:rsidRPr="008D63F1" w:rsidRDefault="00E83BA9">
      <w:pPr>
        <w:rPr>
          <w:rFonts w:ascii="Calibri" w:hAnsi="Calibri"/>
        </w:rPr>
      </w:pPr>
      <w:r w:rsidRPr="008D63F1">
        <w:rPr>
          <w:rFonts w:ascii="Calibri" w:hAnsi="Calibri"/>
        </w:rPr>
        <w:br/>
      </w:r>
      <w:r w:rsidRPr="008D63F1">
        <w:rPr>
          <w:rFonts w:ascii="Calibri" w:hAnsi="Calibri"/>
          <w:b/>
          <w:sz w:val="22"/>
          <w:szCs w:val="22"/>
        </w:rPr>
        <w:t>Account Management</w:t>
      </w:r>
      <w:r w:rsidRPr="008D63F1">
        <w:rPr>
          <w:rFonts w:ascii="Calibri" w:hAnsi="Calibri"/>
        </w:rPr>
        <w:t xml:space="preserve"> – Conversion Analysis, Quality Score Analysis, Ad Optimization, Analyzing Visitors Behavior through Google Analytics</w:t>
      </w:r>
      <w:r w:rsidRPr="008D63F1">
        <w:rPr>
          <w:rFonts w:ascii="Calibri" w:hAnsi="Calibri"/>
        </w:rPr>
        <w:br/>
      </w:r>
    </w:p>
    <w:p w:rsidR="00E83BA9" w:rsidRPr="008D63F1" w:rsidRDefault="00E83BA9">
      <w:pPr>
        <w:rPr>
          <w:rFonts w:ascii="Calibri" w:hAnsi="Calibri"/>
          <w:b/>
        </w:rPr>
      </w:pPr>
      <w:r w:rsidRPr="008D63F1">
        <w:rPr>
          <w:rFonts w:ascii="Calibri" w:hAnsi="Calibri"/>
          <w:b/>
        </w:rPr>
        <w:t>Search Engine Optimization</w:t>
      </w:r>
      <w:r w:rsidRPr="008D63F1">
        <w:rPr>
          <w:rFonts w:ascii="Calibri" w:hAnsi="Calibri"/>
          <w:b/>
        </w:rPr>
        <w:br/>
      </w:r>
    </w:p>
    <w:p w:rsidR="00E83BA9" w:rsidRPr="008D63F1" w:rsidRDefault="00E83BA9">
      <w:pPr>
        <w:rPr>
          <w:rFonts w:ascii="Calibri" w:hAnsi="Calibri"/>
        </w:rPr>
      </w:pPr>
      <w:r w:rsidRPr="008D63F1">
        <w:rPr>
          <w:rFonts w:ascii="Calibri" w:hAnsi="Calibri"/>
          <w:b/>
          <w:sz w:val="22"/>
          <w:szCs w:val="22"/>
        </w:rPr>
        <w:t>Keyword Research</w:t>
      </w:r>
      <w:r w:rsidRPr="008D63F1">
        <w:rPr>
          <w:rFonts w:ascii="Calibri" w:hAnsi="Calibri"/>
        </w:rPr>
        <w:t xml:space="preserve"> - Finding the best &amp; most popular keywords according to the business/service, Segregation, Competition analysis etc.</w:t>
      </w:r>
      <w:r w:rsidRPr="008D63F1">
        <w:rPr>
          <w:rFonts w:ascii="Calibri" w:hAnsi="Calibri"/>
        </w:rPr>
        <w:br/>
      </w:r>
    </w:p>
    <w:p w:rsidR="00E83BA9" w:rsidRPr="008D63F1" w:rsidRDefault="00E83BA9">
      <w:pPr>
        <w:rPr>
          <w:rFonts w:ascii="Calibri" w:hAnsi="Calibri"/>
        </w:rPr>
      </w:pPr>
      <w:r w:rsidRPr="008D63F1">
        <w:rPr>
          <w:rFonts w:ascii="Calibri" w:hAnsi="Calibri"/>
          <w:b/>
          <w:sz w:val="22"/>
          <w:szCs w:val="22"/>
        </w:rPr>
        <w:t>Onpage Optimization</w:t>
      </w:r>
      <w:r w:rsidRPr="008D63F1">
        <w:rPr>
          <w:rFonts w:ascii="Calibri" w:hAnsi="Calibri"/>
        </w:rPr>
        <w:t xml:space="preserve"> - Content Optimization (density, relevance, weight etc...) - Anchor text insertion, Content addition/modification - keywords placement, Link Structure Development - Segregation, Meta Tag Creation, XML sitemap, robots etc.</w:t>
      </w:r>
      <w:r w:rsidRPr="008D63F1">
        <w:rPr>
          <w:rFonts w:ascii="Calibri" w:hAnsi="Calibri"/>
        </w:rPr>
        <w:br/>
      </w:r>
    </w:p>
    <w:p w:rsidR="00363A19" w:rsidRPr="008D63F1" w:rsidRDefault="00E83BA9">
      <w:pPr>
        <w:rPr>
          <w:rFonts w:ascii="Calibri" w:hAnsi="Calibri"/>
        </w:rPr>
      </w:pPr>
      <w:r w:rsidRPr="008D63F1">
        <w:rPr>
          <w:rFonts w:ascii="Calibri" w:hAnsi="Calibri"/>
          <w:b/>
          <w:sz w:val="22"/>
          <w:szCs w:val="22"/>
        </w:rPr>
        <w:t>Offpage Optimization</w:t>
      </w:r>
      <w:r w:rsidRPr="008D63F1">
        <w:rPr>
          <w:rFonts w:ascii="Calibri" w:hAnsi="Calibri"/>
        </w:rPr>
        <w:t xml:space="preserve"> - Link Building strategy development</w:t>
      </w:r>
      <w:r w:rsidR="00363A19" w:rsidRPr="008D63F1">
        <w:rPr>
          <w:rFonts w:ascii="Calibri" w:hAnsi="Calibri"/>
        </w:rPr>
        <w:t xml:space="preserve"> based on the hour allocation or budget</w:t>
      </w:r>
      <w:r w:rsidR="009B1AA8" w:rsidRPr="008D63F1">
        <w:rPr>
          <w:rFonts w:ascii="Calibri" w:hAnsi="Calibri"/>
        </w:rPr>
        <w:t xml:space="preserve">, Contextual link building / guest blogging, Press Release Distribution, </w:t>
      </w:r>
      <w:r w:rsidR="00363A19" w:rsidRPr="008D63F1">
        <w:rPr>
          <w:rFonts w:ascii="Calibri" w:hAnsi="Calibri"/>
        </w:rPr>
        <w:t xml:space="preserve">Profile setup/links using local B2B sites, Yellow pages, Business Directories etc., </w:t>
      </w:r>
      <w:r w:rsidR="009B1AA8" w:rsidRPr="008D63F1">
        <w:rPr>
          <w:rFonts w:ascii="Calibri" w:hAnsi="Calibri"/>
        </w:rPr>
        <w:t>Article Submissions, Directory submissions, Social Bookmarking</w:t>
      </w:r>
    </w:p>
    <w:p w:rsidR="00363A19" w:rsidRPr="008D63F1" w:rsidRDefault="00363A19">
      <w:pPr>
        <w:rPr>
          <w:rFonts w:ascii="Calibri" w:hAnsi="Calibri"/>
        </w:rPr>
      </w:pPr>
    </w:p>
    <w:p w:rsidR="009B1AA8" w:rsidRPr="008D63F1" w:rsidRDefault="00363A19">
      <w:pPr>
        <w:rPr>
          <w:rFonts w:ascii="Calibri" w:hAnsi="Calibri"/>
        </w:rPr>
      </w:pPr>
      <w:r w:rsidRPr="008D63F1">
        <w:rPr>
          <w:rFonts w:ascii="Calibri" w:hAnsi="Calibri"/>
          <w:b/>
          <w:sz w:val="22"/>
          <w:szCs w:val="22"/>
        </w:rPr>
        <w:lastRenderedPageBreak/>
        <w:t>SEO Audit</w:t>
      </w:r>
      <w:r w:rsidRPr="008D63F1">
        <w:rPr>
          <w:rFonts w:ascii="Calibri" w:hAnsi="Calibri"/>
        </w:rPr>
        <w:t xml:space="preserve"> – Website analysis, inbound link analysis from the SEO perspective as per the latest Google rank algorithm and guidelines</w:t>
      </w:r>
      <w:r w:rsidR="00E83BA9" w:rsidRPr="008D63F1">
        <w:rPr>
          <w:rFonts w:ascii="Calibri" w:hAnsi="Calibri"/>
        </w:rPr>
        <w:br/>
      </w:r>
      <w:r w:rsidR="00E83BA9" w:rsidRPr="008D63F1">
        <w:rPr>
          <w:rFonts w:ascii="Calibri" w:hAnsi="Calibri"/>
        </w:rPr>
        <w:br/>
      </w:r>
      <w:r w:rsidR="00E83BA9" w:rsidRPr="008D63F1">
        <w:rPr>
          <w:rFonts w:ascii="Calibri" w:hAnsi="Calibri"/>
          <w:b/>
        </w:rPr>
        <w:t>Social Media Marketing</w:t>
      </w:r>
    </w:p>
    <w:p w:rsidR="009B1AA8" w:rsidRPr="008D63F1" w:rsidRDefault="009B1AA8">
      <w:pPr>
        <w:rPr>
          <w:rFonts w:ascii="Calibri" w:hAnsi="Calibri"/>
        </w:rPr>
      </w:pPr>
    </w:p>
    <w:p w:rsidR="00A32039" w:rsidRDefault="009B1AA8">
      <w:pPr>
        <w:rPr>
          <w:rFonts w:ascii="Calibri" w:hAnsi="Calibri"/>
        </w:rPr>
      </w:pPr>
      <w:r w:rsidRPr="008D63F1">
        <w:rPr>
          <w:rFonts w:ascii="Calibri" w:hAnsi="Calibri"/>
        </w:rPr>
        <w:t>Account setup and management in Twitter, Facebook, LinkedIn, Google Plus etc. social channels</w:t>
      </w:r>
      <w:r w:rsidR="00A32039">
        <w:rPr>
          <w:rFonts w:ascii="Calibri" w:hAnsi="Calibri"/>
        </w:rPr>
        <w:t>.</w:t>
      </w:r>
    </w:p>
    <w:p w:rsidR="00A32039" w:rsidRDefault="00A32039">
      <w:pPr>
        <w:rPr>
          <w:rFonts w:ascii="Calibri" w:hAnsi="Calibri"/>
        </w:rPr>
      </w:pPr>
    </w:p>
    <w:p w:rsidR="00A32039" w:rsidRPr="00A32039" w:rsidRDefault="00A32039">
      <w:pPr>
        <w:rPr>
          <w:rFonts w:ascii="Calibri" w:hAnsi="Calibri"/>
          <w:b/>
        </w:rPr>
      </w:pPr>
      <w:r w:rsidRPr="00A32039">
        <w:rPr>
          <w:rFonts w:ascii="Calibri" w:hAnsi="Calibri"/>
          <w:b/>
        </w:rPr>
        <w:t>Email Marketing:</w:t>
      </w:r>
    </w:p>
    <w:p w:rsidR="00A32039" w:rsidRDefault="00A32039">
      <w:pPr>
        <w:rPr>
          <w:rFonts w:ascii="Calibri" w:hAnsi="Calibri"/>
        </w:rPr>
      </w:pPr>
    </w:p>
    <w:p w:rsidR="00E83BA9" w:rsidRPr="008D63F1" w:rsidRDefault="00A32039">
      <w:pPr>
        <w:rPr>
          <w:rFonts w:ascii="Calibri" w:hAnsi="Calibri"/>
        </w:rPr>
      </w:pPr>
      <w:r>
        <w:rPr>
          <w:rFonts w:ascii="Calibri" w:hAnsi="Calibri"/>
        </w:rPr>
        <w:t>Mailchimp account set up, Email shooting, Analytics.</w:t>
      </w:r>
      <w:r w:rsidR="00E83BA9" w:rsidRPr="008D63F1">
        <w:rPr>
          <w:rFonts w:ascii="Calibri" w:hAnsi="Calibri"/>
        </w:rPr>
        <w:br/>
      </w:r>
    </w:p>
    <w:p w:rsidR="00363A19" w:rsidRPr="00874F67" w:rsidRDefault="00363A19" w:rsidP="00A57233">
      <w:pPr>
        <w:rPr>
          <w:rFonts w:ascii="Arial" w:hAnsi="Arial" w:cs="Arial"/>
          <w:b/>
          <w:u w:val="single"/>
        </w:rPr>
      </w:pPr>
      <w:r w:rsidRPr="00874F67">
        <w:rPr>
          <w:rFonts w:ascii="Arial" w:hAnsi="Arial" w:cs="Arial"/>
          <w:b/>
          <w:u w:val="single"/>
        </w:rPr>
        <w:t>Academic Qualification</w:t>
      </w:r>
      <w:r w:rsidR="004A0AB2" w:rsidRPr="00874F67">
        <w:rPr>
          <w:rFonts w:ascii="Arial" w:hAnsi="Arial" w:cs="Arial"/>
          <w:b/>
          <w:u w:val="single"/>
        </w:rPr>
        <w:t>s:</w:t>
      </w:r>
    </w:p>
    <w:p w:rsidR="008D63F1" w:rsidRDefault="008D63F1" w:rsidP="00A57233">
      <w:pPr>
        <w:rPr>
          <w:rFonts w:ascii="Arial" w:hAnsi="Arial" w:cs="Arial"/>
          <w:b/>
        </w:rPr>
      </w:pPr>
    </w:p>
    <w:tbl>
      <w:tblPr>
        <w:tblW w:w="9152" w:type="dxa"/>
        <w:jc w:val="center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333"/>
        <w:gridCol w:w="1735"/>
        <w:gridCol w:w="1465"/>
        <w:gridCol w:w="1600"/>
        <w:gridCol w:w="1768"/>
        <w:gridCol w:w="1251"/>
      </w:tblGrid>
      <w:tr w:rsidR="008D63F1" w:rsidRPr="009D2F35" w:rsidTr="005635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School</w:t>
            </w:r>
          </w:p>
        </w:tc>
        <w:tc>
          <w:tcPr>
            <w:tcW w:w="1828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Location</w:t>
            </w:r>
          </w:p>
        </w:tc>
        <w:tc>
          <w:tcPr>
            <w:tcW w:w="1481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Graduation Year</w:t>
            </w:r>
          </w:p>
        </w:tc>
        <w:tc>
          <w:tcPr>
            <w:tcW w:w="1496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Course/ Board</w:t>
            </w:r>
          </w:p>
        </w:tc>
        <w:tc>
          <w:tcPr>
            <w:tcW w:w="1794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Specialization / Intended Major</w:t>
            </w:r>
          </w:p>
        </w:tc>
        <w:tc>
          <w:tcPr>
            <w:tcW w:w="1281" w:type="dxa"/>
            <w:vAlign w:val="center"/>
          </w:tcPr>
          <w:p w:rsidR="008D63F1" w:rsidRPr="009D2F35" w:rsidRDefault="008D63F1" w:rsidP="00563596">
            <w:pPr>
              <w:jc w:val="center"/>
              <w:rPr>
                <w:rFonts w:ascii="Calibri" w:hAnsi="Calibri"/>
                <w:b/>
                <w:bCs/>
              </w:rPr>
            </w:pPr>
            <w:r w:rsidRPr="009D2F35">
              <w:rPr>
                <w:rFonts w:ascii="Calibri" w:hAnsi="Calibri"/>
                <w:b/>
                <w:bCs/>
              </w:rPr>
              <w:t>YGPA/%</w:t>
            </w:r>
          </w:p>
        </w:tc>
      </w:tr>
      <w:tr w:rsidR="008D63F1" w:rsidRPr="009D2F35" w:rsidTr="005635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9D2F35">
              <w:rPr>
                <w:rFonts w:ascii="Calibri" w:hAnsi="Calibri"/>
              </w:rPr>
              <w:t>NSHM Business School, Kolkata</w:t>
            </w:r>
          </w:p>
        </w:tc>
        <w:tc>
          <w:tcPr>
            <w:tcW w:w="1828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9D2F35">
              <w:rPr>
                <w:rFonts w:ascii="Calibri" w:hAnsi="Calibri"/>
              </w:rPr>
              <w:t>Kolkata</w:t>
            </w:r>
          </w:p>
        </w:tc>
        <w:tc>
          <w:tcPr>
            <w:tcW w:w="1481" w:type="dxa"/>
            <w:vAlign w:val="center"/>
          </w:tcPr>
          <w:p w:rsidR="008D63F1" w:rsidRPr="009D2F35" w:rsidRDefault="008D63F1" w:rsidP="00563596">
            <w:pPr>
              <w:pStyle w:val="Header"/>
              <w:tabs>
                <w:tab w:val="clear" w:pos="4320"/>
                <w:tab w:val="clear" w:pos="8640"/>
              </w:tabs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</w:t>
            </w:r>
          </w:p>
        </w:tc>
        <w:tc>
          <w:tcPr>
            <w:tcW w:w="1496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PTU</w:t>
            </w:r>
          </w:p>
        </w:tc>
        <w:tc>
          <w:tcPr>
            <w:tcW w:w="1794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MBA (</w:t>
            </w:r>
            <w:r w:rsidRPr="009D2F35">
              <w:rPr>
                <w:rFonts w:ascii="Calibri" w:hAnsi="Calibri"/>
              </w:rPr>
              <w:t>Marketing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66.59%</w:t>
            </w:r>
          </w:p>
        </w:tc>
      </w:tr>
      <w:tr w:rsidR="008D63F1" w:rsidRPr="009D2F35" w:rsidTr="005635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B.I.M.S.</w:t>
            </w:r>
          </w:p>
        </w:tc>
        <w:tc>
          <w:tcPr>
            <w:tcW w:w="1828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Burdwan</w:t>
            </w:r>
          </w:p>
        </w:tc>
        <w:tc>
          <w:tcPr>
            <w:tcW w:w="1481" w:type="dxa"/>
            <w:vAlign w:val="center"/>
          </w:tcPr>
          <w:p w:rsidR="008D63F1" w:rsidRPr="009D2F35" w:rsidRDefault="008D63F1" w:rsidP="00563596">
            <w:pPr>
              <w:pStyle w:val="Header"/>
              <w:tabs>
                <w:tab w:val="clear" w:pos="4320"/>
                <w:tab w:val="clear" w:pos="8640"/>
              </w:tabs>
              <w:spacing w:before="240" w:after="120"/>
              <w:jc w:val="center"/>
              <w:rPr>
                <w:rFonts w:ascii="Calibri" w:hAnsi="Calibri"/>
              </w:rPr>
            </w:pPr>
            <w:r w:rsidRPr="009D2F35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9</w:t>
            </w:r>
          </w:p>
        </w:tc>
        <w:tc>
          <w:tcPr>
            <w:tcW w:w="1496" w:type="dxa"/>
            <w:vAlign w:val="center"/>
          </w:tcPr>
          <w:p w:rsidR="008D63F1" w:rsidRPr="00445CF4" w:rsidRDefault="008D63F1" w:rsidP="00563596">
            <w:pPr>
              <w:pStyle w:val="NoSpacing"/>
              <w:rPr>
                <w:rFonts w:ascii="Calibri" w:hAnsi="Calibri"/>
                <w:sz w:val="24"/>
                <w:szCs w:val="24"/>
                <w:lang w:val="en-US"/>
              </w:rPr>
            </w:pPr>
            <w:r w:rsidRPr="00445CF4">
              <w:rPr>
                <w:rFonts w:ascii="Calibri" w:hAnsi="Calibri"/>
                <w:sz w:val="24"/>
                <w:szCs w:val="24"/>
                <w:lang w:val="en-US"/>
              </w:rPr>
              <w:t>BCA/Burdwan</w:t>
            </w:r>
          </w:p>
          <w:p w:rsidR="008D63F1" w:rsidRPr="00445CF4" w:rsidRDefault="008D63F1" w:rsidP="00563596">
            <w:pPr>
              <w:pStyle w:val="NoSpacing"/>
              <w:rPr>
                <w:rFonts w:ascii="Calibri" w:hAnsi="Calibri"/>
                <w:sz w:val="24"/>
                <w:szCs w:val="24"/>
                <w:lang w:val="en-US"/>
              </w:rPr>
            </w:pPr>
            <w:r w:rsidRPr="00445CF4">
              <w:rPr>
                <w:rFonts w:ascii="Calibri" w:hAnsi="Calibri"/>
                <w:sz w:val="24"/>
                <w:szCs w:val="24"/>
                <w:lang w:val="en-US"/>
              </w:rPr>
              <w:t xml:space="preserve">        University</w:t>
            </w:r>
          </w:p>
        </w:tc>
        <w:tc>
          <w:tcPr>
            <w:tcW w:w="1794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Computer Application </w:t>
            </w:r>
          </w:p>
        </w:tc>
        <w:tc>
          <w:tcPr>
            <w:tcW w:w="12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445CF4">
              <w:rPr>
                <w:rFonts w:ascii="Calibri" w:hAnsi="Calibri"/>
              </w:rPr>
              <w:t>57.92%</w:t>
            </w:r>
          </w:p>
        </w:tc>
      </w:tr>
      <w:tr w:rsidR="008D63F1" w:rsidRPr="009D2F35" w:rsidTr="005635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A.G.Church</w:t>
            </w:r>
            <w:r w:rsidRPr="009D2F35">
              <w:rPr>
                <w:rFonts w:ascii="Calibri" w:hAnsi="Calibri"/>
              </w:rPr>
              <w:t xml:space="preserve"> School</w:t>
            </w:r>
          </w:p>
        </w:tc>
        <w:tc>
          <w:tcPr>
            <w:tcW w:w="1828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Durgapur</w:t>
            </w:r>
          </w:p>
        </w:tc>
        <w:tc>
          <w:tcPr>
            <w:tcW w:w="14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9D2F35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1496" w:type="dxa"/>
            <w:vAlign w:val="center"/>
          </w:tcPr>
          <w:p w:rsidR="008D63F1" w:rsidRPr="009D2F35" w:rsidRDefault="008D63F1" w:rsidP="00563596">
            <w:pPr>
              <w:pStyle w:val="Header"/>
              <w:tabs>
                <w:tab w:val="clear" w:pos="4320"/>
                <w:tab w:val="clear" w:pos="8640"/>
              </w:tabs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I.S.C.E</w:t>
            </w:r>
          </w:p>
        </w:tc>
        <w:tc>
          <w:tcPr>
            <w:tcW w:w="1794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Science</w:t>
            </w:r>
          </w:p>
        </w:tc>
        <w:tc>
          <w:tcPr>
            <w:tcW w:w="12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445CF4">
              <w:rPr>
                <w:rFonts w:ascii="Calibri" w:hAnsi="Calibri"/>
              </w:rPr>
              <w:t>49%</w:t>
            </w:r>
          </w:p>
        </w:tc>
      </w:tr>
      <w:tr w:rsidR="008D63F1" w:rsidRPr="009D2F35" w:rsidTr="00563596">
        <w:tblPrEx>
          <w:tblCellMar>
            <w:top w:w="0" w:type="dxa"/>
            <w:bottom w:w="0" w:type="dxa"/>
          </w:tblCellMar>
        </w:tblPrEx>
        <w:trPr>
          <w:trHeight w:val="198"/>
          <w:jc w:val="center"/>
        </w:trPr>
        <w:tc>
          <w:tcPr>
            <w:tcW w:w="1272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St:Xavier’s</w:t>
            </w:r>
            <w:r w:rsidRPr="009D2F35">
              <w:rPr>
                <w:rFonts w:ascii="Calibri" w:hAnsi="Calibri"/>
              </w:rPr>
              <w:t xml:space="preserve"> School</w:t>
            </w:r>
          </w:p>
        </w:tc>
        <w:tc>
          <w:tcPr>
            <w:tcW w:w="1828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Burdwan</w:t>
            </w:r>
          </w:p>
        </w:tc>
        <w:tc>
          <w:tcPr>
            <w:tcW w:w="14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9D2F35">
              <w:rPr>
                <w:rFonts w:ascii="Calibri" w:hAnsi="Calibri"/>
              </w:rPr>
              <w:t>2003</w:t>
            </w:r>
          </w:p>
        </w:tc>
        <w:tc>
          <w:tcPr>
            <w:tcW w:w="1496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I.S.C.E</w:t>
            </w:r>
          </w:p>
        </w:tc>
        <w:tc>
          <w:tcPr>
            <w:tcW w:w="1794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</w:p>
        </w:tc>
        <w:tc>
          <w:tcPr>
            <w:tcW w:w="1281" w:type="dxa"/>
            <w:vAlign w:val="center"/>
          </w:tcPr>
          <w:p w:rsidR="008D63F1" w:rsidRPr="009D2F35" w:rsidRDefault="008D63F1" w:rsidP="00563596">
            <w:pPr>
              <w:spacing w:before="240" w:after="120"/>
              <w:jc w:val="center"/>
              <w:rPr>
                <w:rFonts w:ascii="Calibri" w:hAnsi="Calibri"/>
              </w:rPr>
            </w:pPr>
            <w:r w:rsidRPr="00445CF4">
              <w:rPr>
                <w:rFonts w:ascii="Calibri" w:hAnsi="Calibri"/>
              </w:rPr>
              <w:t>71.33%</w:t>
            </w:r>
          </w:p>
        </w:tc>
      </w:tr>
    </w:tbl>
    <w:p w:rsidR="004A0AB2" w:rsidRDefault="004A0AB2" w:rsidP="0081428C">
      <w:pPr>
        <w:rPr>
          <w:rFonts w:ascii="Arial" w:hAnsi="Arial" w:cs="Arial"/>
          <w:sz w:val="20"/>
          <w:szCs w:val="20"/>
        </w:rPr>
      </w:pPr>
    </w:p>
    <w:p w:rsidR="004A0AB2" w:rsidRPr="00874F67" w:rsidRDefault="004A0AB2" w:rsidP="004A0AB2">
      <w:pPr>
        <w:rPr>
          <w:rFonts w:ascii="Arial" w:hAnsi="Arial" w:cs="Arial"/>
          <w:b/>
          <w:u w:val="single"/>
        </w:rPr>
      </w:pPr>
      <w:r w:rsidRPr="00874F67">
        <w:rPr>
          <w:rFonts w:ascii="Arial" w:hAnsi="Arial" w:cs="Arial"/>
          <w:b/>
          <w:u w:val="single"/>
        </w:rPr>
        <w:t>Experiences:</w:t>
      </w:r>
    </w:p>
    <w:p w:rsidR="00093ACB" w:rsidRDefault="00093ACB" w:rsidP="0081428C">
      <w:pPr>
        <w:rPr>
          <w:rFonts w:ascii="Arial" w:hAnsi="Arial" w:cs="Arial"/>
          <w:i/>
          <w:sz w:val="20"/>
          <w:szCs w:val="20"/>
        </w:rPr>
      </w:pPr>
    </w:p>
    <w:p w:rsidR="008D63F1" w:rsidRDefault="008D63F1" w:rsidP="0081428C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8D63F1">
        <w:rPr>
          <w:rFonts w:ascii="Calibri" w:hAnsi="Calibri"/>
        </w:rPr>
        <w:t>Has worked as Relationship Development Executive for 4 months in DLF Pramerica.</w:t>
      </w:r>
    </w:p>
    <w:p w:rsidR="00A22166" w:rsidRDefault="008D63F1" w:rsidP="0081428C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8D63F1">
        <w:rPr>
          <w:rFonts w:ascii="Calibri" w:hAnsi="Calibri"/>
        </w:rPr>
        <w:t>W</w:t>
      </w:r>
      <w:r w:rsidR="00093ACB" w:rsidRPr="008D63F1">
        <w:rPr>
          <w:rFonts w:ascii="Calibri" w:hAnsi="Calibri"/>
        </w:rPr>
        <w:t>orked</w:t>
      </w:r>
      <w:r w:rsidR="00A26171" w:rsidRPr="008D63F1">
        <w:rPr>
          <w:rFonts w:ascii="Calibri" w:hAnsi="Calibri"/>
        </w:rPr>
        <w:t xml:space="preserve"> in Ultimate Digitization Solution</w:t>
      </w:r>
      <w:r w:rsidR="00093ACB" w:rsidRPr="008D63F1">
        <w:rPr>
          <w:rFonts w:ascii="Calibri" w:hAnsi="Calibri"/>
        </w:rPr>
        <w:t xml:space="preserve"> for 4 months as Supervisor.</w:t>
      </w:r>
    </w:p>
    <w:p w:rsidR="002E1390" w:rsidRPr="008D63F1" w:rsidRDefault="002E1390" w:rsidP="0081428C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>Worked as a Intern in SERP Consultancy for 2 months.</w:t>
      </w:r>
    </w:p>
    <w:p w:rsidR="003111EB" w:rsidRPr="00A32039" w:rsidRDefault="00B3580B" w:rsidP="0081428C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u w:val="single"/>
        </w:rPr>
      </w:pPr>
      <w:r w:rsidRPr="000665D2">
        <w:rPr>
          <w:rFonts w:ascii="Calibri" w:hAnsi="Calibri"/>
        </w:rPr>
        <w:t>Worked</w:t>
      </w:r>
      <w:r w:rsidR="00A22166" w:rsidRPr="000665D2">
        <w:rPr>
          <w:rFonts w:ascii="Calibri" w:hAnsi="Calibri"/>
        </w:rPr>
        <w:t xml:space="preserve"> as a Digital Marketing Executive for more than </w:t>
      </w:r>
      <w:r w:rsidRPr="000665D2">
        <w:rPr>
          <w:rFonts w:ascii="Calibri" w:hAnsi="Calibri"/>
        </w:rPr>
        <w:t>1 year</w:t>
      </w:r>
      <w:r w:rsidR="00A22166" w:rsidRPr="000665D2">
        <w:rPr>
          <w:rFonts w:ascii="Calibri" w:hAnsi="Calibri"/>
        </w:rPr>
        <w:t xml:space="preserve"> in GO WEBBO. </w:t>
      </w:r>
    </w:p>
    <w:p w:rsidR="00A32039" w:rsidRPr="00874F67" w:rsidRDefault="00DD1856" w:rsidP="0081428C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u w:val="single"/>
        </w:rPr>
      </w:pPr>
      <w:r>
        <w:rPr>
          <w:rFonts w:ascii="Calibri" w:hAnsi="Calibri"/>
        </w:rPr>
        <w:t>Worked</w:t>
      </w:r>
      <w:r w:rsidR="00A32039">
        <w:rPr>
          <w:rFonts w:ascii="Calibri" w:hAnsi="Calibri"/>
        </w:rPr>
        <w:t xml:space="preserve"> as Digital Marketing Exe</w:t>
      </w:r>
      <w:r>
        <w:rPr>
          <w:rFonts w:ascii="Calibri" w:hAnsi="Calibri"/>
        </w:rPr>
        <w:t>cutive in Zivanta Analytics for around 1 year</w:t>
      </w:r>
      <w:r w:rsidR="00A32039">
        <w:rPr>
          <w:rFonts w:ascii="Calibri" w:hAnsi="Calibri"/>
        </w:rPr>
        <w:t>.</w:t>
      </w:r>
    </w:p>
    <w:p w:rsidR="003047F6" w:rsidRPr="00874F67" w:rsidRDefault="007976C5">
      <w:pPr>
        <w:rPr>
          <w:rFonts w:ascii="Arial" w:hAnsi="Arial" w:cs="Arial"/>
          <w:b/>
          <w:bCs/>
          <w:u w:val="single"/>
        </w:rPr>
      </w:pPr>
      <w:r w:rsidRPr="00874F67">
        <w:rPr>
          <w:rFonts w:ascii="Arial" w:hAnsi="Arial" w:cs="Arial"/>
          <w:b/>
          <w:bCs/>
          <w:u w:val="single"/>
        </w:rPr>
        <w:t>Personal Information:-</w:t>
      </w:r>
    </w:p>
    <w:p w:rsidR="003047F6" w:rsidRPr="007976C5" w:rsidRDefault="003047F6">
      <w:pPr>
        <w:rPr>
          <w:rFonts w:ascii="Arial" w:hAnsi="Arial" w:cs="Arial"/>
          <w:b/>
          <w:bCs/>
          <w:sz w:val="20"/>
          <w:szCs w:val="20"/>
        </w:rPr>
      </w:pPr>
    </w:p>
    <w:p w:rsidR="00955F0E" w:rsidRPr="0011501A" w:rsidRDefault="00955F0E" w:rsidP="00EA4592">
      <w:pPr>
        <w:rPr>
          <w:rFonts w:ascii="Arial" w:hAnsi="Arial" w:cs="Arial"/>
          <w:bCs/>
          <w:sz w:val="20"/>
          <w:szCs w:val="20"/>
        </w:rPr>
      </w:pPr>
      <w:r w:rsidRPr="007976C5">
        <w:rPr>
          <w:rFonts w:ascii="Arial" w:hAnsi="Arial" w:cs="Arial"/>
          <w:b/>
          <w:bCs/>
          <w:sz w:val="20"/>
          <w:szCs w:val="20"/>
        </w:rPr>
        <w:t>Date of Birth</w:t>
      </w:r>
      <w:r w:rsidR="00936809" w:rsidRP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394C26" w:rsidRPr="007976C5">
        <w:rPr>
          <w:rFonts w:ascii="Arial" w:hAnsi="Arial" w:cs="Arial"/>
          <w:b/>
          <w:bCs/>
          <w:sz w:val="20"/>
          <w:szCs w:val="20"/>
        </w:rPr>
        <w:t>: -</w:t>
      </w:r>
      <w:r w:rsidR="003D3A48" w:rsidRPr="007976C5">
        <w:rPr>
          <w:rFonts w:ascii="Arial" w:hAnsi="Arial" w:cs="Arial"/>
          <w:b/>
          <w:bCs/>
          <w:sz w:val="20"/>
          <w:szCs w:val="20"/>
        </w:rPr>
        <w:tab/>
      </w:r>
      <w:r w:rsidR="00093ACB" w:rsidRPr="0011501A">
        <w:rPr>
          <w:rFonts w:ascii="Arial" w:hAnsi="Arial" w:cs="Arial"/>
          <w:bCs/>
          <w:sz w:val="20"/>
          <w:szCs w:val="20"/>
        </w:rPr>
        <w:t>15</w:t>
      </w:r>
      <w:r w:rsidR="00093ACB" w:rsidRPr="0011501A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="00093ACB" w:rsidRPr="0011501A">
        <w:rPr>
          <w:rFonts w:ascii="Arial" w:hAnsi="Arial" w:cs="Arial"/>
          <w:bCs/>
          <w:sz w:val="20"/>
          <w:szCs w:val="20"/>
        </w:rPr>
        <w:t xml:space="preserve"> June 1985</w:t>
      </w:r>
    </w:p>
    <w:p w:rsidR="00093ACB" w:rsidRPr="0011501A" w:rsidRDefault="00093ACB" w:rsidP="00EA4592">
      <w:pPr>
        <w:rPr>
          <w:rFonts w:ascii="Arial" w:hAnsi="Arial" w:cs="Arial"/>
          <w:sz w:val="20"/>
          <w:szCs w:val="20"/>
        </w:rPr>
      </w:pPr>
    </w:p>
    <w:p w:rsidR="00955F0E" w:rsidRDefault="00955F0E" w:rsidP="00EA4592">
      <w:pPr>
        <w:rPr>
          <w:rFonts w:ascii="Arial" w:hAnsi="Arial" w:cs="Arial"/>
          <w:sz w:val="20"/>
          <w:szCs w:val="20"/>
        </w:rPr>
      </w:pPr>
      <w:r w:rsidRPr="007976C5">
        <w:rPr>
          <w:rFonts w:ascii="Arial" w:hAnsi="Arial" w:cs="Arial"/>
          <w:b/>
          <w:bCs/>
          <w:sz w:val="20"/>
          <w:szCs w:val="20"/>
        </w:rPr>
        <w:t>Nationality</w:t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394C26" w:rsidRPr="007976C5">
        <w:rPr>
          <w:rFonts w:ascii="Arial" w:hAnsi="Arial" w:cs="Arial"/>
          <w:b/>
          <w:bCs/>
          <w:sz w:val="20"/>
          <w:szCs w:val="20"/>
        </w:rPr>
        <w:t>: -</w:t>
      </w:r>
      <w:r w:rsidR="003D3A48" w:rsidRPr="007976C5">
        <w:rPr>
          <w:rFonts w:ascii="Arial" w:hAnsi="Arial" w:cs="Arial"/>
          <w:b/>
          <w:bCs/>
          <w:sz w:val="20"/>
          <w:szCs w:val="20"/>
        </w:rPr>
        <w:tab/>
      </w:r>
      <w:r w:rsidRPr="007976C5">
        <w:rPr>
          <w:rFonts w:ascii="Arial" w:hAnsi="Arial" w:cs="Arial"/>
          <w:sz w:val="20"/>
          <w:szCs w:val="20"/>
        </w:rPr>
        <w:t xml:space="preserve">Indian </w:t>
      </w:r>
    </w:p>
    <w:p w:rsidR="00093ACB" w:rsidRPr="007976C5" w:rsidRDefault="00093ACB" w:rsidP="00EA4592">
      <w:pPr>
        <w:rPr>
          <w:rFonts w:ascii="Arial" w:hAnsi="Arial" w:cs="Arial"/>
          <w:sz w:val="20"/>
          <w:szCs w:val="20"/>
        </w:rPr>
      </w:pPr>
    </w:p>
    <w:p w:rsidR="00955F0E" w:rsidRPr="0011501A" w:rsidRDefault="00955F0E" w:rsidP="00EA4592">
      <w:pPr>
        <w:rPr>
          <w:rFonts w:ascii="Arial" w:hAnsi="Arial" w:cs="Arial"/>
          <w:bCs/>
          <w:sz w:val="20"/>
          <w:szCs w:val="20"/>
        </w:rPr>
      </w:pPr>
      <w:r w:rsidRPr="007976C5">
        <w:rPr>
          <w:rFonts w:ascii="Arial" w:hAnsi="Arial" w:cs="Arial"/>
          <w:b/>
          <w:bCs/>
          <w:sz w:val="20"/>
          <w:szCs w:val="20"/>
        </w:rPr>
        <w:t>Martial Status</w:t>
      </w:r>
      <w:r w:rsid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394C26" w:rsidRPr="007976C5">
        <w:rPr>
          <w:rFonts w:ascii="Arial" w:hAnsi="Arial" w:cs="Arial"/>
          <w:b/>
          <w:bCs/>
          <w:sz w:val="20"/>
          <w:szCs w:val="20"/>
        </w:rPr>
        <w:t>: -</w:t>
      </w:r>
      <w:r w:rsidR="003D3A48" w:rsidRPr="007976C5">
        <w:rPr>
          <w:rFonts w:ascii="Arial" w:hAnsi="Arial" w:cs="Arial"/>
          <w:b/>
          <w:bCs/>
          <w:sz w:val="20"/>
          <w:szCs w:val="20"/>
        </w:rPr>
        <w:tab/>
      </w:r>
      <w:r w:rsidR="00093ACB" w:rsidRPr="0011501A">
        <w:rPr>
          <w:rFonts w:ascii="Arial" w:hAnsi="Arial" w:cs="Arial"/>
          <w:bCs/>
          <w:sz w:val="20"/>
          <w:szCs w:val="20"/>
        </w:rPr>
        <w:t>Single</w:t>
      </w:r>
    </w:p>
    <w:p w:rsidR="00093ACB" w:rsidRPr="00F77589" w:rsidRDefault="00093ACB" w:rsidP="00EA4592">
      <w:pPr>
        <w:rPr>
          <w:rFonts w:ascii="Arial" w:hAnsi="Arial" w:cs="Arial"/>
          <w:sz w:val="20"/>
          <w:szCs w:val="20"/>
        </w:rPr>
      </w:pPr>
    </w:p>
    <w:p w:rsidR="00955F0E" w:rsidRDefault="00955F0E" w:rsidP="00EA4592">
      <w:pPr>
        <w:rPr>
          <w:rFonts w:ascii="Arial" w:hAnsi="Arial" w:cs="Arial"/>
          <w:sz w:val="20"/>
          <w:szCs w:val="20"/>
        </w:rPr>
      </w:pPr>
      <w:r w:rsidRPr="007976C5">
        <w:rPr>
          <w:rFonts w:ascii="Arial" w:hAnsi="Arial" w:cs="Arial"/>
          <w:b/>
          <w:bCs/>
          <w:sz w:val="20"/>
          <w:szCs w:val="20"/>
        </w:rPr>
        <w:t>Dialect</w:t>
      </w:r>
      <w:r w:rsidR="00936809" w:rsidRP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394C26" w:rsidRPr="007976C5">
        <w:rPr>
          <w:rFonts w:ascii="Arial" w:hAnsi="Arial" w:cs="Arial"/>
          <w:b/>
          <w:bCs/>
          <w:sz w:val="20"/>
          <w:szCs w:val="20"/>
        </w:rPr>
        <w:t>: -</w:t>
      </w:r>
      <w:r w:rsidR="00601762" w:rsidRPr="007976C5">
        <w:rPr>
          <w:rFonts w:ascii="Arial" w:hAnsi="Arial" w:cs="Arial"/>
          <w:b/>
          <w:bCs/>
          <w:sz w:val="20"/>
          <w:szCs w:val="20"/>
        </w:rPr>
        <w:tab/>
      </w:r>
      <w:r w:rsidR="00601762" w:rsidRPr="007976C5">
        <w:rPr>
          <w:rFonts w:ascii="Arial" w:hAnsi="Arial" w:cs="Arial"/>
          <w:bCs/>
          <w:sz w:val="20"/>
          <w:szCs w:val="20"/>
        </w:rPr>
        <w:t>B</w:t>
      </w:r>
      <w:r w:rsidRPr="007976C5">
        <w:rPr>
          <w:rFonts w:ascii="Arial" w:hAnsi="Arial" w:cs="Arial"/>
          <w:sz w:val="20"/>
          <w:szCs w:val="20"/>
        </w:rPr>
        <w:t xml:space="preserve">engali </w:t>
      </w:r>
    </w:p>
    <w:p w:rsidR="00093ACB" w:rsidRPr="007976C5" w:rsidRDefault="00093ACB" w:rsidP="00EA4592">
      <w:pPr>
        <w:rPr>
          <w:rFonts w:ascii="Arial" w:hAnsi="Arial" w:cs="Arial"/>
          <w:b/>
          <w:bCs/>
          <w:sz w:val="20"/>
          <w:szCs w:val="20"/>
        </w:rPr>
      </w:pPr>
    </w:p>
    <w:p w:rsidR="00955F0E" w:rsidRPr="007976C5" w:rsidRDefault="00955F0E" w:rsidP="00585AFF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7976C5">
        <w:rPr>
          <w:rFonts w:ascii="Arial" w:hAnsi="Arial" w:cs="Arial"/>
          <w:sz w:val="20"/>
          <w:szCs w:val="20"/>
        </w:rPr>
        <w:t>Languages Known</w:t>
      </w:r>
      <w:r w:rsidR="00EA4592">
        <w:rPr>
          <w:rFonts w:ascii="Arial" w:hAnsi="Arial" w:cs="Arial"/>
          <w:sz w:val="20"/>
          <w:szCs w:val="20"/>
        </w:rPr>
        <w:tab/>
      </w:r>
      <w:r w:rsidRPr="007976C5">
        <w:rPr>
          <w:rFonts w:ascii="Arial" w:hAnsi="Arial" w:cs="Arial"/>
          <w:sz w:val="20"/>
          <w:szCs w:val="20"/>
        </w:rPr>
        <w:t xml:space="preserve">: </w:t>
      </w:r>
      <w:r w:rsidR="00AC15D0" w:rsidRPr="007976C5">
        <w:rPr>
          <w:rFonts w:ascii="Arial" w:hAnsi="Arial" w:cs="Arial"/>
          <w:sz w:val="20"/>
          <w:szCs w:val="20"/>
        </w:rPr>
        <w:t xml:space="preserve">- </w:t>
      </w:r>
      <w:r w:rsidR="00EA4592">
        <w:rPr>
          <w:rFonts w:ascii="Arial" w:hAnsi="Arial" w:cs="Arial"/>
          <w:sz w:val="20"/>
          <w:szCs w:val="20"/>
        </w:rPr>
        <w:tab/>
      </w:r>
      <w:r w:rsidR="00AC15D0" w:rsidRPr="007976C5">
        <w:rPr>
          <w:rFonts w:ascii="Arial" w:hAnsi="Arial" w:cs="Arial"/>
          <w:b w:val="0"/>
          <w:sz w:val="20"/>
          <w:szCs w:val="20"/>
        </w:rPr>
        <w:t>English</w:t>
      </w:r>
      <w:r w:rsidR="00350038" w:rsidRPr="007976C5">
        <w:rPr>
          <w:rFonts w:ascii="Arial" w:hAnsi="Arial" w:cs="Arial"/>
          <w:b w:val="0"/>
          <w:sz w:val="20"/>
          <w:szCs w:val="20"/>
        </w:rPr>
        <w:t>, Hindi, Bengali</w:t>
      </w:r>
    </w:p>
    <w:p w:rsidR="00F77589" w:rsidRDefault="00955F0E">
      <w:pPr>
        <w:rPr>
          <w:rFonts w:ascii="Arial" w:hAnsi="Arial" w:cs="Arial"/>
          <w:sz w:val="20"/>
          <w:szCs w:val="20"/>
        </w:rPr>
      </w:pPr>
      <w:r w:rsidRPr="007976C5">
        <w:rPr>
          <w:rFonts w:ascii="Arial" w:hAnsi="Arial" w:cs="Arial"/>
          <w:sz w:val="20"/>
          <w:szCs w:val="20"/>
        </w:rPr>
        <w:t xml:space="preserve">  </w:t>
      </w:r>
    </w:p>
    <w:p w:rsidR="000F243D" w:rsidRDefault="000F243D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0F243D">
      <w:headerReference w:type="default" r:id="rId13"/>
      <w:footerReference w:type="default" r:id="rId14"/>
      <w:pgSz w:w="11909" w:h="16834" w:code="9"/>
      <w:pgMar w:top="720" w:right="576" w:bottom="720" w:left="576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BEE" w:rsidRDefault="000F6BEE">
      <w:r>
        <w:separator/>
      </w:r>
    </w:p>
  </w:endnote>
  <w:endnote w:type="continuationSeparator" w:id="1">
    <w:p w:rsidR="000F6BEE" w:rsidRDefault="000F6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A61" w:rsidRDefault="002F2A6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BEE" w:rsidRDefault="000F6BEE">
      <w:r>
        <w:separator/>
      </w:r>
    </w:p>
  </w:footnote>
  <w:footnote w:type="continuationSeparator" w:id="1">
    <w:p w:rsidR="000F6BEE" w:rsidRDefault="000F6B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A61" w:rsidRDefault="002F2A61">
    <w:pPr>
      <w:pStyle w:val="Header"/>
      <w:framePr w:wrap="around" w:vAnchor="text" w:hAnchor="margin" w:xAlign="right" w:y="1"/>
      <w:rPr>
        <w:rStyle w:val="PageNumber"/>
      </w:rPr>
    </w:pPr>
  </w:p>
  <w:p w:rsidR="002F2A61" w:rsidRDefault="002F2A61">
    <w:pPr>
      <w:pStyle w:val="Header"/>
      <w:tabs>
        <w:tab w:val="clear" w:pos="4320"/>
        <w:tab w:val="clear" w:pos="8640"/>
        <w:tab w:val="left" w:pos="5895"/>
      </w:tabs>
      <w:ind w:right="360"/>
    </w:pPr>
    <w:r>
      <w:tab/>
      <w:t xml:space="preserve">                                         </w:t>
    </w:r>
    <w:r>
      <w:tab/>
    </w:r>
    <w: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56F"/>
    <w:multiLevelType w:val="hybridMultilevel"/>
    <w:tmpl w:val="4B94BE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A1427"/>
    <w:multiLevelType w:val="hybridMultilevel"/>
    <w:tmpl w:val="59441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784930"/>
    <w:multiLevelType w:val="hybridMultilevel"/>
    <w:tmpl w:val="E0048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C607D6"/>
    <w:multiLevelType w:val="hybridMultilevel"/>
    <w:tmpl w:val="96689152"/>
    <w:lvl w:ilvl="0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922"/>
        </w:tabs>
        <w:ind w:left="2922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4362"/>
        </w:tabs>
        <w:ind w:left="4362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802"/>
        </w:tabs>
        <w:ind w:left="5802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522"/>
        </w:tabs>
        <w:ind w:left="6522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</w:rPr>
    </w:lvl>
  </w:abstractNum>
  <w:abstractNum w:abstractNumId="4">
    <w:nsid w:val="0BF85133"/>
    <w:multiLevelType w:val="hybridMultilevel"/>
    <w:tmpl w:val="CBDC73BE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5">
    <w:nsid w:val="0C9267A3"/>
    <w:multiLevelType w:val="hybridMultilevel"/>
    <w:tmpl w:val="4F1C7E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934F4"/>
    <w:multiLevelType w:val="hybridMultilevel"/>
    <w:tmpl w:val="7F507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B40E8"/>
    <w:multiLevelType w:val="multilevel"/>
    <w:tmpl w:val="7666CA6E"/>
    <w:lvl w:ilvl="0">
      <w:start w:val="1"/>
      <w:numFmt w:val="bullet"/>
      <w:lvlText w:val="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202"/>
        </w:tabs>
        <w:ind w:left="22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2"/>
        </w:tabs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2"/>
        </w:tabs>
        <w:ind w:left="50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2"/>
        </w:tabs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</w:rPr>
    </w:lvl>
  </w:abstractNum>
  <w:abstractNum w:abstractNumId="8">
    <w:nsid w:val="1F424C85"/>
    <w:multiLevelType w:val="hybridMultilevel"/>
    <w:tmpl w:val="AB1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04B79"/>
    <w:multiLevelType w:val="hybridMultilevel"/>
    <w:tmpl w:val="71B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F7713"/>
    <w:multiLevelType w:val="hybridMultilevel"/>
    <w:tmpl w:val="D896B46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7E24090"/>
    <w:multiLevelType w:val="hybridMultilevel"/>
    <w:tmpl w:val="179288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B63E23"/>
    <w:multiLevelType w:val="hybridMultilevel"/>
    <w:tmpl w:val="2EF83B90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5716D07"/>
    <w:multiLevelType w:val="hybridMultilevel"/>
    <w:tmpl w:val="EED4C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4D14BE"/>
    <w:multiLevelType w:val="hybridMultilevel"/>
    <w:tmpl w:val="E86C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13C28"/>
    <w:multiLevelType w:val="hybridMultilevel"/>
    <w:tmpl w:val="0C2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094E0D"/>
    <w:multiLevelType w:val="hybridMultilevel"/>
    <w:tmpl w:val="01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550A9D"/>
    <w:multiLevelType w:val="hybridMultilevel"/>
    <w:tmpl w:val="D5E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FB209A"/>
    <w:multiLevelType w:val="hybridMultilevel"/>
    <w:tmpl w:val="387431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A4357D"/>
    <w:multiLevelType w:val="hybridMultilevel"/>
    <w:tmpl w:val="592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E11400"/>
    <w:multiLevelType w:val="hybridMultilevel"/>
    <w:tmpl w:val="3F5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1C650D"/>
    <w:multiLevelType w:val="hybridMultilevel"/>
    <w:tmpl w:val="BEFEB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986BED"/>
    <w:multiLevelType w:val="hybridMultilevel"/>
    <w:tmpl w:val="57C6DEC8"/>
    <w:lvl w:ilvl="0">
      <w:start w:val="1"/>
      <w:numFmt w:val="bullet"/>
      <w:lvlText w:val="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lvlText w:val=""/>
      <w:lvlJc w:val="left"/>
      <w:pPr>
        <w:tabs>
          <w:tab w:val="num" w:pos="2202"/>
        </w:tabs>
        <w:ind w:left="2202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42"/>
        </w:tabs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82"/>
        </w:tabs>
        <w:ind w:left="5082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802"/>
        </w:tabs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</w:rPr>
    </w:lvl>
  </w:abstractNum>
  <w:abstractNum w:abstractNumId="23">
    <w:nsid w:val="527101A4"/>
    <w:multiLevelType w:val="hybridMultilevel"/>
    <w:tmpl w:val="5790B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B5B7B"/>
    <w:multiLevelType w:val="hybridMultilevel"/>
    <w:tmpl w:val="A03E14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92F9C"/>
    <w:multiLevelType w:val="hybridMultilevel"/>
    <w:tmpl w:val="5F1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A4621C"/>
    <w:multiLevelType w:val="hybridMultilevel"/>
    <w:tmpl w:val="E7FE9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3031D1"/>
    <w:multiLevelType w:val="multilevel"/>
    <w:tmpl w:val="0C2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454B2E"/>
    <w:multiLevelType w:val="hybridMultilevel"/>
    <w:tmpl w:val="ED8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4831C3"/>
    <w:multiLevelType w:val="hybridMultilevel"/>
    <w:tmpl w:val="ABB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484EF1"/>
    <w:multiLevelType w:val="hybridMultilevel"/>
    <w:tmpl w:val="54A6D4A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98F5D5E"/>
    <w:multiLevelType w:val="hybridMultilevel"/>
    <w:tmpl w:val="CE20278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1740"/>
        </w:tabs>
        <w:ind w:left="17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460"/>
        </w:tabs>
        <w:ind w:left="24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3180"/>
        </w:tabs>
        <w:ind w:left="31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900"/>
        </w:tabs>
        <w:ind w:left="39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620"/>
        </w:tabs>
        <w:ind w:left="46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340"/>
        </w:tabs>
        <w:ind w:left="53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6060"/>
        </w:tabs>
        <w:ind w:left="60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2">
    <w:nsid w:val="6DB211B6"/>
    <w:multiLevelType w:val="hybridMultilevel"/>
    <w:tmpl w:val="1864F9A8"/>
    <w:lvl w:ilvl="0">
      <w:start w:val="1"/>
      <w:numFmt w:val="bullet"/>
      <w:lvlText w:val="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lvlText w:val=""/>
      <w:lvlJc w:val="left"/>
      <w:pPr>
        <w:tabs>
          <w:tab w:val="num" w:pos="2202"/>
        </w:tabs>
        <w:ind w:left="2202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42"/>
        </w:tabs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82"/>
        </w:tabs>
        <w:ind w:left="5082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802"/>
        </w:tabs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</w:rPr>
    </w:lvl>
  </w:abstractNum>
  <w:abstractNum w:abstractNumId="33">
    <w:nsid w:val="711620D8"/>
    <w:multiLevelType w:val="hybridMultilevel"/>
    <w:tmpl w:val="4ACCF7EC"/>
    <w:lvl w:ilvl="0">
      <w:start w:val="1"/>
      <w:numFmt w:val="bullet"/>
      <w:lvlText w:val="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4">
    <w:nsid w:val="75C85ACF"/>
    <w:multiLevelType w:val="multilevel"/>
    <w:tmpl w:val="ABB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741898"/>
    <w:multiLevelType w:val="multilevel"/>
    <w:tmpl w:val="0C2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E574FF"/>
    <w:multiLevelType w:val="hybridMultilevel"/>
    <w:tmpl w:val="3CFE4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1"/>
  </w:num>
  <w:num w:numId="4">
    <w:abstractNumId w:val="29"/>
  </w:num>
  <w:num w:numId="5">
    <w:abstractNumId w:val="34"/>
  </w:num>
  <w:num w:numId="6">
    <w:abstractNumId w:val="0"/>
  </w:num>
  <w:num w:numId="7">
    <w:abstractNumId w:val="10"/>
  </w:num>
  <w:num w:numId="8">
    <w:abstractNumId w:val="26"/>
  </w:num>
  <w:num w:numId="9">
    <w:abstractNumId w:val="32"/>
  </w:num>
  <w:num w:numId="10">
    <w:abstractNumId w:val="15"/>
  </w:num>
  <w:num w:numId="11">
    <w:abstractNumId w:val="27"/>
  </w:num>
  <w:num w:numId="12">
    <w:abstractNumId w:val="24"/>
  </w:num>
  <w:num w:numId="13">
    <w:abstractNumId w:val="35"/>
  </w:num>
  <w:num w:numId="14">
    <w:abstractNumId w:val="11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25"/>
  </w:num>
  <w:num w:numId="20">
    <w:abstractNumId w:val="33"/>
  </w:num>
  <w:num w:numId="21">
    <w:abstractNumId w:val="30"/>
  </w:num>
  <w:num w:numId="22">
    <w:abstractNumId w:val="12"/>
  </w:num>
  <w:num w:numId="23">
    <w:abstractNumId w:val="18"/>
  </w:num>
  <w:num w:numId="24">
    <w:abstractNumId w:val="21"/>
  </w:num>
  <w:num w:numId="25">
    <w:abstractNumId w:val="2"/>
  </w:num>
  <w:num w:numId="26">
    <w:abstractNumId w:val="7"/>
  </w:num>
  <w:num w:numId="27">
    <w:abstractNumId w:val="22"/>
  </w:num>
  <w:num w:numId="28">
    <w:abstractNumId w:val="13"/>
  </w:num>
  <w:num w:numId="29">
    <w:abstractNumId w:val="36"/>
  </w:num>
  <w:num w:numId="30">
    <w:abstractNumId w:val="9"/>
  </w:num>
  <w:num w:numId="31">
    <w:abstractNumId w:val="20"/>
  </w:num>
  <w:num w:numId="32">
    <w:abstractNumId w:val="3"/>
  </w:num>
  <w:num w:numId="33">
    <w:abstractNumId w:val="28"/>
  </w:num>
  <w:num w:numId="34">
    <w:abstractNumId w:val="8"/>
  </w:num>
  <w:num w:numId="35">
    <w:abstractNumId w:val="23"/>
  </w:num>
  <w:num w:numId="36">
    <w:abstractNumId w:val="6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42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10D77"/>
    <w:rsid w:val="000116D6"/>
    <w:rsid w:val="000128A5"/>
    <w:rsid w:val="0002072E"/>
    <w:rsid w:val="00026F34"/>
    <w:rsid w:val="00033957"/>
    <w:rsid w:val="00034298"/>
    <w:rsid w:val="00047E49"/>
    <w:rsid w:val="00051D86"/>
    <w:rsid w:val="0005532D"/>
    <w:rsid w:val="0005730D"/>
    <w:rsid w:val="000575FE"/>
    <w:rsid w:val="00057B28"/>
    <w:rsid w:val="00060426"/>
    <w:rsid w:val="000609A5"/>
    <w:rsid w:val="000665D2"/>
    <w:rsid w:val="000755F0"/>
    <w:rsid w:val="00077BEF"/>
    <w:rsid w:val="00093ACB"/>
    <w:rsid w:val="00093E92"/>
    <w:rsid w:val="000965E8"/>
    <w:rsid w:val="0009750A"/>
    <w:rsid w:val="000A36EE"/>
    <w:rsid w:val="000A3E2E"/>
    <w:rsid w:val="000B14A3"/>
    <w:rsid w:val="000E2C86"/>
    <w:rsid w:val="000F094B"/>
    <w:rsid w:val="000F0B10"/>
    <w:rsid w:val="000F113E"/>
    <w:rsid w:val="000F243D"/>
    <w:rsid w:val="000F591C"/>
    <w:rsid w:val="000F6BEE"/>
    <w:rsid w:val="000F6DF9"/>
    <w:rsid w:val="001071D6"/>
    <w:rsid w:val="0011501A"/>
    <w:rsid w:val="00116571"/>
    <w:rsid w:val="00120437"/>
    <w:rsid w:val="001226D0"/>
    <w:rsid w:val="00126461"/>
    <w:rsid w:val="00127F73"/>
    <w:rsid w:val="00140910"/>
    <w:rsid w:val="0018241F"/>
    <w:rsid w:val="001834EC"/>
    <w:rsid w:val="001856F7"/>
    <w:rsid w:val="00186985"/>
    <w:rsid w:val="001904C0"/>
    <w:rsid w:val="001A4A09"/>
    <w:rsid w:val="001D376B"/>
    <w:rsid w:val="001E016D"/>
    <w:rsid w:val="001E64A6"/>
    <w:rsid w:val="00210422"/>
    <w:rsid w:val="00211779"/>
    <w:rsid w:val="00213FF1"/>
    <w:rsid w:val="002177C8"/>
    <w:rsid w:val="0022190D"/>
    <w:rsid w:val="00227110"/>
    <w:rsid w:val="002532A1"/>
    <w:rsid w:val="00253C38"/>
    <w:rsid w:val="00262306"/>
    <w:rsid w:val="00262876"/>
    <w:rsid w:val="002761AD"/>
    <w:rsid w:val="00282F32"/>
    <w:rsid w:val="002903E4"/>
    <w:rsid w:val="002954FF"/>
    <w:rsid w:val="002A5983"/>
    <w:rsid w:val="002A7429"/>
    <w:rsid w:val="002D1040"/>
    <w:rsid w:val="002D5A4C"/>
    <w:rsid w:val="002D6C5E"/>
    <w:rsid w:val="002E0D6D"/>
    <w:rsid w:val="002E1390"/>
    <w:rsid w:val="002E62AB"/>
    <w:rsid w:val="002E70D1"/>
    <w:rsid w:val="002E7D4C"/>
    <w:rsid w:val="002F2A61"/>
    <w:rsid w:val="002F472B"/>
    <w:rsid w:val="003047F6"/>
    <w:rsid w:val="003107E5"/>
    <w:rsid w:val="003111EB"/>
    <w:rsid w:val="00317620"/>
    <w:rsid w:val="0031780F"/>
    <w:rsid w:val="00320E45"/>
    <w:rsid w:val="00332CD1"/>
    <w:rsid w:val="003330A3"/>
    <w:rsid w:val="00333BDF"/>
    <w:rsid w:val="00337BFB"/>
    <w:rsid w:val="0034006B"/>
    <w:rsid w:val="00343EA5"/>
    <w:rsid w:val="00350038"/>
    <w:rsid w:val="00352567"/>
    <w:rsid w:val="00362C6B"/>
    <w:rsid w:val="00363A19"/>
    <w:rsid w:val="003712BC"/>
    <w:rsid w:val="00376FD0"/>
    <w:rsid w:val="00387071"/>
    <w:rsid w:val="0039094F"/>
    <w:rsid w:val="00394C26"/>
    <w:rsid w:val="00396EAB"/>
    <w:rsid w:val="003A1716"/>
    <w:rsid w:val="003A1D1D"/>
    <w:rsid w:val="003D34A0"/>
    <w:rsid w:val="003D3A48"/>
    <w:rsid w:val="003E554F"/>
    <w:rsid w:val="003F03B8"/>
    <w:rsid w:val="003F6D7F"/>
    <w:rsid w:val="0041723B"/>
    <w:rsid w:val="004209FF"/>
    <w:rsid w:val="0042135D"/>
    <w:rsid w:val="0042563E"/>
    <w:rsid w:val="00425D34"/>
    <w:rsid w:val="00427E49"/>
    <w:rsid w:val="00435143"/>
    <w:rsid w:val="00445336"/>
    <w:rsid w:val="00445CF4"/>
    <w:rsid w:val="004631B8"/>
    <w:rsid w:val="004703B8"/>
    <w:rsid w:val="004832FA"/>
    <w:rsid w:val="00484BC4"/>
    <w:rsid w:val="00493663"/>
    <w:rsid w:val="004A0AB2"/>
    <w:rsid w:val="004A22FC"/>
    <w:rsid w:val="004B130A"/>
    <w:rsid w:val="004B1790"/>
    <w:rsid w:val="004B7499"/>
    <w:rsid w:val="004B7FF0"/>
    <w:rsid w:val="004C12C3"/>
    <w:rsid w:val="004D19B4"/>
    <w:rsid w:val="004D5DFD"/>
    <w:rsid w:val="004E4629"/>
    <w:rsid w:val="00502F90"/>
    <w:rsid w:val="00503248"/>
    <w:rsid w:val="00503639"/>
    <w:rsid w:val="00504849"/>
    <w:rsid w:val="0051224D"/>
    <w:rsid w:val="0051455D"/>
    <w:rsid w:val="005202CE"/>
    <w:rsid w:val="00520325"/>
    <w:rsid w:val="00520B04"/>
    <w:rsid w:val="005253BC"/>
    <w:rsid w:val="00534DFE"/>
    <w:rsid w:val="00544E1B"/>
    <w:rsid w:val="00547B3A"/>
    <w:rsid w:val="0055152D"/>
    <w:rsid w:val="00563596"/>
    <w:rsid w:val="00582335"/>
    <w:rsid w:val="0058348E"/>
    <w:rsid w:val="00584ADA"/>
    <w:rsid w:val="00585AFF"/>
    <w:rsid w:val="00597E30"/>
    <w:rsid w:val="005A2773"/>
    <w:rsid w:val="005A6854"/>
    <w:rsid w:val="005C1DF6"/>
    <w:rsid w:val="005D24B7"/>
    <w:rsid w:val="005D4CBC"/>
    <w:rsid w:val="005D563F"/>
    <w:rsid w:val="005D5729"/>
    <w:rsid w:val="005E2A39"/>
    <w:rsid w:val="005E4424"/>
    <w:rsid w:val="005E4518"/>
    <w:rsid w:val="005E6883"/>
    <w:rsid w:val="005F3C57"/>
    <w:rsid w:val="00601762"/>
    <w:rsid w:val="00611237"/>
    <w:rsid w:val="00620D3A"/>
    <w:rsid w:val="006311CF"/>
    <w:rsid w:val="00640085"/>
    <w:rsid w:val="00641867"/>
    <w:rsid w:val="00645122"/>
    <w:rsid w:val="006473A6"/>
    <w:rsid w:val="006473F0"/>
    <w:rsid w:val="0066131D"/>
    <w:rsid w:val="00663C54"/>
    <w:rsid w:val="0067035E"/>
    <w:rsid w:val="006726A8"/>
    <w:rsid w:val="006769B2"/>
    <w:rsid w:val="006814DC"/>
    <w:rsid w:val="00682446"/>
    <w:rsid w:val="00685C03"/>
    <w:rsid w:val="00690056"/>
    <w:rsid w:val="006946CA"/>
    <w:rsid w:val="00695AC4"/>
    <w:rsid w:val="006A0B73"/>
    <w:rsid w:val="006A12D3"/>
    <w:rsid w:val="006A17C6"/>
    <w:rsid w:val="006B6183"/>
    <w:rsid w:val="006C118C"/>
    <w:rsid w:val="006C5401"/>
    <w:rsid w:val="006D18D3"/>
    <w:rsid w:val="006D6C90"/>
    <w:rsid w:val="006E0D4A"/>
    <w:rsid w:val="006E54B1"/>
    <w:rsid w:val="00700C3E"/>
    <w:rsid w:val="007013F4"/>
    <w:rsid w:val="00703410"/>
    <w:rsid w:val="00706753"/>
    <w:rsid w:val="00711C5D"/>
    <w:rsid w:val="00713733"/>
    <w:rsid w:val="00717B79"/>
    <w:rsid w:val="00730F60"/>
    <w:rsid w:val="00731881"/>
    <w:rsid w:val="00732B1F"/>
    <w:rsid w:val="007408BE"/>
    <w:rsid w:val="00753DC1"/>
    <w:rsid w:val="00755684"/>
    <w:rsid w:val="00755BFC"/>
    <w:rsid w:val="007567C4"/>
    <w:rsid w:val="007571AC"/>
    <w:rsid w:val="007614B8"/>
    <w:rsid w:val="00761534"/>
    <w:rsid w:val="00762311"/>
    <w:rsid w:val="00771988"/>
    <w:rsid w:val="0077773F"/>
    <w:rsid w:val="00787C90"/>
    <w:rsid w:val="00795A68"/>
    <w:rsid w:val="007976C5"/>
    <w:rsid w:val="007A77AC"/>
    <w:rsid w:val="007B054F"/>
    <w:rsid w:val="007B205E"/>
    <w:rsid w:val="007B7271"/>
    <w:rsid w:val="007C53DE"/>
    <w:rsid w:val="007D05FE"/>
    <w:rsid w:val="007D2B7F"/>
    <w:rsid w:val="007E1F03"/>
    <w:rsid w:val="007E2E86"/>
    <w:rsid w:val="007F0C52"/>
    <w:rsid w:val="007F15B9"/>
    <w:rsid w:val="007F638D"/>
    <w:rsid w:val="00803DE8"/>
    <w:rsid w:val="00812224"/>
    <w:rsid w:val="0081428C"/>
    <w:rsid w:val="008177FD"/>
    <w:rsid w:val="00820650"/>
    <w:rsid w:val="00822C52"/>
    <w:rsid w:val="00826700"/>
    <w:rsid w:val="00826C4F"/>
    <w:rsid w:val="00837070"/>
    <w:rsid w:val="00837793"/>
    <w:rsid w:val="0084711D"/>
    <w:rsid w:val="00852ECC"/>
    <w:rsid w:val="0085730C"/>
    <w:rsid w:val="008668E4"/>
    <w:rsid w:val="008704A4"/>
    <w:rsid w:val="00874F4D"/>
    <w:rsid w:val="00874F67"/>
    <w:rsid w:val="00876C6D"/>
    <w:rsid w:val="00894ACC"/>
    <w:rsid w:val="00894B56"/>
    <w:rsid w:val="00896A1D"/>
    <w:rsid w:val="008A0D5B"/>
    <w:rsid w:val="008A756A"/>
    <w:rsid w:val="008A7E39"/>
    <w:rsid w:val="008B34E0"/>
    <w:rsid w:val="008B770F"/>
    <w:rsid w:val="008C001C"/>
    <w:rsid w:val="008D483A"/>
    <w:rsid w:val="008D4B91"/>
    <w:rsid w:val="008D5CFF"/>
    <w:rsid w:val="008D63F1"/>
    <w:rsid w:val="008E3106"/>
    <w:rsid w:val="008F26BD"/>
    <w:rsid w:val="00907DDF"/>
    <w:rsid w:val="0091199C"/>
    <w:rsid w:val="0091798E"/>
    <w:rsid w:val="0092107B"/>
    <w:rsid w:val="009257D4"/>
    <w:rsid w:val="00936809"/>
    <w:rsid w:val="0095108B"/>
    <w:rsid w:val="00955F0E"/>
    <w:rsid w:val="00956615"/>
    <w:rsid w:val="00957735"/>
    <w:rsid w:val="00960235"/>
    <w:rsid w:val="009624BB"/>
    <w:rsid w:val="00966E09"/>
    <w:rsid w:val="0098297F"/>
    <w:rsid w:val="00984DA0"/>
    <w:rsid w:val="009875D6"/>
    <w:rsid w:val="0099523B"/>
    <w:rsid w:val="00995898"/>
    <w:rsid w:val="009A3D8B"/>
    <w:rsid w:val="009B1AA8"/>
    <w:rsid w:val="009B753B"/>
    <w:rsid w:val="009D1EA3"/>
    <w:rsid w:val="009D3ADC"/>
    <w:rsid w:val="009D74E7"/>
    <w:rsid w:val="009D7746"/>
    <w:rsid w:val="009E4357"/>
    <w:rsid w:val="009E6428"/>
    <w:rsid w:val="009F3180"/>
    <w:rsid w:val="00A02C03"/>
    <w:rsid w:val="00A12893"/>
    <w:rsid w:val="00A14041"/>
    <w:rsid w:val="00A157DA"/>
    <w:rsid w:val="00A22166"/>
    <w:rsid w:val="00A26171"/>
    <w:rsid w:val="00A2712F"/>
    <w:rsid w:val="00A32039"/>
    <w:rsid w:val="00A47C2F"/>
    <w:rsid w:val="00A51C49"/>
    <w:rsid w:val="00A56666"/>
    <w:rsid w:val="00A57233"/>
    <w:rsid w:val="00A603DB"/>
    <w:rsid w:val="00A65D50"/>
    <w:rsid w:val="00A67FD1"/>
    <w:rsid w:val="00A77A52"/>
    <w:rsid w:val="00A77BEE"/>
    <w:rsid w:val="00A85A39"/>
    <w:rsid w:val="00A87F8F"/>
    <w:rsid w:val="00A92898"/>
    <w:rsid w:val="00A94FC4"/>
    <w:rsid w:val="00AA1A89"/>
    <w:rsid w:val="00AA4D93"/>
    <w:rsid w:val="00AB2D33"/>
    <w:rsid w:val="00AB2D7B"/>
    <w:rsid w:val="00AB4BF0"/>
    <w:rsid w:val="00AB7F8B"/>
    <w:rsid w:val="00AC15D0"/>
    <w:rsid w:val="00AC7228"/>
    <w:rsid w:val="00AD11E0"/>
    <w:rsid w:val="00AE08C0"/>
    <w:rsid w:val="00AE5634"/>
    <w:rsid w:val="00AF09C3"/>
    <w:rsid w:val="00AF7F49"/>
    <w:rsid w:val="00B1221D"/>
    <w:rsid w:val="00B1644D"/>
    <w:rsid w:val="00B22604"/>
    <w:rsid w:val="00B26E99"/>
    <w:rsid w:val="00B303D9"/>
    <w:rsid w:val="00B3580B"/>
    <w:rsid w:val="00B35BC7"/>
    <w:rsid w:val="00B412F6"/>
    <w:rsid w:val="00B45F23"/>
    <w:rsid w:val="00B55048"/>
    <w:rsid w:val="00B6248B"/>
    <w:rsid w:val="00B63D0E"/>
    <w:rsid w:val="00B64867"/>
    <w:rsid w:val="00B72EB5"/>
    <w:rsid w:val="00B77147"/>
    <w:rsid w:val="00B9395F"/>
    <w:rsid w:val="00BB0430"/>
    <w:rsid w:val="00BC448F"/>
    <w:rsid w:val="00BC7172"/>
    <w:rsid w:val="00BD1AFE"/>
    <w:rsid w:val="00BE2A69"/>
    <w:rsid w:val="00BE594A"/>
    <w:rsid w:val="00BF1F84"/>
    <w:rsid w:val="00BF3A85"/>
    <w:rsid w:val="00C04024"/>
    <w:rsid w:val="00C10DB4"/>
    <w:rsid w:val="00C23A19"/>
    <w:rsid w:val="00C3038C"/>
    <w:rsid w:val="00C47645"/>
    <w:rsid w:val="00C56D0B"/>
    <w:rsid w:val="00C6057E"/>
    <w:rsid w:val="00C66CED"/>
    <w:rsid w:val="00C76B3A"/>
    <w:rsid w:val="00C84BAB"/>
    <w:rsid w:val="00C85965"/>
    <w:rsid w:val="00CA4BC2"/>
    <w:rsid w:val="00CA5514"/>
    <w:rsid w:val="00CB6205"/>
    <w:rsid w:val="00CB7012"/>
    <w:rsid w:val="00CB705E"/>
    <w:rsid w:val="00CC1C20"/>
    <w:rsid w:val="00CC3D02"/>
    <w:rsid w:val="00CC5C03"/>
    <w:rsid w:val="00CD02CF"/>
    <w:rsid w:val="00CD16BD"/>
    <w:rsid w:val="00CE14DE"/>
    <w:rsid w:val="00CE3380"/>
    <w:rsid w:val="00CE553C"/>
    <w:rsid w:val="00CF7663"/>
    <w:rsid w:val="00D03AA2"/>
    <w:rsid w:val="00D04C9E"/>
    <w:rsid w:val="00D1032B"/>
    <w:rsid w:val="00D10C38"/>
    <w:rsid w:val="00D17B35"/>
    <w:rsid w:val="00D31D47"/>
    <w:rsid w:val="00D3439B"/>
    <w:rsid w:val="00D37BA2"/>
    <w:rsid w:val="00D4237E"/>
    <w:rsid w:val="00D424E4"/>
    <w:rsid w:val="00D432A2"/>
    <w:rsid w:val="00D539A1"/>
    <w:rsid w:val="00D56B71"/>
    <w:rsid w:val="00D613ED"/>
    <w:rsid w:val="00D7190F"/>
    <w:rsid w:val="00D740F9"/>
    <w:rsid w:val="00D81104"/>
    <w:rsid w:val="00D94445"/>
    <w:rsid w:val="00D95D15"/>
    <w:rsid w:val="00D9613E"/>
    <w:rsid w:val="00D966A3"/>
    <w:rsid w:val="00DA4364"/>
    <w:rsid w:val="00DA7B52"/>
    <w:rsid w:val="00DB096F"/>
    <w:rsid w:val="00DB114E"/>
    <w:rsid w:val="00DC0AF5"/>
    <w:rsid w:val="00DC477A"/>
    <w:rsid w:val="00DD08F4"/>
    <w:rsid w:val="00DD1856"/>
    <w:rsid w:val="00DD4718"/>
    <w:rsid w:val="00DE25D6"/>
    <w:rsid w:val="00DE31CF"/>
    <w:rsid w:val="00DE3BEB"/>
    <w:rsid w:val="00DE715F"/>
    <w:rsid w:val="00DF1BF9"/>
    <w:rsid w:val="00E066C1"/>
    <w:rsid w:val="00E0776F"/>
    <w:rsid w:val="00E12B54"/>
    <w:rsid w:val="00E1451D"/>
    <w:rsid w:val="00E27DF8"/>
    <w:rsid w:val="00E31350"/>
    <w:rsid w:val="00E31D0C"/>
    <w:rsid w:val="00E35172"/>
    <w:rsid w:val="00E43FC1"/>
    <w:rsid w:val="00E552C7"/>
    <w:rsid w:val="00E5687E"/>
    <w:rsid w:val="00E60860"/>
    <w:rsid w:val="00E70276"/>
    <w:rsid w:val="00E70AD2"/>
    <w:rsid w:val="00E775C4"/>
    <w:rsid w:val="00E83BA9"/>
    <w:rsid w:val="00E9597F"/>
    <w:rsid w:val="00EA4592"/>
    <w:rsid w:val="00EB2C1F"/>
    <w:rsid w:val="00EB675F"/>
    <w:rsid w:val="00EC1A84"/>
    <w:rsid w:val="00EE0771"/>
    <w:rsid w:val="00EF1FC2"/>
    <w:rsid w:val="00F0793F"/>
    <w:rsid w:val="00F112B6"/>
    <w:rsid w:val="00F11377"/>
    <w:rsid w:val="00F26CBC"/>
    <w:rsid w:val="00F270BF"/>
    <w:rsid w:val="00F3086E"/>
    <w:rsid w:val="00F31020"/>
    <w:rsid w:val="00F32BB3"/>
    <w:rsid w:val="00F45CF5"/>
    <w:rsid w:val="00F50345"/>
    <w:rsid w:val="00F56AB1"/>
    <w:rsid w:val="00F64A1D"/>
    <w:rsid w:val="00F669AB"/>
    <w:rsid w:val="00F6790A"/>
    <w:rsid w:val="00F77589"/>
    <w:rsid w:val="00F82720"/>
    <w:rsid w:val="00F833BC"/>
    <w:rsid w:val="00F91E43"/>
    <w:rsid w:val="00F97482"/>
    <w:rsid w:val="00FA15E0"/>
    <w:rsid w:val="00FA433A"/>
    <w:rsid w:val="00FC13EE"/>
    <w:rsid w:val="00FC5AEC"/>
    <w:rsid w:val="00FD6B00"/>
    <w:rsid w:val="00FE4EF1"/>
    <w:rsid w:val="00FE5285"/>
    <w:rsid w:val="00FF1463"/>
    <w:rsid w:val="00FF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10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pPr>
      <w:ind w:left="2160" w:hanging="2160"/>
    </w:pPr>
    <w:rPr>
      <w:rFonts w:ascii="Arial" w:hAnsi="Arial" w:cs="Arial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pple-style-span">
    <w:name w:val="apple-style-span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dvertise.bingads.microsoft.com/en-us/training-accreditation-find-a-pro-directory?MemberID=ee61035b-d8cc-4a16-9871-f9f28fd641c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partners/?hl=en-U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Vitae:-</vt:lpstr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Vitae:-</dc:title>
  <dc:creator>Prodosh Kundu</dc:creator>
  <cp:lastModifiedBy>Sandip Ghosh</cp:lastModifiedBy>
  <cp:revision>3</cp:revision>
  <dcterms:created xsi:type="dcterms:W3CDTF">2017-02-13T13:56:00Z</dcterms:created>
  <dcterms:modified xsi:type="dcterms:W3CDTF">2017-02-13T13:57:00Z</dcterms:modified>
</cp:coreProperties>
</file>