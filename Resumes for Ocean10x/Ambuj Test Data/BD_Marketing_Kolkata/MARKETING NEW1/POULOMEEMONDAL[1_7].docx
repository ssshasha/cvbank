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25" w:rsidRDefault="00187012">
      <w:pPr>
        <w:tabs>
          <w:tab w:val="left" w:pos="2266"/>
        </w:tabs>
      </w:pPr>
      <w: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sdt>
      <w:sdtPr>
        <w:rPr>
          <w:sz w:val="28"/>
          <w:szCs w:val="28"/>
        </w:rPr>
        <w:alias w:val="Resume Name"/>
        <w:tag w:val="Resume Name"/>
        <w:id w:val="782665251"/>
        <w:placeholder>
          <w:docPart w:val="D40141B5DC474BDCB84D66A46AEA3317"/>
        </w:placeholder>
        <w:docPartList>
          <w:docPartGallery w:val="Quick Parts"/>
          <w:docPartCategory w:val=" Resume Name"/>
        </w:docPartList>
      </w:sdtPr>
      <w:sdtContent>
        <w:p w:rsidR="00013D0B" w:rsidRPr="00494CF8" w:rsidRDefault="002F0E92">
          <w:pPr>
            <w:rPr>
              <w:sz w:val="32"/>
              <w:szCs w:val="32"/>
            </w:rPr>
          </w:pPr>
          <w:r w:rsidRPr="00494CF8">
            <w:rPr>
              <w:sz w:val="32"/>
              <w:szCs w:val="32"/>
            </w:rPr>
            <w:t xml:space="preserve">Poulomee </w:t>
          </w:r>
          <w:r>
            <w:rPr>
              <w:sz w:val="32"/>
              <w:szCs w:val="32"/>
            </w:rPr>
            <w:t>Mondal</w:t>
          </w:r>
        </w:p>
        <w:tbl>
          <w:tblPr>
            <w:tblStyle w:val="TableGrid"/>
            <w:tblW w:w="5000" w:type="pct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1E0"/>
          </w:tblPr>
          <w:tblGrid>
            <w:gridCol w:w="6570"/>
            <w:gridCol w:w="3726"/>
          </w:tblGrid>
          <w:tr w:rsidR="00013D0B" w:rsidRPr="00494CF8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p w:rsidR="00013D0B" w:rsidRDefault="00187012">
                <w:pPr>
                  <w:rPr>
                    <w:color w:val="424456" w:themeColor="text2"/>
                    <w:sz w:val="32"/>
                    <w:szCs w:val="32"/>
                  </w:rPr>
                </w:pPr>
                <w:r>
                  <w:rPr>
                    <w:color w:val="424456" w:themeColor="text2"/>
                    <w:sz w:val="32"/>
                    <w:szCs w:val="32"/>
                  </w:rPr>
                  <w:t xml:space="preserve"> Behala, </w:t>
                </w:r>
                <w:r w:rsidR="00D137AA">
                  <w:rPr>
                    <w:color w:val="424456" w:themeColor="text2"/>
                    <w:sz w:val="32"/>
                    <w:szCs w:val="32"/>
                  </w:rPr>
                  <w:t xml:space="preserve"> </w:t>
                </w:r>
                <w:r w:rsidR="00326035">
                  <w:rPr>
                    <w:color w:val="424456" w:themeColor="text2"/>
                    <w:sz w:val="32"/>
                    <w:szCs w:val="32"/>
                  </w:rPr>
                  <w:t xml:space="preserve">South </w:t>
                </w:r>
                <w:r w:rsidR="00B205ED">
                  <w:rPr>
                    <w:color w:val="424456" w:themeColor="text2"/>
                    <w:sz w:val="32"/>
                    <w:szCs w:val="32"/>
                  </w:rPr>
                  <w:t>Kolkata</w:t>
                </w:r>
              </w:p>
              <w:p w:rsidR="00B20502" w:rsidRPr="00494CF8" w:rsidRDefault="00B20502">
                <w:pPr>
                  <w:rPr>
                    <w:color w:val="424456" w:themeColor="text2"/>
                    <w:sz w:val="32"/>
                    <w:szCs w:val="32"/>
                  </w:rPr>
                </w:pPr>
                <w:r>
                  <w:rPr>
                    <w:color w:val="424456" w:themeColor="text2"/>
                    <w:sz w:val="32"/>
                    <w:szCs w:val="32"/>
                  </w:rPr>
                  <w:t>Date of birth: 25-12-1988</w:t>
                </w:r>
              </w:p>
              <w:p w:rsidR="00013D0B" w:rsidRPr="00494CF8" w:rsidRDefault="00013D0B">
                <w:pPr>
                  <w:rPr>
                    <w:color w:val="424456" w:themeColor="text2"/>
                    <w:sz w:val="32"/>
                    <w:szCs w:val="32"/>
                  </w:rPr>
                </w:pPr>
                <w:r w:rsidRPr="00494CF8">
                  <w:rPr>
                    <w:color w:val="424456" w:themeColor="text2"/>
                    <w:sz w:val="32"/>
                    <w:szCs w:val="32"/>
                  </w:rPr>
                  <w:t>9432157146/9804996414</w:t>
                </w:r>
              </w:p>
              <w:p w:rsidR="00013D0B" w:rsidRPr="00494CF8" w:rsidRDefault="00013D0B" w:rsidP="00013D0B">
                <w:pPr>
                  <w:pStyle w:val="AddressText"/>
                  <w:jc w:val="left"/>
                  <w:rPr>
                    <w:sz w:val="32"/>
                    <w:szCs w:val="32"/>
                  </w:rPr>
                </w:pPr>
                <w:r w:rsidRPr="00494CF8">
                  <w:rPr>
                    <w:color w:val="424456" w:themeColor="text2"/>
                    <w:sz w:val="32"/>
                    <w:szCs w:val="32"/>
                  </w:rPr>
                  <w:t>Poulomee2012@gmail.com</w:t>
                </w:r>
              </w:p>
              <w:p w:rsidR="00013D0B" w:rsidRPr="00494CF8" w:rsidRDefault="00013D0B" w:rsidP="00013D0B">
                <w:pPr>
                  <w:rPr>
                    <w:sz w:val="32"/>
                    <w:szCs w:val="32"/>
                  </w:rPr>
                </w:pP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:rsidR="00013D0B" w:rsidRPr="00494CF8" w:rsidRDefault="00013D0B">
                <w:pPr>
                  <w:rPr>
                    <w:rFonts w:asciiTheme="majorHAnsi" w:hAnsiTheme="majorHAnsi"/>
                    <w:color w:val="4F271C"/>
                    <w:sz w:val="32"/>
                    <w:szCs w:val="32"/>
                  </w:rPr>
                </w:pPr>
              </w:p>
            </w:tc>
          </w:tr>
        </w:tbl>
        <w:p w:rsidR="00F30725" w:rsidRDefault="00247653">
          <w:pPr>
            <w:tabs>
              <w:tab w:val="left" w:pos="2266"/>
            </w:tabs>
          </w:pPr>
        </w:p>
      </w:sdtContent>
    </w:sdt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898"/>
        <w:gridCol w:w="9086"/>
      </w:tblGrid>
      <w:tr w:rsidR="00285CE0" w:rsidRPr="0055318A" w:rsidTr="0055318A">
        <w:trPr>
          <w:jc w:val="center"/>
        </w:trPr>
        <w:tc>
          <w:tcPr>
            <w:tcW w:w="2242" w:type="dxa"/>
            <w:shd w:val="clear" w:color="auto" w:fill="auto"/>
          </w:tcPr>
          <w:p w:rsidR="00F30725" w:rsidRPr="00494CF8" w:rsidRDefault="006F744B">
            <w:pPr>
              <w:pStyle w:val="Section"/>
              <w:framePr w:hSpace="0" w:wrap="auto" w:hAnchor="text" w:xAlign="left" w:yAlign="inline"/>
              <w:rPr>
                <w:sz w:val="32"/>
                <w:szCs w:val="32"/>
              </w:rPr>
            </w:pPr>
            <w:r w:rsidRPr="00494CF8">
              <w:rPr>
                <w:sz w:val="32"/>
                <w:szCs w:val="32"/>
              </w:rPr>
              <w:t>Objective</w:t>
            </w:r>
          </w:p>
        </w:tc>
        <w:tc>
          <w:tcPr>
            <w:tcW w:w="8054" w:type="dxa"/>
            <w:shd w:val="clear" w:color="auto" w:fill="auto"/>
          </w:tcPr>
          <w:p w:rsidR="0055318A" w:rsidRPr="00494CF8" w:rsidRDefault="0055318A" w:rsidP="0055318A">
            <w:pPr>
              <w:rPr>
                <w:sz w:val="32"/>
                <w:szCs w:val="32"/>
              </w:rPr>
            </w:pPr>
            <w:r w:rsidRPr="00494CF8">
              <w:rPr>
                <w:sz w:val="32"/>
                <w:szCs w:val="32"/>
              </w:rPr>
              <w:t xml:space="preserve"> To acquire a demanding position in an environment where I can best utilize my skill and education for the growth of the organization.</w:t>
            </w:r>
          </w:p>
          <w:p w:rsidR="0055318A" w:rsidRPr="00494CF8" w:rsidRDefault="0055318A" w:rsidP="0055318A">
            <w:pPr>
              <w:rPr>
                <w:color w:val="424456" w:themeColor="text2"/>
                <w:sz w:val="32"/>
                <w:szCs w:val="32"/>
              </w:rPr>
            </w:pPr>
          </w:p>
          <w:p w:rsidR="00F30725" w:rsidRPr="00494CF8" w:rsidRDefault="00F30725">
            <w:pPr>
              <w:rPr>
                <w:color w:val="424456" w:themeColor="text2"/>
                <w:sz w:val="32"/>
                <w:szCs w:val="32"/>
              </w:rPr>
            </w:pPr>
          </w:p>
          <w:p w:rsidR="00F30725" w:rsidRPr="00494CF8" w:rsidRDefault="00F30725">
            <w:pPr>
              <w:ind w:firstLine="720"/>
              <w:rPr>
                <w:b/>
                <w:color w:val="438086" w:themeColor="accent2"/>
                <w:sz w:val="32"/>
                <w:szCs w:val="32"/>
              </w:rPr>
            </w:pPr>
          </w:p>
        </w:tc>
      </w:tr>
      <w:tr w:rsidR="00285CE0" w:rsidRPr="0055318A" w:rsidTr="0055318A">
        <w:trPr>
          <w:jc w:val="center"/>
        </w:trPr>
        <w:tc>
          <w:tcPr>
            <w:tcW w:w="2242" w:type="dxa"/>
            <w:shd w:val="clear" w:color="auto" w:fill="auto"/>
          </w:tcPr>
          <w:p w:rsidR="00F30725" w:rsidRPr="00494CF8" w:rsidRDefault="006F744B">
            <w:pPr>
              <w:pStyle w:val="Section"/>
              <w:framePr w:hSpace="0" w:wrap="auto" w:hAnchor="text" w:xAlign="left" w:yAlign="inline"/>
              <w:rPr>
                <w:sz w:val="32"/>
                <w:szCs w:val="32"/>
              </w:rPr>
            </w:pPr>
            <w:r w:rsidRPr="00494CF8">
              <w:rPr>
                <w:sz w:val="32"/>
                <w:szCs w:val="32"/>
              </w:rPr>
              <w:t>Skills</w:t>
            </w:r>
          </w:p>
        </w:tc>
        <w:tc>
          <w:tcPr>
            <w:tcW w:w="8054" w:type="dxa"/>
            <w:shd w:val="clear" w:color="auto" w:fill="auto"/>
          </w:tcPr>
          <w:p w:rsidR="00F30725" w:rsidRPr="00494CF8" w:rsidRDefault="0055318A">
            <w:pPr>
              <w:pStyle w:val="ListBullet"/>
              <w:rPr>
                <w:b/>
                <w:sz w:val="32"/>
                <w:szCs w:val="32"/>
              </w:rPr>
            </w:pPr>
            <w:r w:rsidRPr="00494CF8">
              <w:rPr>
                <w:rFonts w:eastAsiaTheme="minorEastAsia" w:cstheme="minorBidi"/>
                <w:sz w:val="32"/>
                <w:szCs w:val="32"/>
                <w:lang w:eastAsia="en-US" w:bidi="en-US"/>
              </w:rPr>
              <w:t>MS.WORD, MS.EXCEL, MS.ACCESS, VISUAL FOXPRO, VISUAL BASIC, VISUAL DOT NET,C++</w:t>
            </w:r>
            <w:r w:rsidR="00B20502">
              <w:rPr>
                <w:rFonts w:eastAsiaTheme="minorEastAsia" w:cstheme="minorBidi"/>
                <w:sz w:val="32"/>
                <w:szCs w:val="32"/>
                <w:lang w:eastAsia="en-US" w:bidi="en-US"/>
              </w:rPr>
              <w:t>,CorelDraw</w:t>
            </w:r>
          </w:p>
        </w:tc>
      </w:tr>
      <w:tr w:rsidR="00285CE0" w:rsidRPr="0055318A" w:rsidTr="0055318A">
        <w:trPr>
          <w:jc w:val="center"/>
        </w:trPr>
        <w:tc>
          <w:tcPr>
            <w:tcW w:w="2242" w:type="dxa"/>
            <w:tcBorders>
              <w:top w:val="nil"/>
            </w:tcBorders>
            <w:shd w:val="clear" w:color="auto" w:fill="auto"/>
          </w:tcPr>
          <w:p w:rsidR="00F30725" w:rsidRPr="00494CF8" w:rsidRDefault="00F30725">
            <w:pPr>
              <w:pStyle w:val="Section"/>
              <w:framePr w:hSpace="0" w:wrap="auto" w:hAnchor="text" w:xAlign="left" w:yAlign="inline"/>
              <w:rPr>
                <w:sz w:val="32"/>
                <w:szCs w:val="32"/>
              </w:rPr>
            </w:pPr>
          </w:p>
        </w:tc>
        <w:tc>
          <w:tcPr>
            <w:tcW w:w="8054" w:type="dxa"/>
            <w:tcBorders>
              <w:top w:val="nil"/>
            </w:tcBorders>
            <w:shd w:val="clear" w:color="auto" w:fill="auto"/>
          </w:tcPr>
          <w:p w:rsidR="00F30725" w:rsidRPr="00494CF8" w:rsidRDefault="00F30725">
            <w:pPr>
              <w:rPr>
                <w:color w:val="424456" w:themeColor="text2"/>
                <w:sz w:val="32"/>
                <w:szCs w:val="32"/>
              </w:rPr>
            </w:pPr>
          </w:p>
        </w:tc>
      </w:tr>
      <w:tr w:rsidR="00285CE0" w:rsidRPr="0055318A" w:rsidTr="0055318A">
        <w:trPr>
          <w:jc w:val="center"/>
        </w:trPr>
        <w:tc>
          <w:tcPr>
            <w:tcW w:w="2242" w:type="dxa"/>
            <w:shd w:val="clear" w:color="auto" w:fill="auto"/>
          </w:tcPr>
          <w:p w:rsidR="00F30725" w:rsidRPr="00494CF8" w:rsidRDefault="006F744B">
            <w:pPr>
              <w:pStyle w:val="Section"/>
              <w:framePr w:hSpace="0" w:wrap="auto" w:hAnchor="text" w:xAlign="left" w:yAlign="inline"/>
              <w:rPr>
                <w:sz w:val="32"/>
                <w:szCs w:val="32"/>
              </w:rPr>
            </w:pPr>
            <w:r w:rsidRPr="00494CF8">
              <w:rPr>
                <w:sz w:val="32"/>
                <w:szCs w:val="32"/>
              </w:rPr>
              <w:t>Education</w:t>
            </w:r>
          </w:p>
        </w:tc>
        <w:tc>
          <w:tcPr>
            <w:tcW w:w="8054" w:type="dxa"/>
            <w:shd w:val="clear" w:color="auto" w:fill="auto"/>
          </w:tcPr>
          <w:p w:rsidR="00F30725" w:rsidRPr="00494CF8" w:rsidRDefault="00F30725">
            <w:pPr>
              <w:pStyle w:val="Subsection"/>
              <w:framePr w:hSpace="0" w:wrap="auto" w:hAnchor="text" w:xAlign="left" w:yAlign="inline"/>
              <w:rPr>
                <w:sz w:val="32"/>
                <w:szCs w:val="32"/>
              </w:rPr>
            </w:pPr>
          </w:p>
          <w:tbl>
            <w:tblPr>
              <w:tblStyle w:val="MediumGrid3-Accent1"/>
              <w:tblW w:w="0" w:type="auto"/>
              <w:tblLook w:val="04A0"/>
            </w:tblPr>
            <w:tblGrid>
              <w:gridCol w:w="2637"/>
              <w:gridCol w:w="2492"/>
              <w:gridCol w:w="1464"/>
              <w:gridCol w:w="2035"/>
              <w:gridCol w:w="222"/>
            </w:tblGrid>
            <w:tr w:rsidR="00924A24" w:rsidRPr="00494CF8" w:rsidTr="00D41B16">
              <w:trPr>
                <w:cnfStyle w:val="100000000000"/>
              </w:trPr>
              <w:tc>
                <w:tcPr>
                  <w:cnfStyle w:val="001000000000"/>
                  <w:tcW w:w="2335" w:type="dxa"/>
                </w:tcPr>
                <w:p w:rsidR="00D41B16" w:rsidRPr="00494CF8" w:rsidRDefault="00D41B16" w:rsidP="00D41B16">
                  <w:pPr>
                    <w:rPr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Academic and professional qualification</w:t>
                  </w:r>
                </w:p>
                <w:p w:rsidR="00924A24" w:rsidRPr="00494CF8" w:rsidRDefault="00924A24" w:rsidP="0080085C">
                  <w:pPr>
                    <w:pStyle w:val="ListParagraph"/>
                    <w:ind w:left="0"/>
                    <w:rPr>
                      <w:b w:val="0"/>
                      <w:sz w:val="32"/>
                      <w:szCs w:val="32"/>
                    </w:rPr>
                  </w:pPr>
                </w:p>
              </w:tc>
              <w:tc>
                <w:tcPr>
                  <w:tcW w:w="2207" w:type="dxa"/>
                </w:tcPr>
                <w:p w:rsidR="00924A24" w:rsidRPr="00494CF8" w:rsidRDefault="00924A24" w:rsidP="0080085C">
                  <w:pPr>
                    <w:cnfStyle w:val="100000000000"/>
                    <w:rPr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Board/Centre</w:t>
                  </w:r>
                </w:p>
              </w:tc>
              <w:tc>
                <w:tcPr>
                  <w:tcW w:w="1502" w:type="dxa"/>
                </w:tcPr>
                <w:p w:rsidR="00924A24" w:rsidRPr="00494CF8" w:rsidRDefault="00924A24" w:rsidP="0080085C">
                  <w:pPr>
                    <w:pStyle w:val="ListParagraph"/>
                    <w:ind w:left="0"/>
                    <w:cnfStyle w:val="100000000000"/>
                    <w:rPr>
                      <w:b w:val="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Year of passing</w:t>
                  </w:r>
                </w:p>
              </w:tc>
              <w:tc>
                <w:tcPr>
                  <w:tcW w:w="1808" w:type="dxa"/>
                </w:tcPr>
                <w:p w:rsidR="00924A24" w:rsidRPr="00494CF8" w:rsidRDefault="00924A24" w:rsidP="0080085C">
                  <w:pPr>
                    <w:pStyle w:val="ListParagraph"/>
                    <w:ind w:left="0"/>
                    <w:cnfStyle w:val="100000000000"/>
                    <w:rPr>
                      <w:b w:val="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percentage</w:t>
                  </w:r>
                </w:p>
              </w:tc>
              <w:tc>
                <w:tcPr>
                  <w:tcW w:w="222" w:type="dxa"/>
                </w:tcPr>
                <w:p w:rsidR="00924A24" w:rsidRPr="00494CF8" w:rsidRDefault="00924A24">
                  <w:pPr>
                    <w:cnfStyle w:val="100000000000"/>
                    <w:rPr>
                      <w:color w:val="424456" w:themeColor="text2"/>
                      <w:sz w:val="32"/>
                      <w:szCs w:val="32"/>
                    </w:rPr>
                  </w:pPr>
                </w:p>
              </w:tc>
            </w:tr>
            <w:tr w:rsidR="00D41B16" w:rsidRPr="00494CF8" w:rsidTr="00D41B16">
              <w:trPr>
                <w:cnfStyle w:val="000000100000"/>
              </w:trPr>
              <w:tc>
                <w:tcPr>
                  <w:cnfStyle w:val="001000000000"/>
                  <w:tcW w:w="2335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DEE9F0" w:themeColor="accent6" w:themeTint="33"/>
                      <w:sz w:val="32"/>
                      <w:szCs w:val="32"/>
                    </w:rPr>
                  </w:pPr>
                  <w:r w:rsidRPr="00494CF8">
                    <w:rPr>
                      <w:color w:val="DEE9F0" w:themeColor="accent6" w:themeTint="33"/>
                      <w:sz w:val="32"/>
                      <w:szCs w:val="32"/>
                    </w:rPr>
                    <w:t>PGDIMC</w:t>
                  </w:r>
                </w:p>
              </w:tc>
              <w:tc>
                <w:tcPr>
                  <w:tcW w:w="2207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1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CMI &amp; IISWBM</w:t>
                  </w:r>
                </w:p>
              </w:tc>
              <w:tc>
                <w:tcPr>
                  <w:tcW w:w="1502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1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 xml:space="preserve"> 201</w:t>
                  </w:r>
                  <w:r w:rsidR="001401FB">
                    <w:rPr>
                      <w:sz w:val="32"/>
                      <w:szCs w:val="32"/>
                    </w:rPr>
                    <w:t>4</w:t>
                  </w:r>
                </w:p>
              </w:tc>
              <w:tc>
                <w:tcPr>
                  <w:tcW w:w="1808" w:type="dxa"/>
                </w:tcPr>
                <w:p w:rsidR="00D41B16" w:rsidRPr="00494CF8" w:rsidRDefault="001401FB">
                  <w:pPr>
                    <w:cnfStyle w:val="000000100000"/>
                    <w:rPr>
                      <w:color w:val="424456" w:themeColor="text2"/>
                      <w:sz w:val="32"/>
                      <w:szCs w:val="32"/>
                    </w:rPr>
                  </w:pPr>
                  <w:r>
                    <w:rPr>
                      <w:color w:val="424456" w:themeColor="text2"/>
                      <w:sz w:val="32"/>
                      <w:szCs w:val="32"/>
                    </w:rPr>
                    <w:t>54%</w:t>
                  </w:r>
                </w:p>
              </w:tc>
              <w:tc>
                <w:tcPr>
                  <w:tcW w:w="222" w:type="dxa"/>
                </w:tcPr>
                <w:p w:rsidR="00D41B16" w:rsidRPr="00494CF8" w:rsidRDefault="00D41B16">
                  <w:pPr>
                    <w:cnfStyle w:val="000000100000"/>
                    <w:rPr>
                      <w:color w:val="424456" w:themeColor="text2"/>
                      <w:sz w:val="32"/>
                      <w:szCs w:val="32"/>
                    </w:rPr>
                  </w:pPr>
                </w:p>
              </w:tc>
            </w:tr>
            <w:tr w:rsidR="00D41B16" w:rsidRPr="00494CF8" w:rsidTr="00D41B16">
              <w:tc>
                <w:tcPr>
                  <w:cnfStyle w:val="001000000000"/>
                  <w:tcW w:w="2335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DEE9F0" w:themeColor="accent6" w:themeTint="33"/>
                      <w:sz w:val="32"/>
                      <w:szCs w:val="32"/>
                    </w:rPr>
                  </w:pPr>
                  <w:r w:rsidRPr="00494CF8">
                    <w:rPr>
                      <w:color w:val="DEE9F0" w:themeColor="accent6" w:themeTint="33"/>
                      <w:sz w:val="32"/>
                      <w:szCs w:val="32"/>
                    </w:rPr>
                    <w:t>Graduate(B.A)</w:t>
                  </w:r>
                </w:p>
              </w:tc>
              <w:tc>
                <w:tcPr>
                  <w:tcW w:w="2207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0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University of Calcutta</w:t>
                  </w:r>
                </w:p>
              </w:tc>
              <w:tc>
                <w:tcPr>
                  <w:tcW w:w="1502" w:type="dxa"/>
                </w:tcPr>
                <w:p w:rsidR="00D41B16" w:rsidRPr="00494CF8" w:rsidRDefault="001401FB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000000"/>
                    <w:rPr>
                      <w:color w:val="0070C0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2012</w:t>
                  </w:r>
                </w:p>
              </w:tc>
              <w:tc>
                <w:tcPr>
                  <w:tcW w:w="1808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0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38.21%</w:t>
                  </w:r>
                </w:p>
              </w:tc>
              <w:tc>
                <w:tcPr>
                  <w:tcW w:w="222" w:type="dxa"/>
                </w:tcPr>
                <w:p w:rsidR="00D41B16" w:rsidRPr="00494CF8" w:rsidRDefault="00D41B16">
                  <w:pPr>
                    <w:cnfStyle w:val="000000000000"/>
                    <w:rPr>
                      <w:color w:val="424456" w:themeColor="text2"/>
                      <w:sz w:val="32"/>
                      <w:szCs w:val="32"/>
                    </w:rPr>
                  </w:pPr>
                </w:p>
              </w:tc>
            </w:tr>
            <w:tr w:rsidR="00D41B16" w:rsidRPr="00494CF8" w:rsidTr="00D41B16">
              <w:trPr>
                <w:cnfStyle w:val="000000100000"/>
              </w:trPr>
              <w:tc>
                <w:tcPr>
                  <w:cnfStyle w:val="001000000000"/>
                  <w:tcW w:w="2335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DEE9F0" w:themeColor="accent6" w:themeTint="33"/>
                      <w:sz w:val="32"/>
                      <w:szCs w:val="32"/>
                    </w:rPr>
                  </w:pPr>
                  <w:r w:rsidRPr="00494CF8">
                    <w:rPr>
                      <w:color w:val="DEE9F0" w:themeColor="accent6" w:themeTint="33"/>
                      <w:sz w:val="32"/>
                      <w:szCs w:val="32"/>
                    </w:rPr>
                    <w:t>Higher secondary</w:t>
                  </w:r>
                </w:p>
              </w:tc>
              <w:tc>
                <w:tcPr>
                  <w:tcW w:w="2207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1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WBCHSE</w:t>
                  </w:r>
                </w:p>
              </w:tc>
              <w:tc>
                <w:tcPr>
                  <w:tcW w:w="1502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1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2008</w:t>
                  </w:r>
                </w:p>
              </w:tc>
              <w:tc>
                <w:tcPr>
                  <w:tcW w:w="1808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1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55.14%</w:t>
                  </w:r>
                </w:p>
              </w:tc>
              <w:tc>
                <w:tcPr>
                  <w:tcW w:w="222" w:type="dxa"/>
                </w:tcPr>
                <w:p w:rsidR="00D41B16" w:rsidRPr="00494CF8" w:rsidRDefault="00D41B16">
                  <w:pPr>
                    <w:cnfStyle w:val="000000100000"/>
                    <w:rPr>
                      <w:color w:val="424456" w:themeColor="text2"/>
                      <w:sz w:val="32"/>
                      <w:szCs w:val="32"/>
                    </w:rPr>
                  </w:pPr>
                </w:p>
              </w:tc>
            </w:tr>
            <w:tr w:rsidR="00D41B16" w:rsidRPr="00494CF8" w:rsidTr="00D41B16">
              <w:tc>
                <w:tcPr>
                  <w:cnfStyle w:val="001000000000"/>
                  <w:tcW w:w="2335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DEE9F0" w:themeColor="accent6" w:themeTint="33"/>
                      <w:sz w:val="32"/>
                      <w:szCs w:val="32"/>
                    </w:rPr>
                  </w:pPr>
                  <w:r w:rsidRPr="00494CF8">
                    <w:rPr>
                      <w:color w:val="DEE9F0" w:themeColor="accent6" w:themeTint="33"/>
                      <w:sz w:val="32"/>
                      <w:szCs w:val="32"/>
                    </w:rPr>
                    <w:t>Madhyamik</w:t>
                  </w:r>
                </w:p>
              </w:tc>
              <w:tc>
                <w:tcPr>
                  <w:tcW w:w="2207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0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WBBSE</w:t>
                  </w:r>
                </w:p>
              </w:tc>
              <w:tc>
                <w:tcPr>
                  <w:tcW w:w="1502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0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2006</w:t>
                  </w:r>
                </w:p>
              </w:tc>
              <w:tc>
                <w:tcPr>
                  <w:tcW w:w="1808" w:type="dxa"/>
                </w:tcPr>
                <w:p w:rsidR="00D41B16" w:rsidRPr="00494CF8" w:rsidRDefault="00D41B16" w:rsidP="0080085C">
                  <w:pPr>
                    <w:pStyle w:val="ListBullet"/>
                    <w:numPr>
                      <w:ilvl w:val="0"/>
                      <w:numId w:val="0"/>
                    </w:numPr>
                    <w:cnfStyle w:val="000000000000"/>
                    <w:rPr>
                      <w:color w:val="0070C0"/>
                      <w:sz w:val="32"/>
                      <w:szCs w:val="32"/>
                    </w:rPr>
                  </w:pPr>
                  <w:r w:rsidRPr="00494CF8">
                    <w:rPr>
                      <w:sz w:val="32"/>
                      <w:szCs w:val="32"/>
                    </w:rPr>
                    <w:t>51%</w:t>
                  </w:r>
                </w:p>
              </w:tc>
              <w:tc>
                <w:tcPr>
                  <w:tcW w:w="222" w:type="dxa"/>
                </w:tcPr>
                <w:p w:rsidR="00D41B16" w:rsidRPr="00494CF8" w:rsidRDefault="00D41B16">
                  <w:pPr>
                    <w:cnfStyle w:val="000000000000"/>
                    <w:rPr>
                      <w:color w:val="424456" w:themeColor="text2"/>
                      <w:sz w:val="32"/>
                      <w:szCs w:val="32"/>
                    </w:rPr>
                  </w:pPr>
                </w:p>
              </w:tc>
            </w:tr>
          </w:tbl>
          <w:p w:rsidR="00F30725" w:rsidRPr="00494CF8" w:rsidRDefault="00F30725">
            <w:pPr>
              <w:rPr>
                <w:color w:val="424456" w:themeColor="text2"/>
                <w:sz w:val="32"/>
                <w:szCs w:val="32"/>
              </w:rPr>
            </w:pPr>
          </w:p>
          <w:p w:rsidR="00AA53DA" w:rsidRPr="00494CF8" w:rsidRDefault="00D41B16" w:rsidP="00AA53DA">
            <w:pPr>
              <w:rPr>
                <w:sz w:val="32"/>
                <w:szCs w:val="32"/>
              </w:rPr>
            </w:pPr>
            <w:r w:rsidRPr="00494CF8">
              <w:rPr>
                <w:b/>
                <w:color w:val="438086" w:themeColor="accent2"/>
                <w:sz w:val="32"/>
                <w:szCs w:val="32"/>
              </w:rPr>
              <w:t>Achievements</w:t>
            </w:r>
            <w:r w:rsidR="001401FB">
              <w:rPr>
                <w:sz w:val="32"/>
                <w:szCs w:val="32"/>
              </w:rPr>
              <w:t xml:space="preserve">: </w:t>
            </w:r>
            <w:r w:rsidR="00AA53DA" w:rsidRPr="00494CF8">
              <w:rPr>
                <w:sz w:val="32"/>
                <w:szCs w:val="32"/>
              </w:rPr>
              <w:t xml:space="preserve"> </w:t>
            </w:r>
          </w:p>
          <w:p w:rsidR="00D41B16" w:rsidRPr="00494CF8" w:rsidRDefault="001401FB" w:rsidP="00AA53DA">
            <w:pPr>
              <w:pStyle w:val="ListParagraph"/>
              <w:rPr>
                <w:sz w:val="32"/>
                <w:szCs w:val="32"/>
              </w:rPr>
            </w:pPr>
            <w:r>
              <w:rPr>
                <w:b/>
                <w:color w:val="438086" w:themeColor="accent2"/>
                <w:sz w:val="32"/>
                <w:szCs w:val="32"/>
              </w:rPr>
              <w:t xml:space="preserve">                    </w:t>
            </w:r>
            <w:r w:rsidR="00AA53DA" w:rsidRPr="00494CF8">
              <w:rPr>
                <w:b/>
                <w:color w:val="438086" w:themeColor="accent2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</w:t>
            </w:r>
            <w:r w:rsidR="00D41B16" w:rsidRPr="00494CF8">
              <w:rPr>
                <w:sz w:val="32"/>
                <w:szCs w:val="32"/>
              </w:rPr>
              <w:t>.completed diploma course in IT Application</w:t>
            </w:r>
          </w:p>
          <w:p w:rsidR="003C2524" w:rsidRPr="00494CF8" w:rsidRDefault="00D41B16" w:rsidP="00D41B16">
            <w:pPr>
              <w:rPr>
                <w:sz w:val="32"/>
                <w:szCs w:val="32"/>
              </w:rPr>
            </w:pPr>
            <w:r w:rsidRPr="00494CF8">
              <w:rPr>
                <w:sz w:val="32"/>
                <w:szCs w:val="32"/>
              </w:rPr>
              <w:t xml:space="preserve">                 </w:t>
            </w:r>
            <w:r w:rsidR="00AA53DA" w:rsidRPr="00494CF8">
              <w:rPr>
                <w:sz w:val="32"/>
                <w:szCs w:val="32"/>
              </w:rPr>
              <w:t xml:space="preserve">          </w:t>
            </w:r>
            <w:r w:rsidRPr="00494CF8">
              <w:rPr>
                <w:sz w:val="32"/>
                <w:szCs w:val="32"/>
              </w:rPr>
              <w:t xml:space="preserve"> </w:t>
            </w:r>
            <w:r w:rsidR="001401FB">
              <w:rPr>
                <w:sz w:val="32"/>
                <w:szCs w:val="32"/>
              </w:rPr>
              <w:t xml:space="preserve">   2</w:t>
            </w:r>
            <w:r w:rsidR="003C2524" w:rsidRPr="00494CF8">
              <w:rPr>
                <w:sz w:val="32"/>
                <w:szCs w:val="32"/>
              </w:rPr>
              <w:t>.pursuing DTP course</w:t>
            </w:r>
          </w:p>
          <w:p w:rsidR="00AA53DA" w:rsidRPr="00494CF8" w:rsidRDefault="001401FB" w:rsidP="00D41B1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</w:t>
            </w:r>
            <w:r w:rsidR="00AA53DA" w:rsidRPr="00494CF8">
              <w:rPr>
                <w:sz w:val="32"/>
                <w:szCs w:val="32"/>
              </w:rPr>
              <w:t>.</w:t>
            </w:r>
            <w:r w:rsidR="003C2524" w:rsidRPr="00494CF8">
              <w:rPr>
                <w:sz w:val="32"/>
                <w:szCs w:val="32"/>
              </w:rPr>
              <w:t>completed 5</w:t>
            </w:r>
            <w:r w:rsidR="003C2524" w:rsidRPr="00494CF8">
              <w:rPr>
                <w:sz w:val="32"/>
                <w:szCs w:val="32"/>
                <w:vertAlign w:val="superscript"/>
              </w:rPr>
              <w:t>th</w:t>
            </w:r>
            <w:r w:rsidR="003C2524" w:rsidRPr="00494CF8">
              <w:rPr>
                <w:sz w:val="32"/>
                <w:szCs w:val="32"/>
              </w:rPr>
              <w:t xml:space="preserve"> year certificated course in fine arts</w:t>
            </w:r>
          </w:p>
          <w:p w:rsidR="00F30725" w:rsidRPr="00494CF8" w:rsidRDefault="001401FB" w:rsidP="00B20502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  <w:r w:rsidR="00D4212C">
              <w:rPr>
                <w:sz w:val="32"/>
                <w:szCs w:val="32"/>
              </w:rPr>
              <w:t xml:space="preserve">. completed </w:t>
            </w:r>
            <w:r w:rsidR="00B20502">
              <w:rPr>
                <w:sz w:val="32"/>
                <w:szCs w:val="32"/>
              </w:rPr>
              <w:t xml:space="preserve"> internship in Market Research from Calcutta Media Institute </w:t>
            </w:r>
          </w:p>
        </w:tc>
      </w:tr>
      <w:tr w:rsidR="00285CE0" w:rsidRPr="0055318A" w:rsidTr="0055318A">
        <w:trPr>
          <w:jc w:val="center"/>
        </w:trPr>
        <w:tc>
          <w:tcPr>
            <w:tcW w:w="2242" w:type="dxa"/>
            <w:shd w:val="clear" w:color="auto" w:fill="auto"/>
            <w:vAlign w:val="bottom"/>
          </w:tcPr>
          <w:p w:rsidR="00F30725" w:rsidRPr="0055318A" w:rsidRDefault="00F30725">
            <w:pPr>
              <w:pStyle w:val="Section"/>
              <w:framePr w:hSpace="0" w:wrap="auto" w:hAnchor="text" w:xAlign="left" w:yAlign="inline"/>
              <w:rPr>
                <w:sz w:val="28"/>
                <w:szCs w:val="28"/>
              </w:rPr>
            </w:pPr>
          </w:p>
        </w:tc>
        <w:tc>
          <w:tcPr>
            <w:tcW w:w="8054" w:type="dxa"/>
            <w:shd w:val="clear" w:color="auto" w:fill="auto"/>
            <w:vAlign w:val="bottom"/>
          </w:tcPr>
          <w:p w:rsidR="00F30725" w:rsidRPr="0055318A" w:rsidRDefault="00F30725">
            <w:pPr>
              <w:rPr>
                <w:color w:val="424456" w:themeColor="text2"/>
                <w:sz w:val="28"/>
                <w:szCs w:val="28"/>
              </w:rPr>
            </w:pPr>
          </w:p>
        </w:tc>
      </w:tr>
      <w:tr w:rsidR="00285CE0" w:rsidRPr="0055318A" w:rsidTr="0055318A">
        <w:trPr>
          <w:jc w:val="center"/>
        </w:trPr>
        <w:tc>
          <w:tcPr>
            <w:tcW w:w="2242" w:type="dxa"/>
            <w:shd w:val="clear" w:color="auto" w:fill="auto"/>
          </w:tcPr>
          <w:p w:rsidR="00F30725" w:rsidRPr="00494CF8" w:rsidRDefault="006F744B">
            <w:pPr>
              <w:pStyle w:val="Section"/>
              <w:framePr w:hSpace="0" w:wrap="auto" w:hAnchor="text" w:xAlign="left" w:yAlign="inline"/>
              <w:rPr>
                <w:sz w:val="32"/>
                <w:szCs w:val="32"/>
              </w:rPr>
            </w:pPr>
            <w:r w:rsidRPr="00494CF8">
              <w:rPr>
                <w:sz w:val="32"/>
                <w:szCs w:val="32"/>
              </w:rPr>
              <w:t>Experience</w:t>
            </w:r>
          </w:p>
          <w:p w:rsidR="00F30725" w:rsidRPr="00494CF8" w:rsidRDefault="00F30725">
            <w:pPr>
              <w:pStyle w:val="Section"/>
              <w:framePr w:hSpace="0" w:wrap="auto" w:hAnchor="text" w:xAlign="left" w:yAlign="inline"/>
              <w:rPr>
                <w:sz w:val="32"/>
                <w:szCs w:val="32"/>
              </w:rPr>
            </w:pPr>
          </w:p>
        </w:tc>
        <w:tc>
          <w:tcPr>
            <w:tcW w:w="8054" w:type="dxa"/>
            <w:shd w:val="clear" w:color="auto" w:fill="auto"/>
          </w:tcPr>
          <w:p w:rsidR="00F30725" w:rsidRPr="00494CF8" w:rsidRDefault="00850017">
            <w:pPr>
              <w:pStyle w:val="Subsection"/>
              <w:framePr w:wrap="around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Working as </w:t>
            </w:r>
            <w:r w:rsidR="001401FB">
              <w:rPr>
                <w:b w:val="0"/>
                <w:sz w:val="32"/>
                <w:szCs w:val="32"/>
              </w:rPr>
              <w:t>Ad sales</w:t>
            </w:r>
            <w:r>
              <w:rPr>
                <w:b w:val="0"/>
                <w:sz w:val="32"/>
                <w:szCs w:val="32"/>
              </w:rPr>
              <w:t xml:space="preserve"> executive </w:t>
            </w:r>
            <w:r w:rsidR="00565DDD">
              <w:rPr>
                <w:b w:val="0"/>
                <w:sz w:val="32"/>
                <w:szCs w:val="32"/>
              </w:rPr>
              <w:t>in Siti Cable N</w:t>
            </w:r>
            <w:r>
              <w:rPr>
                <w:b w:val="0"/>
                <w:sz w:val="32"/>
                <w:szCs w:val="32"/>
              </w:rPr>
              <w:t xml:space="preserve">etwork since </w:t>
            </w:r>
            <w:r w:rsidR="00565DDD">
              <w:rPr>
                <w:b w:val="0"/>
                <w:sz w:val="32"/>
                <w:szCs w:val="32"/>
              </w:rPr>
              <w:t>August, 2014</w:t>
            </w:r>
            <w:r>
              <w:rPr>
                <w:b w:val="0"/>
                <w:sz w:val="32"/>
                <w:szCs w:val="32"/>
              </w:rPr>
              <w:t>.</w:t>
            </w:r>
          </w:p>
          <w:p w:rsidR="00F30725" w:rsidRPr="00494CF8" w:rsidRDefault="00F30725">
            <w:pPr>
              <w:rPr>
                <w:color w:val="424456" w:themeColor="text2"/>
                <w:sz w:val="32"/>
                <w:szCs w:val="32"/>
              </w:rPr>
            </w:pPr>
          </w:p>
          <w:p w:rsidR="00F30725" w:rsidRPr="00494CF8" w:rsidRDefault="00F30725">
            <w:pPr>
              <w:rPr>
                <w:b/>
                <w:color w:val="438086" w:themeColor="accent2"/>
                <w:sz w:val="32"/>
                <w:szCs w:val="32"/>
              </w:rPr>
            </w:pPr>
          </w:p>
        </w:tc>
      </w:tr>
    </w:tbl>
    <w:p w:rsidR="00F30725" w:rsidRPr="0055318A" w:rsidRDefault="00F30725" w:rsidP="001401FB">
      <w:pPr>
        <w:rPr>
          <w:sz w:val="28"/>
          <w:szCs w:val="28"/>
        </w:rPr>
      </w:pPr>
    </w:p>
    <w:sectPr w:rsidR="00F30725" w:rsidRPr="0055318A" w:rsidSect="00285CE0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164" w:rsidRDefault="004E2164">
      <w:pPr>
        <w:spacing w:after="0" w:line="240" w:lineRule="auto"/>
      </w:pPr>
      <w:r>
        <w:separator/>
      </w:r>
    </w:p>
  </w:endnote>
  <w:endnote w:type="continuationSeparator" w:id="1">
    <w:p w:rsidR="004E2164" w:rsidRDefault="004E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25" w:rsidRDefault="00F30725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25" w:rsidRDefault="00F30725">
    <w:pPr>
      <w:jc w:val="right"/>
    </w:pPr>
  </w:p>
  <w:p w:rsidR="00F30725" w:rsidRDefault="00247653">
    <w:pPr>
      <w:jc w:val="right"/>
    </w:pPr>
    <w:fldSimple w:instr=" PAGE   \* MERGEFORMAT ">
      <w:r w:rsidR="006F744B">
        <w:rPr>
          <w:noProof/>
        </w:rPr>
        <w:t>3</w:t>
      </w:r>
    </w:fldSimple>
    <w:r w:rsidR="006F744B">
      <w:t xml:space="preserve"> </w:t>
    </w:r>
    <w:r w:rsidR="006F744B">
      <w:rPr>
        <w:color w:val="A04DA3" w:themeColor="accent3"/>
      </w:rPr>
      <w:sym w:font="Wingdings 2" w:char="F097"/>
    </w:r>
    <w:r w:rsidR="006F744B">
      <w:t xml:space="preserve"> </w:t>
    </w:r>
  </w:p>
  <w:p w:rsidR="00F30725" w:rsidRDefault="00247653">
    <w:pPr>
      <w:jc w:val="right"/>
    </w:pPr>
    <w:r>
      <w:pict>
        <v:group id="_x0000_s28692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8693" type="#_x0000_t32" style="position:absolute;left:8548;top:15084;width:2723;height:0;rotation:180" o:connectortype="straight" strokecolor="#438086 [3205]" strokeweight="1.5pt"/>
          <v:shape id="_x0000_s28694" type="#_x0000_t32" style="position:absolute;left:7606;top:15155;width:3666;height:0;rotation:180" o:connectortype="straight" strokecolor="#438086 [3205]" strokeweight=".25pt"/>
          <w10:wrap anchorx="margin"/>
          <w10:anchorlock/>
        </v:group>
      </w:pict>
    </w:r>
  </w:p>
  <w:p w:rsidR="00F30725" w:rsidRDefault="00F30725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164" w:rsidRDefault="004E2164">
      <w:pPr>
        <w:spacing w:after="0" w:line="240" w:lineRule="auto"/>
      </w:pPr>
      <w:r>
        <w:separator/>
      </w:r>
    </w:p>
  </w:footnote>
  <w:footnote w:type="continuationSeparator" w:id="1">
    <w:p w:rsidR="004E2164" w:rsidRDefault="004E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25" w:rsidRDefault="00F307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61271"/>
      <w:placeholder>
        <w:docPart w:val="D56FDCE9CE5340E08C355D07D0355A6C"/>
      </w:placeholder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F30725" w:rsidRDefault="00ED12D4">
        <w:pPr>
          <w:pStyle w:val="Header"/>
          <w:pBdr>
            <w:bottom w:val="single" w:sz="4" w:space="0" w:color="auto"/>
          </w:pBdr>
          <w:jc w:val="right"/>
        </w:pPr>
        <w:r>
          <w:t>[Type the author name]</w:t>
        </w:r>
      </w:p>
    </w:sdtContent>
  </w:sdt>
  <w:p w:rsidR="00F30725" w:rsidRDefault="00F307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>
    <w:nsid w:val="50730A8B"/>
    <w:multiLevelType w:val="hybridMultilevel"/>
    <w:tmpl w:val="56686570"/>
    <w:lvl w:ilvl="0" w:tplc="CB423BDA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>
    <w:nsid w:val="6E8A73E4"/>
    <w:multiLevelType w:val="hybridMultilevel"/>
    <w:tmpl w:val="8E70DA40"/>
    <w:lvl w:ilvl="0" w:tplc="4ADE9D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38086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removePersonalInformation/>
  <w:removeDateAndTime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38914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28"/>
      <o:rules v:ext="edit">
        <o:r id="V:Rule3" type="connector" idref="#_x0000_s28694"/>
        <o:r id="V:Rule4" type="connector" idref="#_x0000_s28693"/>
      </o:rules>
    </o:shapelayout>
  </w:hdrShapeDefaults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924A24"/>
    <w:rsid w:val="00013D0B"/>
    <w:rsid w:val="0005178D"/>
    <w:rsid w:val="000F39F9"/>
    <w:rsid w:val="001073E0"/>
    <w:rsid w:val="00113FB6"/>
    <w:rsid w:val="00125D95"/>
    <w:rsid w:val="001401FB"/>
    <w:rsid w:val="00187012"/>
    <w:rsid w:val="001A5364"/>
    <w:rsid w:val="001F39B7"/>
    <w:rsid w:val="00210512"/>
    <w:rsid w:val="00247653"/>
    <w:rsid w:val="00285CE0"/>
    <w:rsid w:val="002F0E92"/>
    <w:rsid w:val="002F741D"/>
    <w:rsid w:val="00326035"/>
    <w:rsid w:val="003A004F"/>
    <w:rsid w:val="003C2524"/>
    <w:rsid w:val="00462551"/>
    <w:rsid w:val="00494CF8"/>
    <w:rsid w:val="00497101"/>
    <w:rsid w:val="004E0357"/>
    <w:rsid w:val="004E2164"/>
    <w:rsid w:val="0055318A"/>
    <w:rsid w:val="00563D89"/>
    <w:rsid w:val="00565DDD"/>
    <w:rsid w:val="006F744B"/>
    <w:rsid w:val="00707656"/>
    <w:rsid w:val="00784733"/>
    <w:rsid w:val="007A7063"/>
    <w:rsid w:val="007B6D3B"/>
    <w:rsid w:val="00850017"/>
    <w:rsid w:val="008B228E"/>
    <w:rsid w:val="008C430B"/>
    <w:rsid w:val="00924A24"/>
    <w:rsid w:val="00AA53DA"/>
    <w:rsid w:val="00AB52AF"/>
    <w:rsid w:val="00AF3897"/>
    <w:rsid w:val="00B07905"/>
    <w:rsid w:val="00B16EB6"/>
    <w:rsid w:val="00B20502"/>
    <w:rsid w:val="00B205ED"/>
    <w:rsid w:val="00BE14F9"/>
    <w:rsid w:val="00C0775E"/>
    <w:rsid w:val="00CA76D2"/>
    <w:rsid w:val="00D01E59"/>
    <w:rsid w:val="00D137AA"/>
    <w:rsid w:val="00D41B16"/>
    <w:rsid w:val="00D4212C"/>
    <w:rsid w:val="00D72192"/>
    <w:rsid w:val="00E4264F"/>
    <w:rsid w:val="00EB4B8D"/>
    <w:rsid w:val="00ED12D4"/>
    <w:rsid w:val="00EF4024"/>
    <w:rsid w:val="00F157C6"/>
    <w:rsid w:val="00F30725"/>
    <w:rsid w:val="00F9771F"/>
    <w:rsid w:val="00FE44F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strokecolor="none [2405]">
      <v:stroke color="none [2405]" weight="1pt"/>
      <o:colormru v:ext="edit" colors="#334c4f,#79b5b0,#b77851,#d1e1e3,#066,#7ea8ac,#4e767a,#293d3f"/>
      <o:colormenu v:ext="edit" fillcolor="#d1e1e3" strokecolor="none [2405]"/>
    </o:shapedefaults>
    <o:shapelayout v:ext="edit">
      <o:idmap v:ext="edit" data="1"/>
      <o:rules v:ext="edit">
        <o:r id="V:Rule11" type="connector" idref="#_x0000_s1051"/>
        <o:r id="V:Rule12" type="connector" idref="#_x0000_s1060"/>
        <o:r id="V:Rule13" type="connector" idref="#_x0000_s1055"/>
        <o:r id="V:Rule14" type="connector" idref="#_x0000_s1059"/>
        <o:r id="V:Rule15" type="connector" idref="#_x0000_s1052"/>
        <o:r id="V:Rule16" type="connector" idref="#_x0000_s1053"/>
        <o:r id="V:Rule17" type="connector" idref="#_x0000_s1061"/>
        <o:r id="V:Rule18" type="connector" idref="#_x0000_s1057"/>
        <o:r id="V:Rule19" type="connector" idref="#_x0000_s1056"/>
        <o:r id="V:Rule20" type="connector" idref="#_x0000_s1058"/>
      </o:rules>
      <o:regrouptable v:ext="edit">
        <o:entry new="1" old="0"/>
        <o:entry new="2" old="0"/>
        <o:entry new="3" old="0"/>
        <o:entry new="4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/>
    <w:lsdException w:name="heading 2" w:semiHidden="0" w:uiPriority="1" w:unhideWhenUsed="0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List Bullet" w:uiPriority="36" w:qFormat="1"/>
    <w:lsdException w:name="Title" w:semiHidden="0" w:uiPriority="4" w:unhideWhenUsed="0"/>
    <w:lsdException w:name="Closing" w:uiPriority="3" w:qFormat="1"/>
    <w:lsdException w:name="Default Paragraph Font" w:uiPriority="1"/>
    <w:lsdException w:name="Subtitle" w:semiHidden="0" w:uiPriority="5" w:unhideWhenUsed="0"/>
    <w:lsdException w:name="Salutation" w:uiPriority="3" w:qFormat="1"/>
    <w:lsdException w:name="Block Text" w:semiHidden="0" w:uiPriority="49" w:unhideWhenUsed="0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11" w:unhideWhenUsed="0" w:qFormat="1"/>
    <w:lsdException w:name="Intense Reference" w:semiHidden="0" w:uiPriority="1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CE0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6"/>
    <w:qFormat/>
    <w:rsid w:val="00285CE0"/>
    <w:pPr>
      <w:numPr>
        <w:numId w:val="14"/>
      </w:numPr>
      <w:spacing w:after="0" w:line="240" w:lineRule="auto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  <w:style w:type="table" w:styleId="MediumGrid3-Accent1">
    <w:name w:val="Medium Grid 3 Accent 1"/>
    <w:basedOn w:val="TableNormal"/>
    <w:uiPriority w:val="41"/>
    <w:rsid w:val="00924A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D2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548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548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548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548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A5C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A5C9" w:themeFill="accent1" w:themeFillTint="7F"/>
      </w:tcPr>
    </w:tblStylePr>
  </w:style>
  <w:style w:type="paragraph" w:customStyle="1" w:styleId="AddressText">
    <w:name w:val="Address Text"/>
    <w:basedOn w:val="NoSpacing"/>
    <w:uiPriority w:val="2"/>
    <w:qFormat/>
    <w:rsid w:val="00013D0B"/>
    <w:pPr>
      <w:spacing w:before="200" w:line="276" w:lineRule="auto"/>
      <w:contextualSpacing/>
      <w:jc w:val="right"/>
    </w:pPr>
    <w:rPr>
      <w:rFonts w:asciiTheme="majorHAnsi" w:hAnsiTheme="majorHAnsi" w:cs="Times New Roman"/>
      <w:color w:val="438086" w:themeColor="accent2"/>
      <w:sz w:val="18"/>
      <w:szCs w:val="20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Urb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0141B5DC474BDCB84D66A46AEA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0FEF8-39AA-4B73-A251-EC7371BE4CBC}"/>
      </w:docPartPr>
      <w:docPartBody>
        <w:p w:rsidR="00AF4BDB" w:rsidRDefault="00DF08E6">
          <w:pPr>
            <w:pStyle w:val="D40141B5DC474BDCB84D66A46AEA331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56FDCE9CE5340E08C355D07D0355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9D9B-DAC5-4E0E-98A1-96CE894AD20A}"/>
      </w:docPartPr>
      <w:docPartBody>
        <w:p w:rsidR="00AF4BDB" w:rsidRDefault="00DF08E6">
          <w:pPr>
            <w:pStyle w:val="D56FDCE9CE5340E08C355D07D0355A6C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720C7"/>
    <w:rsid w:val="00066024"/>
    <w:rsid w:val="00342DB4"/>
    <w:rsid w:val="004720C7"/>
    <w:rsid w:val="005B25E7"/>
    <w:rsid w:val="005D5492"/>
    <w:rsid w:val="009770E6"/>
    <w:rsid w:val="00AF4BDB"/>
    <w:rsid w:val="00B70EB3"/>
    <w:rsid w:val="00CA3D1A"/>
    <w:rsid w:val="00CE6AF7"/>
    <w:rsid w:val="00DA5F9C"/>
    <w:rsid w:val="00DF08E6"/>
    <w:rsid w:val="00F520C6"/>
    <w:rsid w:val="00F80800"/>
    <w:rsid w:val="00FF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AF4BDB"/>
    <w:rPr>
      <w:color w:val="808080"/>
    </w:rPr>
  </w:style>
  <w:style w:type="paragraph" w:customStyle="1" w:styleId="D40141B5DC474BDCB84D66A46AEA3317">
    <w:name w:val="D40141B5DC474BDCB84D66A46AEA3317"/>
    <w:rsid w:val="00AF4BDB"/>
  </w:style>
  <w:style w:type="paragraph" w:customStyle="1" w:styleId="8435FBB18D9845C794F4AE27BEA4C892">
    <w:name w:val="8435FBB18D9845C794F4AE27BEA4C892"/>
    <w:rsid w:val="00AF4BDB"/>
  </w:style>
  <w:style w:type="paragraph" w:customStyle="1" w:styleId="E5A90F2108964590887ACDFF1530AC2C">
    <w:name w:val="E5A90F2108964590887ACDFF1530AC2C"/>
    <w:rsid w:val="00AF4BDB"/>
  </w:style>
  <w:style w:type="paragraph" w:customStyle="1" w:styleId="A6F245E361804EAC9EE82143C025BB1A">
    <w:name w:val="A6F245E361804EAC9EE82143C025BB1A"/>
    <w:rsid w:val="00AF4BDB"/>
  </w:style>
  <w:style w:type="paragraph" w:customStyle="1" w:styleId="C4735EC435C740EDAB5E894472D35F13">
    <w:name w:val="C4735EC435C740EDAB5E894472D35F13"/>
    <w:rsid w:val="00AF4BDB"/>
  </w:style>
  <w:style w:type="paragraph" w:customStyle="1" w:styleId="1340D7C9B42B4D5E970EBBABAF6DAF10">
    <w:name w:val="1340D7C9B42B4D5E970EBBABAF6DAF10"/>
    <w:rsid w:val="00AF4BDB"/>
  </w:style>
  <w:style w:type="paragraph" w:customStyle="1" w:styleId="BDB29F9F6C4F45268AA42C10B566A07A">
    <w:name w:val="BDB29F9F6C4F45268AA42C10B566A07A"/>
    <w:rsid w:val="00AF4BDB"/>
  </w:style>
  <w:style w:type="paragraph" w:customStyle="1" w:styleId="BE0AC7D22DF24508B3575C96F5509B8F">
    <w:name w:val="BE0AC7D22DF24508B3575C96F5509B8F"/>
    <w:rsid w:val="00AF4BDB"/>
  </w:style>
  <w:style w:type="paragraph" w:customStyle="1" w:styleId="FC939E15B4B546AB8ABF8CB9596458BA">
    <w:name w:val="FC939E15B4B546AB8ABF8CB9596458BA"/>
    <w:rsid w:val="00AF4BDB"/>
  </w:style>
  <w:style w:type="paragraph" w:customStyle="1" w:styleId="497C34EA927A4CE98186C50D2EE31E68">
    <w:name w:val="497C34EA927A4CE98186C50D2EE31E68"/>
    <w:rsid w:val="00AF4BDB"/>
  </w:style>
  <w:style w:type="paragraph" w:customStyle="1" w:styleId="2E22BE7211C4477F92B053AE9E99355D">
    <w:name w:val="2E22BE7211C4477F92B053AE9E99355D"/>
    <w:rsid w:val="00AF4BDB"/>
  </w:style>
  <w:style w:type="paragraph" w:customStyle="1" w:styleId="076CE783F7C7464AB57F6967B767B2E4">
    <w:name w:val="076CE783F7C7464AB57F6967B767B2E4"/>
    <w:rsid w:val="00AF4BDB"/>
  </w:style>
  <w:style w:type="paragraph" w:customStyle="1" w:styleId="E10EF78949004CBFB3E712757CBE4079">
    <w:name w:val="E10EF78949004CBFB3E712757CBE4079"/>
    <w:rsid w:val="00AF4BDB"/>
  </w:style>
  <w:style w:type="paragraph" w:customStyle="1" w:styleId="BB904C4EE2A74D42A961EBA77D878979">
    <w:name w:val="BB904C4EE2A74D42A961EBA77D878979"/>
    <w:rsid w:val="00AF4BDB"/>
  </w:style>
  <w:style w:type="paragraph" w:customStyle="1" w:styleId="D83A271B83E74360B944A00D38BCDB17">
    <w:name w:val="D83A271B83E74360B944A00D38BCDB17"/>
    <w:rsid w:val="00AF4BDB"/>
  </w:style>
  <w:style w:type="paragraph" w:customStyle="1" w:styleId="985769A38D73441E83E80E8A12BD5E12">
    <w:name w:val="985769A38D73441E83E80E8A12BD5E12"/>
    <w:rsid w:val="00AF4BDB"/>
  </w:style>
  <w:style w:type="paragraph" w:customStyle="1" w:styleId="D56FDCE9CE5340E08C355D07D0355A6C">
    <w:name w:val="D56FDCE9CE5340E08C355D07D0355A6C"/>
    <w:rsid w:val="00AF4BDB"/>
  </w:style>
  <w:style w:type="paragraph" w:customStyle="1" w:styleId="63D1C98639B24E3081CD3FF4257B38DE">
    <w:name w:val="63D1C98639B24E3081CD3FF4257B38DE"/>
    <w:rsid w:val="004720C7"/>
  </w:style>
  <w:style w:type="paragraph" w:customStyle="1" w:styleId="0FF011CABE144957BB82891A3540ACE4">
    <w:name w:val="0FF011CABE144957BB82891A3540ACE4"/>
    <w:rsid w:val="004720C7"/>
  </w:style>
  <w:style w:type="paragraph" w:customStyle="1" w:styleId="DDDCDE7BB51A4BB684F6C41CA23980E2">
    <w:name w:val="DDDCDE7BB51A4BB684F6C41CA23980E2"/>
    <w:rsid w:val="004720C7"/>
  </w:style>
  <w:style w:type="paragraph" w:customStyle="1" w:styleId="8B6D0F8D978C46889C34753CFF0A7BD5">
    <w:name w:val="8B6D0F8D978C46889C34753CFF0A7BD5"/>
    <w:rsid w:val="004720C7"/>
  </w:style>
  <w:style w:type="paragraph" w:customStyle="1" w:styleId="CFC1F5F5AD01453D97B59503DE6E4EEF">
    <w:name w:val="CFC1F5F5AD01453D97B59503DE6E4EEF"/>
    <w:rsid w:val="004720C7"/>
  </w:style>
  <w:style w:type="paragraph" w:customStyle="1" w:styleId="047A4565746D45F986EF5F0C27DA712A">
    <w:name w:val="047A4565746D45F986EF5F0C27DA712A"/>
    <w:rsid w:val="004720C7"/>
  </w:style>
  <w:style w:type="paragraph" w:customStyle="1" w:styleId="766E5BD7A9F94692BA64B998A0E3C8BE">
    <w:name w:val="766E5BD7A9F94692BA64B998A0E3C8BE"/>
    <w:rsid w:val="004720C7"/>
  </w:style>
  <w:style w:type="paragraph" w:customStyle="1" w:styleId="711FA063806D450ABEB633903068A00E">
    <w:name w:val="711FA063806D450ABEB633903068A00E"/>
    <w:rsid w:val="004720C7"/>
  </w:style>
  <w:style w:type="paragraph" w:customStyle="1" w:styleId="C20872898C524DD89FE6592BDE5A09C4">
    <w:name w:val="C20872898C524DD89FE6592BDE5A09C4"/>
    <w:rsid w:val="004720C7"/>
  </w:style>
  <w:style w:type="paragraph" w:customStyle="1" w:styleId="005BBCA5306C4BCE8D35D55EECB33689">
    <w:name w:val="005BBCA5306C4BCE8D35D55EECB33689"/>
    <w:rsid w:val="004720C7"/>
  </w:style>
  <w:style w:type="paragraph" w:customStyle="1" w:styleId="CAED8910F8434E00B631FA79B34BD7D2">
    <w:name w:val="CAED8910F8434E00B631FA79B34BD7D2"/>
    <w:rsid w:val="004720C7"/>
  </w:style>
  <w:style w:type="paragraph" w:customStyle="1" w:styleId="467B713A45E44CCC87408920C4E2A5E5">
    <w:name w:val="467B713A45E44CCC87408920C4E2A5E5"/>
    <w:rsid w:val="004720C7"/>
  </w:style>
  <w:style w:type="paragraph" w:customStyle="1" w:styleId="DBD091BA77CF401ABC90ACF2334D7FE8">
    <w:name w:val="DBD091BA77CF401ABC90ACF2334D7FE8"/>
    <w:rsid w:val="004720C7"/>
  </w:style>
  <w:style w:type="paragraph" w:customStyle="1" w:styleId="A86E25799ABB4E5180FA4A2276B1F879">
    <w:name w:val="A86E25799ABB4E5180FA4A2276B1F879"/>
    <w:rsid w:val="004720C7"/>
  </w:style>
  <w:style w:type="paragraph" w:customStyle="1" w:styleId="5797D58395254A81A94869B9A7E09638">
    <w:name w:val="5797D58395254A81A94869B9A7E09638"/>
    <w:rsid w:val="004720C7"/>
  </w:style>
  <w:style w:type="paragraph" w:customStyle="1" w:styleId="B85A4FCA4DA44EEFA908D3772839CBE2">
    <w:name w:val="B85A4FCA4DA44EEFA908D3772839CBE2"/>
    <w:rsid w:val="004720C7"/>
  </w:style>
  <w:style w:type="paragraph" w:customStyle="1" w:styleId="A5F7C6E16F4746F1ADC8B59699004739">
    <w:name w:val="A5F7C6E16F4746F1ADC8B59699004739"/>
    <w:rsid w:val="004720C7"/>
  </w:style>
  <w:style w:type="paragraph" w:customStyle="1" w:styleId="0753D30CB4D843A2A862CA4093B3F608">
    <w:name w:val="0753D30CB4D843A2A862CA4093B3F608"/>
    <w:rsid w:val="00066024"/>
  </w:style>
  <w:style w:type="paragraph" w:customStyle="1" w:styleId="64D14D90C4F04C04962201AD1680E1F7">
    <w:name w:val="64D14D90C4F04C04962201AD1680E1F7"/>
    <w:rsid w:val="00066024"/>
  </w:style>
  <w:style w:type="paragraph" w:customStyle="1" w:styleId="8C836F5AFC00403DB56BBCD216B2C207">
    <w:name w:val="8C836F5AFC00403DB56BBCD216B2C207"/>
    <w:rsid w:val="00066024"/>
  </w:style>
  <w:style w:type="paragraph" w:customStyle="1" w:styleId="70B80FDADA2045DA96C418E7E3F4F0BE">
    <w:name w:val="70B80FDADA2045DA96C418E7E3F4F0BE"/>
    <w:rsid w:val="00066024"/>
  </w:style>
  <w:style w:type="paragraph" w:customStyle="1" w:styleId="30C17225371142AD9BDA285A69CD98CF">
    <w:name w:val="30C17225371142AD9BDA285A69CD98CF"/>
    <w:rsid w:val="00066024"/>
  </w:style>
  <w:style w:type="paragraph" w:customStyle="1" w:styleId="25BBCD2F369F4614979D6B46622BFB9C">
    <w:name w:val="25BBCD2F369F4614979D6B46622BFB9C"/>
    <w:rsid w:val="00F80800"/>
  </w:style>
  <w:style w:type="paragraph" w:customStyle="1" w:styleId="51F1E8DC2C1F4B39882C7C3F6FF83916">
    <w:name w:val="51F1E8DC2C1F4B39882C7C3F6FF83916"/>
    <w:rsid w:val="00F80800"/>
  </w:style>
  <w:style w:type="paragraph" w:customStyle="1" w:styleId="0757B2532BD348D98B804D26BD0A4E3F">
    <w:name w:val="0757B2532BD348D98B804D26BD0A4E3F"/>
    <w:rsid w:val="00F80800"/>
  </w:style>
  <w:style w:type="paragraph" w:customStyle="1" w:styleId="F247B380C3CC4173B33DD41D0DC25307">
    <w:name w:val="F247B380C3CC4173B33DD41D0DC25307"/>
    <w:rsid w:val="00F80800"/>
  </w:style>
  <w:style w:type="paragraph" w:customStyle="1" w:styleId="BF4E8300E7BF4E0891CDFDF240DD8B95">
    <w:name w:val="BF4E8300E7BF4E0891CDFDF240DD8B95"/>
    <w:rsid w:val="00F808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E3459419-875B-4957-95F2-4DDDF81C74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CC6339-A832-4BCB-859C-D59789E86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UrbanResume.dotx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(Urban design)</vt:lpstr>
    </vt:vector>
  </TitlesOfParts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design)</dc:title>
  <dc:creator/>
  <cp:lastModifiedBy/>
  <cp:revision>1</cp:revision>
  <dcterms:created xsi:type="dcterms:W3CDTF">2014-02-11T04:17:00Z</dcterms:created>
  <dcterms:modified xsi:type="dcterms:W3CDTF">2016-08-09T11:33:00Z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TC101927399990</vt:lpwstr>
  </property>
</Properties>
</file>