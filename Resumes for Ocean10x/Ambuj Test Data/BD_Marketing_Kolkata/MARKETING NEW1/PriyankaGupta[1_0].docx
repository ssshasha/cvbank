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BC" w:rsidRPr="00B6777A" w:rsidRDefault="00837CD1">
      <w:pPr>
        <w:pStyle w:val="ContactInfo"/>
        <w:rPr>
          <w:color w:val="auto"/>
          <w:sz w:val="22"/>
          <w:szCs w:val="22"/>
        </w:rPr>
      </w:pPr>
      <w:sdt>
        <w:sdtPr>
          <w:rPr>
            <w:color w:val="auto"/>
            <w:sz w:val="22"/>
            <w:szCs w:val="22"/>
          </w:rPr>
          <w:alias w:val="Street Address"/>
          <w:tag w:val="Street Address"/>
          <w:id w:val="1415969137"/>
          <w:placeholder>
            <w:docPart w:val="1E8A0EB1ED8C4E618B87C3C90B228962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746124" w:rsidRPr="00B6777A">
            <w:rPr>
              <w:color w:val="auto"/>
              <w:sz w:val="22"/>
              <w:szCs w:val="22"/>
            </w:rPr>
            <w:t>Ed 111, Rajdanga Main Road</w:t>
          </w:r>
        </w:sdtContent>
      </w:sdt>
    </w:p>
    <w:sdt>
      <w:sdtPr>
        <w:rPr>
          <w:color w:val="auto"/>
          <w:sz w:val="22"/>
          <w:szCs w:val="22"/>
        </w:rPr>
        <w:alias w:val="Category"/>
        <w:tag w:val=""/>
        <w:id w:val="1543715586"/>
        <w:placeholder>
          <w:docPart w:val="A6996B7EE7F843C08F285ED0740E808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2C42BC" w:rsidRPr="00B6777A" w:rsidRDefault="00746124">
          <w:pPr>
            <w:pStyle w:val="ContactInfo"/>
            <w:rPr>
              <w:color w:val="auto"/>
              <w:sz w:val="22"/>
              <w:szCs w:val="22"/>
            </w:rPr>
          </w:pPr>
          <w:r w:rsidRPr="00B6777A">
            <w:rPr>
              <w:color w:val="auto"/>
              <w:sz w:val="22"/>
              <w:szCs w:val="22"/>
            </w:rPr>
            <w:t>Kolkata 700107</w:t>
          </w:r>
        </w:p>
      </w:sdtContent>
    </w:sdt>
    <w:p w:rsidR="002C42BC" w:rsidRPr="00B6777A" w:rsidRDefault="00837CD1" w:rsidP="00382DB1">
      <w:pPr>
        <w:pStyle w:val="ContactInfo"/>
        <w:rPr>
          <w:color w:val="auto"/>
          <w:sz w:val="22"/>
          <w:szCs w:val="22"/>
        </w:rPr>
      </w:pPr>
      <w:sdt>
        <w:sdtPr>
          <w:rPr>
            <w:color w:val="auto"/>
            <w:sz w:val="22"/>
            <w:szCs w:val="22"/>
          </w:rPr>
          <w:alias w:val="Telephone"/>
          <w:tag w:val="Telephone"/>
          <w:id w:val="599758962"/>
          <w:placeholder>
            <w:docPart w:val="41A0C49A2BAA428897DF565B51BD52A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746124" w:rsidRPr="00B6777A">
            <w:rPr>
              <w:color w:val="auto"/>
              <w:sz w:val="22"/>
              <w:szCs w:val="22"/>
            </w:rPr>
            <w:t>7278310850</w:t>
          </w:r>
        </w:sdtContent>
      </w:sdt>
    </w:p>
    <w:sdt>
      <w:sdtPr>
        <w:rPr>
          <w:rStyle w:val="Emphasis"/>
          <w:color w:val="auto"/>
          <w:sz w:val="22"/>
          <w:szCs w:val="22"/>
        </w:rPr>
        <w:alias w:val="Email"/>
        <w:tag w:val=""/>
        <w:id w:val="1889536063"/>
        <w:placeholder>
          <w:docPart w:val="4576BDC889624048B9E15047E032776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2C42BC" w:rsidRPr="00B6777A" w:rsidRDefault="00746124">
          <w:pPr>
            <w:pStyle w:val="ContactInfo"/>
            <w:rPr>
              <w:rStyle w:val="Emphasis"/>
              <w:color w:val="auto"/>
            </w:rPr>
          </w:pPr>
          <w:r w:rsidRPr="00B6777A">
            <w:rPr>
              <w:rStyle w:val="Emphasis"/>
              <w:color w:val="auto"/>
              <w:sz w:val="22"/>
              <w:szCs w:val="22"/>
            </w:rPr>
            <w:t>priyanka.g.</w:t>
          </w:r>
          <w:r w:rsidR="00382DB1" w:rsidRPr="00B6777A">
            <w:rPr>
              <w:rStyle w:val="Emphasis"/>
              <w:color w:val="auto"/>
              <w:sz w:val="22"/>
              <w:szCs w:val="22"/>
            </w:rPr>
            <w:t>7038@gmail.com</w:t>
          </w:r>
        </w:p>
      </w:sdtContent>
    </w:sdt>
    <w:p w:rsidR="002C42BC" w:rsidRPr="00B6777A" w:rsidRDefault="00837CD1" w:rsidP="00D027D6">
      <w:pPr>
        <w:pStyle w:val="Name"/>
        <w:tabs>
          <w:tab w:val="left" w:pos="2415"/>
        </w:tabs>
        <w:rPr>
          <w:color w:val="auto"/>
        </w:rPr>
      </w:pPr>
      <w:sdt>
        <w:sdtPr>
          <w:rPr>
            <w:color w:val="auto"/>
          </w:rPr>
          <w:alias w:val="Your Name"/>
          <w:tag w:val=""/>
          <w:id w:val="1197042864"/>
          <w:placeholder>
            <w:docPart w:val="9BDDF24D794644D78B5E365B5EB5084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46124" w:rsidRPr="00B6777A">
            <w:rPr>
              <w:color w:val="auto"/>
            </w:rPr>
            <w:t>pRIYANKA GUPTA</w:t>
          </w:r>
        </w:sdtContent>
      </w:sdt>
      <w:r w:rsidR="00D027D6" w:rsidRPr="00B6777A">
        <w:rPr>
          <w:color w:val="auto"/>
        </w:rPr>
        <w:tab/>
      </w:r>
    </w:p>
    <w:tbl>
      <w:tblPr>
        <w:tblStyle w:val="ResumeTable"/>
        <w:tblW w:w="5000" w:type="pct"/>
        <w:tblLook w:val="04A0"/>
      </w:tblPr>
      <w:tblGrid>
        <w:gridCol w:w="1778"/>
        <w:gridCol w:w="472"/>
        <w:gridCol w:w="7830"/>
      </w:tblGrid>
      <w:tr w:rsidR="002C42BC" w:rsidRPr="00B6777A">
        <w:tc>
          <w:tcPr>
            <w:tcW w:w="1778" w:type="dxa"/>
          </w:tcPr>
          <w:p w:rsidR="002C42BC" w:rsidRPr="00B6777A" w:rsidRDefault="00414819">
            <w:pPr>
              <w:pStyle w:val="Heading1"/>
              <w:rPr>
                <w:rFonts w:asciiTheme="minorHAnsi" w:hAnsiTheme="minorHAnsi" w:cstheme="majorHAnsi"/>
                <w:color w:val="auto"/>
                <w:sz w:val="20"/>
              </w:rPr>
            </w:pPr>
            <w:r w:rsidRPr="00B6777A">
              <w:rPr>
                <w:rFonts w:asciiTheme="minorHAnsi" w:hAnsiTheme="minorHAnsi" w:cstheme="majorHAnsi"/>
                <w:color w:val="auto"/>
                <w:sz w:val="20"/>
              </w:rPr>
              <w:t>Objective</w:t>
            </w:r>
          </w:p>
        </w:tc>
        <w:tc>
          <w:tcPr>
            <w:tcW w:w="472" w:type="dxa"/>
          </w:tcPr>
          <w:p w:rsidR="002C42BC" w:rsidRPr="00B6777A" w:rsidRDefault="002C42BC">
            <w:pPr>
              <w:rPr>
                <w:rFonts w:cstheme="majorHAnsi"/>
                <w:color w:val="auto"/>
              </w:rPr>
            </w:pPr>
          </w:p>
        </w:tc>
        <w:tc>
          <w:tcPr>
            <w:tcW w:w="7830" w:type="dxa"/>
          </w:tcPr>
          <w:p w:rsidR="002C42BC" w:rsidRPr="00B6777A" w:rsidRDefault="00746124" w:rsidP="00382DB1">
            <w:pPr>
              <w:pStyle w:val="ResumeText"/>
              <w:rPr>
                <w:rFonts w:cstheme="majorHAnsi"/>
                <w:color w:val="auto"/>
              </w:rPr>
            </w:pPr>
            <w:r w:rsidRPr="00B6777A">
              <w:rPr>
                <w:rFonts w:cstheme="majorHAnsi"/>
                <w:color w:val="auto"/>
              </w:rPr>
              <w:t>Seeking for rewarding and challenging position with the field of c</w:t>
            </w:r>
            <w:r w:rsidR="00651B2F" w:rsidRPr="00B6777A">
              <w:rPr>
                <w:rFonts w:cstheme="majorHAnsi"/>
                <w:color w:val="auto"/>
              </w:rPr>
              <w:t xml:space="preserve">orporate sector and utilize the </w:t>
            </w:r>
            <w:r w:rsidRPr="00B6777A">
              <w:rPr>
                <w:rFonts w:cstheme="majorHAnsi"/>
                <w:color w:val="auto"/>
              </w:rPr>
              <w:t>administrative skills and knowledge in a renowned organization.</w:t>
            </w:r>
          </w:p>
        </w:tc>
      </w:tr>
      <w:tr w:rsidR="002C42BC" w:rsidRPr="00B6777A">
        <w:tc>
          <w:tcPr>
            <w:tcW w:w="1778" w:type="dxa"/>
          </w:tcPr>
          <w:p w:rsidR="002C42BC" w:rsidRPr="00B6777A" w:rsidRDefault="004818BD">
            <w:pPr>
              <w:pStyle w:val="Heading1"/>
              <w:rPr>
                <w:rFonts w:asciiTheme="minorHAnsi" w:hAnsiTheme="minorHAnsi" w:cstheme="majorHAnsi"/>
                <w:color w:val="auto"/>
                <w:sz w:val="20"/>
              </w:rPr>
            </w:pPr>
            <w:r w:rsidRPr="00B6777A">
              <w:rPr>
                <w:rFonts w:asciiTheme="minorHAnsi" w:hAnsiTheme="minorHAnsi" w:cstheme="majorHAnsi"/>
                <w:color w:val="auto"/>
                <w:sz w:val="20"/>
              </w:rPr>
              <w:t xml:space="preserve"> </w:t>
            </w:r>
            <w:r w:rsidR="00414819" w:rsidRPr="00B6777A">
              <w:rPr>
                <w:rFonts w:asciiTheme="minorHAnsi" w:hAnsiTheme="minorHAnsi" w:cstheme="majorHAnsi"/>
                <w:color w:val="auto"/>
                <w:sz w:val="20"/>
              </w:rPr>
              <w:t>Skills &amp; Abilities</w:t>
            </w:r>
          </w:p>
        </w:tc>
        <w:tc>
          <w:tcPr>
            <w:tcW w:w="472" w:type="dxa"/>
          </w:tcPr>
          <w:p w:rsidR="00651B2F" w:rsidRPr="00B6777A" w:rsidRDefault="00651B2F">
            <w:pPr>
              <w:rPr>
                <w:rFonts w:cstheme="majorHAnsi"/>
                <w:color w:val="auto"/>
              </w:rPr>
            </w:pPr>
          </w:p>
        </w:tc>
        <w:tc>
          <w:tcPr>
            <w:tcW w:w="7830" w:type="dxa"/>
          </w:tcPr>
          <w:p w:rsidR="00651B2F" w:rsidRPr="00B6777A" w:rsidRDefault="00651B2F" w:rsidP="00651B2F">
            <w:pPr>
              <w:pStyle w:val="ResumeText"/>
              <w:numPr>
                <w:ilvl w:val="0"/>
                <w:numId w:val="2"/>
              </w:numPr>
              <w:rPr>
                <w:rFonts w:cstheme="majorHAnsi"/>
                <w:color w:val="auto"/>
              </w:rPr>
            </w:pPr>
            <w:r w:rsidRPr="00B6777A">
              <w:rPr>
                <w:rFonts w:cstheme="majorHAnsi"/>
                <w:color w:val="auto"/>
              </w:rPr>
              <w:t>Managerial qualities and skill to handle multiple tasks simultaneously</w:t>
            </w:r>
          </w:p>
          <w:p w:rsidR="002C42BC" w:rsidRPr="00B6777A" w:rsidRDefault="00382DB1" w:rsidP="0000227B">
            <w:pPr>
              <w:pStyle w:val="ResumeText"/>
              <w:numPr>
                <w:ilvl w:val="0"/>
                <w:numId w:val="2"/>
              </w:numPr>
              <w:rPr>
                <w:rFonts w:cstheme="majorHAnsi"/>
                <w:color w:val="auto"/>
              </w:rPr>
            </w:pPr>
            <w:r w:rsidRPr="00B6777A">
              <w:rPr>
                <w:rFonts w:cstheme="majorHAnsi"/>
                <w:color w:val="auto"/>
              </w:rPr>
              <w:t>Flexible, Problem Solving, Good communication and Creative</w:t>
            </w:r>
          </w:p>
          <w:p w:rsidR="00651B2F" w:rsidRPr="00B6777A" w:rsidRDefault="00651B2F" w:rsidP="00651B2F">
            <w:pPr>
              <w:pStyle w:val="ResumeText"/>
              <w:numPr>
                <w:ilvl w:val="0"/>
                <w:numId w:val="2"/>
              </w:numPr>
              <w:rPr>
                <w:rFonts w:cstheme="majorHAnsi"/>
                <w:color w:val="auto"/>
              </w:rPr>
            </w:pPr>
            <w:r w:rsidRPr="00B6777A">
              <w:rPr>
                <w:rFonts w:cstheme="majorHAnsi"/>
                <w:color w:val="auto"/>
              </w:rPr>
              <w:t>Possess analytical skill and conceptual skills</w:t>
            </w:r>
          </w:p>
          <w:p w:rsidR="00651B2F" w:rsidRPr="00B6777A" w:rsidRDefault="00651B2F" w:rsidP="00651B2F">
            <w:pPr>
              <w:pStyle w:val="ResumeText"/>
              <w:numPr>
                <w:ilvl w:val="0"/>
                <w:numId w:val="2"/>
              </w:numPr>
              <w:rPr>
                <w:rFonts w:cstheme="majorHAnsi"/>
                <w:color w:val="auto"/>
              </w:rPr>
            </w:pPr>
            <w:r w:rsidRPr="00B6777A">
              <w:rPr>
                <w:rFonts w:cstheme="majorHAnsi"/>
                <w:color w:val="auto"/>
              </w:rPr>
              <w:t>Confident and poised in interactions</w:t>
            </w:r>
          </w:p>
          <w:p w:rsidR="00382DB1" w:rsidRPr="00B6777A" w:rsidRDefault="00382DB1" w:rsidP="00651B2F">
            <w:pPr>
              <w:pStyle w:val="ResumeText"/>
              <w:rPr>
                <w:rFonts w:cstheme="majorHAnsi"/>
                <w:color w:val="auto"/>
              </w:rPr>
            </w:pPr>
          </w:p>
        </w:tc>
      </w:tr>
      <w:tr w:rsidR="002C42BC" w:rsidRPr="00B6777A">
        <w:tc>
          <w:tcPr>
            <w:tcW w:w="1778" w:type="dxa"/>
          </w:tcPr>
          <w:p w:rsidR="002C42BC" w:rsidRPr="00B6777A" w:rsidRDefault="00414819">
            <w:pPr>
              <w:pStyle w:val="Heading1"/>
              <w:rPr>
                <w:rFonts w:asciiTheme="minorHAnsi" w:hAnsiTheme="minorHAnsi" w:cstheme="majorHAnsi"/>
                <w:color w:val="auto"/>
                <w:sz w:val="20"/>
              </w:rPr>
            </w:pPr>
            <w:r w:rsidRPr="00B6777A">
              <w:rPr>
                <w:rFonts w:asciiTheme="minorHAnsi" w:hAnsiTheme="minorHAnsi" w:cstheme="majorHAnsi"/>
                <w:color w:val="auto"/>
                <w:sz w:val="20"/>
              </w:rPr>
              <w:t>Experience</w:t>
            </w:r>
          </w:p>
        </w:tc>
        <w:tc>
          <w:tcPr>
            <w:tcW w:w="472" w:type="dxa"/>
          </w:tcPr>
          <w:p w:rsidR="00347F9D" w:rsidRPr="00B6777A" w:rsidRDefault="00347F9D">
            <w:pPr>
              <w:rPr>
                <w:rFonts w:cstheme="majorHAnsi"/>
                <w:color w:val="auto"/>
              </w:rPr>
            </w:pPr>
          </w:p>
          <w:p w:rsidR="00347F9D" w:rsidRPr="00B6777A" w:rsidRDefault="00347F9D" w:rsidP="00347F9D">
            <w:pPr>
              <w:rPr>
                <w:rFonts w:cstheme="majorHAnsi"/>
                <w:color w:val="auto"/>
              </w:rPr>
            </w:pPr>
          </w:p>
          <w:p w:rsidR="00347F9D" w:rsidRPr="00B6777A" w:rsidRDefault="00347F9D" w:rsidP="00347F9D">
            <w:pPr>
              <w:rPr>
                <w:rFonts w:cstheme="majorHAnsi"/>
                <w:color w:val="auto"/>
              </w:rPr>
            </w:pPr>
          </w:p>
          <w:p w:rsidR="002C42BC" w:rsidRPr="00B6777A" w:rsidRDefault="002C42BC" w:rsidP="00347F9D">
            <w:pPr>
              <w:rPr>
                <w:rFonts w:cstheme="majorHAnsi"/>
                <w:color w:val="auto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ajorHAnsi"/>
                <w:b w:val="0"/>
                <w:bCs w:val="0"/>
                <w:caps w:val="0"/>
                <w:color w:val="auto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ajorHAnsi"/>
                    <w:b w:val="0"/>
                    <w:bCs w:val="0"/>
                    <w:caps w:val="0"/>
                    <w:color w:val="auto"/>
                  </w:rPr>
                  <w:id w:val="221802691"/>
                </w:sdtPr>
                <w:sdtEndPr>
                  <w:rPr>
                    <w:rFonts w:eastAsiaTheme="minorHAnsi"/>
                  </w:rPr>
                </w:sdtEndPr>
                <w:sdtContent>
                  <w:p w:rsidR="00672618" w:rsidRPr="00B6777A" w:rsidRDefault="00672618" w:rsidP="00454BC0">
                    <w:pPr>
                      <w:pStyle w:val="Heading2"/>
                      <w:rPr>
                        <w:rFonts w:asciiTheme="minorHAnsi" w:eastAsiaTheme="minorEastAsia" w:hAnsiTheme="minorHAnsi" w:cstheme="majorHAnsi"/>
                        <w:bCs w:val="0"/>
                        <w:caps w:val="0"/>
                        <w:color w:val="auto"/>
                      </w:rPr>
                    </w:pPr>
                    <w:r w:rsidRPr="00B6777A">
                      <w:rPr>
                        <w:rFonts w:asciiTheme="minorHAnsi" w:eastAsiaTheme="minorEastAsia" w:hAnsiTheme="minorHAnsi" w:cstheme="majorHAnsi"/>
                        <w:bCs w:val="0"/>
                        <w:caps w:val="0"/>
                        <w:color w:val="auto"/>
                      </w:rPr>
                      <w:t xml:space="preserve">INTIME IT SERVICES </w:t>
                    </w:r>
                  </w:p>
                  <w:p w:rsidR="00672618" w:rsidRPr="00B6777A" w:rsidRDefault="00B6777A" w:rsidP="00672618">
                    <w:pPr>
                      <w:rPr>
                        <w:color w:val="auto"/>
                      </w:rPr>
                    </w:pPr>
                    <w:r w:rsidRPr="00B6777A">
                      <w:rPr>
                        <w:color w:val="auto"/>
                      </w:rPr>
                      <w:t xml:space="preserve">May </w:t>
                    </w:r>
                    <w:r w:rsidR="00672618" w:rsidRPr="00B6777A">
                      <w:rPr>
                        <w:color w:val="auto"/>
                      </w:rPr>
                      <w:t>2014 Till Date</w:t>
                    </w:r>
                  </w:p>
                  <w:p w:rsidR="002C42BC" w:rsidRPr="00B6777A" w:rsidRDefault="00672618" w:rsidP="00454BC0">
                    <w:pPr>
                      <w:rPr>
                        <w:color w:val="auto"/>
                      </w:rPr>
                    </w:pPr>
                    <w:r w:rsidRPr="00B6777A">
                      <w:rPr>
                        <w:color w:val="auto"/>
                      </w:rPr>
                      <w:t>Designation: HR &amp; Brand Management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ajorHAnsi"/>
                    <w:b w:val="0"/>
                    <w:bCs w:val="0"/>
                    <w:caps w:val="0"/>
                    <w:color w:val="auto"/>
                  </w:rPr>
                  <w:id w:val="5885141"/>
                </w:sdtPr>
                <w:sdtEndPr>
                  <w:rPr>
                    <w:rFonts w:eastAsiaTheme="minorHAnsi"/>
                  </w:rPr>
                </w:sdtEndPr>
                <w:sdtContent>
                  <w:p w:rsidR="00454BC0" w:rsidRPr="00B6777A" w:rsidRDefault="00454BC0" w:rsidP="00454BC0">
                    <w:pPr>
                      <w:pStyle w:val="Heading2"/>
                      <w:rPr>
                        <w:rFonts w:asciiTheme="minorHAnsi" w:hAnsiTheme="minorHAnsi" w:cstheme="majorHAnsi"/>
                        <w:color w:val="auto"/>
                      </w:rPr>
                    </w:pPr>
                    <w:r w:rsidRPr="00B6777A">
                      <w:rPr>
                        <w:rFonts w:asciiTheme="minorHAnsi" w:hAnsiTheme="minorHAnsi" w:cstheme="majorHAnsi"/>
                        <w:color w:val="auto"/>
                      </w:rPr>
                      <w:t>Intern, imrb Internationals</w:t>
                    </w:r>
                  </w:p>
                  <w:p w:rsidR="00454BC0" w:rsidRPr="00B6777A" w:rsidRDefault="00454BC0" w:rsidP="00454BC0">
                    <w:pPr>
                      <w:pStyle w:val="ResumeText"/>
                      <w:rPr>
                        <w:rFonts w:cstheme="majorHAnsi"/>
                        <w:color w:val="auto"/>
                      </w:rPr>
                    </w:pPr>
                    <w:r w:rsidRPr="00B6777A">
                      <w:rPr>
                        <w:rFonts w:cstheme="majorHAnsi"/>
                        <w:color w:val="auto"/>
                      </w:rPr>
                      <w:t>June 2013 – August 2013</w:t>
                    </w:r>
                  </w:p>
                  <w:p w:rsidR="00454BC0" w:rsidRPr="00B6777A" w:rsidRDefault="00454BC0" w:rsidP="00454BC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cstheme="majorHAnsi"/>
                        <w:color w:val="auto"/>
                      </w:rPr>
                    </w:pPr>
                    <w:r w:rsidRPr="00B6777A">
                      <w:rPr>
                        <w:rFonts w:cstheme="majorHAnsi"/>
                        <w:color w:val="auto"/>
                      </w:rPr>
                      <w:t xml:space="preserve">Identify Customer needs and wants and analyze their response towards the particular product. </w:t>
                    </w:r>
                  </w:p>
                  <w:p w:rsidR="00454BC0" w:rsidRPr="00B6777A" w:rsidRDefault="00454BC0" w:rsidP="00454BC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cstheme="majorHAnsi"/>
                        <w:color w:val="auto"/>
                      </w:rPr>
                    </w:pPr>
                    <w:r w:rsidRPr="00B6777A">
                      <w:rPr>
                        <w:rFonts w:cstheme="majorHAnsi"/>
                        <w:color w:val="auto"/>
                      </w:rPr>
                      <w:t xml:space="preserve">Daily interactions with the respondents in order to get feedback </w:t>
                    </w:r>
                  </w:p>
                  <w:p w:rsidR="00454BC0" w:rsidRPr="00B6777A" w:rsidRDefault="00454BC0" w:rsidP="00454BC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cstheme="majorHAnsi"/>
                        <w:color w:val="auto"/>
                      </w:rPr>
                    </w:pPr>
                    <w:r w:rsidRPr="00B6777A">
                      <w:rPr>
                        <w:rFonts w:cstheme="majorHAnsi"/>
                        <w:color w:val="auto"/>
                      </w:rPr>
                      <w:t xml:space="preserve">Conducting questioner sessions  </w:t>
                    </w:r>
                  </w:p>
                  <w:p w:rsidR="00454BC0" w:rsidRPr="00B6777A" w:rsidRDefault="00454BC0" w:rsidP="00454BC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cstheme="majorHAnsi"/>
                        <w:color w:val="auto"/>
                      </w:rPr>
                    </w:pPr>
                    <w:r w:rsidRPr="00B6777A">
                      <w:rPr>
                        <w:rFonts w:cstheme="majorHAnsi"/>
                        <w:color w:val="auto"/>
                      </w:rPr>
                      <w:t>Undertaken 5 projects</w:t>
                    </w:r>
                  </w:p>
                </w:sdtContent>
              </w:sdt>
            </w:sdtContent>
          </w:sdt>
          <w:p w:rsidR="002C42BC" w:rsidRPr="00B6777A" w:rsidRDefault="002C42BC" w:rsidP="00454BC0">
            <w:pPr>
              <w:pStyle w:val="ListParagraph"/>
              <w:ind w:left="360"/>
              <w:rPr>
                <w:rFonts w:cstheme="majorHAnsi"/>
                <w:color w:val="auto"/>
              </w:rPr>
            </w:pPr>
          </w:p>
        </w:tc>
      </w:tr>
      <w:tr w:rsidR="002C42BC" w:rsidRPr="00B6777A">
        <w:tc>
          <w:tcPr>
            <w:tcW w:w="1778" w:type="dxa"/>
          </w:tcPr>
          <w:p w:rsidR="002C42BC" w:rsidRPr="00B6777A" w:rsidRDefault="00414819">
            <w:pPr>
              <w:pStyle w:val="Heading1"/>
              <w:rPr>
                <w:rFonts w:asciiTheme="minorHAnsi" w:hAnsiTheme="minorHAnsi" w:cstheme="majorHAnsi"/>
                <w:color w:val="auto"/>
                <w:sz w:val="20"/>
              </w:rPr>
            </w:pPr>
            <w:r w:rsidRPr="00B6777A">
              <w:rPr>
                <w:rFonts w:asciiTheme="minorHAnsi" w:hAnsiTheme="minorHAnsi" w:cstheme="majorHAnsi"/>
                <w:color w:val="auto"/>
                <w:sz w:val="20"/>
              </w:rPr>
              <w:t>Education</w:t>
            </w:r>
          </w:p>
        </w:tc>
        <w:tc>
          <w:tcPr>
            <w:tcW w:w="472" w:type="dxa"/>
          </w:tcPr>
          <w:p w:rsidR="002C42BC" w:rsidRPr="00B6777A" w:rsidRDefault="002C42BC">
            <w:pPr>
              <w:rPr>
                <w:rFonts w:cstheme="majorHAnsi"/>
                <w:color w:val="auto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ajorHAnsi"/>
                <w:b w:val="0"/>
                <w:bCs w:val="0"/>
                <w:caps w:val="0"/>
                <w:color w:val="auto"/>
              </w:rPr>
              <w:id w:val="-691765356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ajorHAnsi"/>
                    <w:b w:val="0"/>
                    <w:bCs w:val="0"/>
                    <w:caps w:val="0"/>
                    <w:color w:val="auto"/>
                  </w:rPr>
                  <w:id w:val="-1126388115"/>
                </w:sdtPr>
                <w:sdtEndPr>
                  <w:rPr>
                    <w:rFonts w:eastAsiaTheme="minorHAnsi"/>
                  </w:rPr>
                </w:sdtEndPr>
                <w:sdtContent>
                  <w:p w:rsidR="002C42BC" w:rsidRPr="00B6777A" w:rsidRDefault="00454BC0" w:rsidP="001402DC">
                    <w:pPr>
                      <w:pStyle w:val="Heading2"/>
                      <w:ind w:left="18"/>
                      <w:rPr>
                        <w:rFonts w:asciiTheme="minorHAnsi" w:hAnsiTheme="minorHAnsi" w:cstheme="majorHAnsi"/>
                        <w:color w:val="auto"/>
                      </w:rPr>
                    </w:pPr>
                    <w:r w:rsidRPr="00B6777A">
                      <w:rPr>
                        <w:rFonts w:asciiTheme="minorHAnsi" w:hAnsiTheme="minorHAnsi" w:cstheme="majorHAnsi"/>
                        <w:color w:val="auto"/>
                      </w:rPr>
                      <w:t>a</w:t>
                    </w:r>
                    <w:r w:rsidR="00BC635A" w:rsidRPr="00B6777A">
                      <w:rPr>
                        <w:rFonts w:asciiTheme="minorHAnsi" w:hAnsiTheme="minorHAnsi" w:cstheme="majorHAnsi"/>
                        <w:color w:val="auto"/>
                      </w:rPr>
                      <w:t>MITY global business school - MBA (masters of business management)</w:t>
                    </w:r>
                    <w:r w:rsidR="00D06370" w:rsidRPr="00B6777A">
                      <w:rPr>
                        <w:rFonts w:asciiTheme="minorHAnsi" w:hAnsiTheme="minorHAnsi" w:cstheme="majorHAnsi"/>
                        <w:color w:val="auto"/>
                      </w:rPr>
                      <w:t xml:space="preserve"> </w:t>
                    </w:r>
                    <w:r w:rsidR="001402DC" w:rsidRPr="00B6777A">
                      <w:rPr>
                        <w:rFonts w:asciiTheme="minorHAnsi" w:hAnsiTheme="minorHAnsi" w:cstheme="majorHAnsi"/>
                        <w:color w:val="auto"/>
                      </w:rPr>
                      <w:t xml:space="preserve">AMITY </w:t>
                    </w:r>
                    <w:r w:rsidR="00D06370" w:rsidRPr="00B6777A">
                      <w:rPr>
                        <w:rFonts w:asciiTheme="minorHAnsi" w:hAnsiTheme="minorHAnsi" w:cstheme="majorHAnsi"/>
                        <w:color w:val="auto"/>
                      </w:rPr>
                      <w:t>UNIVERSI</w:t>
                    </w:r>
                    <w:r w:rsidR="009C45EE" w:rsidRPr="00B6777A">
                      <w:rPr>
                        <w:rFonts w:asciiTheme="minorHAnsi" w:hAnsiTheme="minorHAnsi" w:cstheme="majorHAnsi"/>
                        <w:color w:val="auto"/>
                      </w:rPr>
                      <w:t>t</w:t>
                    </w:r>
                    <w:r w:rsidR="00D06370" w:rsidRPr="00B6777A">
                      <w:rPr>
                        <w:rFonts w:asciiTheme="minorHAnsi" w:hAnsiTheme="minorHAnsi" w:cstheme="majorHAnsi"/>
                        <w:color w:val="auto"/>
                      </w:rPr>
                      <w:t>Y</w:t>
                    </w:r>
                  </w:p>
                  <w:p w:rsidR="00BC635A" w:rsidRPr="00B6777A" w:rsidRDefault="00BC635A" w:rsidP="00BC635A">
                    <w:pPr>
                      <w:rPr>
                        <w:rFonts w:cstheme="majorHAnsi"/>
                        <w:color w:val="auto"/>
                      </w:rPr>
                    </w:pPr>
                    <w:r w:rsidRPr="00B6777A">
                      <w:rPr>
                        <w:rFonts w:cstheme="majorHAnsi"/>
                        <w:color w:val="auto"/>
                      </w:rPr>
                      <w:t xml:space="preserve"> 2012</w:t>
                    </w:r>
                    <w:r w:rsidR="009C45EE" w:rsidRPr="00B6777A">
                      <w:rPr>
                        <w:rFonts w:cstheme="majorHAnsi"/>
                        <w:color w:val="auto"/>
                      </w:rPr>
                      <w:t xml:space="preserve"> – 2014 </w:t>
                    </w:r>
                  </w:p>
                  <w:p w:rsidR="00A13A25" w:rsidRPr="00B6777A" w:rsidRDefault="00BC635A" w:rsidP="00D06370">
                    <w:pPr>
                      <w:ind w:left="720" w:hanging="720"/>
                      <w:rPr>
                        <w:rFonts w:cstheme="majorHAnsi"/>
                        <w:color w:val="auto"/>
                      </w:rPr>
                    </w:pPr>
                    <w:r w:rsidRPr="00B6777A">
                      <w:rPr>
                        <w:rFonts w:cstheme="majorHAnsi"/>
                        <w:color w:val="auto"/>
                      </w:rPr>
                      <w:t xml:space="preserve">CGPA = 7.9/10   </w:t>
                    </w:r>
                  </w:p>
                  <w:p w:rsidR="00433227" w:rsidRPr="00B6777A" w:rsidRDefault="000928F1" w:rsidP="00D06370">
                    <w:pPr>
                      <w:ind w:left="720" w:hanging="720"/>
                      <w:rPr>
                        <w:rFonts w:cstheme="majorHAnsi"/>
                        <w:color w:val="auto"/>
                      </w:rPr>
                    </w:pPr>
                    <w:r w:rsidRPr="00B6777A">
                      <w:rPr>
                        <w:rFonts w:cstheme="majorHAnsi"/>
                        <w:color w:val="auto"/>
                      </w:rPr>
                      <w:t>Specialization- HR</w:t>
                    </w:r>
                    <w:r w:rsidR="0007454D" w:rsidRPr="00B6777A">
                      <w:rPr>
                        <w:rFonts w:cstheme="majorHAnsi"/>
                        <w:color w:val="auto"/>
                      </w:rPr>
                      <w:t>/Marketing</w:t>
                    </w:r>
                  </w:p>
                </w:sdtContent>
              </w:sdt>
              <w:p w:rsidR="00433227" w:rsidRPr="00B6777A" w:rsidRDefault="00BC635A" w:rsidP="009C45EE">
                <w:pPr>
                  <w:pStyle w:val="Heading2"/>
                  <w:rPr>
                    <w:rFonts w:asciiTheme="minorHAnsi" w:hAnsiTheme="minorHAnsi"/>
                    <w:color w:val="auto"/>
                  </w:rPr>
                </w:pPr>
                <w:r w:rsidRPr="00B6777A">
                  <w:rPr>
                    <w:rFonts w:asciiTheme="minorHAnsi" w:hAnsiTheme="minorHAnsi"/>
                    <w:color w:val="auto"/>
                  </w:rPr>
                  <w:t xml:space="preserve">acharya institutes of technology – BBM </w:t>
                </w:r>
                <w:r w:rsidR="00433227" w:rsidRPr="00B6777A">
                  <w:rPr>
                    <w:rFonts w:asciiTheme="minorHAnsi" w:hAnsiTheme="minorHAnsi"/>
                    <w:color w:val="auto"/>
                  </w:rPr>
                  <w:t>(BAch</w:t>
                </w:r>
                <w:r w:rsidRPr="00B6777A">
                  <w:rPr>
                    <w:rFonts w:asciiTheme="minorHAnsi" w:hAnsiTheme="minorHAnsi"/>
                    <w:color w:val="auto"/>
                  </w:rPr>
                  <w:t>elors of business managment</w:t>
                </w:r>
                <w:r w:rsidR="00A13A25" w:rsidRPr="00B6777A">
                  <w:rPr>
                    <w:rFonts w:asciiTheme="minorHAnsi" w:hAnsiTheme="minorHAnsi"/>
                    <w:color w:val="auto"/>
                  </w:rPr>
                  <w:t>) BANGLORE</w:t>
                </w:r>
                <w:r w:rsidR="00D06370" w:rsidRPr="00B6777A">
                  <w:rPr>
                    <w:rFonts w:asciiTheme="minorHAnsi" w:hAnsiTheme="minorHAnsi"/>
                    <w:color w:val="auto"/>
                  </w:rPr>
                  <w:t xml:space="preserve"> university </w:t>
                </w:r>
              </w:p>
              <w:p w:rsidR="00A13A25" w:rsidRPr="00B6777A" w:rsidRDefault="00A13A25" w:rsidP="00A13A25">
                <w:pPr>
                  <w:rPr>
                    <w:color w:val="auto"/>
                  </w:rPr>
                </w:pPr>
                <w:r w:rsidRPr="00B6777A">
                  <w:rPr>
                    <w:color w:val="auto"/>
                  </w:rPr>
                  <w:t>2008 - 2011</w:t>
                </w:r>
              </w:p>
              <w:p w:rsidR="00A13A25" w:rsidRPr="00B6777A" w:rsidRDefault="001402DC" w:rsidP="001402DC">
                <w:pPr>
                  <w:rPr>
                    <w:rFonts w:cstheme="majorHAnsi"/>
                    <w:color w:val="auto"/>
                  </w:rPr>
                </w:pPr>
                <w:r w:rsidRPr="00B6777A">
                  <w:rPr>
                    <w:rFonts w:cstheme="majorHAnsi"/>
                    <w:color w:val="auto"/>
                  </w:rPr>
                  <w:t xml:space="preserve"> Percentage = 69.92%</w:t>
                </w:r>
              </w:p>
              <w:p w:rsidR="002C42BC" w:rsidRPr="00B6777A" w:rsidRDefault="00A13A25" w:rsidP="001402DC">
                <w:pPr>
                  <w:rPr>
                    <w:rFonts w:cstheme="majorHAnsi"/>
                    <w:color w:val="auto"/>
                  </w:rPr>
                </w:pPr>
                <w:r w:rsidRPr="00B6777A">
                  <w:rPr>
                    <w:rFonts w:cstheme="majorHAnsi"/>
                    <w:color w:val="auto"/>
                  </w:rPr>
                  <w:t>Specialization- Marketing</w:t>
                </w:r>
              </w:p>
            </w:sdtContent>
          </w:sdt>
        </w:tc>
      </w:tr>
      <w:tr w:rsidR="002C42BC" w:rsidRPr="00B6777A">
        <w:tc>
          <w:tcPr>
            <w:tcW w:w="1778" w:type="dxa"/>
          </w:tcPr>
          <w:p w:rsidR="002C42BC" w:rsidRPr="00B6777A" w:rsidRDefault="0007454D" w:rsidP="0007454D">
            <w:pPr>
              <w:pStyle w:val="Heading1"/>
              <w:jc w:val="center"/>
              <w:rPr>
                <w:rFonts w:asciiTheme="minorHAnsi" w:hAnsiTheme="minorHAnsi" w:cstheme="majorHAnsi"/>
                <w:color w:val="auto"/>
                <w:sz w:val="20"/>
              </w:rPr>
            </w:pPr>
            <w:r w:rsidRPr="00B6777A">
              <w:rPr>
                <w:rFonts w:asciiTheme="minorHAnsi" w:hAnsiTheme="minorHAnsi" w:cstheme="majorHAnsi"/>
                <w:color w:val="auto"/>
                <w:sz w:val="20"/>
              </w:rPr>
              <w:lastRenderedPageBreak/>
              <w:t xml:space="preserve">      </w:t>
            </w:r>
            <w:r w:rsidR="004818BD" w:rsidRPr="00B6777A">
              <w:rPr>
                <w:rFonts w:asciiTheme="minorHAnsi" w:hAnsiTheme="minorHAnsi" w:cstheme="majorHAnsi"/>
                <w:color w:val="auto"/>
                <w:sz w:val="20"/>
              </w:rPr>
              <w:t xml:space="preserve"> </w:t>
            </w:r>
            <w:r w:rsidR="001402DC" w:rsidRPr="00B6777A">
              <w:rPr>
                <w:rFonts w:asciiTheme="minorHAnsi" w:hAnsiTheme="minorHAnsi" w:cstheme="majorHAnsi"/>
                <w:color w:val="auto"/>
                <w:sz w:val="20"/>
              </w:rPr>
              <w:t>ACHIEVEMENTS</w:t>
            </w:r>
          </w:p>
        </w:tc>
        <w:tc>
          <w:tcPr>
            <w:tcW w:w="472" w:type="dxa"/>
          </w:tcPr>
          <w:p w:rsidR="002C42BC" w:rsidRPr="00B6777A" w:rsidRDefault="002C42BC">
            <w:pPr>
              <w:rPr>
                <w:rFonts w:cstheme="majorHAnsi"/>
                <w:color w:val="auto"/>
              </w:rPr>
            </w:pPr>
          </w:p>
        </w:tc>
        <w:tc>
          <w:tcPr>
            <w:tcW w:w="7830" w:type="dxa"/>
          </w:tcPr>
          <w:p w:rsidR="0062633B" w:rsidRPr="00B6777A" w:rsidRDefault="001402DC" w:rsidP="001402DC">
            <w:pPr>
              <w:pStyle w:val="ResumeText"/>
              <w:numPr>
                <w:ilvl w:val="0"/>
                <w:numId w:val="1"/>
              </w:numPr>
              <w:rPr>
                <w:rFonts w:cstheme="majorHAnsi"/>
                <w:color w:val="auto"/>
              </w:rPr>
            </w:pPr>
            <w:r w:rsidRPr="00B6777A">
              <w:rPr>
                <w:rFonts w:cstheme="majorHAnsi"/>
                <w:color w:val="auto"/>
              </w:rPr>
              <w:t>Participated in Sangathan 2012 for sports and cultural event</w:t>
            </w:r>
          </w:p>
          <w:p w:rsidR="001402DC" w:rsidRPr="00B6777A" w:rsidRDefault="001402DC" w:rsidP="001402DC">
            <w:pPr>
              <w:pStyle w:val="ResumeText"/>
              <w:numPr>
                <w:ilvl w:val="0"/>
                <w:numId w:val="1"/>
              </w:numPr>
              <w:rPr>
                <w:rFonts w:cstheme="majorHAnsi"/>
                <w:color w:val="auto"/>
              </w:rPr>
            </w:pPr>
            <w:r w:rsidRPr="00B6777A">
              <w:rPr>
                <w:rFonts w:cstheme="majorHAnsi"/>
                <w:color w:val="auto"/>
              </w:rPr>
              <w:t>Award for best Ad making in intercollegiate fest</w:t>
            </w:r>
          </w:p>
          <w:p w:rsidR="0062633B" w:rsidRPr="00B6777A" w:rsidRDefault="0055655E" w:rsidP="0062633B">
            <w:pPr>
              <w:pStyle w:val="ResumeText"/>
              <w:numPr>
                <w:ilvl w:val="0"/>
                <w:numId w:val="1"/>
              </w:numPr>
              <w:rPr>
                <w:rFonts w:cstheme="majorHAnsi"/>
                <w:color w:val="auto"/>
              </w:rPr>
            </w:pPr>
            <w:r w:rsidRPr="00B6777A">
              <w:rPr>
                <w:rFonts w:cstheme="majorHAnsi"/>
                <w:color w:val="auto"/>
              </w:rPr>
              <w:t>Student performance award</w:t>
            </w:r>
          </w:p>
        </w:tc>
      </w:tr>
      <w:tr w:rsidR="002C42BC" w:rsidRPr="00B6777A">
        <w:tc>
          <w:tcPr>
            <w:tcW w:w="1778" w:type="dxa"/>
          </w:tcPr>
          <w:p w:rsidR="002C42BC" w:rsidRPr="00B6777A" w:rsidRDefault="0055655E" w:rsidP="004818BD">
            <w:pPr>
              <w:pStyle w:val="Heading1"/>
              <w:ind w:left="426"/>
              <w:jc w:val="left"/>
              <w:rPr>
                <w:rFonts w:asciiTheme="minorHAnsi" w:hAnsiTheme="minorHAnsi" w:cstheme="majorHAnsi"/>
                <w:color w:val="auto"/>
                <w:sz w:val="20"/>
              </w:rPr>
            </w:pPr>
            <w:r w:rsidRPr="00B6777A">
              <w:rPr>
                <w:rFonts w:asciiTheme="minorHAnsi" w:hAnsiTheme="minorHAnsi" w:cstheme="majorHAnsi"/>
                <w:color w:val="auto"/>
                <w:sz w:val="20"/>
              </w:rPr>
              <w:t>EXTRA &amp; CO-</w:t>
            </w:r>
            <w:r w:rsidR="004818BD" w:rsidRPr="00B6777A">
              <w:rPr>
                <w:rFonts w:asciiTheme="minorHAnsi" w:hAnsiTheme="minorHAnsi" w:cstheme="majorHAnsi"/>
                <w:color w:val="auto"/>
                <w:sz w:val="20"/>
              </w:rPr>
              <w:t xml:space="preserve">                        </w:t>
            </w:r>
            <w:r w:rsidRPr="00B6777A">
              <w:rPr>
                <w:rFonts w:asciiTheme="minorHAnsi" w:hAnsiTheme="minorHAnsi" w:cstheme="majorHAnsi"/>
                <w:color w:val="auto"/>
                <w:sz w:val="20"/>
              </w:rPr>
              <w:t>CURRICULAR ACTIVITIES</w:t>
            </w:r>
          </w:p>
        </w:tc>
        <w:tc>
          <w:tcPr>
            <w:tcW w:w="472" w:type="dxa"/>
          </w:tcPr>
          <w:p w:rsidR="002C42BC" w:rsidRPr="00B6777A" w:rsidRDefault="002C42BC">
            <w:pPr>
              <w:rPr>
                <w:rFonts w:cstheme="majorHAnsi"/>
                <w:color w:val="auto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ajorHAnsi"/>
                <w:b w:val="0"/>
                <w:bCs w:val="0"/>
                <w:caps w:val="0"/>
                <w:color w:val="auto"/>
              </w:rPr>
              <w:id w:val="-1883713024"/>
            </w:sdtPr>
            <w:sdtContent>
              <w:sdt>
                <w:sdtPr>
                  <w:rPr>
                    <w:rFonts w:asciiTheme="minorHAnsi" w:eastAsiaTheme="minorEastAsia" w:hAnsiTheme="minorHAnsi" w:cstheme="majorHAnsi"/>
                    <w:b w:val="0"/>
                    <w:bCs w:val="0"/>
                    <w:caps w:val="0"/>
                    <w:color w:val="auto"/>
                  </w:rPr>
                  <w:id w:val="-1368215953"/>
                </w:sdtPr>
                <w:sdtContent>
                  <w:p w:rsidR="0055655E" w:rsidRPr="00B6777A" w:rsidRDefault="0055655E" w:rsidP="0055655E">
                    <w:pPr>
                      <w:pStyle w:val="Heading2"/>
                      <w:rPr>
                        <w:rFonts w:asciiTheme="minorHAnsi" w:hAnsiTheme="minorHAnsi" w:cstheme="majorHAnsi"/>
                        <w:color w:val="auto"/>
                      </w:rPr>
                    </w:pPr>
                  </w:p>
                  <w:p w:rsidR="004818BD" w:rsidRPr="00B6777A" w:rsidRDefault="004818BD" w:rsidP="0055655E">
                    <w:pPr>
                      <w:rPr>
                        <w:rFonts w:cstheme="majorHAnsi"/>
                        <w:color w:val="auto"/>
                      </w:rPr>
                    </w:pPr>
                    <w:r w:rsidRPr="00B6777A">
                      <w:rPr>
                        <w:rFonts w:cstheme="majorHAnsi"/>
                        <w:color w:val="auto"/>
                      </w:rPr>
                      <w:t xml:space="preserve">-        </w:t>
                    </w:r>
                    <w:r w:rsidR="0055655E" w:rsidRPr="00B6777A">
                      <w:rPr>
                        <w:rFonts w:cstheme="majorHAnsi"/>
                        <w:color w:val="auto"/>
                      </w:rPr>
                      <w:t>Football, A</w:t>
                    </w:r>
                    <w:r w:rsidRPr="00B6777A">
                      <w:rPr>
                        <w:rFonts w:cstheme="majorHAnsi"/>
                        <w:color w:val="auto"/>
                      </w:rPr>
                      <w:t>thle</w:t>
                    </w:r>
                    <w:r w:rsidR="0055655E" w:rsidRPr="00B6777A">
                      <w:rPr>
                        <w:rFonts w:cstheme="majorHAnsi"/>
                        <w:color w:val="auto"/>
                      </w:rPr>
                      <w:t>te, River Rafting</w:t>
                    </w:r>
                    <w:r w:rsidRPr="00B6777A">
                      <w:rPr>
                        <w:rFonts w:cstheme="majorHAnsi"/>
                        <w:color w:val="auto"/>
                      </w:rPr>
                      <w:t>,</w:t>
                    </w:r>
                  </w:p>
                  <w:p w:rsidR="002C42BC" w:rsidRPr="00B6777A" w:rsidRDefault="004818BD" w:rsidP="0055655E">
                    <w:pPr>
                      <w:rPr>
                        <w:rFonts w:cstheme="majorHAnsi"/>
                        <w:color w:val="auto"/>
                      </w:rPr>
                    </w:pPr>
                    <w:r w:rsidRPr="00B6777A">
                      <w:rPr>
                        <w:rFonts w:cstheme="majorHAnsi"/>
                        <w:color w:val="auto"/>
                      </w:rPr>
                      <w:t xml:space="preserve"> -       Active participant in community events</w:t>
                    </w:r>
                  </w:p>
                </w:sdtContent>
              </w:sdt>
            </w:sdtContent>
          </w:sdt>
        </w:tc>
      </w:tr>
    </w:tbl>
    <w:p w:rsidR="004818BD" w:rsidRPr="00B6777A" w:rsidRDefault="00837CD1">
      <w:pPr>
        <w:rPr>
          <w:rFonts w:cstheme="majorHAnsi"/>
          <w:color w:val="auto"/>
        </w:rPr>
      </w:pPr>
      <w:r w:rsidRPr="00B6777A">
        <w:rPr>
          <w:rFonts w:cstheme="majorHAnsi"/>
          <w:color w:val="auto"/>
        </w:rPr>
        <w:pict>
          <v:rect id="_x0000_i1025" style="width:0;height:1.5pt" o:hralign="center" o:hrstd="t" o:hr="t" fillcolor="#a0a0a0" stroked="f"/>
        </w:pict>
      </w:r>
    </w:p>
    <w:p w:rsidR="002C42BC" w:rsidRPr="00B6777A" w:rsidRDefault="004818BD">
      <w:pPr>
        <w:rPr>
          <w:rFonts w:cstheme="majorHAnsi"/>
          <w:color w:val="auto"/>
        </w:rPr>
      </w:pPr>
      <w:r w:rsidRPr="00B6777A">
        <w:rPr>
          <w:rFonts w:cstheme="majorHAnsi"/>
          <w:color w:val="auto"/>
        </w:rPr>
        <w:t xml:space="preserve">          PERSONAL DETAILS    </w:t>
      </w:r>
    </w:p>
    <w:p w:rsidR="004818BD" w:rsidRPr="00B6777A" w:rsidRDefault="004818BD" w:rsidP="004818BD">
      <w:pPr>
        <w:rPr>
          <w:rFonts w:cstheme="majorHAnsi"/>
          <w:color w:val="auto"/>
        </w:rPr>
      </w:pPr>
      <w:r w:rsidRPr="00B6777A">
        <w:rPr>
          <w:rFonts w:cstheme="majorHAnsi"/>
          <w:color w:val="auto"/>
        </w:rPr>
        <w:t xml:space="preserve">                                                            </w:t>
      </w:r>
      <w:r w:rsidR="001C4C4B" w:rsidRPr="00B6777A">
        <w:rPr>
          <w:rFonts w:cstheme="majorHAnsi"/>
          <w:color w:val="auto"/>
        </w:rPr>
        <w:t xml:space="preserve"> </w:t>
      </w:r>
      <w:r w:rsidRPr="00B6777A">
        <w:rPr>
          <w:rFonts w:cstheme="majorHAnsi"/>
          <w:color w:val="auto"/>
        </w:rPr>
        <w:t xml:space="preserve">Date </w:t>
      </w:r>
      <w:r w:rsidR="00016686" w:rsidRPr="00B6777A">
        <w:rPr>
          <w:rFonts w:cstheme="majorHAnsi"/>
          <w:color w:val="auto"/>
        </w:rPr>
        <w:t>of</w:t>
      </w:r>
      <w:r w:rsidRPr="00B6777A">
        <w:rPr>
          <w:rFonts w:cstheme="majorHAnsi"/>
          <w:color w:val="auto"/>
        </w:rPr>
        <w:t xml:space="preserve"> Birth – 5</w:t>
      </w:r>
      <w:r w:rsidRPr="00B6777A">
        <w:rPr>
          <w:rFonts w:cstheme="majorHAnsi"/>
          <w:color w:val="auto"/>
          <w:vertAlign w:val="superscript"/>
        </w:rPr>
        <w:t>TH</w:t>
      </w:r>
      <w:r w:rsidRPr="00B6777A">
        <w:rPr>
          <w:rFonts w:cstheme="majorHAnsi"/>
          <w:color w:val="auto"/>
        </w:rPr>
        <w:t xml:space="preserve"> August 1989</w:t>
      </w:r>
    </w:p>
    <w:p w:rsidR="004818BD" w:rsidRPr="00B6777A" w:rsidRDefault="004818BD" w:rsidP="004818BD">
      <w:pPr>
        <w:rPr>
          <w:rFonts w:cstheme="majorHAnsi"/>
          <w:color w:val="auto"/>
        </w:rPr>
      </w:pPr>
      <w:r w:rsidRPr="00B6777A">
        <w:rPr>
          <w:rFonts w:cstheme="majorHAnsi"/>
          <w:color w:val="auto"/>
        </w:rPr>
        <w:t xml:space="preserve">                                                             Marital Status – Single</w:t>
      </w:r>
    </w:p>
    <w:p w:rsidR="001C4C4B" w:rsidRPr="00B6777A" w:rsidRDefault="001C4C4B" w:rsidP="004818BD">
      <w:pPr>
        <w:rPr>
          <w:rFonts w:cstheme="majorHAnsi"/>
          <w:color w:val="auto"/>
        </w:rPr>
      </w:pPr>
      <w:r w:rsidRPr="00B6777A">
        <w:rPr>
          <w:rFonts w:cstheme="majorHAnsi"/>
          <w:color w:val="auto"/>
        </w:rPr>
        <w:t xml:space="preserve">                                                             Language known- English, Hindi, Bengali</w:t>
      </w:r>
    </w:p>
    <w:p w:rsidR="00016686" w:rsidRPr="00B6777A" w:rsidRDefault="001C4C4B" w:rsidP="004818BD">
      <w:pPr>
        <w:rPr>
          <w:rFonts w:cstheme="majorHAnsi"/>
          <w:color w:val="auto"/>
        </w:rPr>
      </w:pPr>
      <w:r w:rsidRPr="00B6777A">
        <w:rPr>
          <w:rFonts w:cstheme="majorHAnsi"/>
          <w:color w:val="auto"/>
        </w:rPr>
        <w:t xml:space="preserve">                                      </w:t>
      </w:r>
      <w:r w:rsidR="0007454D" w:rsidRPr="00B6777A">
        <w:rPr>
          <w:rFonts w:cstheme="majorHAnsi"/>
          <w:color w:val="auto"/>
        </w:rPr>
        <w:t xml:space="preserve">                       Hobbies- </w:t>
      </w:r>
      <w:r w:rsidRPr="00B6777A">
        <w:rPr>
          <w:rFonts w:cstheme="majorHAnsi"/>
          <w:color w:val="auto"/>
        </w:rPr>
        <w:t>Driving, Listening to music of all genres</w:t>
      </w:r>
    </w:p>
    <w:p w:rsidR="00016686" w:rsidRPr="00B6777A" w:rsidRDefault="00837CD1" w:rsidP="004818BD">
      <w:pPr>
        <w:rPr>
          <w:rFonts w:cstheme="majorHAnsi"/>
          <w:color w:val="auto"/>
        </w:rPr>
      </w:pPr>
      <w:r w:rsidRPr="00B6777A">
        <w:rPr>
          <w:rFonts w:cstheme="majorHAnsi"/>
          <w:color w:val="auto"/>
        </w:rPr>
        <w:pict>
          <v:rect id="_x0000_i1026" style="width:0;height:1.5pt" o:hralign="center" o:hrstd="t" o:hr="t" fillcolor="#a0a0a0" stroked="f"/>
        </w:pict>
      </w:r>
    </w:p>
    <w:p w:rsidR="00A13A25" w:rsidRPr="00B6777A" w:rsidRDefault="00A13A25" w:rsidP="004818BD">
      <w:pPr>
        <w:rPr>
          <w:rFonts w:cstheme="majorHAnsi"/>
          <w:color w:val="auto"/>
        </w:rPr>
      </w:pPr>
    </w:p>
    <w:p w:rsidR="00A13A25" w:rsidRPr="00B6777A" w:rsidRDefault="00A13A25" w:rsidP="004818BD">
      <w:pPr>
        <w:rPr>
          <w:rFonts w:cstheme="majorHAnsi"/>
          <w:color w:val="auto"/>
        </w:rPr>
      </w:pPr>
    </w:p>
    <w:p w:rsidR="00A13A25" w:rsidRPr="00B6777A" w:rsidRDefault="00A13A25" w:rsidP="004818BD">
      <w:pPr>
        <w:rPr>
          <w:rFonts w:cstheme="majorHAnsi"/>
          <w:color w:val="auto"/>
        </w:rPr>
      </w:pPr>
    </w:p>
    <w:p w:rsidR="004818BD" w:rsidRPr="00B6777A" w:rsidRDefault="00A13A25" w:rsidP="004818BD">
      <w:pPr>
        <w:rPr>
          <w:rFonts w:cstheme="majorHAnsi"/>
          <w:color w:val="auto"/>
        </w:rPr>
      </w:pPr>
      <w:r w:rsidRPr="00B6777A">
        <w:rPr>
          <w:rFonts w:cstheme="majorHAnsi"/>
          <w:color w:val="auto"/>
        </w:rPr>
        <w:t xml:space="preserve">        Date</w:t>
      </w:r>
      <w:r w:rsidR="004818BD" w:rsidRPr="00B6777A">
        <w:rPr>
          <w:rFonts w:cstheme="majorHAnsi"/>
          <w:color w:val="auto"/>
        </w:rPr>
        <w:t xml:space="preserve">                                                          </w:t>
      </w:r>
    </w:p>
    <w:sectPr w:rsidR="004818BD" w:rsidRPr="00B6777A" w:rsidSect="00F7276D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FAF" w:rsidRDefault="00443FAF">
      <w:pPr>
        <w:spacing w:before="0" w:after="0" w:line="240" w:lineRule="auto"/>
      </w:pPr>
      <w:r>
        <w:separator/>
      </w:r>
    </w:p>
  </w:endnote>
  <w:endnote w:type="continuationSeparator" w:id="1">
    <w:p w:rsidR="00443FAF" w:rsidRDefault="00443F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2BC" w:rsidRDefault="00414819">
    <w:pPr>
      <w:pStyle w:val="Footer"/>
    </w:pPr>
    <w:r>
      <w:t xml:space="preserve">Page </w:t>
    </w:r>
    <w:r w:rsidR="00837CD1">
      <w:fldChar w:fldCharType="begin"/>
    </w:r>
    <w:r>
      <w:instrText xml:space="preserve"> PAGE </w:instrText>
    </w:r>
    <w:r w:rsidR="00837CD1">
      <w:fldChar w:fldCharType="separate"/>
    </w:r>
    <w:r w:rsidR="00B6777A">
      <w:rPr>
        <w:noProof/>
      </w:rPr>
      <w:t>2</w:t>
    </w:r>
    <w:r w:rsidR="00837CD1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FAF" w:rsidRDefault="00443FAF">
      <w:pPr>
        <w:spacing w:before="0" w:after="0" w:line="240" w:lineRule="auto"/>
      </w:pPr>
      <w:r>
        <w:separator/>
      </w:r>
    </w:p>
  </w:footnote>
  <w:footnote w:type="continuationSeparator" w:id="1">
    <w:p w:rsidR="00443FAF" w:rsidRDefault="00443FA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3092"/>
    <w:multiLevelType w:val="hybridMultilevel"/>
    <w:tmpl w:val="3092D5DC"/>
    <w:lvl w:ilvl="0" w:tplc="1B5AB3E0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E277A6"/>
    <w:multiLevelType w:val="hybridMultilevel"/>
    <w:tmpl w:val="21725D12"/>
    <w:lvl w:ilvl="0" w:tplc="139467D0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382DB1"/>
    <w:rsid w:val="0000227B"/>
    <w:rsid w:val="00016686"/>
    <w:rsid w:val="0007454D"/>
    <w:rsid w:val="000928F1"/>
    <w:rsid w:val="00102835"/>
    <w:rsid w:val="001402DC"/>
    <w:rsid w:val="00144BF8"/>
    <w:rsid w:val="001C0765"/>
    <w:rsid w:val="001C4C4B"/>
    <w:rsid w:val="00281D76"/>
    <w:rsid w:val="002C42BC"/>
    <w:rsid w:val="003314CD"/>
    <w:rsid w:val="003419F5"/>
    <w:rsid w:val="00347F9D"/>
    <w:rsid w:val="00350EC3"/>
    <w:rsid w:val="00382DB1"/>
    <w:rsid w:val="0039574E"/>
    <w:rsid w:val="00414819"/>
    <w:rsid w:val="00433227"/>
    <w:rsid w:val="00443FAF"/>
    <w:rsid w:val="00454BC0"/>
    <w:rsid w:val="004818BD"/>
    <w:rsid w:val="0055655E"/>
    <w:rsid w:val="00570AC0"/>
    <w:rsid w:val="0058369D"/>
    <w:rsid w:val="0062633B"/>
    <w:rsid w:val="00651B2F"/>
    <w:rsid w:val="00672618"/>
    <w:rsid w:val="00685269"/>
    <w:rsid w:val="006E6F44"/>
    <w:rsid w:val="00746124"/>
    <w:rsid w:val="007628CD"/>
    <w:rsid w:val="007D78E3"/>
    <w:rsid w:val="0080661B"/>
    <w:rsid w:val="00827C1E"/>
    <w:rsid w:val="00837CD1"/>
    <w:rsid w:val="008526FD"/>
    <w:rsid w:val="00913FB4"/>
    <w:rsid w:val="009C45EE"/>
    <w:rsid w:val="009E4EEF"/>
    <w:rsid w:val="00A13A25"/>
    <w:rsid w:val="00AA5AEB"/>
    <w:rsid w:val="00AD259C"/>
    <w:rsid w:val="00B6777A"/>
    <w:rsid w:val="00BC635A"/>
    <w:rsid w:val="00BF1DDB"/>
    <w:rsid w:val="00C30212"/>
    <w:rsid w:val="00D027D6"/>
    <w:rsid w:val="00D06370"/>
    <w:rsid w:val="00EA7DBA"/>
    <w:rsid w:val="00F35EF4"/>
    <w:rsid w:val="00F7276D"/>
    <w:rsid w:val="00FA678E"/>
    <w:rsid w:val="00FF3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76D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F7276D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F7276D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7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7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7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7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7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7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7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F7276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F7276D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F7276D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F7276D"/>
    <w:rPr>
      <w:kern w:val="20"/>
    </w:rPr>
  </w:style>
  <w:style w:type="paragraph" w:customStyle="1" w:styleId="ResumeText">
    <w:name w:val="Resume Text"/>
    <w:basedOn w:val="Normal"/>
    <w:qFormat/>
    <w:rsid w:val="00F7276D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F7276D"/>
    <w:rPr>
      <w:color w:val="808080"/>
    </w:rPr>
  </w:style>
  <w:style w:type="table" w:styleId="TableGrid">
    <w:name w:val="Table Grid"/>
    <w:basedOn w:val="TableNormal"/>
    <w:uiPriority w:val="59"/>
    <w:rsid w:val="00F727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F7276D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F7276D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7276D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76D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76D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76D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76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76D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76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F7276D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F7276D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F7276D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F7276D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F7276D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F7276D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F7276D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F7276D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F7276D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F7276D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F7276D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F7276D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F7276D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F7276D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281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33B"/>
    <w:rPr>
      <w:color w:val="646464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12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124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E8A0EB1ED8C4E618B87C3C90B228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8ABB4-D73D-4FA6-AFA1-72F2E1815828}"/>
      </w:docPartPr>
      <w:docPartBody>
        <w:p w:rsidR="00D5767D" w:rsidRDefault="00C46716">
          <w:pPr>
            <w:pStyle w:val="1E8A0EB1ED8C4E618B87C3C90B228962"/>
          </w:pPr>
          <w:r>
            <w:t>[Street Address]</w:t>
          </w:r>
        </w:p>
      </w:docPartBody>
    </w:docPart>
    <w:docPart>
      <w:docPartPr>
        <w:name w:val="A6996B7EE7F843C08F285ED0740E8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0E262-15C8-479F-A772-A406AD05931B}"/>
      </w:docPartPr>
      <w:docPartBody>
        <w:p w:rsidR="00D5767D" w:rsidRDefault="00C46716">
          <w:pPr>
            <w:pStyle w:val="A6996B7EE7F843C08F285ED0740E8087"/>
          </w:pPr>
          <w:r>
            <w:t>[City, ST ZIP Code]</w:t>
          </w:r>
        </w:p>
      </w:docPartBody>
    </w:docPart>
    <w:docPart>
      <w:docPartPr>
        <w:name w:val="41A0C49A2BAA428897DF565B51BD5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27100-5F1D-4109-A3D3-A1CDD06205F1}"/>
      </w:docPartPr>
      <w:docPartBody>
        <w:p w:rsidR="00D5767D" w:rsidRDefault="00C46716">
          <w:pPr>
            <w:pStyle w:val="41A0C49A2BAA428897DF565B51BD52AD"/>
          </w:pPr>
          <w:r>
            <w:t>[Telephone]</w:t>
          </w:r>
        </w:p>
      </w:docPartBody>
    </w:docPart>
    <w:docPart>
      <w:docPartPr>
        <w:name w:val="4576BDC889624048B9E15047E0327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64175-18A9-4DB3-B3FE-7256D3545183}"/>
      </w:docPartPr>
      <w:docPartBody>
        <w:p w:rsidR="00D5767D" w:rsidRDefault="00C46716">
          <w:pPr>
            <w:pStyle w:val="4576BDC889624048B9E15047E032776E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9BDDF24D794644D78B5E365B5EB50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0C43D-3E08-451F-AD44-090B76973AC0}"/>
      </w:docPartPr>
      <w:docPartBody>
        <w:p w:rsidR="00D5767D" w:rsidRDefault="00C46716">
          <w:pPr>
            <w:pStyle w:val="9BDDF24D794644D78B5E365B5EB50840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2CD1"/>
    <w:rsid w:val="00080239"/>
    <w:rsid w:val="0024077D"/>
    <w:rsid w:val="002E6D7A"/>
    <w:rsid w:val="003B7ED4"/>
    <w:rsid w:val="004440F6"/>
    <w:rsid w:val="004742AE"/>
    <w:rsid w:val="006929F8"/>
    <w:rsid w:val="006D421F"/>
    <w:rsid w:val="00702CD1"/>
    <w:rsid w:val="00736EAA"/>
    <w:rsid w:val="008D1C17"/>
    <w:rsid w:val="00B50A05"/>
    <w:rsid w:val="00C46716"/>
    <w:rsid w:val="00D57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A0EB1ED8C4E618B87C3C90B228962">
    <w:name w:val="1E8A0EB1ED8C4E618B87C3C90B228962"/>
    <w:rsid w:val="0024077D"/>
  </w:style>
  <w:style w:type="paragraph" w:customStyle="1" w:styleId="A6996B7EE7F843C08F285ED0740E8087">
    <w:name w:val="A6996B7EE7F843C08F285ED0740E8087"/>
    <w:rsid w:val="0024077D"/>
  </w:style>
  <w:style w:type="paragraph" w:customStyle="1" w:styleId="41A0C49A2BAA428897DF565B51BD52AD">
    <w:name w:val="41A0C49A2BAA428897DF565B51BD52AD"/>
    <w:rsid w:val="0024077D"/>
  </w:style>
  <w:style w:type="paragraph" w:customStyle="1" w:styleId="2F402D2B195747F290FB4799C269EA09">
    <w:name w:val="2F402D2B195747F290FB4799C269EA09"/>
    <w:rsid w:val="0024077D"/>
  </w:style>
  <w:style w:type="character" w:styleId="Emphasis">
    <w:name w:val="Emphasis"/>
    <w:basedOn w:val="DefaultParagraphFont"/>
    <w:uiPriority w:val="2"/>
    <w:unhideWhenUsed/>
    <w:qFormat/>
    <w:rsid w:val="0024077D"/>
    <w:rPr>
      <w:color w:val="4F81BD" w:themeColor="accent1"/>
    </w:rPr>
  </w:style>
  <w:style w:type="paragraph" w:customStyle="1" w:styleId="4576BDC889624048B9E15047E032776E">
    <w:name w:val="4576BDC889624048B9E15047E032776E"/>
    <w:rsid w:val="0024077D"/>
  </w:style>
  <w:style w:type="paragraph" w:customStyle="1" w:styleId="9BDDF24D794644D78B5E365B5EB50840">
    <w:name w:val="9BDDF24D794644D78B5E365B5EB50840"/>
    <w:rsid w:val="0024077D"/>
  </w:style>
  <w:style w:type="paragraph" w:customStyle="1" w:styleId="E760894DD6DC463FB04860556062BBBC">
    <w:name w:val="E760894DD6DC463FB04860556062BBBC"/>
    <w:rsid w:val="0024077D"/>
  </w:style>
  <w:style w:type="paragraph" w:customStyle="1" w:styleId="ResumeText">
    <w:name w:val="Resume Text"/>
    <w:basedOn w:val="Normal"/>
    <w:qFormat/>
    <w:rsid w:val="0024077D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678299C95A9A45038A19C8ABC86A6C6B">
    <w:name w:val="678299C95A9A45038A19C8ABC86A6C6B"/>
    <w:rsid w:val="0024077D"/>
  </w:style>
  <w:style w:type="character" w:styleId="PlaceholderText">
    <w:name w:val="Placeholder Text"/>
    <w:basedOn w:val="DefaultParagraphFont"/>
    <w:uiPriority w:val="99"/>
    <w:semiHidden/>
    <w:rsid w:val="0024077D"/>
    <w:rPr>
      <w:color w:val="808080"/>
    </w:rPr>
  </w:style>
  <w:style w:type="paragraph" w:customStyle="1" w:styleId="19556627CAE442F0B22650FAFBE6AA96">
    <w:name w:val="19556627CAE442F0B22650FAFBE6AA96"/>
    <w:rsid w:val="0024077D"/>
  </w:style>
  <w:style w:type="paragraph" w:customStyle="1" w:styleId="1EA55E48BB0B4052BE9B7E1146A5FFC6">
    <w:name w:val="1EA55E48BB0B4052BE9B7E1146A5FFC6"/>
    <w:rsid w:val="0024077D"/>
  </w:style>
  <w:style w:type="paragraph" w:customStyle="1" w:styleId="77EF86AFCA1442488C04639D1C35F4B0">
    <w:name w:val="77EF86AFCA1442488C04639D1C35F4B0"/>
    <w:rsid w:val="0024077D"/>
  </w:style>
  <w:style w:type="paragraph" w:customStyle="1" w:styleId="5DE72625C6A9432582A52011640911CB">
    <w:name w:val="5DE72625C6A9432582A52011640911CB"/>
    <w:rsid w:val="0024077D"/>
  </w:style>
  <w:style w:type="paragraph" w:customStyle="1" w:styleId="9054ACF255AB4955808C1B40CDD5EFBC">
    <w:name w:val="9054ACF255AB4955808C1B40CDD5EFBC"/>
    <w:rsid w:val="0024077D"/>
  </w:style>
  <w:style w:type="paragraph" w:customStyle="1" w:styleId="C8084EED2FB548BD9962FEE27C41AC36">
    <w:name w:val="C8084EED2FB548BD9962FEE27C41AC36"/>
    <w:rsid w:val="0024077D"/>
  </w:style>
  <w:style w:type="paragraph" w:customStyle="1" w:styleId="09C0CF2B1FB24ADE9BACD2728B2F9468">
    <w:name w:val="09C0CF2B1FB24ADE9BACD2728B2F9468"/>
    <w:rsid w:val="0024077D"/>
  </w:style>
  <w:style w:type="paragraph" w:customStyle="1" w:styleId="DB740773BCF649F19AE8A6BAE5B02C5E">
    <w:name w:val="DB740773BCF649F19AE8A6BAE5B02C5E"/>
    <w:rsid w:val="0024077D"/>
  </w:style>
  <w:style w:type="paragraph" w:customStyle="1" w:styleId="DF1B95FD21824B209DF45EBB70FB0E1C">
    <w:name w:val="DF1B95FD21824B209DF45EBB70FB0E1C"/>
    <w:rsid w:val="0024077D"/>
  </w:style>
  <w:style w:type="paragraph" w:customStyle="1" w:styleId="3E47FA10A0784AE0B5AA0AA816FDEE93">
    <w:name w:val="3E47FA10A0784AE0B5AA0AA816FDEE93"/>
    <w:rsid w:val="0024077D"/>
  </w:style>
  <w:style w:type="paragraph" w:customStyle="1" w:styleId="A285DA041B134F04955FC9642C74AC13">
    <w:name w:val="A285DA041B134F04955FC9642C74AC13"/>
    <w:rsid w:val="0024077D"/>
  </w:style>
  <w:style w:type="paragraph" w:customStyle="1" w:styleId="A025A7C963554F82863059A4005C703D">
    <w:name w:val="A025A7C963554F82863059A4005C703D"/>
    <w:rsid w:val="00702CD1"/>
  </w:style>
  <w:style w:type="paragraph" w:customStyle="1" w:styleId="F381A6F813A549958382B526951E314C">
    <w:name w:val="F381A6F813A549958382B526951E314C"/>
    <w:rsid w:val="00702CD1"/>
  </w:style>
  <w:style w:type="paragraph" w:customStyle="1" w:styleId="73A2FD7F74504D8EB00B6D426DDA8D97">
    <w:name w:val="73A2FD7F74504D8EB00B6D426DDA8D97"/>
    <w:rsid w:val="0024077D"/>
    <w:pPr>
      <w:spacing w:after="200" w:line="276" w:lineRule="auto"/>
    </w:pPr>
    <w:rPr>
      <w:lang w:val="en-IN" w:eastAsia="en-IN"/>
    </w:rPr>
  </w:style>
  <w:style w:type="paragraph" w:customStyle="1" w:styleId="DAF51577DBD04F3D94D6EEC2A8B73595">
    <w:name w:val="DAF51577DBD04F3D94D6EEC2A8B73595"/>
    <w:rsid w:val="0024077D"/>
    <w:pPr>
      <w:spacing w:after="200" w:line="276" w:lineRule="auto"/>
    </w:pPr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Ed 111, Rajdanga Main Road</CompanyAddress>
  <CompanyPhone>7278310850</CompanyPhone>
  <CompanyFax/>
  <CompanyEmail>priyanka.g.7038@gmail.com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GUPTA</dc:creator>
  <cp:lastModifiedBy>Pratik</cp:lastModifiedBy>
  <cp:revision>2</cp:revision>
  <dcterms:created xsi:type="dcterms:W3CDTF">2015-02-20T06:49:00Z</dcterms:created>
  <dcterms:modified xsi:type="dcterms:W3CDTF">2015-02-20T06:49:00Z</dcterms:modified>
  <cp:category>Kolkata 700107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