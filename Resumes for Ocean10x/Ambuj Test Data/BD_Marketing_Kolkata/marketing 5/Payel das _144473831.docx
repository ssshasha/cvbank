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body>
    <w:p>
      <w:r>
        <w:rPr>
          <w:rFonts w:ascii="Carlito"/>
          <w:lang w:bidi="ar-sa"/>
        </w:rPr>
      </w:r>
    </w:p>
    <w:tbl>
      <w:tblPr>
        <w:tblStyle w:val="MediumShading2-Accent3"/>
        <w:tblW w:w="5000" w:type="pct"/>
        <w:tblBorders>
          <w:top w:val="single" w:sz="18" w:space="0" w:color="auto"/>
          <w:bottom w:val="single" w:sz="18" w:space="0" w:color="auto"/>
        </w:tblBorders>
        <w:tblCellMar/>
        <w:tblLook w:val="4A0"/>
      </w:tblPr>
      <w:tblGrid>
        <w:gridCol w:w="2772"/>
        <w:gridCol w:w="1001"/>
        <w:gridCol w:w="6910"/>
      </w:tblGrid>
      <w:tr>
        <w:trPr>
          <w:trHeight w:val="447"/>
        </w:trPr>
        <w:tc>
          <w:tcPr>
            <w:tcW w:w="3773" w:type="dxa"/>
            <w:gridSpan w:val="2"/>
            <w:tcBorders/>
            <w:vAlign w:val="top"/>
          </w:tcPr>
          <w:p>
            <w:pPr>
              <w:pStyle w:val="PersonalName"/>
              <w:jc w:val="center"/>
            </w:pPr>
          </w:p>
        </w:tc>
        <w:tc>
          <w:tcPr>
            <w:tcW w:w="6910" w:type="dxa"/>
            <w:tcBorders/>
            <w:vAlign w:val="top"/>
          </w:tcPr>
          <w:p>
            <w:pPr>
              <w:pStyle w:val="PersonalName"/>
              <w:cnfStyle w:val="100000000000"/>
              <w:rPr>
                <w:sz w:val="52.0"/>
                <w:szCs w:val="52.0"/>
                <w:rFonts w:ascii="Copperplate Gothic Bold" w:hAnsi="Copperplate Gothic Bold"/>
              </w:rPr>
            </w:pPr>
            <w:r>
              <w:rPr>
                <w:sz w:val="52.0"/>
                <w:szCs w:val="52.0"/>
                <w:color w:val="000000"/>
                <w:rFonts w:ascii="Copperplate Gothic Bold" w:hAnsi="Copperplate Gothic Bold"/>
                <w:lang w:bidi="ar-sa"/>
              </w:rPr>
              <w:t>Resume</w:t>
            </w:r>
          </w:p>
        </w:tc>
      </w:tr>
      <w:tr>
        <w:trPr>
          <w:trHeight w:val="122"/>
        </w:trPr>
        <w:tc>
          <w:tcPr>
            <w:tcW w:w="2772" w:type="dxa"/>
            <w:tcBorders/>
            <w:vAlign w:val="top"/>
          </w:tcPr>
          <w:p>
            <w:pPr>
              <w:pStyle w:val="Date"/>
              <w:framePr w:hAnchor="text" w:wrap="auto" w:xAlign="left" w:yAlign="inline"/>
            </w:pPr>
            <w:r>
              <w:rPr>
                <w:rFonts w:ascii="Carlito"/>
                <w:lang w:val="en-gb" w:bidi="ar-sa" w:eastAsia="en-gb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0;text-align:left;margin-left:-6pt;margin-top:.85pt;width:139.5pt;height:24pt;z-index:251660288;mso-position-horizontal-relative:text;mso-position-vertical-relative:text" fillcolor="#eab290 [1941]" strokecolor="#dd8047 [3205]" strokeweight="1pt">
                  <v:fill color2="#dd8047 [3205]" focusposition=".5,.5" focussize="" focus="50%" type="gradient"/>
                  <v:shadow on="t" type="perspective" color="#7a3c16 [1605]" offset="1pt" offset2="-3pt"/>
                  <v:textbox style="mso-next-textbox:#_x0000_s1029">
                    <w:txbxContent>
                      <w:p>
                        <w:pPr>
                          <w:jc w:val="center"/>
                          <w:cnfStyle w:val="001000100000"/>
                          <w:rPr>
                            <w:sz w:val="32.0"/>
                            <w:szCs w:val="32.0"/>
                            <w:rFonts w:ascii="Copperplate Gothic Bold" w:hAnsi="Copperplate Gothic Bold"/>
                          </w:rPr>
                        </w:pPr>
                        <w:r>
                          <w:rPr>
                            <w:sz w:val="32.0"/>
                            <w:szCs w:val="32.0"/>
                            <w:rFonts w:ascii="Copperplate Gothic Bold" w:hAnsi="Copperplate Gothic Bold"/>
                          </w:rPr>
                          <w:t>payel</w:t>
                        </w:r>
                        <w:r>
                          <w:rPr>
                            <w:sz w:val="32.0"/>
                            <w:szCs w:val="32.0"/>
                            <w:rFonts w:ascii="Copperplate Gothic Bold" w:hAnsi="Copperplate Gothic Bold"/>
                          </w:rPr>
                          <w:t xml:space="preserve"> Das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7911" w:type="dxa"/>
            <w:gridSpan w:val="2"/>
            <w:tcBorders/>
            <w:vAlign w:val="top"/>
          </w:tcPr>
          <w:p>
            <w:pPr>
              <w:jc w:val="center"/>
              <w:cnfStyle w:val="000000100000"/>
            </w:pPr>
            <w:r>
              <w:rPr>
                <w:sz w:val="32.0"/>
                <w:szCs w:val="32.0"/>
                <w:rFonts w:ascii="Copperplate Gothic Bold" w:hAnsi="Copperplate Gothic Bold"/>
                <w:lang w:bidi="ar-sa"/>
              </w:rPr>
              <w:t>Email ID :-</w:t>
            </w:r>
            <w:r>
              <w:rPr>
                <w:sz w:val="24.0"/>
                <w:szCs w:val="24.0"/>
                <w:rFonts w:ascii="Copperplate Gothic Bold" w:hAnsi="Copperplate Gothic Bold"/>
                <w:lang w:bidi="ar-sa"/>
              </w:rPr>
              <w:t xml:space="preserve"> </w:t>
            </w:r>
            <w:r>
              <w:rPr>
                <w:u w:val="single"/>
                <w:sz w:val="24.0"/>
                <w:szCs w:val="24.0"/>
                <w:rFonts w:ascii="Arial Black" w:hAnsi="Arial Black"/>
                <w:lang w:bidi="ar-sa"/>
              </w:rPr>
              <w:t>payelsan143@gmail.com</w:t>
            </w:r>
          </w:p>
        </w:tc>
      </w:tr>
      <w:tr>
        <w:trPr>
          <w:trHeight w:val="222"/>
        </w:trPr>
        <w:tc>
          <w:tcPr>
            <w:tcW w:w="2772" w:type="dxa"/>
            <w:tcBorders/>
            <w:vAlign w:val="top"/>
          </w:tcPr>
          <w:p>
            <w:pPr>
              <w:jc w:val="center"/>
            </w:pPr>
            <w:r>
              <w:rPr>
                <w:rFonts w:ascii="Carlito"/>
                <w:lang w:bidi="ar-sa" w:eastAsia="en-us"/>
              </w:rPr>
              <w:drawing>
                <wp:anchor layoutInCell="1" simplePos="0" behindDoc="0" relativeHeight="251662336" distR="114300" distL="114300" allowOverlap="1" locked="0" distT="0" distB="0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146050</wp:posOffset>
                  </wp:positionV>
                  <wp:extent cy="1743075" cx="1371600"/>
                  <wp:effectExtent r="0" l="19050" b="0" t="0"/>
                  <wp:wrapNone/>
                  <wp:docPr name="Picture 0" id="1" descr="pi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name="pic.jpg" id="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y="1743075" cx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arlito"/>
                <w:lang w:val="en-gb" w:bidi="ar-sa" w:eastAsia="en-gb"/>
              </w:rPr>
              <w:pict>
                <v:shape id="_x0000_s1031" type="#_x0000_t202" style="position:absolute;left:0;text-align:left;margin-left:-2.25pt;margin-top:160.7pt;width:131.25pt;height:21pt;z-index:251661312;mso-position-horizontal-relative:text;mso-position-vertical-relative:text" fillcolor="#eab290 [1941]" strokecolor="#dd8047 [3205]" strokeweight="1pt">
                  <v:fill color2="#dd8047 [3205]" focus="50%" type="gradient"/>
                  <v:shadow on="t" type="perspective" color="#7a3c16 [1605]" offset="1pt" offset2="-3pt"/>
                  <v:textbox style="mso-next-textbox:#_x0000_s1031">
                    <w:txbxContent>
                      <w:p>
                        <w:pPr>
                          <w:pStyle w:val="NoSpacing"/>
                          <w:jc w:val="center"/>
                          <w:cnfStyle w:val="001000100000"/>
                          <w:rPr>
                            <w:sz w:val="20.0"/>
                            <w:color w:val="000000"/>
                            <w:rFonts w:ascii="Copperplate Gothic Bold" w:hAnsi="Copperplate Gothic Bold"/>
                          </w:rPr>
                        </w:pPr>
                        <w:r>
                          <w:rPr>
                            <w:sz w:val="20.0"/>
                            <w:color w:val="000000"/>
                            <w:rFonts w:ascii="Copperplate Gothic Bold" w:hAnsi="Copperplate Gothic Bold"/>
                          </w:rPr>
                          <w:t>PH.NO.-7278647097</w:t>
                        </w:r>
                      </w:p>
                      <w:p>
                        <w:pPr>
                          <w:cnfStyle w:val="001000000000"/>
                        </w:pPr>
                      </w:p>
                    </w:txbxContent>
                  </v:textbox>
                </v:shape>
              </w:pict>
            </w:r>
            <w:r>
              <w:rPr>
                <w:color w:val="000000"/>
                <w:rFonts w:ascii="Times New Roman" w:eastAsia="Times New Roman" w:hAnsi="Times New Roman"/>
                <w:lang w:bidi="ar-sa"/>
                <w:w w:val="0"/>
                <w:shd w:val="clear" w:color="000000" w:fill="000000"/>
                <w:bdr w:val="none" w:sz="0" w:space="0" w:color="000000"/>
              </w:rPr>
              <w:t xml:space="preserve"> </w:t>
            </w:r>
          </w:p>
        </w:tc>
        <w:tc>
          <w:tcPr>
            <w:tcW w:w="7911" w:type="dxa"/>
            <w:gridSpan w:val="2"/>
            <w:tcBorders/>
            <w:vAlign w:val="top"/>
          </w:tcPr>
          <w:p>
            <w:pPr>
              <w:pStyle w:val="SenderAddress"/>
              <w:cnfStyle w:val="000000000000"/>
            </w:pPr>
          </w:p>
          <w:p>
            <w:pPr>
              <w:pStyle w:val="SenderAddress"/>
              <w:cnfStyle w:val="000000000000"/>
            </w:pPr>
          </w:p>
          <w:p>
            <w:pPr>
              <w:pStyle w:val="SenderAddress"/>
              <w:jc w:val="center"/>
              <w:cnfStyle w:val="000000000000"/>
              <w:rPr>
                <w:b w:val="1"/>
                <w:i w:val="1"/>
                <w:u w:val="wavyHeavy"/>
                <w:sz w:val="40.0"/>
                <w:szCs w:val="36.0"/>
                <w:color w:val="000000"/>
                <w:rFonts w:ascii="Copperplate Gothic Bold" w:hAnsi="Copperplate Gothic Bold"/>
              </w:rPr>
            </w:pPr>
            <w:r>
              <w:rPr>
                <w:b w:val="1"/>
                <w:u w:val="wavyHeavy"/>
                <w:sz w:val="40.0"/>
                <w:szCs w:val="36.0"/>
                <w:color w:val="000000"/>
                <w:rFonts w:ascii="Copperplate Gothic Bold" w:hAnsi="Copperplate Gothic Bold"/>
                <w:lang w:val="en-gb" w:bidi="ar-sa" w:eastAsia="en-gb"/>
              </w:rPr>
              <w:pi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_x0000_s1026" type="#_x0000_t67" style="position:absolute;left:0;text-align:left;margin-left:179.5pt;margin-top:30.5pt;width:17.65pt;height:32.25pt;z-index:251658240" fillcolor="#94b6d2 [3204]" stroked="f" strokeweight="0">
                  <v:fill color2="#5188b6 [2372]" focusposition=".5,.5" focussize="" focus="100%" type="gradientRadial"/>
                  <v:shadow on="t" type="perspective" color="#345c7d [1604]" offset="1pt" offset2="-3pt"/>
                  <v:textbox style="layout-flow:vertical-ideographic"/>
                </v:shape>
              </w:pict>
            </w:r>
            <w:r>
              <w:rPr>
                <w:b w:val="1"/>
                <w:u w:val="wavyHeavy"/>
                <w:sz w:val="40.0"/>
                <w:szCs w:val="36.0"/>
                <w:color w:val="000000"/>
                <w:rFonts w:ascii="Copperplate Gothic Bold" w:hAnsi="Copperplate Gothic Bold"/>
                <w:lang w:bidi="ar-sa"/>
              </w:rPr>
              <w:t>Permanent</w:t>
            </w:r>
            <w:r>
              <w:rPr>
                <w:b w:val="1"/>
                <w:i w:val="1"/>
                <w:u w:val="wavyHeavy"/>
                <w:sz w:val="40.0"/>
                <w:szCs w:val="36.0"/>
                <w:color w:val="000000"/>
                <w:rFonts w:ascii="Copperplate Gothic Bold" w:hAnsi="Copperplate Gothic Bold"/>
                <w:lang w:bidi="ar-sa"/>
              </w:rPr>
              <w:t xml:space="preserve"> </w:t>
            </w:r>
            <w:r>
              <w:rPr>
                <w:b w:val="1"/>
                <w:u w:val="wavyHeavy"/>
                <w:sz w:val="40.0"/>
                <w:szCs w:val="36.0"/>
                <w:color w:val="000000"/>
                <w:rFonts w:ascii="Copperplate Gothic Bold" w:hAnsi="Copperplate Gothic Bold"/>
                <w:lang w:bidi="ar-sa"/>
              </w:rPr>
              <w:t>Address</w:t>
            </w:r>
          </w:p>
          <w:p>
            <w:pPr>
              <w:pStyle w:val="SenderAddress"/>
              <w:jc w:val="center"/>
              <w:cnfStyle w:val="000000000000"/>
              <w:rPr>
                <w:b w:val="1"/>
                <w:u w:val="wavyHeavy"/>
                <w:sz w:val="40.0"/>
                <w:szCs w:val="36.0"/>
                <w:color w:val="00B050"/>
                <w:rFonts w:ascii="Algerian" w:hAnsi="Algerian"/>
              </w:rPr>
            </w:pPr>
          </w:p>
          <w:p>
            <w:pPr>
              <w:pStyle w:val="SenderAddress"/>
              <w:jc w:val="center"/>
              <w:cnfStyle w:val="000000000000"/>
              <w:rPr>
                <w:sz w:val="24.0"/>
                <w:szCs w:val="24.0"/>
                <w:rFonts w:ascii="Copperplate Gothic Bold" w:hAnsi="Copperplate Gothic Bold"/>
              </w:rPr>
            </w:pPr>
            <w:r>
              <w:rPr>
                <w:sz w:val="24.0"/>
                <w:szCs w:val="24.0"/>
                <w:rFonts w:ascii="Copperplate Gothic Bold" w:hAnsi="Copperplate Gothic Bold"/>
                <w:lang w:val="en-gb" w:bidi="ar-sa" w:eastAsia="en-gb"/>
              </w:rPr>
              <w:pict>
                <v:shape id="_x0000_s1027" type="#_x0000_t202" style="position:absolute;left:0;text-align:left;margin-left:80.05pt;margin-top:1.2pt;width:226.5pt;height:52.5pt;z-index:251659264" fillcolor="#7f7f7f [1601]" strokecolor="#f2f2f2 [3041]" strokeweight="1pt">
                  <v:fill color2="black [3200]" angle="-135" focusposition=".5,.5" focussize="" focus="100%" type="gradient"/>
                  <v:shadow on="t" type="perspective" color="#999 [1296]" opacity=".5" origin=",.5" offset="0,0" matrix=",-56756f,,.5"/>
                  <v:textbox style="mso-next-textbox:#_x0000_s1027">
                    <w:txbxContent>
                      <w:p>
                        <w:pPr>
                          <w:pStyle w:val="NoSpacing"/>
                          <w:rPr>
                            <w:sz w:val="22.0"/>
                            <w:szCs w:val="22.0"/>
                            <w:color w:val="FFFFFF"/>
                            <w:rFonts w:ascii="Copperplate Gothic Light" w:hAnsi="Copperplate Gothic Light"/>
                          </w:rPr>
                        </w:pPr>
                        <w:r>
                          <w:rPr>
                            <w:b w:val="1"/>
                            <w:sz w:val="22.0"/>
                            <w:szCs w:val="22.0"/>
                            <w:color w:val="FFFFFF"/>
                            <w:rFonts w:ascii="Copperplate Gothic Light" w:hAnsi="Copperplate Gothic Light"/>
                          </w:rPr>
                          <w:t>Vill.</w:t>
                        </w:r>
                        <w:r>
                          <w:rPr>
                            <w:b w:val="1"/>
                            <w:sz w:val="22.0"/>
                            <w:szCs w:val="22.0"/>
                            <w:color w:val="FFFFFF"/>
                            <w:rFonts w:ascii="Copperplate Gothic Light" w:hAnsi="Copperplate Gothic Light"/>
                          </w:rPr>
                          <w:t xml:space="preserve"> </w:t>
                        </w:r>
                        <w:r>
                          <w:rPr>
                            <w:b w:val="1"/>
                            <w:sz w:val="22.0"/>
                            <w:szCs w:val="22.0"/>
                            <w:color w:val="FFFFFF"/>
                            <w:rFonts w:ascii="Copperplate Gothic Light" w:hAnsi="Copperplate Gothic Light"/>
                          </w:rPr>
                          <w:t>:-</w:t>
                        </w:r>
                        <w:r>
                          <w:rPr>
                            <w:sz w:val="22.0"/>
                            <w:szCs w:val="22.0"/>
                            <w:color w:val="FFFFFF"/>
                            <w:rFonts w:ascii="Copperplate Gothic Light" w:hAnsi="Copperplate Gothic Light"/>
                          </w:rPr>
                          <w:t>Purba Tentulberia,</w:t>
                        </w:r>
                      </w:p>
                      <w:p>
                        <w:pPr>
                          <w:pStyle w:val="NoSpacing"/>
                          <w:rPr>
                            <w:sz w:val="22.0"/>
                            <w:szCs w:val="22.0"/>
                            <w:color w:val="FFFFFF"/>
                            <w:rFonts w:ascii="Copperplate Gothic Light" w:cs="Aharoni" w:hAnsi="Copperplate Gothic Light"/>
                          </w:rPr>
                        </w:pPr>
                        <w:r>
                          <w:rPr>
                            <w:b w:val="1"/>
                            <w:sz w:val="22.0"/>
                            <w:szCs w:val="22.0"/>
                            <w:color w:val="FFFFFF"/>
                            <w:rFonts w:ascii="Copperplate Gothic Light" w:hAnsi="Copperplate Gothic Light"/>
                          </w:rPr>
                          <w:t>P.O. :-</w:t>
                        </w:r>
                        <w:r>
                          <w:rPr>
                            <w:sz w:val="22.0"/>
                            <w:szCs w:val="22.0"/>
                            <w:color w:val="FFFFFF"/>
                            <w:rFonts w:ascii="Copperplate Gothic Light" w:hAnsi="Copperplate Gothic Light"/>
                          </w:rPr>
                          <w:t xml:space="preserve"> </w:t>
                        </w:r>
                        <w:r>
                          <w:rPr>
                            <w:sz w:val="22.0"/>
                            <w:szCs w:val="22.0"/>
                            <w:color w:val="FFFFFF"/>
                            <w:rFonts w:ascii="Copperplate Gothic Light" w:cs="Aharoni" w:hAnsi="Copperplate Gothic Light"/>
                          </w:rPr>
                          <w:t>Panchpota;</w:t>
                        </w:r>
                        <w:r>
                          <w:rPr>
                            <w:sz w:val="22.0"/>
                            <w:szCs w:val="22.0"/>
                            <w:color w:val="FFFFFF"/>
                            <w:rFonts w:ascii="Copperplate Gothic Light" w:hAnsi="Copperplate Gothic Light"/>
                          </w:rPr>
                          <w:t xml:space="preserve"> </w:t>
                        </w:r>
                        <w:r>
                          <w:rPr>
                            <w:b w:val="1"/>
                            <w:sz w:val="22.0"/>
                            <w:szCs w:val="22.0"/>
                            <w:color w:val="FFFFFF"/>
                            <w:rFonts w:ascii="Copperplate Gothic Light" w:hAnsi="Copperplate Gothic Light"/>
                          </w:rPr>
                          <w:t>P.S. :-</w:t>
                        </w:r>
                        <w:r>
                          <w:rPr>
                            <w:sz w:val="22.0"/>
                            <w:szCs w:val="22.0"/>
                            <w:color w:val="FFFFFF"/>
                            <w:rFonts w:ascii="Copperplate Gothic Light" w:hAnsi="Copperplate Gothic Light"/>
                          </w:rPr>
                          <w:t xml:space="preserve"> </w:t>
                        </w:r>
                        <w:r>
                          <w:rPr>
                            <w:sz w:val="22.0"/>
                            <w:szCs w:val="22.0"/>
                            <w:color w:val="FFFFFF"/>
                            <w:rFonts w:ascii="Copperplate Gothic Light" w:cs="Aharoni" w:hAnsi="Copperplate Gothic Light"/>
                          </w:rPr>
                          <w:t>Sonarpur;</w:t>
                        </w:r>
                      </w:p>
                      <w:p>
                        <w:pPr>
                          <w:pStyle w:val="NoSpacing"/>
                          <w:rPr>
                            <w:sz w:val="22.0"/>
                            <w:szCs w:val="22.0"/>
                            <w:color w:val="FFFFFF"/>
                            <w:rFonts w:ascii="Copperplate Gothic Light" w:hAnsi="Copperplate Gothic Light"/>
                          </w:rPr>
                        </w:pPr>
                        <w:r>
                          <w:rPr>
                            <w:b w:val="1"/>
                            <w:sz w:val="22.0"/>
                            <w:szCs w:val="22.0"/>
                            <w:color w:val="FFFFFF"/>
                            <w:rFonts w:ascii="Copperplate Gothic Light" w:hAnsi="Copperplate Gothic Light"/>
                          </w:rPr>
                          <w:t>Kolkata :-</w:t>
                        </w:r>
                        <w:r>
                          <w:rPr>
                            <w:sz w:val="22.0"/>
                            <w:szCs w:val="22.0"/>
                            <w:color w:val="FFFFFF"/>
                            <w:rFonts w:ascii="Copperplate Gothic Light" w:hAnsi="Copperplate Gothic Light"/>
                          </w:rPr>
                          <w:t xml:space="preserve"> </w:t>
                        </w:r>
                        <w:r>
                          <w:rPr>
                            <w:sz w:val="22.0"/>
                            <w:szCs w:val="22.0"/>
                            <w:color w:val="FFFFFF"/>
                            <w:rFonts w:ascii="Copperplate Gothic Light" w:cs="Aharoni" w:hAnsi="Copperplate Gothic Light"/>
                          </w:rPr>
                          <w:t>700152.</w:t>
                        </w:r>
                      </w:p>
                    </w:txbxContent>
                  </v:textbox>
                </v:shape>
              </w:pict>
            </w:r>
            <w:r>
              <w:rPr>
                <w:sz w:val="24.0"/>
                <w:szCs w:val="24.0"/>
                <w:rFonts w:ascii="Copperplate Gothic Bold" w:hAnsi="Copperplate Gothic Bold"/>
                <w:lang w:bidi="ar-sa"/>
              </w:rPr>
              <w:br/>
              <w:br/>
            </w:r>
          </w:p>
          <w:p>
            <w:pPr>
              <w:pStyle w:val="SenderAddress"/>
              <w:cnfStyle w:val="000000000000"/>
            </w:pPr>
          </w:p>
        </w:tc>
      </w:tr>
    </w:tbl>
    <w:p/>
    <w:tbl>
      <w:tblPr>
        <w:tblStyle w:val="TableGrid"/>
        <w:tblW w:w="5882" w:type="pct"/>
        <w:jc w:val="center"/>
        <w:tblBorders>
          <w:top w:val="none" w:sz="0" w:space="0" w:color="auto"/>
          <w:bottom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/>
        <w:tblLook w:val="4A0"/>
      </w:tblPr>
      <w:tblGrid>
        <w:gridCol w:w="940"/>
        <w:gridCol w:w="11636"/>
      </w:tblGrid>
      <w:tr>
        <w:trPr>
          <w:trHeight w:val="6551"/>
        </w:trPr>
        <w:tc>
          <w:tcPr>
            <w:tcW w:w="906" w:type="dxa"/>
            <w:tcBorders/>
            <w:vAlign w:val="center"/>
            <w:shd w:val="clear" w:color="auto" w:fill="auto"/>
          </w:tcPr>
          <w:p>
            <w:pPr>
              <w:rPr>
                <w:b w:val="1"/>
                <w:szCs w:val="23.0"/>
                <w:color w:val="FFFFFF"/>
              </w:rPr>
            </w:pPr>
          </w:p>
        </w:tc>
        <w:tc>
          <w:tcPr>
            <w:tcW w:w="11214" w:type="dxa"/>
            <w:tcBorders/>
            <w:vAlign w:val="top"/>
            <w:shd w:val="clear" w:color="auto" w:fill="auto"/>
          </w:tcPr>
          <w:p>
            <w:pPr>
              <w:pStyle w:val="Section"/>
              <w:rPr>
                <w:b w:val="0"/>
                <w:sz w:val="28.0"/>
                <w:szCs w:val="28.0"/>
                <w:rFonts w:ascii="Copperplate Gothic Bold" w:hAnsi="Copperplate Gothic Bold"/>
              </w:rPr>
            </w:pPr>
            <w:r>
              <w:rPr>
                <w:b w:val="0"/>
                <w:u w:val="single"/>
                <w:sz w:val="28.0"/>
                <w:szCs w:val="28.0"/>
                <w:rFonts w:ascii="Copperplate Gothic Bold" w:hAnsi="Copperplate Gothic Bold"/>
                <w:lang w:bidi="ar-sa"/>
              </w:rPr>
              <w:t>Objectives</w:t>
            </w:r>
            <w:r>
              <w:rPr>
                <w:b w:val="0"/>
                <w:sz w:val="28.0"/>
                <w:szCs w:val="28.0"/>
                <w:rFonts w:ascii="Copperplate Gothic Bold" w:hAnsi="Copperplate Gothic Bold"/>
                <w:lang w:bidi="ar-sa"/>
              </w:rPr>
              <w:t>:-</w:t>
            </w:r>
          </w:p>
          <w:p>
            <w:pPr>
              <w:pStyle w:val="Category"/>
            </w:pPr>
          </w:p>
          <w:p>
            <w:pPr>
              <w:pStyle w:val="NoSpacing"/>
            </w:pPr>
            <w:r>
              <w:rPr>
                <w:rFonts w:ascii="Carlito"/>
                <w:lang w:val="en-gb" w:bidi="ar-sa"/>
              </w:rPr>
              <w:t>I am therefore keen to find a new and suitably challenging role within a market-leading organisation. I find better opportunities to prove my self. I want a good platform to prove my skill with sincerity with purity and keep on</w:t>
            </w:r>
          </w:p>
          <w:p>
            <w:pPr>
              <w:pStyle w:val="NoSpacing"/>
            </w:pPr>
            <w:r>
              <w:rPr>
                <w:rFonts w:ascii="Carlito"/>
                <w:lang w:bidi="ar-sa"/>
              </w:rPr>
              <w:t>Learning in the process. Thereby I aim to reach the top.</w:t>
            </w:r>
          </w:p>
          <w:p>
            <w:pPr>
              <w:pStyle w:val="Section"/>
              <w:rPr>
                <w:b w:val="0"/>
                <w:sz w:val="28.0"/>
                <w:szCs w:val="28.0"/>
                <w:rFonts w:ascii="Copperplate Gothic Bold" w:hAnsi="Copperplate Gothic Bold"/>
              </w:rPr>
            </w:pPr>
            <w:r>
              <w:rPr>
                <w:b w:val="0"/>
                <w:u w:val="single"/>
                <w:sz w:val="28.0"/>
                <w:szCs w:val="28.0"/>
                <w:rFonts w:ascii="Copperplate Gothic Bold" w:hAnsi="Copperplate Gothic Bold"/>
                <w:lang w:bidi="ar-sa"/>
              </w:rPr>
              <w:t>Education</w:t>
            </w:r>
            <w:r>
              <w:rPr>
                <w:b w:val="0"/>
                <w:sz w:val="28.0"/>
                <w:szCs w:val="28.0"/>
                <w:rFonts w:ascii="Copperplate Gothic Bold" w:hAnsi="Copperplate Gothic Bold"/>
                <w:lang w:bidi="ar-sa"/>
              </w:rPr>
              <w:t>:-</w:t>
            </w:r>
          </w:p>
          <w:p>
            <w:pPr>
              <w:pStyle w:val="Category"/>
            </w:pPr>
          </w:p>
          <w:tbl>
            <w:tblPr>
              <w:tblStyle w:val="MediumList2-Accent3"/>
              <w:tblW w:w="10429" w:type="dxa"/>
              <w:tblInd w:w="108" w:type="dxa"/>
              <w:tblBorders>
                <w:top w:val="single" w:sz="8" w:space="0" w:color="A5AB81"/>
                <w:bottom w:val="single" w:sz="8" w:space="0" w:color="A5AB81"/>
                <w:left w:val="single" w:sz="8" w:space="0" w:color="A5AB81"/>
                <w:right w:val="single" w:sz="8" w:space="0" w:color="A5AB81"/>
              </w:tblBorders>
              <w:tblCellMar/>
              <w:tblLook w:val="4A0"/>
            </w:tblPr>
            <w:tblGrid>
              <w:gridCol w:w="2615"/>
              <w:gridCol w:w="1854"/>
              <w:gridCol w:w="3243"/>
              <w:gridCol w:w="2717"/>
            </w:tblGrid>
            <w:tr>
              <w:trPr>
                <w:trHeight w:val="219"/>
              </w:trPr>
              <w:tc>
                <w:tcPr>
                  <w:tcW w:w="2615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shd w:val="clear" w:color="auto" w:fill="C8CCB3" w:themeFill="accent3" w:themeFillTint="99"/>
                </w:tcPr>
                <w:p>
                  <w:pPr>
                    <w:jc w:val="center"/>
                    <w:rPr>
                      <w:sz w:val="22.0"/>
                      <w:szCs w:val="22.0"/>
                      <w:color w:val="FF0000"/>
                      <w:rFonts w:ascii="Arial Black" w:hAnsi="Arial Black"/>
                    </w:rPr>
                  </w:pPr>
                  <w:r>
                    <w:rPr>
                      <w:sz w:val="22.0"/>
                      <w:szCs w:val="22.0"/>
                      <w:color w:val="FF0000"/>
                      <w:rFonts w:ascii="Arial Black" w:hAnsi="Arial Black"/>
                      <w:lang w:bidi="ar-sa"/>
                    </w:rPr>
                    <w:t>QUALIFICATION</w:t>
                  </w:r>
                </w:p>
              </w:tc>
              <w:tc>
                <w:tcPr>
                  <w:tcW w:w="1854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shd w:val="clear" w:color="auto" w:fill="C8CCB3" w:themeFill="accent3" w:themeFillTint="99"/>
                </w:tcPr>
                <w:p>
                  <w:pPr>
                    <w:jc w:val="center"/>
                    <w:cnfStyle w:val="100000000000"/>
                    <w:rPr>
                      <w:sz w:val="22.0"/>
                      <w:szCs w:val="22.0"/>
                      <w:color w:val="FF0000"/>
                      <w:rFonts w:ascii="Arial Black" w:hAnsi="Arial Black"/>
                    </w:rPr>
                  </w:pPr>
                  <w:r>
                    <w:rPr>
                      <w:sz w:val="22.0"/>
                      <w:szCs w:val="22.0"/>
                      <w:color w:val="FF0000"/>
                      <w:rFonts w:ascii="Arial Black" w:hAnsi="Arial Black"/>
                      <w:lang w:bidi="ar-sa"/>
                    </w:rPr>
                    <w:t>BOARD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shd w:val="clear" w:color="auto" w:fill="C8CCB3" w:themeFill="accent3" w:themeFillTint="99"/>
                </w:tcPr>
                <w:p>
                  <w:pPr>
                    <w:jc w:val="center"/>
                    <w:cnfStyle w:val="100000000000"/>
                    <w:rPr>
                      <w:sz w:val="22.0"/>
                      <w:szCs w:val="22.0"/>
                      <w:color w:val="FF0000"/>
                      <w:rFonts w:ascii="Arial Black" w:hAnsi="Arial Black"/>
                    </w:rPr>
                  </w:pPr>
                  <w:r>
                    <w:rPr>
                      <w:sz w:val="22.0"/>
                      <w:szCs w:val="22.0"/>
                      <w:color w:val="FF0000"/>
                      <w:rFonts w:ascii="Arial Black" w:hAnsi="Arial Black"/>
                      <w:lang w:bidi="ar-sa"/>
                    </w:rPr>
                    <w:t>SCHOOL</w:t>
                  </w:r>
                </w:p>
              </w:tc>
              <w:tc>
                <w:tcPr>
                  <w:tcW w:w="2717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shd w:val="clear" w:color="auto" w:fill="C8CCB3" w:themeFill="accent3" w:themeFillTint="99"/>
                </w:tcPr>
                <w:p>
                  <w:pPr>
                    <w:jc w:val="center"/>
                    <w:cnfStyle w:val="100000000000"/>
                    <w:rPr>
                      <w:sz w:val="22.0"/>
                      <w:szCs w:val="22.0"/>
                      <w:color w:val="FF0000"/>
                      <w:rFonts w:ascii="Arial Black" w:hAnsi="Arial Black"/>
                    </w:rPr>
                  </w:pPr>
                  <w:r>
                    <w:rPr>
                      <w:sz w:val="22.0"/>
                      <w:szCs w:val="22.0"/>
                      <w:color w:val="FF0000"/>
                      <w:rFonts w:ascii="Arial Black" w:hAnsi="Arial Black"/>
                      <w:lang w:bidi="ar-sa"/>
                    </w:rPr>
                    <w:t>TOTAL PERCENTAGE</w:t>
                  </w:r>
                </w:p>
              </w:tc>
            </w:tr>
            <w:tr>
              <w:trPr>
                <w:trHeight w:val="230"/>
              </w:trPr>
              <w:tc>
                <w:tcPr>
                  <w:tcW w:w="2615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shd w:val="clear" w:color="auto" w:fill="EAE8E8" w:themeFill="accent6" w:themeFillTint="33"/>
                </w:tcPr>
                <w:p>
                  <w:pPr>
                    <w:jc w:val="center"/>
                    <w:rPr>
                      <w:b w:val="1"/>
                      <w:sz w:val="20.0"/>
                      <w:color w:val="0070C0"/>
                      <w:rFonts w:ascii="Bookman Old Style" w:hAnsi="Bookman Old Style"/>
                    </w:rPr>
                  </w:pPr>
                  <w:r>
                    <w:rPr>
                      <w:b w:val="1"/>
                      <w:sz w:val="20.0"/>
                      <w:color w:val="0070C0"/>
                      <w:rFonts w:ascii="Bookman Old Style" w:hAnsi="Bookman Old Style"/>
                      <w:lang w:bidi="ar-sa"/>
                    </w:rPr>
                    <w:t>MADHYAMIK</w:t>
                  </w:r>
                </w:p>
              </w:tc>
              <w:tc>
                <w:tcPr>
                  <w:tcW w:w="1854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cnfStyle w:val="000000100000"/>
                    <w:rPr>
                      <w:sz w:val="22.0"/>
                      <w:szCs w:val="22.0"/>
                      <w:rFonts w:ascii="Copperplate Gothic Bold" w:hAnsi="Copperplate Gothic Bold"/>
                    </w:rPr>
                  </w:pPr>
                  <w:r>
                    <w:rPr>
                      <w:sz w:val="22.0"/>
                      <w:szCs w:val="22.0"/>
                      <w:rFonts w:ascii="Copperplate Gothic Bold" w:hAnsi="Copperplate Gothic Bold"/>
                      <w:lang w:bidi="ar-sa"/>
                    </w:rPr>
                    <w:t>WBBSE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cnfStyle w:val="000000100000"/>
                    <w:rPr>
                      <w:sz w:val="18.0"/>
                      <w:szCs w:val="18.0"/>
                      <w:rFonts w:ascii="Copperplate Gothic Bold" w:hAnsi="Copperplate Gothic Bold"/>
                    </w:rPr>
                  </w:pPr>
                  <w:r>
                    <w:rPr>
                      <w:sz w:val="18.0"/>
                      <w:szCs w:val="18.0"/>
                      <w:rFonts w:ascii="Copperplate Gothic Bold" w:hAnsi="Copperplate Gothic Bold"/>
                      <w:lang w:bidi="ar-sa"/>
                    </w:rPr>
                    <w:t>Jadavpur adarsha balika sikshayatan</w:t>
                  </w:r>
                </w:p>
              </w:tc>
              <w:tc>
                <w:tcPr>
                  <w:tcW w:w="2717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cnfStyle w:val="000000100000"/>
                    <w:rPr>
                      <w:sz w:val="22.0"/>
                      <w:szCs w:val="22.0"/>
                      <w:rFonts w:ascii="Copperplate Gothic Bold" w:hAnsi="Copperplate Gothic Bold"/>
                    </w:rPr>
                  </w:pPr>
                  <w:r>
                    <w:rPr>
                      <w:sz w:val="22.0"/>
                      <w:szCs w:val="22.0"/>
                      <w:rFonts w:ascii="Copperplate Gothic Bold" w:hAnsi="Copperplate Gothic Bold"/>
                      <w:lang w:bidi="ar-sa"/>
                    </w:rPr>
                    <w:t>55.00%</w:t>
                  </w:r>
                </w:p>
              </w:tc>
            </w:tr>
            <w:tr>
              <w:trPr>
                <w:trHeight w:val="237"/>
              </w:trPr>
              <w:tc>
                <w:tcPr>
                  <w:tcW w:w="2615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shd w:val="clear" w:color="auto" w:fill="EAE8E8" w:themeFill="accent6" w:themeFillTint="33"/>
                </w:tcPr>
                <w:p>
                  <w:pPr>
                    <w:jc w:val="center"/>
                    <w:rPr>
                      <w:b w:val="1"/>
                      <w:sz w:val="20.0"/>
                      <w:color w:val="0070C0"/>
                      <w:rFonts w:ascii="Bookman Old Style" w:hAnsi="Bookman Old Style"/>
                    </w:rPr>
                  </w:pPr>
                  <w:r>
                    <w:rPr>
                      <w:b w:val="1"/>
                      <w:sz w:val="20.0"/>
                      <w:color w:val="0070C0"/>
                      <w:rFonts w:ascii="Bookman Old Style" w:hAnsi="Bookman Old Style"/>
                      <w:lang w:bidi="ar-sa"/>
                    </w:rPr>
                    <w:t>HIGHER SECONDARY</w:t>
                  </w:r>
                </w:p>
              </w:tc>
              <w:tc>
                <w:tcPr>
                  <w:tcW w:w="1854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cnfStyle w:val="000000000000"/>
                    <w:rPr>
                      <w:sz w:val="22.0"/>
                      <w:szCs w:val="22.0"/>
                      <w:rFonts w:ascii="Copperplate Gothic Bold" w:hAnsi="Copperplate Gothic Bold"/>
                    </w:rPr>
                  </w:pPr>
                  <w:r>
                    <w:rPr>
                      <w:sz w:val="22.0"/>
                      <w:szCs w:val="22.0"/>
                      <w:rFonts w:ascii="Copperplate Gothic Bold" w:hAnsi="Copperplate Gothic Bold"/>
                      <w:lang w:bidi="ar-sa"/>
                    </w:rPr>
                    <w:t>WBCHSE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cnfStyle w:val="000000000000"/>
                    <w:rPr>
                      <w:sz w:val="18.0"/>
                      <w:szCs w:val="18.0"/>
                      <w:rFonts w:ascii="Copperplate Gothic Bold" w:hAnsi="Copperplate Gothic Bold"/>
                    </w:rPr>
                  </w:pPr>
                  <w:r>
                    <w:rPr>
                      <w:sz w:val="18.0"/>
                      <w:szCs w:val="18.0"/>
                      <w:rFonts w:ascii="Copperplate Gothic Bold" w:hAnsi="Copperplate Gothic Bold"/>
                      <w:lang w:bidi="ar-sa"/>
                    </w:rPr>
                    <w:t>Jadavpur adarsha balika sikshayatan</w:t>
                  </w:r>
                </w:p>
              </w:tc>
              <w:tc>
                <w:tcPr>
                  <w:tcW w:w="2717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cnfStyle w:val="000000000000"/>
                    <w:rPr>
                      <w:sz w:val="22.0"/>
                      <w:szCs w:val="22.0"/>
                      <w:rFonts w:ascii="Copperplate Gothic Bold" w:hAnsi="Copperplate Gothic Bold"/>
                    </w:rPr>
                  </w:pPr>
                  <w:r>
                    <w:rPr>
                      <w:sz w:val="22.0"/>
                      <w:szCs w:val="22.0"/>
                      <w:rFonts w:ascii="Copperplate Gothic Bold" w:hAnsi="Copperplate Gothic Bold"/>
                      <w:lang w:bidi="ar-sa"/>
                    </w:rPr>
                    <w:t>78.00%</w:t>
                  </w:r>
                </w:p>
              </w:tc>
            </w:tr>
            <w:tr>
              <w:trPr>
                <w:trHeight w:val="245"/>
              </w:trPr>
              <w:tc>
                <w:tcPr>
                  <w:tcW w:w="2615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  <w:shd w:val="clear" w:color="auto" w:fill="EAE8E8" w:themeFill="accent6" w:themeFillTint="33"/>
                </w:tcPr>
                <w:p>
                  <w:pPr>
                    <w:jc w:val="center"/>
                    <w:rPr>
                      <w:b w:val="1"/>
                      <w:sz w:val="20.0"/>
                      <w:color w:val="0070C0"/>
                      <w:rFonts w:ascii="Bookman Old Style" w:hAnsi="Bookman Old Style"/>
                    </w:rPr>
                  </w:pPr>
                  <w:r>
                    <w:rPr>
                      <w:b w:val="1"/>
                      <w:sz w:val="20.0"/>
                      <w:color w:val="0070C0"/>
                      <w:rFonts w:ascii="Bookman Old Style" w:hAnsi="Bookman Old Style"/>
                      <w:lang w:bidi="ar-sa"/>
                    </w:rPr>
                    <w:t>GRADUATION</w:t>
                  </w:r>
                </w:p>
              </w:tc>
              <w:tc>
                <w:tcPr>
                  <w:tcW w:w="1854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cnfStyle w:val="000000100000"/>
                    <w:rPr>
                      <w:sz w:val="22.0"/>
                      <w:szCs w:val="22.0"/>
                      <w:rFonts w:ascii="Copperplate Gothic Bold" w:hAnsi="Copperplate Gothic Bold"/>
                    </w:rPr>
                  </w:pPr>
                  <w:r>
                    <w:rPr>
                      <w:sz w:val="22.0"/>
                      <w:szCs w:val="22.0"/>
                      <w:rFonts w:ascii="Copperplate Gothic Bold" w:hAnsi="Copperplate Gothic Bold"/>
                      <w:lang w:bidi="ar-sa"/>
                    </w:rPr>
                    <w:t>CU</w:t>
                  </w:r>
                </w:p>
              </w:tc>
              <w:tc>
                <w:tcPr>
                  <w:tcW w:w="3243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cnfStyle w:val="000000100000"/>
                    <w:rPr>
                      <w:sz w:val="18.0"/>
                      <w:szCs w:val="18.0"/>
                      <w:rFonts w:ascii="Copperplate Gothic Bold" w:hAnsi="Copperplate Gothic Bold"/>
                    </w:rPr>
                  </w:pPr>
                  <w:r>
                    <w:rPr>
                      <w:sz w:val="18.0"/>
                      <w:szCs w:val="18.0"/>
                      <w:rFonts w:ascii="Copperplate Gothic Bold" w:hAnsi="Copperplate Gothic Bold"/>
                      <w:lang w:bidi="ar-sa"/>
                    </w:rPr>
                    <w:t>South Calcutta girls’ college</w:t>
                  </w:r>
                </w:p>
              </w:tc>
              <w:tc>
                <w:tcPr>
                  <w:tcW w:w="2717" w:type="dxa"/>
                  <w:tcBorders>
                    <w:top w:val="single" w:sz="4" w:space="0" w:color="auto"/>
                    <w:bottom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jc w:val="center"/>
                    <w:cnfStyle w:val="000000100000"/>
                    <w:rPr>
                      <w:sz w:val="22.0"/>
                      <w:szCs w:val="22.0"/>
                      <w:rFonts w:ascii="Copperplate Gothic Bold" w:hAnsi="Copperplate Gothic Bold"/>
                    </w:rPr>
                  </w:pPr>
                  <w:r>
                    <w:rPr>
                      <w:sz w:val="22.0"/>
                      <w:szCs w:val="22.0"/>
                      <w:rFonts w:ascii="Copperplate Gothic Bold" w:hAnsi="Copperplate Gothic Bold"/>
                      <w:lang w:bidi="ar-sa"/>
                    </w:rPr>
                    <w:t>50.00%</w:t>
                  </w:r>
                </w:p>
              </w:tc>
            </w:tr>
          </w:tbl>
          <w:p>
            <w:pPr>
              <w:pStyle w:val="ListBullet"/>
              <w:numPr>
                <w:ilvl w:val="0"/>
                <w:numId w:val="0"/>
              </w:numPr>
            </w:pPr>
          </w:p>
          <w:p>
            <w:pPr>
              <w:pStyle w:val="Section"/>
              <w:rPr>
                <w:b w:val="0"/>
                <w:sz w:val="28.0"/>
                <w:szCs w:val="28.0"/>
                <w:rFonts w:ascii="Copperplate Gothic Bold" w:hAnsi="Copperplate Gothic Bold"/>
              </w:rPr>
            </w:pPr>
            <w:r>
              <w:rPr>
                <w:b w:val="0"/>
                <w:u w:val="single"/>
                <w:sz w:val="28.0"/>
                <w:szCs w:val="28.0"/>
                <w:rFonts w:ascii="Copperplate Gothic Bold" w:hAnsi="Copperplate Gothic Bold"/>
                <w:lang w:bidi="ar-sa"/>
              </w:rPr>
              <w:t>PERSONAL DETAILS</w:t>
            </w:r>
            <w:r>
              <w:rPr>
                <w:b w:val="0"/>
                <w:sz w:val="28.0"/>
                <w:szCs w:val="28.0"/>
                <w:rFonts w:ascii="Copperplate Gothic Bold" w:hAnsi="Copperplate Gothic Bold"/>
                <w:lang w:bidi="ar-sa"/>
              </w:rPr>
              <w:t>:-</w:t>
            </w:r>
          </w:p>
          <w:p>
            <w:pPr>
              <w:pStyle w:val="Category"/>
            </w:pPr>
          </w:p>
          <w:p>
            <w:pPr>
              <w:pStyle w:val="NoSpacing"/>
            </w:pPr>
            <w:r>
              <w:rPr>
                <w:rFonts w:ascii="Arial Black" w:hAnsi="Arial Black"/>
                <w:lang w:bidi="ar-sa"/>
              </w:rPr>
              <w:t>Date of Birth</w:t>
              <w:tab/>
              <w:t>:</w:t>
            </w:r>
            <w:r>
              <w:rPr>
                <w:rFonts w:ascii="Carlito"/>
                <w:lang w:bidi="ar-sa"/>
              </w:rPr>
              <w:tab/>
              <w:t>13</w:t>
            </w:r>
            <w:r>
              <w:rPr>
                <w:vertAlign w:val="superscript"/>
                <w:rFonts w:ascii="Carlito"/>
                <w:lang w:bidi="ar-sa"/>
              </w:rPr>
              <w:t>th</w:t>
            </w:r>
            <w:r>
              <w:rPr>
                <w:rFonts w:ascii="Carlito"/>
                <w:lang w:bidi="ar-sa"/>
              </w:rPr>
              <w:t xml:space="preserve"> June 1993.</w:t>
            </w:r>
          </w:p>
          <w:p>
            <w:pPr>
              <w:pStyle w:val="NoSpacing"/>
            </w:pPr>
            <w:r>
              <w:rPr>
                <w:rFonts w:ascii="Arial Black" w:hAnsi="Arial Black"/>
                <w:lang w:bidi="ar-sa"/>
              </w:rPr>
              <w:t>Nationality</w:t>
              <w:tab/>
              <w:tab/>
              <w:t>:</w:t>
            </w:r>
            <w:r>
              <w:rPr>
                <w:rFonts w:ascii="Carlito"/>
                <w:lang w:bidi="ar-sa"/>
              </w:rPr>
              <w:tab/>
              <w:t>Indian.</w:t>
            </w:r>
          </w:p>
          <w:p>
            <w:pPr>
              <w:pStyle w:val="NoSpacing"/>
            </w:pPr>
            <w:r>
              <w:rPr>
                <w:rFonts w:ascii="Arial Black" w:hAnsi="Arial Black"/>
                <w:lang w:bidi="ar-sa"/>
              </w:rPr>
              <w:t>Religion</w:t>
              <w:tab/>
              <w:tab/>
              <w:t>:</w:t>
            </w:r>
            <w:r>
              <w:rPr>
                <w:rFonts w:ascii="Carlito"/>
                <w:lang w:bidi="ar-sa"/>
              </w:rPr>
              <w:tab/>
              <w:t>Hindu.</w:t>
            </w:r>
          </w:p>
          <w:p>
            <w:pPr>
              <w:pStyle w:val="NoSpacing"/>
            </w:pPr>
            <w:r>
              <w:rPr>
                <w:rFonts w:ascii="Arial Black" w:hAnsi="Arial Black"/>
                <w:lang w:bidi="ar-sa"/>
              </w:rPr>
              <w:t>Health</w:t>
              <w:tab/>
              <w:tab/>
              <w:t>:</w:t>
            </w:r>
            <w:r>
              <w:rPr>
                <w:rFonts w:ascii="Carlito"/>
                <w:lang w:bidi="ar-sa"/>
              </w:rPr>
              <w:tab/>
              <w:t>Excellence.</w:t>
            </w:r>
          </w:p>
          <w:p>
            <w:pPr>
              <w:pStyle w:val="NoSpacing"/>
              <w:rPr>
                <w:rFonts w:ascii="Arial Black" w:hAnsi="Arial Black"/>
              </w:rPr>
            </w:pPr>
            <w:r>
              <w:rPr>
                <w:rFonts w:ascii="Arial Black" w:hAnsi="Arial Black"/>
                <w:lang w:bidi="ar-sa"/>
              </w:rPr>
              <w:t>Strength</w:t>
              <w:tab/>
              <w:tab/>
              <w:t>:</w:t>
              <w:tab/>
            </w:r>
            <w:r>
              <w:rPr>
                <w:rFonts w:ascii="Carlito"/>
                <w:lang w:bidi="ar-sa"/>
              </w:rPr>
              <w:t>Patience.</w:t>
            </w:r>
          </w:p>
          <w:p>
            <w:pPr>
              <w:pStyle w:val="Section"/>
              <w:rPr>
                <w:b w:val="0"/>
                <w:u w:val="single"/>
                <w:sz w:val="28.0"/>
                <w:szCs w:val="28.0"/>
                <w:rFonts w:ascii="Copperplate Gothic Bold" w:hAnsi="Copperplate Gothic Bold"/>
              </w:rPr>
            </w:pPr>
          </w:p>
          <w:p>
            <w:pPr>
              <w:pStyle w:val="Section"/>
              <w:rPr>
                <w:b w:val="0"/>
                <w:sz w:val="28.0"/>
                <w:szCs w:val="28.0"/>
                <w:rFonts w:ascii="Copperplate Gothic Bold" w:hAnsi="Copperplate Gothic Bold"/>
              </w:rPr>
            </w:pPr>
            <w:r>
              <w:rPr>
                <w:b w:val="0"/>
                <w:u w:val="single"/>
                <w:sz w:val="28.0"/>
                <w:szCs w:val="28.0"/>
                <w:rFonts w:ascii="Copperplate Gothic Bold" w:hAnsi="Copperplate Gothic Bold"/>
                <w:lang w:bidi="ar-sa"/>
              </w:rPr>
              <w:lastRenderedPageBreak/>
            </w:r>
            <w:r>
              <w:rPr>
                <w:b w:val="0"/>
                <w:u w:val="single"/>
                <w:sz w:val="28.0"/>
                <w:szCs w:val="28.0"/>
                <w:rFonts w:ascii="Copperplate Gothic Bold" w:hAnsi="Copperplate Gothic Bold"/>
                <w:lang w:bidi="ar-sa"/>
              </w:rPr>
              <w:t>relevant SKILLS</w:t>
            </w:r>
            <w:r>
              <w:rPr>
                <w:b w:val="0"/>
                <w:sz w:val="28.0"/>
                <w:szCs w:val="28.0"/>
                <w:rFonts w:ascii="Copperplate Gothic Bold" w:hAnsi="Copperplate Gothic Bold"/>
                <w:lang w:bidi="ar-sa"/>
              </w:rPr>
              <w:t>:-</w:t>
            </w:r>
          </w:p>
          <w:p>
            <w:pPr>
              <w:pStyle w:val="Category"/>
            </w:pPr>
          </w:p>
          <w:p>
            <w:pPr>
              <w:pStyle w:val="Category"/>
              <w:numPr>
                <w:ilvl w:val="0"/>
                <w:numId w:val="31"/>
              </w:numPr>
              <w:rPr>
                <w:u w:val="single"/>
                <w:sz w:val="28.0"/>
                <w:szCs w:val="28.0"/>
              </w:rPr>
            </w:pPr>
            <w:r>
              <w:rPr>
                <w:u w:val="single"/>
                <w:sz w:val="28.0"/>
                <w:szCs w:val="28.0"/>
                <w:rFonts w:ascii="Carlito"/>
                <w:lang w:bidi="ar-sa"/>
              </w:rPr>
              <w:t>Strategic Planning.</w:t>
            </w:r>
          </w:p>
          <w:p>
            <w:pPr>
              <w:pStyle w:val="NoSpacing"/>
              <w:numPr>
                <w:ilvl w:val="0"/>
                <w:numId w:val="34"/>
              </w:numPr>
              <w:rPr>
                <w:sz w:val="20.0"/>
                <w:color w:val="000000"/>
                <w:rFonts w:ascii="Bookman Old Style" w:hAnsi="Bookman Old Style"/>
              </w:rPr>
            </w:pPr>
            <w:r>
              <w:rPr>
                <w:sz w:val="20.0"/>
                <w:color w:val="000000"/>
                <w:rFonts w:ascii="Bookman Old Style" w:hAnsi="Bookman Old Style"/>
                <w:lang w:bidi="ar-sa"/>
              </w:rPr>
              <w:t xml:space="preserve">Implemented strategic marketing plans within the framework of clients' overall marketing objectives, </w:t>
            </w:r>
          </w:p>
          <w:p>
            <w:pPr>
              <w:pStyle w:val="NoSpacing"/>
              <w:ind w:left="720"/>
              <w:rPr>
                <w:sz w:val="20.0"/>
                <w:color w:val="000000"/>
                <w:rFonts w:ascii="Bookman Old Style" w:hAnsi="Bookman Old Style"/>
              </w:rPr>
            </w:pPr>
            <w:r>
              <w:rPr>
                <w:sz w:val="20.0"/>
                <w:color w:val="000000"/>
                <w:rFonts w:ascii="Bookman Old Style" w:hAnsi="Bookman Old Style"/>
                <w:lang w:bidi="ar-sa"/>
              </w:rPr>
              <w:t>Which brought in new business while broadening existing sales.</w:t>
            </w:r>
          </w:p>
          <w:p>
            <w:pPr>
              <w:pStyle w:val="NoSpacing"/>
              <w:numPr>
                <w:ilvl w:val="0"/>
                <w:numId w:val="34"/>
              </w:numPr>
              <w:rPr>
                <w:sz w:val="20.0"/>
                <w:color w:val="000000"/>
                <w:rFonts w:ascii="Bookman Old Style" w:cs="Arial" w:eastAsia="Gulim" w:hAnsi="Bookman Old Style"/>
              </w:rPr>
            </w:pPr>
            <w:r>
              <w:rPr>
                <w:sz w:val="20.0"/>
                <w:color w:val="000000"/>
                <w:rFonts w:ascii="Bookman Old Style" w:cs="Arial" w:eastAsia="Gulim" w:hAnsi="Bookman Old Style"/>
                <w:lang w:bidi="ar-sa"/>
              </w:rPr>
              <w:t xml:space="preserve">Appraised feasibility of new business sales strategies and made recommendations to clients, which </w:t>
            </w:r>
          </w:p>
          <w:p>
            <w:pPr>
              <w:pStyle w:val="NoSpacing"/>
              <w:ind w:left="720"/>
              <w:rPr>
                <w:sz w:val="20.0"/>
                <w:color w:val="000000"/>
                <w:rFonts w:ascii="Bookman Old Style" w:cs="Arial" w:eastAsia="Gulim" w:hAnsi="Bookman Old Style"/>
              </w:rPr>
            </w:pPr>
            <w:r>
              <w:rPr>
                <w:sz w:val="20.0"/>
                <w:color w:val="000000"/>
                <w:rFonts w:ascii="Bookman Old Style" w:cs="Arial" w:eastAsia="Gulim" w:hAnsi="Bookman Old Style"/>
                <w:lang w:bidi="ar-sa"/>
              </w:rPr>
              <w:t>broadened their exposure in the marketplace.</w:t>
            </w:r>
          </w:p>
          <w:p>
            <w:pPr>
              <w:pStyle w:val="Category"/>
              <w:numPr>
                <w:ilvl w:val="0"/>
                <w:numId w:val="31"/>
              </w:numPr>
              <w:rPr>
                <w:sz w:val="28.0"/>
                <w:szCs w:val="28.0"/>
              </w:rPr>
            </w:pPr>
            <w:r>
              <w:rPr>
                <w:u w:val="single"/>
                <w:sz w:val="28.0"/>
                <w:szCs w:val="28.0"/>
                <w:rFonts w:ascii="Carlito"/>
                <w:lang w:bidi="ar-sa"/>
              </w:rPr>
              <w:t>MS Word</w:t>
            </w:r>
            <w:r>
              <w:rPr>
                <w:sz w:val="28.0"/>
                <w:szCs w:val="28.0"/>
                <w:rFonts w:ascii="Carlito"/>
                <w:lang w:bidi="ar-sa"/>
              </w:rPr>
              <w:t xml:space="preserve">, </w:t>
            </w:r>
            <w:r>
              <w:rPr>
                <w:u w:val="single"/>
                <w:sz w:val="28.0"/>
                <w:szCs w:val="28.0"/>
                <w:rFonts w:ascii="Carlito"/>
                <w:lang w:bidi="ar-sa"/>
              </w:rPr>
              <w:t>MS Excel</w:t>
            </w:r>
            <w:r>
              <w:rPr>
                <w:sz w:val="28.0"/>
                <w:szCs w:val="28.0"/>
                <w:rFonts w:ascii="Carlito"/>
                <w:lang w:bidi="ar-sa"/>
              </w:rPr>
              <w:t xml:space="preserve">, </w:t>
            </w:r>
            <w:r>
              <w:rPr>
                <w:u w:val="single"/>
                <w:sz w:val="28.0"/>
                <w:szCs w:val="28.0"/>
                <w:rFonts w:ascii="Carlito"/>
                <w:lang w:bidi="ar-sa"/>
              </w:rPr>
              <w:t>MS PowerPoint</w:t>
            </w:r>
            <w:r>
              <w:rPr>
                <w:sz w:val="28.0"/>
                <w:szCs w:val="28.0"/>
                <w:rFonts w:ascii="Carlito"/>
                <w:lang w:bidi="ar-sa"/>
              </w:rPr>
              <w:t xml:space="preserve">, </w:t>
            </w:r>
            <w:r>
              <w:rPr>
                <w:u w:val="single"/>
                <w:sz w:val="28.0"/>
                <w:szCs w:val="28.0"/>
                <w:rFonts w:ascii="Carlito"/>
                <w:lang w:bidi="ar-sa"/>
              </w:rPr>
              <w:t>Internet</w:t>
            </w:r>
            <w:r>
              <w:rPr>
                <w:sz w:val="28.0"/>
                <w:szCs w:val="28.0"/>
                <w:rFonts w:ascii="Carlito"/>
                <w:lang w:bidi="ar-sa"/>
              </w:rPr>
              <w:t xml:space="preserve">, </w:t>
            </w:r>
            <w:r>
              <w:rPr>
                <w:u w:val="single"/>
                <w:sz w:val="28.0"/>
                <w:szCs w:val="28.0"/>
                <w:rFonts w:ascii="Carlito"/>
                <w:lang w:bidi="ar-sa"/>
              </w:rPr>
              <w:t>Emailing</w:t>
            </w:r>
            <w:r>
              <w:rPr>
                <w:sz w:val="28.0"/>
                <w:szCs w:val="28.0"/>
                <w:rFonts w:ascii="Carlito"/>
                <w:lang w:bidi="ar-sa"/>
              </w:rPr>
              <w:t xml:space="preserve">, </w:t>
            </w:r>
            <w:r>
              <w:rPr>
                <w:u w:val="single"/>
                <w:sz w:val="28.0"/>
                <w:szCs w:val="28.0"/>
                <w:rFonts w:ascii="Carlito"/>
                <w:lang w:bidi="ar-sa"/>
              </w:rPr>
              <w:t>DTP</w:t>
            </w:r>
            <w:r>
              <w:rPr>
                <w:sz w:val="28.0"/>
                <w:szCs w:val="28.0"/>
                <w:rFonts w:ascii="Carlito"/>
                <w:lang w:bidi="ar-sa"/>
              </w:rPr>
              <w:t xml:space="preserve"> &amp; </w:t>
            </w:r>
            <w:r>
              <w:rPr>
                <w:u w:val="single"/>
                <w:sz w:val="28.0"/>
                <w:szCs w:val="28.0"/>
                <w:rFonts w:ascii="Carlito"/>
                <w:lang w:bidi="ar-sa"/>
              </w:rPr>
              <w:t>2D animation</w:t>
            </w:r>
            <w:r>
              <w:rPr>
                <w:sz w:val="28.0"/>
                <w:szCs w:val="28.0"/>
                <w:rFonts w:ascii="Carlito"/>
                <w:lang w:bidi="ar-sa"/>
              </w:rPr>
              <w:t>.</w:t>
            </w:r>
          </w:p>
          <w:p>
            <w:pPr>
              <w:pStyle w:val="Section"/>
              <w:rPr>
                <w:b w:val="0"/>
                <w:sz w:val="28.0"/>
                <w:szCs w:val="28.0"/>
                <w:rFonts w:ascii="Copperplate Gothic Bold" w:hAnsi="Copperplate Gothic Bold"/>
              </w:rPr>
            </w:pPr>
            <w:r>
              <w:rPr>
                <w:b w:val="0"/>
                <w:u w:val="single"/>
                <w:sz w:val="28.0"/>
                <w:szCs w:val="28.0"/>
                <w:rFonts w:ascii="Copperplate Gothic Bold" w:hAnsi="Copperplate Gothic Bold"/>
                <w:lang w:bidi="ar-sa"/>
              </w:rPr>
              <w:t>experience</w:t>
            </w:r>
            <w:r>
              <w:rPr>
                <w:b w:val="0"/>
                <w:sz w:val="28.0"/>
                <w:szCs w:val="28.0"/>
                <w:rFonts w:ascii="Copperplate Gothic Bold" w:hAnsi="Copperplate Gothic Bold"/>
                <w:lang w:bidi="ar-sa"/>
              </w:rPr>
              <w:t>:-</w:t>
            </w:r>
          </w:p>
          <w:p>
            <w:pPr>
              <w:rPr>
                <w:b w:val="1"/>
              </w:rPr>
            </w:pPr>
          </w:p>
          <w:tbl>
            <w:tblPr>
              <w:tblStyle w:val="LightGrid-Accent5"/>
              <w:tblW w:w="10590" w:type="dxa"/>
              <w:tblBorders>
                <w:top w:val="single" w:sz="8" w:space="0" w:color="7BA79D"/>
                <w:bottom w:val="single" w:sz="8" w:space="0" w:color="7BA79D"/>
                <w:left w:val="single" w:sz="8" w:space="0" w:color="7BA79D"/>
                <w:right w:val="single" w:sz="8" w:space="0" w:color="7BA79D"/>
                <w:insideH w:val="single" w:sz="8" w:space="0" w:color="7BA79D"/>
                <w:insideV w:val="single" w:sz="8" w:space="0" w:color="7BA79D"/>
              </w:tblBorders>
              <w:tblCellMar/>
              <w:tblLook w:val="4A0"/>
            </w:tblPr>
            <w:tblGrid>
              <w:gridCol w:w="2136"/>
              <w:gridCol w:w="1540"/>
              <w:gridCol w:w="2828"/>
              <w:gridCol w:w="2133"/>
              <w:gridCol w:w="1953"/>
            </w:tblGrid>
            <w:tr>
              <w:trPr>
                <w:trHeight w:val="309"/>
              </w:trPr>
              <w:tc>
                <w:tcPr>
                  <w:tcW w:w="2136" w:type="dxa"/>
                  <w:tcBorders/>
                  <w:vAlign w:val="top"/>
                </w:tcPr>
                <w:p>
                  <w:pPr>
                    <w:jc w:val="center"/>
                    <w:tabs>
                      <w:tab w:val="left" w:pos="855"/>
                      <w:tab w:val="center" w:pos="1683"/>
                    </w:tabs>
                    <w:spacing w:after="0" w:line="240" w:lineRule="auto"/>
                    <w:rPr>
                      <w:b w:val="0"/>
                      <w:u w:val="single"/>
                      <w:sz w:val="28.0"/>
                      <w:szCs w:val="28.0"/>
                      <w:color w:val="000000"/>
                      <w:rFonts w:ascii="Copperplate Gothic Bold" w:hAnsi="Copperplate Gothic Bold"/>
                    </w:rPr>
                  </w:pPr>
                  <w:r>
                    <w:rPr>
                      <w:u w:val="single"/>
                      <w:sz w:val="28.0"/>
                      <w:szCs w:val="28.0"/>
                      <w:color w:val="000000"/>
                      <w:rFonts w:ascii="Copperplate Gothic Bold" w:hAnsi="Copperplate Gothic Bold"/>
                      <w:lang w:bidi="ar-sa"/>
                    </w:rPr>
                    <w:t>Company Name</w:t>
                  </w:r>
                </w:p>
              </w:tc>
              <w:tc>
                <w:tcPr>
                  <w:tcW w:w="1540" w:type="dxa"/>
                  <w:tcBorders/>
                  <w:vAlign w:val="top"/>
                </w:tcPr>
                <w:p>
                  <w:pPr>
                    <w:jc w:val="center"/>
                    <w:cnfStyle w:val="100000000000"/>
                    <w:spacing w:after="0" w:line="240" w:lineRule="auto"/>
                    <w:rPr>
                      <w:u w:val="single"/>
                      <w:sz w:val="28.0"/>
                      <w:szCs w:val="28.0"/>
                      <w:color w:val="000000"/>
                      <w:rFonts w:ascii="Copperplate Gothic Bold" w:hAnsi="Copperplate Gothic Bold"/>
                    </w:rPr>
                  </w:pPr>
                  <w:r>
                    <w:rPr>
                      <w:u w:val="single"/>
                      <w:sz w:val="28.0"/>
                      <w:szCs w:val="28.0"/>
                      <w:color w:val="000000"/>
                      <w:rFonts w:ascii="Copperplate Gothic Bold" w:hAnsi="Copperplate Gothic Bold"/>
                      <w:lang w:bidi="ar-sa"/>
                    </w:rPr>
                    <w:t>Time Period</w:t>
                  </w:r>
                </w:p>
              </w:tc>
              <w:tc>
                <w:tcPr>
                  <w:tcW w:w="2828" w:type="dxa"/>
                  <w:tcBorders/>
                  <w:vAlign w:val="center"/>
                </w:tcPr>
                <w:p>
                  <w:pPr>
                    <w:jc w:val="center"/>
                    <w:cnfStyle w:val="100000000000"/>
                    <w:spacing w:after="0" w:line="240" w:lineRule="auto"/>
                    <w:rPr>
                      <w:b w:val="0"/>
                      <w:u w:val="single"/>
                      <w:sz w:val="28.0"/>
                      <w:szCs w:val="28.0"/>
                      <w:color w:val="000000"/>
                      <w:rFonts w:ascii="Copperplate Gothic Bold" w:hAnsi="Copperplate Gothic Bold"/>
                    </w:rPr>
                  </w:pPr>
                  <w:r>
                    <w:rPr>
                      <w:u w:val="single"/>
                      <w:sz w:val="28.0"/>
                      <w:szCs w:val="28.0"/>
                      <w:color w:val="000000"/>
                      <w:rFonts w:ascii="Copperplate Gothic Bold" w:hAnsi="Copperplate Gothic Bold"/>
                      <w:lang w:bidi="ar-sa"/>
                    </w:rPr>
                    <w:t>Post</w:t>
                  </w:r>
                </w:p>
              </w:tc>
              <w:tc>
                <w:tcPr>
                  <w:tcW w:w="2133" w:type="dxa"/>
                  <w:tcBorders/>
                  <w:vAlign w:val="top"/>
                </w:tcPr>
                <w:p>
                  <w:pPr>
                    <w:jc w:val="center"/>
                    <w:cnfStyle w:val="100000000000"/>
                    <w:spacing w:after="0" w:line="240" w:lineRule="auto"/>
                    <w:rPr>
                      <w:b w:val="0"/>
                      <w:u w:val="single"/>
                      <w:sz w:val="28.0"/>
                      <w:szCs w:val="28.0"/>
                      <w:color w:val="000000"/>
                      <w:rFonts w:ascii="Copperplate Gothic Bold" w:hAnsi="Copperplate Gothic Bold"/>
                    </w:rPr>
                  </w:pPr>
                  <w:r>
                    <w:rPr>
                      <w:u w:val="single"/>
                      <w:sz w:val="28.0"/>
                      <w:szCs w:val="28.0"/>
                      <w:color w:val="000000"/>
                      <w:rFonts w:ascii="Copperplate Gothic Bold" w:hAnsi="Copperplate Gothic Bold"/>
                      <w:lang w:bidi="ar-sa"/>
                    </w:rPr>
                    <w:t>Experience Gain</w:t>
                  </w:r>
                </w:p>
              </w:tc>
              <w:tc>
                <w:tcPr>
                  <w:tcW w:w="1953" w:type="dxa"/>
                  <w:tcBorders/>
                  <w:vAlign w:val="center"/>
                </w:tcPr>
                <w:p>
                  <w:pPr>
                    <w:jc w:val="center"/>
                    <w:cnfStyle w:val="100000000000"/>
                    <w:spacing w:after="0" w:line="240" w:lineRule="auto"/>
                    <w:rPr>
                      <w:b w:val="0"/>
                      <w:u w:val="single"/>
                      <w:sz w:val="24.0"/>
                      <w:szCs w:val="24.0"/>
                      <w:color w:val="000000"/>
                      <w:rFonts w:ascii="Copperplate Gothic Bold" w:hAnsi="Copperplate Gothic Bold"/>
                    </w:rPr>
                  </w:pPr>
                  <w:r>
                    <w:rPr>
                      <w:u w:val="single"/>
                      <w:sz w:val="24.0"/>
                      <w:szCs w:val="24.0"/>
                      <w:color w:val="000000"/>
                      <w:rFonts w:ascii="Copperplate Gothic Bold" w:hAnsi="Copperplate Gothic Bold"/>
                      <w:lang w:bidi="ar-sa"/>
                    </w:rPr>
                    <w:t>Project On</w:t>
                  </w:r>
                </w:p>
              </w:tc>
            </w:tr>
            <w:tr>
              <w:trPr>
                <w:trHeight w:val="339"/>
              </w:trPr>
              <w:tc>
                <w:tcPr>
                  <w:tcW w:w="2136" w:type="dxa"/>
                  <w:tcBorders/>
                  <w:vAlign w:val="top"/>
                </w:tcPr>
                <w:p>
                  <w:pPr>
                    <w:jc w:val="center"/>
                    <w:spacing w:after="0" w:line="240" w:lineRule="auto"/>
                    <w:rPr>
                      <w:b w:val="0"/>
                      <w:sz w:val="22.0"/>
                      <w:szCs w:val="22.0"/>
                      <w:color w:val="00B0F0"/>
                      <w:rFonts w:ascii="Copperplate Gothic Bold" w:hAnsi="Copperplate Gothic Bold"/>
                    </w:rPr>
                  </w:pPr>
                  <w:r>
                    <w:rPr>
                      <w:sz w:val="22.0"/>
                      <w:szCs w:val="22.0"/>
                      <w:color w:val="00B0F0"/>
                      <w:rFonts w:ascii="Copperplate Gothic Bold" w:hAnsi="Copperplate Gothic Bold"/>
                      <w:lang w:bidi="ar-sa"/>
                    </w:rPr>
                    <w:t>Bma wealth creators ltd.</w:t>
                  </w:r>
                </w:p>
              </w:tc>
              <w:tc>
                <w:tcPr>
                  <w:tcW w:w="1540" w:type="dxa"/>
                  <w:tcBorders/>
                  <w:vAlign w:val="center"/>
                </w:tcPr>
                <w:p>
                  <w:pPr>
                    <w:cnfStyle w:val="000000100000"/>
                    <w:spacing w:after="0" w:line="240" w:lineRule="auto"/>
                    <w:rPr>
                      <w:sz w:val="21.0"/>
                      <w:szCs w:val="21.0"/>
                      <w:color w:val="FF00FF"/>
                      <w:rFonts w:ascii="Copperplate Gothic Bold" w:hAnsi="Copperplate Gothic Bold"/>
                    </w:rPr>
                  </w:pPr>
                  <w:r>
                    <w:rPr>
                      <w:sz w:val="21.0"/>
                      <w:szCs w:val="21.0"/>
                      <w:color w:val="FF00FF"/>
                      <w:rFonts w:ascii="Copperplate Gothic Bold" w:hAnsi="Copperplate Gothic Bold"/>
                      <w:lang w:bidi="ar-sa"/>
                    </w:rPr>
                    <w:t>Aug,2014</w:t>
                  </w:r>
                </w:p>
              </w:tc>
              <w:tc>
                <w:tcPr>
                  <w:tcW w:w="2828" w:type="dxa"/>
                  <w:tcBorders/>
                  <w:vAlign w:val="center"/>
                </w:tcPr>
                <w:p>
                  <w:pPr>
                    <w:jc w:val="center"/>
                    <w:cnfStyle w:val="000000100000"/>
                    <w:spacing w:after="0" w:line="240" w:lineRule="auto"/>
                    <w:rPr>
                      <w:sz w:val="22.0"/>
                      <w:szCs w:val="22.0"/>
                      <w:color w:val="FF00FF"/>
                      <w:rFonts w:ascii="Copperplate Gothic Bold" w:hAnsi="Copperplate Gothic Bold"/>
                    </w:rPr>
                  </w:pPr>
                  <w:r>
                    <w:rPr>
                      <w:sz w:val="22.0"/>
                      <w:szCs w:val="22.0"/>
                      <w:color w:val="FF00FF"/>
                      <w:rFonts w:ascii="Copperplate Gothic Bold" w:hAnsi="Copperplate Gothic Bold"/>
                      <w:lang w:bidi="ar-sa"/>
                    </w:rPr>
                    <w:t>Senior tele sales officeer</w:t>
                  </w:r>
                </w:p>
              </w:tc>
              <w:tc>
                <w:tcPr>
                  <w:tcW w:w="2133" w:type="dxa"/>
                  <w:tcBorders/>
                  <w:vAlign w:val="center"/>
                </w:tcPr>
                <w:p>
                  <w:pPr>
                    <w:jc w:val="center"/>
                    <w:cnfStyle w:val="000000100000"/>
                    <w:spacing w:after="0" w:line="240" w:lineRule="auto"/>
                    <w:rPr>
                      <w:b w:val="1"/>
                      <w:sz w:val="22.0"/>
                      <w:szCs w:val="22.0"/>
                      <w:color w:val="FF00FF"/>
                    </w:rPr>
                  </w:pPr>
                  <w:r>
                    <w:rPr>
                      <w:b w:val="1"/>
                      <w:sz w:val="22.0"/>
                      <w:szCs w:val="22.0"/>
                      <w:color w:val="FF00FF"/>
                      <w:rFonts w:ascii="Carlito"/>
                      <w:lang w:bidi="ar-sa"/>
                    </w:rPr>
                    <w:t>2 Yrs(Internship)</w:t>
                  </w:r>
                </w:p>
              </w:tc>
              <w:tc>
                <w:tcPr>
                  <w:tcW w:w="1953" w:type="dxa"/>
                  <w:tcBorders/>
                  <w:vAlign w:val="center"/>
                </w:tcPr>
                <w:p>
                  <w:pPr>
                    <w:jc w:val="center"/>
                    <w:cnfStyle w:val="000000100000"/>
                    <w:spacing w:after="0" w:line="240" w:lineRule="auto"/>
                    <w:rPr>
                      <w:b w:val="1"/>
                      <w:sz w:val="22.0"/>
                      <w:szCs w:val="22.0"/>
                      <w:color w:val="FF00FF"/>
                    </w:rPr>
                  </w:pPr>
                  <w:r>
                    <w:rPr>
                      <w:b w:val="1"/>
                      <w:sz w:val="22.0"/>
                      <w:szCs w:val="22.0"/>
                      <w:color w:val="FF00FF"/>
                      <w:rFonts w:ascii="Carlito"/>
                      <w:lang w:bidi="ar-sa"/>
                    </w:rPr>
                    <w:t>Insurance</w:t>
                  </w:r>
                </w:p>
              </w:tc>
            </w:tr>
          </w:tbl>
          <w:p>
            <w:pPr>
              <w:pStyle w:val="ListParagraph"/>
              <w:spacing w:after="200" w:line="276" w:lineRule="auto"/>
              <w:ind w:left="0"/>
              <w:rPr>
                <w:sz w:val="24.0"/>
                <w:szCs w:val="24.0"/>
                <w:rFonts w:ascii="Bookman Old Style" w:hAnsi="Bookman Old Style"/>
              </w:rPr>
            </w:pPr>
            <w:r>
              <w:rPr>
                <w:sz w:val="24.0"/>
                <w:szCs w:val="24.0"/>
                <w:rFonts w:ascii="Bookman Old Style" w:eastAsia="Adobe Gothic Std B" w:hAnsi="Bookman Old Style"/>
                <w:lang w:bidi="ar-sa"/>
              </w:rPr>
              <w:t xml:space="preserve"> </w:t>
            </w:r>
          </w:p>
        </w:tc>
      </w:tr>
    </w:tbl>
    <w:p>
      <w:pPr>
        <w:pStyle w:val="Section"/>
        <w:rPr>
          <w:b w:val="0"/>
          <w:sz w:val="28.0"/>
          <w:szCs w:val="28.0"/>
          <w:rFonts w:ascii="Copperplate Gothic Bold" w:hAnsi="Copperplate Gothic Bold"/>
        </w:rPr>
      </w:pPr>
      <w:r>
        <w:rPr>
          <w:b w:val="0"/>
          <w:u w:val="single"/>
          <w:sz w:val="28.0"/>
          <w:szCs w:val="28.0"/>
          <w:rFonts w:ascii="Copperplate Gothic Bold" w:hAnsi="Copperplate Gothic Bold"/>
          <w:lang w:bidi="ar-sa"/>
        </w:rPr>
        <w:lastRenderedPageBreak/>
      </w:r>
      <w:r>
        <w:rPr>
          <w:b w:val="0"/>
          <w:u w:val="single"/>
          <w:sz w:val="28.0"/>
          <w:szCs w:val="28.0"/>
          <w:rFonts w:ascii="Copperplate Gothic Bold" w:hAnsi="Copperplate Gothic Bold"/>
          <w:lang w:bidi="ar-sa"/>
        </w:rPr>
        <w:t>EXTRA ACTIVITES</w:t>
      </w:r>
      <w:r>
        <w:rPr>
          <w:b w:val="0"/>
          <w:sz w:val="28.0"/>
          <w:szCs w:val="28.0"/>
          <w:rFonts w:ascii="Copperplate Gothic Bold" w:hAnsi="Copperplate Gothic Bold"/>
          <w:lang w:bidi="ar-sa"/>
        </w:rPr>
        <w:t>:-</w:t>
      </w:r>
    </w:p>
    <w:p>
      <w:pPr>
        <w:pStyle w:val="Category"/>
      </w:pPr>
    </w:p>
    <w:p>
      <w:pPr>
        <w:pStyle w:val="ListParagraph"/>
        <w:numPr>
          <w:ilvl w:val="0"/>
          <w:numId w:val="28"/>
        </w:numPr>
        <w:spacing w:after="200" w:line="276" w:lineRule="auto"/>
        <w:ind w:left="0" w:firstLine="0"/>
      </w:pPr>
      <w:r>
        <w:rPr>
          <w:rFonts w:ascii="Carlito"/>
          <w:lang w:bidi="ar-sa"/>
        </w:rPr>
        <w:t>Seeing Movies.</w:t>
      </w:r>
    </w:p>
    <w:p>
      <w:pPr>
        <w:pStyle w:val="ListParagraph"/>
        <w:numPr>
          <w:ilvl w:val="0"/>
          <w:numId w:val="28"/>
        </w:numPr>
        <w:spacing w:after="200" w:line="276" w:lineRule="auto"/>
        <w:ind w:left="0" w:firstLine="0"/>
      </w:pPr>
      <w:r>
        <w:rPr>
          <w:rFonts w:ascii="Carlito"/>
          <w:lang w:bidi="ar-sa"/>
        </w:rPr>
        <w:t>Travelling.</w:t>
      </w:r>
    </w:p>
    <w:p>
      <w:pPr>
        <w:pStyle w:val="Section"/>
        <w:rPr>
          <w:b w:val="0"/>
          <w:sz w:val="28.0"/>
          <w:szCs w:val="28.0"/>
          <w:rFonts w:ascii="Copperplate Gothic Bold" w:hAnsi="Copperplate Gothic Bold"/>
        </w:rPr>
      </w:pPr>
      <w:r>
        <w:rPr>
          <w:b w:val="0"/>
          <w:u w:val="single"/>
          <w:sz w:val="28.0"/>
          <w:szCs w:val="28.0"/>
          <w:rFonts w:ascii="Copperplate Gothic Bold" w:hAnsi="Copperplate Gothic Bold"/>
          <w:lang w:bidi="ar-sa"/>
        </w:rPr>
        <w:t>LANGUAGE KNOWN</w:t>
      </w:r>
      <w:r>
        <w:rPr>
          <w:b w:val="0"/>
          <w:sz w:val="28.0"/>
          <w:szCs w:val="28.0"/>
          <w:rFonts w:ascii="Copperplate Gothic Bold" w:hAnsi="Copperplate Gothic Bold"/>
          <w:lang w:bidi="ar-sa"/>
        </w:rPr>
        <w:t>:-</w:t>
      </w:r>
    </w:p>
    <w:p>
      <w:pPr>
        <w:pStyle w:val="Category"/>
      </w:pPr>
    </w:p>
    <w:p>
      <w:pPr>
        <w:pStyle w:val="ListParagraph"/>
        <w:numPr>
          <w:ilvl w:val="0"/>
          <w:numId w:val="29"/>
        </w:numPr>
        <w:spacing w:after="200" w:line="276" w:lineRule="auto"/>
        <w:ind w:left="0" w:firstLine="0"/>
      </w:pPr>
      <w:r>
        <w:rPr>
          <w:rFonts w:ascii="Carlito"/>
          <w:lang w:bidi="ar-sa"/>
        </w:rPr>
        <w:t>English.</w:t>
      </w:r>
    </w:p>
    <w:p>
      <w:pPr>
        <w:pStyle w:val="ListParagraph"/>
        <w:numPr>
          <w:ilvl w:val="0"/>
          <w:numId w:val="29"/>
        </w:numPr>
        <w:spacing w:after="200" w:line="276" w:lineRule="auto"/>
        <w:ind w:left="0" w:firstLine="0"/>
      </w:pPr>
      <w:r>
        <w:rPr>
          <w:rFonts w:ascii="Carlito"/>
          <w:lang w:bidi="ar-sa"/>
        </w:rPr>
        <w:t>Bengali.</w:t>
      </w:r>
    </w:p>
    <w:p>
      <w:pPr>
        <w:pStyle w:val="ListParagraph"/>
        <w:numPr>
          <w:ilvl w:val="0"/>
          <w:numId w:val="29"/>
        </w:numPr>
        <w:spacing w:after="200" w:line="276" w:lineRule="auto"/>
        <w:ind w:left="0" w:firstLine="0"/>
      </w:pPr>
      <w:r>
        <w:rPr>
          <w:rFonts w:ascii="Carlito"/>
          <w:lang w:bidi="ar-sa"/>
        </w:rPr>
        <w:t>Hindi.</w:t>
      </w:r>
    </w:p>
    <w:p>
      <w:pPr>
        <w:pStyle w:val="Section"/>
        <w:rPr>
          <w:b w:val="0"/>
          <w:sz w:val="28.0"/>
          <w:szCs w:val="28.0"/>
          <w:rFonts w:ascii="Copperplate Gothic Bold" w:hAnsi="Copperplate Gothic Bold"/>
        </w:rPr>
      </w:pPr>
      <w:r>
        <w:rPr>
          <w:b w:val="0"/>
          <w:u w:val="single"/>
          <w:sz w:val="28.0"/>
          <w:szCs w:val="28.0"/>
          <w:rFonts w:ascii="Copperplate Gothic Bold" w:hAnsi="Copperplate Gothic Bold"/>
          <w:lang w:bidi="ar-sa"/>
        </w:rPr>
        <w:t>DECLARATION</w:t>
      </w:r>
      <w:r>
        <w:rPr>
          <w:b w:val="0"/>
          <w:sz w:val="28.0"/>
          <w:szCs w:val="28.0"/>
          <w:rFonts w:ascii="Copperplate Gothic Bold" w:hAnsi="Copperplate Gothic Bold"/>
          <w:lang w:bidi="ar-sa"/>
        </w:rPr>
        <w:t>:-</w:t>
      </w:r>
    </w:p>
    <w:p>
      <w:pPr>
        <w:pStyle w:val="Category"/>
      </w:pPr>
    </w:p>
    <w:p>
      <w:pPr>
        <w:pStyle w:val="ListParagraph"/>
        <w:numPr>
          <w:ilvl w:val="0"/>
          <w:numId w:val="30"/>
        </w:numPr>
        <w:spacing w:after="0" w:line="240" w:lineRule="auto"/>
        <w:ind w:left="0" w:firstLine="0"/>
      </w:pPr>
      <w:r>
        <w:rPr>
          <w:rFonts w:ascii="Carlito"/>
          <w:lang w:bidi="ar-sa"/>
        </w:rPr>
        <w:t>I hereby declare that the above information is true and authenticated to the best of my Knowledge.</w:t>
      </w:r>
    </w:p>
    <w:p>
      <w:pPr>
        <w:spacing w:after="200" w:line="276" w:lineRule="auto"/>
        <w:ind w:left="-142" w:firstLine="142"/>
      </w:pPr>
    </w:p>
    <w:p/>
    <w:sectPr>
      <w:headerReference w:type="default" r:id="rId12"/>
      <w:headerReference w:type="even" r:id="rId11"/>
      <w:footerReference w:type="default" r:id="rId14"/>
      <w:footerReference w:type="even" r:id="rId13"/>
      <w:pgSz w:w="11907" w:h="16839" w:code="9" w:orient="portrait"/>
      <w:pgMar w:bottom="720" w:top="720" w:right="720" w:left="720" w:header="720" w:footer="720" w:gutter="0"/>
      <w:pgBorders w:offsetFrom="page">
        <w:left w:val="thinThickSmallGap" w:sz="12" w:space="24" w:color="auto"/>
        <w:right w:val="thickThinSmallGap" w:sz="12" w:space="24" w:color="auto"/>
        <w:bottom w:val="thickThinSmallGap" w:sz="12" w:space="24" w:color="auto"/>
        <w:top w:val="thinThickSmallGap" w:sz="12" w:space="24" w:color="auto"/>
      </w:pgBorders>
      <w:cols w:space="720" w:equalWidth="true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endnote w:type="separator" w:id="0">
    <w:p>
      <w:pPr>
        <w:spacing w:after="0" w:line="240" w:lineRule="auto"/>
      </w:pPr>
      <w:r>
        <w:separator/>
      </w:r>
    </w:p>
  </w:endnote>
  <w:endnote w:type="continuationSeparator" w:id="1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notTrueType w:val="tru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notTrueType w:val="tru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notTrueType w:val="tru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notTrueType w:val="true"/>
    <w:sig w:usb0="00000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roman"/>
    <w:pitch w:val="fixed"/>
    <w:notTrueType w:val="true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pitch w:val="variable"/>
    <w:notTrueType w:val="true"/>
    <w:sig w:usb0="00000000" w:usb1="29D72C10" w:usb2="00000010" w:usb3="00000000" w:csb0="002A0005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/>
  <w:p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4.0"/>
        <w:szCs w:val="24.0"/>
      </w:rPr>
      <w:t>1</w:t>
    </w:r>
    <w:r>
      <w:fldChar w:fldCharType="end"/>
    </w:r>
  </w:p>
  <w:p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Footer"/>
      <w:pBdr>
        <w:top w:val="thinThickSmallGap" w:sz="24" w:color="7A3C16" w:themeColor="accent2" w:themeShade="7F"/>
      </w:pBdr>
    </w:pPr>
    <w:r>
      <w:rPr>
        <w:rFonts w:ascii="Carlito"/>
        <w:lang w:bidi="ar-sa"/>
      </w:rPr>
      <w:ptab w:relativeTo="margin" w:alignment="right" w:leader="none"/>
    </w:r>
  </w:p>
  <w:p>
    <w:pPr>
      <w:pStyle w:val="Footer"/>
      <w:pBdr>
        <w:top w:val="thinThickSmallGap" w:sz="24" w:color="7A3C16" w:themeColor="accent2" w:themeShade="7F"/>
      </w:pBdr>
    </w:pPr>
    <w:r>
      <w:rPr>
        <w:rFonts w:ascii="Copperplate Gothic Bold" w:hAnsi="Copperplate Gothic Bold"/>
        <w:lang w:bidi="ar-sa"/>
      </w:rPr>
      <w:t>Date______________________</w:t>
      <w:tab/>
      <w:tab/>
      <w:t xml:space="preserve">                                       Signature______________________</w:t>
    </w:r>
    <w:r>
      <w:rPr>
        <w:rFonts w:ascii="Carlito"/>
        <w:lang w:bidi="ar-sa"/>
      </w:rP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footnote w:type="separator" w:id="0">
    <w:p>
      <w:pPr>
        <w:spacing w:after="0" w:line="240" w:lineRule="auto"/>
      </w:pPr>
      <w:r>
        <w:separator/>
      </w:r>
    </w:p>
  </w:footnote>
  <w:footnote w:type="continuationSeparator" w:id="1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HeaderEven"/>
    </w:pPr>
    <w:r>
      <w:t>Resume</w:t>
    </w:r>
  </w:p>
  <w:p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pic="http://schemas.openxmlformats.org/drawingml/2006/picture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p>
    <w:pPr>
      <w:pStyle w:val="HeaderOdd"/>
    </w:pPr>
    <w:r>
      <w:rPr>
        <w:rFonts w:ascii="Carlito"/>
        <w:lang w:bidi="ar-sa"/>
      </w:rPr>
      <w:t>Resume</w:t>
    </w:r>
  </w:p>
  <w:p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abstractNum w:abstractNumId="8">
    <w:multiLevelType w:val="hybridMultilevel"/>
    <w:lvl w:ilvl="0">
      <w:numFmt w:val="bullet"/>
      <w:pStyle w:val="ListBullet"/>
      <w:lvlText w:val=""/>
      <w:lvlJc w:val="left"/>
      <w:start w:val="1"/>
      <w:pPr>
        <w:ind w:left="360" w:hanging="360"/>
      </w:pPr>
      <w:rPr>
        <w:rFonts w:ascii="Wingdings 2" w:hAnsi="Wingdings 2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8">
    <w:multiLevelType w:val="hybridMultilevel"/>
    <w:lvl w:ilvl="0">
      <w:numFmt w:val="bullet"/>
      <w:pStyle w:val="ListBullet"/>
      <w:lvlText w:val=""/>
      <w:lvlJc w:val="left"/>
      <w:start w:val="1"/>
      <w:pPr>
        <w:ind w:left="360" w:hanging="360"/>
      </w:pPr>
      <w:rPr>
        <w:rFonts w:ascii="Wingdings 2" w:hAnsi="Wingdings 2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multiLevelType w:val="singleLevel"/>
    <w:lvl w:ilvl="0">
      <w:numFmt w:val="bullet"/>
      <w:pStyle w:val="ListBullet2"/>
      <w:lvlText w:val=""/>
      <w:lvlJc w:val="left"/>
      <w:start w:val="1"/>
      <w:pPr>
        <w:ind w:left="720" w:hanging="360"/>
      </w:pPr>
      <w:rPr>
        <w:rFonts w:ascii="Wingdings 2" w:hAnsi="Wingdings 2" w:hint="default"/>
      </w:rPr>
    </w:lvl>
  </w:abstractNum>
  <w:abstractNum w:abstractNumId="3">
    <w:multiLevelType w:val="singleLevel"/>
    <w:lvl w:ilvl="0">
      <w:numFmt w:val="bullet"/>
      <w:pStyle w:val="ListBullet2"/>
      <w:lvlText w:val=""/>
      <w:lvlJc w:val="left"/>
      <w:start w:val="1"/>
      <w:pPr>
        <w:ind w:left="720" w:hanging="360"/>
      </w:pPr>
      <w:rPr>
        <w:rFonts w:ascii="Wingdings 2" w:hAnsi="Wingdings 2" w:hint="default"/>
      </w:rPr>
    </w:lvl>
  </w:abstractNum>
  <w:abstractNum w:abstractNumId="2">
    <w:multiLevelType w:val="singleLevel"/>
    <w:lvl w:ilvl="0">
      <w:numFmt w:val="bullet"/>
      <w:pStyle w:val="ListBullet3"/>
      <w:lvlText w:val=""/>
      <w:lvlJc w:val="left"/>
      <w:start w:val="1"/>
      <w:pPr>
        <w:ind w:left="864" w:hanging="360"/>
      </w:pPr>
      <w:rPr>
        <w:rFonts w:ascii="Wingdings" w:cs="Wingdings" w:hAnsi="Wingdings" w:hint="default"/>
      </w:rPr>
    </w:lvl>
  </w:abstractNum>
  <w:abstractNum w:abstractNumId="2">
    <w:multiLevelType w:val="singleLevel"/>
    <w:lvl w:ilvl="0">
      <w:numFmt w:val="bullet"/>
      <w:pStyle w:val="ListBullet3"/>
      <w:lvlText w:val=""/>
      <w:lvlJc w:val="left"/>
      <w:start w:val="1"/>
      <w:pPr>
        <w:ind w:left="864" w:hanging="360"/>
      </w:pPr>
      <w:rPr>
        <w:rFonts w:ascii="Wingdings" w:cs="Wingdings" w:hAnsi="Wingdings" w:hint="default"/>
      </w:rPr>
    </w:lvl>
  </w:abstractNum>
  <w:abstractNum w:abstractNumId="1">
    <w:multiLevelType w:val="singleLevel"/>
    <w:lvl w:ilvl="0">
      <w:numFmt w:val="bullet"/>
      <w:pStyle w:val="ListBullet4"/>
      <w:lvlText w:val=""/>
      <w:lvlJc w:val="left"/>
      <w:start w:val="1"/>
      <w:pPr>
        <w:ind w:left="1440" w:hanging="360"/>
      </w:pPr>
      <w:rPr>
        <w:rFonts w:ascii="Wingdings" w:cs="Wingdings" w:hAnsi="Wingdings" w:hint="default"/>
      </w:rPr>
    </w:lvl>
  </w:abstractNum>
  <w:abstractNum w:abstractNumId="1">
    <w:multiLevelType w:val="singleLevel"/>
    <w:lvl w:ilvl="0">
      <w:numFmt w:val="bullet"/>
      <w:pStyle w:val="ListBullet4"/>
      <w:lvlText w:val=""/>
      <w:lvlJc w:val="left"/>
      <w:start w:val="1"/>
      <w:pPr>
        <w:ind w:left="1440" w:hanging="360"/>
      </w:pPr>
      <w:rPr>
        <w:rFonts w:ascii="Wingdings" w:cs="Wingdings" w:hAnsi="Wingdings" w:hint="default"/>
      </w:rPr>
    </w:lvl>
  </w:abstractNum>
  <w:abstractNum w:abstractNumId="0">
    <w:multiLevelType w:val="singleLevel"/>
    <w:lvl w:ilvl="0">
      <w:numFmt w:val="bullet"/>
      <w:pStyle w:val="ListBullet5"/>
      <w:lvlText w:val=""/>
      <w:lvlJc w:val="left"/>
      <w:start w:val="1"/>
      <w:pPr>
        <w:ind w:left="1584" w:hanging="360"/>
      </w:pPr>
      <w:rPr>
        <w:rFonts w:ascii="Wingdings" w:cs="Wingdings" w:hAnsi="Wingdings" w:hint="default"/>
      </w:rPr>
    </w:lvl>
  </w:abstractNum>
  <w:abstractNum w:abstractNumId="0">
    <w:multiLevelType w:val="singleLevel"/>
    <w:lvl w:ilvl="0">
      <w:numFmt w:val="bullet"/>
      <w:pStyle w:val="ListBullet5"/>
      <w:lvlText w:val=""/>
      <w:lvlJc w:val="left"/>
      <w:start w:val="1"/>
      <w:pPr>
        <w:ind w:left="1584" w:hanging="360"/>
      </w:pPr>
      <w:rPr>
        <w:rFonts w:ascii="Wingdings" w:cs="Wingdings" w:hAnsi="Wingdings" w:hint="default"/>
      </w:rPr>
    </w:lvl>
  </w:abstractNum>
  <w:abstractNum w:abstractNumId="7">
    <w:multiLevelType w:val="multilevel"/>
    <w:styleLink w:val="MedianListStyle"/>
    <w:lvl w:ilvl="0">
      <w:numFmt w:val="bullet"/>
      <w:lvlText w:val=""/>
      <w:lvlJc w:val="left"/>
      <w:start w:val="1"/>
      <w:pPr>
        <w:ind w:left="360" w:hanging="360"/>
      </w:pPr>
      <w:rPr>
        <w:sz w:val="23.0"/>
        <w:color w:val="DD8047"/>
        <w:rFonts w:ascii="Wingdings 2" w:hAnsi="Wingdings 2" w:hint="default"/>
      </w:rPr>
    </w:lvl>
    <w:lvl w:ilvl="1">
      <w:numFmt w:val="lowerLetter"/>
      <w:lvlText w:val="%2)"/>
      <w:lvlJc w:val="left"/>
      <w:start w:val="1"/>
      <w:pPr>
        <w:ind w:left="720" w:hanging="360"/>
      </w:pPr>
    </w:lvl>
    <w:lvl w:ilvl="2">
      <w:numFmt w:val="lowerRoman"/>
      <w:lvlText w:val="%3)"/>
      <w:lvlJc w:val="left"/>
      <w:start w:val="1"/>
      <w:pPr>
        <w:ind w:left="1080" w:hanging="360"/>
      </w:pPr>
    </w:lvl>
    <w:lvl w:ilvl="3">
      <w:numFmt w:val="decimal"/>
      <w:lvlText w:val="(%4)"/>
      <w:lvlJc w:val="left"/>
      <w:start w:val="1"/>
      <w:pPr>
        <w:ind w:left="1440" w:hanging="360"/>
      </w:pPr>
    </w:lvl>
    <w:lvl w:ilvl="4">
      <w:numFmt w:val="lowerLetter"/>
      <w:lvlText w:val="(%5)"/>
      <w:lvlJc w:val="left"/>
      <w:start w:val="1"/>
      <w:pPr>
        <w:ind w:left="1800" w:hanging="360"/>
      </w:pPr>
    </w:lvl>
    <w:lvl w:ilvl="5">
      <w:numFmt w:val="lowerRoman"/>
      <w:lvlText w:val="(%6)"/>
      <w:lvlJc w:val="left"/>
      <w:start w:val="1"/>
      <w:pPr>
        <w:ind w:left="2160" w:hanging="360"/>
      </w:pPr>
    </w:lvl>
    <w:lvl w:ilvl="6">
      <w:numFmt w:val="decimal"/>
      <w:lvlText w:val="%7."/>
      <w:lvlJc w:val="left"/>
      <w:start w:val="1"/>
      <w:pPr>
        <w:ind w:left="2520" w:hanging="360"/>
      </w:pPr>
    </w:lvl>
    <w:lvl w:ilvl="7">
      <w:numFmt w:val="lowerLetter"/>
      <w:lvlText w:val="%8."/>
      <w:lvlJc w:val="left"/>
      <w:start w:val="1"/>
      <w:pPr>
        <w:ind w:left="2880" w:hanging="360"/>
      </w:pPr>
    </w:lvl>
    <w:lvl w:ilvl="8">
      <w:numFmt w:val="lowerRoman"/>
      <w:lvlText w:val="%9."/>
      <w:lvlJc w:val="left"/>
      <w:start w:val="1"/>
      <w:pPr>
        <w:ind w:left="3240" w:hanging="360"/>
      </w:pPr>
    </w:lvl>
  </w:abstractNum>
  <w:abstractNum w:abstractNumId="11">
    <w:multiLevelType w:val="hybridMultilevel"/>
    <w:lvl w:ilvl="0">
      <w:numFmt w:val="bullet"/>
      <w:pStyle w:val="NormalIndent"/>
      <w:lvlText w:val=""/>
      <w:lvlJc w:val="left"/>
      <w:start w:val="1"/>
      <w:pPr>
        <w:ind w:left="648" w:hanging="360"/>
      </w:pPr>
      <w:rPr>
        <w:rFonts w:ascii="Wingdings 2" w:cs="Symbol" w:hAnsi="Wingdings 2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cs="Wingdings" w:hAnsi="Wingdings" w:hint="default"/>
      </w:rPr>
    </w:lvl>
  </w:abstractNum>
  <w:abstractNum w:abstractNumId="4">
    <w:multiLevelType w:val="singleLevel"/>
    <w:lvl w:ilvl="0">
      <w:numFmt w:val="decimal"/>
      <w:lvlText w:val="%1."/>
      <w:lvlJc w:val="left"/>
      <w:start w:val="1"/>
      <w:pPr>
        <w:tabs>
          <w:tab w:val="null" w:pos="0"/>
        </w:tabs>
        <w:ind w:left="360" w:hanging="360"/>
      </w:pPr>
    </w:lvl>
  </w:abstractNum>
  <w:abstractNum w:abstractNumId="8">
    <w:multiLevelType w:val="hybridMultilevel"/>
    <w:lvl w:ilvl="0">
      <w:numFmt w:val="bullet"/>
      <w:pStyle w:val="ListBullet"/>
      <w:lvlText w:val=""/>
      <w:lvlJc w:val="left"/>
      <w:start w:val="1"/>
      <w:pPr>
        <w:ind w:left="360" w:hanging="360"/>
      </w:pPr>
      <w:rPr>
        <w:rFonts w:ascii="Wingdings 2" w:hAnsi="Wingdings 2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multiLevelType w:val="singleLevel"/>
    <w:lvl w:ilvl="0">
      <w:numFmt w:val="bullet"/>
      <w:pStyle w:val="ListBullet2"/>
      <w:lvlText w:val=""/>
      <w:lvlJc w:val="left"/>
      <w:start w:val="1"/>
      <w:pPr>
        <w:ind w:left="720" w:hanging="360"/>
      </w:pPr>
      <w:rPr>
        <w:rFonts w:ascii="Wingdings 2" w:hAnsi="Wingdings 2" w:hint="default"/>
      </w:rPr>
    </w:lvl>
  </w:abstractNum>
  <w:abstractNum w:abstractNumId="2">
    <w:multiLevelType w:val="singleLevel"/>
    <w:lvl w:ilvl="0">
      <w:numFmt w:val="bullet"/>
      <w:pStyle w:val="ListBullet3"/>
      <w:lvlText w:val=""/>
      <w:lvlJc w:val="left"/>
      <w:start w:val="1"/>
      <w:pPr>
        <w:ind w:left="864" w:hanging="360"/>
      </w:pPr>
      <w:rPr>
        <w:rFonts w:ascii="Wingdings" w:cs="Wingdings" w:hAnsi="Wingdings" w:hint="default"/>
      </w:rPr>
    </w:lvl>
  </w:abstractNum>
  <w:abstractNum w:abstractNumId="1">
    <w:multiLevelType w:val="singleLevel"/>
    <w:lvl w:ilvl="0">
      <w:numFmt w:val="bullet"/>
      <w:pStyle w:val="ListBullet4"/>
      <w:lvlText w:val=""/>
      <w:lvlJc w:val="left"/>
      <w:start w:val="1"/>
      <w:pPr>
        <w:ind w:left="1440" w:hanging="360"/>
      </w:pPr>
      <w:rPr>
        <w:rFonts w:ascii="Wingdings" w:cs="Wingdings" w:hAnsi="Wingdings" w:hint="default"/>
      </w:rPr>
    </w:lvl>
  </w:abstractNum>
  <w:abstractNum w:abstractNumId="0">
    <w:multiLevelType w:val="singleLevel"/>
    <w:lvl w:ilvl="0">
      <w:numFmt w:val="bullet"/>
      <w:pStyle w:val="ListBullet5"/>
      <w:lvlText w:val=""/>
      <w:lvlJc w:val="left"/>
      <w:start w:val="1"/>
      <w:pPr>
        <w:ind w:left="1584" w:hanging="360"/>
      </w:pPr>
      <w:rPr>
        <w:rFonts w:ascii="Wingdings" w:cs="Wingdings" w:hAnsi="Wingdings" w:hint="default"/>
      </w:rPr>
    </w:lvl>
  </w:abstractNum>
  <w:abstractNum w:abstractNumId="7">
    <w:multiLevelType w:val="multilevel"/>
    <w:styleLink w:val="MedianListStyle"/>
    <w:lvl w:ilvl="0">
      <w:numFmt w:val="bullet"/>
      <w:lvlText w:val=""/>
      <w:lvlJc w:val="left"/>
      <w:start w:val="1"/>
      <w:pPr>
        <w:ind w:left="360" w:hanging="360"/>
      </w:pPr>
      <w:rPr>
        <w:sz w:val="23.0"/>
        <w:color w:val="DD8047"/>
        <w:rFonts w:ascii="Wingdings 2" w:hAnsi="Wingdings 2" w:hint="default"/>
      </w:rPr>
    </w:lvl>
    <w:lvl w:ilvl="1">
      <w:numFmt w:val="lowerLetter"/>
      <w:lvlText w:val="%2)"/>
      <w:lvlJc w:val="left"/>
      <w:start w:val="1"/>
      <w:pPr>
        <w:ind w:left="720" w:hanging="360"/>
      </w:pPr>
    </w:lvl>
    <w:lvl w:ilvl="2">
      <w:numFmt w:val="lowerRoman"/>
      <w:lvlText w:val="%3)"/>
      <w:lvlJc w:val="left"/>
      <w:start w:val="1"/>
      <w:pPr>
        <w:ind w:left="1080" w:hanging="360"/>
      </w:pPr>
    </w:lvl>
    <w:lvl w:ilvl="3">
      <w:numFmt w:val="decimal"/>
      <w:lvlText w:val="(%4)"/>
      <w:lvlJc w:val="left"/>
      <w:start w:val="1"/>
      <w:pPr>
        <w:ind w:left="1440" w:hanging="360"/>
      </w:pPr>
    </w:lvl>
    <w:lvl w:ilvl="4">
      <w:numFmt w:val="lowerLetter"/>
      <w:lvlText w:val="(%5)"/>
      <w:lvlJc w:val="left"/>
      <w:start w:val="1"/>
      <w:pPr>
        <w:ind w:left="1800" w:hanging="360"/>
      </w:pPr>
    </w:lvl>
    <w:lvl w:ilvl="5">
      <w:numFmt w:val="lowerRoman"/>
      <w:lvlText w:val="(%6)"/>
      <w:lvlJc w:val="left"/>
      <w:start w:val="1"/>
      <w:pPr>
        <w:ind w:left="2160" w:hanging="360"/>
      </w:pPr>
    </w:lvl>
    <w:lvl w:ilvl="6">
      <w:numFmt w:val="decimal"/>
      <w:lvlText w:val="%7."/>
      <w:lvlJc w:val="left"/>
      <w:start w:val="1"/>
      <w:pPr>
        <w:ind w:left="2520" w:hanging="360"/>
      </w:pPr>
    </w:lvl>
    <w:lvl w:ilvl="7">
      <w:numFmt w:val="lowerLetter"/>
      <w:lvlText w:val="%8."/>
      <w:lvlJc w:val="left"/>
      <w:start w:val="1"/>
      <w:pPr>
        <w:ind w:left="2880" w:hanging="360"/>
      </w:pPr>
    </w:lvl>
    <w:lvl w:ilvl="8">
      <w:numFmt w:val="lowerRoman"/>
      <w:lvlText w:val="%9."/>
      <w:lvlJc w:val="left"/>
      <w:start w:val="1"/>
      <w:pPr>
        <w:ind w:left="3240" w:hanging="360"/>
      </w:pPr>
    </w:lvl>
  </w:abstractNum>
  <w:abstractNum w:abstractNumId="11">
    <w:multiLevelType w:val="hybridMultilevel"/>
    <w:lvl w:ilvl="0">
      <w:numFmt w:val="bullet"/>
      <w:pStyle w:val="NormalIndent"/>
      <w:lvlText w:val=""/>
      <w:lvlJc w:val="left"/>
      <w:start w:val="1"/>
      <w:pPr>
        <w:ind w:left="648" w:hanging="360"/>
      </w:pPr>
      <w:rPr>
        <w:rFonts w:ascii="Wingdings 2" w:cs="Symbol" w:hAnsi="Wingdings 2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cs="Wingdings" w:hAnsi="Wingdings" w:hint="default"/>
      </w:rPr>
    </w:lvl>
  </w:abstractNum>
  <w:abstractNum w:abstractNumId="8">
    <w:multiLevelType w:val="hybridMultilevel"/>
    <w:lvl w:ilvl="0">
      <w:numFmt w:val="bullet"/>
      <w:pStyle w:val="ListBullet"/>
      <w:lvlText w:val=""/>
      <w:lvlJc w:val="left"/>
      <w:start w:val="1"/>
      <w:pPr>
        <w:ind w:left="360" w:hanging="360"/>
      </w:pPr>
      <w:rPr>
        <w:rFonts w:ascii="Wingdings 2" w:hAnsi="Wingdings 2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cs="Wingdings" w:hAnsi="Wingdings" w:hint="default"/>
      </w:rPr>
    </w:lvl>
  </w:abstractNum>
  <w:abstractNum w:abstractNumId="3">
    <w:multiLevelType w:val="singleLevel"/>
    <w:lvl w:ilvl="0">
      <w:numFmt w:val="bullet"/>
      <w:pStyle w:val="ListBullet2"/>
      <w:lvlText w:val=""/>
      <w:lvlJc w:val="left"/>
      <w:start w:val="1"/>
      <w:pPr>
        <w:ind w:left="720" w:hanging="360"/>
      </w:pPr>
      <w:rPr>
        <w:rFonts w:ascii="Wingdings 2" w:hAnsi="Wingdings 2" w:hint="default"/>
      </w:rPr>
    </w:lvl>
  </w:abstractNum>
  <w:abstractNum w:abstractNumId="2">
    <w:multiLevelType w:val="singleLevel"/>
    <w:lvl w:ilvl="0">
      <w:numFmt w:val="bullet"/>
      <w:pStyle w:val="ListBullet3"/>
      <w:lvlText w:val=""/>
      <w:lvlJc w:val="left"/>
      <w:start w:val="1"/>
      <w:pPr>
        <w:ind w:left="864" w:hanging="360"/>
      </w:pPr>
      <w:rPr>
        <w:rFonts w:ascii="Wingdings" w:cs="Wingdings" w:hAnsi="Wingdings" w:hint="default"/>
      </w:rPr>
    </w:lvl>
  </w:abstractNum>
  <w:abstractNum w:abstractNumId="1">
    <w:multiLevelType w:val="singleLevel"/>
    <w:lvl w:ilvl="0">
      <w:numFmt w:val="bullet"/>
      <w:pStyle w:val="ListBullet4"/>
      <w:lvlText w:val=""/>
      <w:lvlJc w:val="left"/>
      <w:start w:val="1"/>
      <w:pPr>
        <w:ind w:left="1440" w:hanging="360"/>
      </w:pPr>
      <w:rPr>
        <w:rFonts w:ascii="Wingdings" w:cs="Wingdings" w:hAnsi="Wingdings" w:hint="default"/>
      </w:rPr>
    </w:lvl>
  </w:abstractNum>
  <w:abstractNum w:abstractNumId="0">
    <w:multiLevelType w:val="singleLevel"/>
    <w:lvl w:ilvl="0">
      <w:numFmt w:val="bullet"/>
      <w:pStyle w:val="ListBullet5"/>
      <w:lvlText w:val=""/>
      <w:lvlJc w:val="left"/>
      <w:start w:val="1"/>
      <w:pPr>
        <w:ind w:left="1584" w:hanging="360"/>
      </w:pPr>
      <w:rPr>
        <w:rFonts w:ascii="Wingdings" w:cs="Wingdings" w:hAnsi="Wingdings" w:hint="default"/>
      </w:rPr>
    </w:lvl>
  </w:abstractNum>
  <w:abstractNum w:abstractNumId="7">
    <w:multiLevelType w:val="multilevel"/>
    <w:styleLink w:val="MedianListStyle"/>
    <w:lvl w:ilvl="0">
      <w:numFmt w:val="bullet"/>
      <w:lvlText w:val=""/>
      <w:lvlJc w:val="left"/>
      <w:start w:val="1"/>
      <w:pPr>
        <w:ind w:left="360" w:hanging="360"/>
      </w:pPr>
      <w:rPr>
        <w:sz w:val="23.0"/>
        <w:color w:val="DD8047"/>
        <w:rFonts w:ascii="Wingdings 2" w:hAnsi="Wingdings 2" w:hint="default"/>
      </w:rPr>
    </w:lvl>
    <w:lvl w:ilvl="1">
      <w:numFmt w:val="lowerLetter"/>
      <w:lvlText w:val="%2)"/>
      <w:lvlJc w:val="left"/>
      <w:start w:val="1"/>
      <w:pPr>
        <w:ind w:left="720" w:hanging="360"/>
      </w:pPr>
    </w:lvl>
    <w:lvl w:ilvl="2">
      <w:numFmt w:val="lowerRoman"/>
      <w:lvlText w:val="%3)"/>
      <w:lvlJc w:val="left"/>
      <w:start w:val="1"/>
      <w:pPr>
        <w:ind w:left="1080" w:hanging="360"/>
      </w:pPr>
    </w:lvl>
    <w:lvl w:ilvl="3">
      <w:numFmt w:val="decimal"/>
      <w:lvlText w:val="(%4)"/>
      <w:lvlJc w:val="left"/>
      <w:start w:val="1"/>
      <w:pPr>
        <w:ind w:left="1440" w:hanging="360"/>
      </w:pPr>
    </w:lvl>
    <w:lvl w:ilvl="4">
      <w:numFmt w:val="lowerLetter"/>
      <w:lvlText w:val="(%5)"/>
      <w:lvlJc w:val="left"/>
      <w:start w:val="1"/>
      <w:pPr>
        <w:ind w:left="1800" w:hanging="360"/>
      </w:pPr>
    </w:lvl>
    <w:lvl w:ilvl="5">
      <w:numFmt w:val="lowerRoman"/>
      <w:lvlText w:val="(%6)"/>
      <w:lvlJc w:val="left"/>
      <w:start w:val="1"/>
      <w:pPr>
        <w:ind w:left="2160" w:hanging="360"/>
      </w:pPr>
    </w:lvl>
    <w:lvl w:ilvl="6">
      <w:numFmt w:val="decimal"/>
      <w:lvlText w:val="%7."/>
      <w:lvlJc w:val="left"/>
      <w:start w:val="1"/>
      <w:pPr>
        <w:ind w:left="2520" w:hanging="360"/>
      </w:pPr>
    </w:lvl>
    <w:lvl w:ilvl="7">
      <w:numFmt w:val="lowerLetter"/>
      <w:lvlText w:val="%8."/>
      <w:lvlJc w:val="left"/>
      <w:start w:val="1"/>
      <w:pPr>
        <w:ind w:left="2880" w:hanging="360"/>
      </w:pPr>
    </w:lvl>
    <w:lvl w:ilvl="8">
      <w:numFmt w:val="lowerRoman"/>
      <w:lvlText w:val="%9."/>
      <w:lvlJc w:val="left"/>
      <w:start w:val="1"/>
      <w:pPr>
        <w:ind w:left="3240" w:hanging="360"/>
      </w:pPr>
    </w:lvl>
  </w:abstractNum>
  <w:abstractNum w:abstractNumId="11">
    <w:multiLevelType w:val="hybridMultilevel"/>
    <w:lvl w:ilvl="0">
      <w:numFmt w:val="bullet"/>
      <w:pStyle w:val="NormalIndent"/>
      <w:lvlText w:val=""/>
      <w:lvlJc w:val="left"/>
      <w:start w:val="1"/>
      <w:pPr>
        <w:ind w:left="648" w:hanging="360"/>
      </w:pPr>
      <w:rPr>
        <w:rFonts w:ascii="Wingdings 2" w:cs="Symbol" w:hAnsi="Wingdings 2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cs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cs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cs="Wingdings" w:hAnsi="Wingdings" w:hint="default"/>
      </w:rPr>
    </w:lvl>
  </w:abstractNum>
  <w:abstractNum w:abstractNumId="9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"/>
      <w:lvlJc w:val="left"/>
      <w:start w:val="1"/>
      <w:pPr>
        <w:ind w:left="10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8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5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2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9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6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4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1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84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Courier New" w:hAnsi="Courier New" w:hint="default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Wingdings" w:hAnsi="Wingdings" w:hint="default"/>
      </w:rPr>
    </w:lvl>
    <w:lvl w:ilvl="3">
      <w:numFmt w:val="bullet"/>
      <w:lvlText w:val="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Wingdings" w:hAnsi="Wingdings" w:hint="default"/>
      </w:rPr>
    </w:lvl>
    <w:lvl w:ilvl="4">
      <w:numFmt w:val="bullet"/>
      <w:lvlText w:val="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Wingdings" w:hAnsi="Wingdings" w:hint="default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Wingdings" w:hAnsi="Wingdings" w:hint="default"/>
      </w:rPr>
    </w:lvl>
    <w:lvl w:ilvl="6">
      <w:numFmt w:val="bullet"/>
      <w:lvlText w:val="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Wingdings" w:hAnsi="Wingdings" w:hint="default"/>
      </w:rPr>
    </w:lvl>
    <w:lvl w:ilvl="7">
      <w:numFmt w:val="bullet"/>
      <w:lvlText w:val="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Wingdings" w:hAnsi="Wingdings" w:hint="default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Wingdings" w:hAnsi="Wingdings" w:hint="default"/>
      </w:rPr>
    </w:lvl>
  </w:abstractNum>
  <w:abstractNum w:abstractNumId="12">
    <w:multiLevelType w:val="multilevel"/>
    <w:lvl w:ilvl="0">
      <w:numFmt w:val="bullet"/>
      <w:lvlText w:val=""/>
      <w:lvlJc w:val="left"/>
      <w:start w:val="1"/>
      <w:pPr>
        <w:tabs>
          <w:tab w:val="null" w:pos="0"/>
        </w:tabs>
        <w:ind w:left="720" w:hanging="360"/>
      </w:pPr>
      <w:rPr>
        <w:sz w:val="20.0"/>
        <w:rFonts w:ascii="Symbol" w:hAnsi="Symbol" w:hint="default"/>
      </w:rPr>
    </w:lvl>
    <w:lvl w:ilvl="1">
      <w:numFmt w:val="bullet"/>
      <w:lvlText w:val=""/>
      <w:lvlJc w:val="left"/>
      <w:start w:val="1"/>
      <w:pPr>
        <w:tabs>
          <w:tab w:val="null" w:pos="0"/>
        </w:tabs>
        <w:ind w:left="1440" w:hanging="360"/>
      </w:pPr>
      <w:rPr>
        <w:sz w:val="20.0"/>
        <w:rFonts w:ascii="Symbol" w:hAnsi="Symbol" w:hint="default"/>
      </w:rPr>
    </w:lvl>
    <w:lvl w:ilvl="2">
      <w:numFmt w:val="bullet"/>
      <w:lvlText w:val=""/>
      <w:lvlJc w:val="left"/>
      <w:start w:val="1"/>
      <w:pPr>
        <w:tabs>
          <w:tab w:val="null" w:pos="0"/>
        </w:tabs>
        <w:ind w:left="2160" w:hanging="360"/>
      </w:pPr>
      <w:rPr>
        <w:sz w:val="20.0"/>
        <w:rFonts w:ascii="Symbol" w:hAnsi="Symbol" w:hint="default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880" w:hanging="360"/>
      </w:pPr>
      <w:rPr>
        <w:sz w:val="20.0"/>
        <w:rFonts w:ascii="Symbol" w:hAnsi="Symbol" w:hint="default"/>
      </w:rPr>
    </w:lvl>
    <w:lvl w:ilvl="4">
      <w:numFmt w:val="bullet"/>
      <w:lvlText w:val=""/>
      <w:lvlJc w:val="left"/>
      <w:start w:val="1"/>
      <w:pPr>
        <w:tabs>
          <w:tab w:val="null" w:pos="0"/>
        </w:tabs>
        <w:ind w:left="3600" w:hanging="360"/>
      </w:pPr>
      <w:rPr>
        <w:sz w:val="20.0"/>
        <w:rFonts w:ascii="Symbol" w:hAnsi="Symbol" w:hint="default"/>
      </w:rPr>
    </w:lvl>
    <w:lvl w:ilvl="5">
      <w:numFmt w:val="bullet"/>
      <w:lvlText w:val=""/>
      <w:lvlJc w:val="left"/>
      <w:start w:val="1"/>
      <w:pPr>
        <w:tabs>
          <w:tab w:val="null" w:pos="0"/>
        </w:tabs>
        <w:ind w:left="4320" w:hanging="360"/>
      </w:pPr>
      <w:rPr>
        <w:sz w:val="20.0"/>
        <w:rFonts w:ascii="Symbol" w:hAnsi="Symbol" w:hint="default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5040" w:hanging="360"/>
      </w:pPr>
      <w:rPr>
        <w:sz w:val="20.0"/>
        <w:rFonts w:ascii="Symbol" w:hAnsi="Symbol" w:hint="default"/>
      </w:rPr>
    </w:lvl>
    <w:lvl w:ilvl="7">
      <w:numFmt w:val="bullet"/>
      <w:lvlText w:val=""/>
      <w:lvlJc w:val="left"/>
      <w:start w:val="1"/>
      <w:pPr>
        <w:tabs>
          <w:tab w:val="null" w:pos="0"/>
        </w:tabs>
        <w:ind w:left="5760" w:hanging="360"/>
      </w:pPr>
      <w:rPr>
        <w:sz w:val="20.0"/>
        <w:rFonts w:ascii="Symbol" w:hAnsi="Symbol" w:hint="default"/>
      </w:rPr>
    </w:lvl>
    <w:lvl w:ilvl="8">
      <w:numFmt w:val="bullet"/>
      <w:lvlText w:val=""/>
      <w:lvlJc w:val="left"/>
      <w:start w:val="1"/>
      <w:pPr>
        <w:tabs>
          <w:tab w:val="null" w:pos="0"/>
        </w:tabs>
        <w:ind w:left="6480" w:hanging="360"/>
      </w:pPr>
      <w:rPr>
        <w:sz w:val="20.0"/>
        <w:rFonts w:ascii="Symbol" w:hAnsi="Symbol" w:hint="default"/>
      </w:rPr>
    </w:lvl>
  </w:abstractNum>
  <w:abstractNum w:abstractNumId="6">
    <w:multiLevelType w:val="hybridMultilevel"/>
    <w:lvl w:ilvl="0">
      <w:numFmt w:val="bullet"/>
      <w:lvlText w:val="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7"/>
  </w:num>
  <w:num w:numId="12">
    <w:abstractNumId w:val="11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7"/>
  </w:num>
  <w:num w:numId="20">
    <w:abstractNumId w:val="11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7"/>
  </w:num>
  <w:num w:numId="27">
    <w:abstractNumId w:val="11"/>
  </w:num>
  <w:num w:numId="28">
    <w:abstractNumId w:val="9"/>
  </w:num>
  <w:num w:numId="29">
    <w:abstractNumId w:val="14"/>
  </w:num>
  <w:num w:numId="30">
    <w:abstractNumId w:val="5"/>
  </w:num>
  <w:num w:numId="31">
    <w:abstractNumId w:val="13"/>
  </w:num>
  <w:num w:numId="32">
    <w:abstractNumId w:val="10"/>
  </w:num>
  <w:num w:numId="33">
    <w:abstractNumId w:val="12"/>
  </w:num>
  <w:num w:numId="3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drawingGridHorizontalSpacing w:val="11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SnapToGridInCell/>
    <w:doNotWrapTextWithPunct/>
    <w:doNotUseEastAsianBreakRules/>
    <w:growAutofit/>
  </w:compat>
  <w:rsids>
    <w:rsidRoot w:val="00D31067"/>
    <w:rsid w:val="00052A67"/>
    <w:rsid w:val="00096B5C"/>
    <w:rsid w:val="000A5CCE"/>
    <w:rsid w:val="000E41B9"/>
    <w:rsid w:val="00147B74"/>
    <w:rsid w:val="00170C5B"/>
    <w:rsid w:val="00174B63"/>
    <w:rsid w:val="0018329A"/>
    <w:rsid w:val="001A7DB2"/>
    <w:rsid w:val="001B1B01"/>
    <w:rsid w:val="001B4053"/>
    <w:rsid w:val="001B7FE5"/>
    <w:rsid w:val="001D7819"/>
    <w:rsid w:val="001F105C"/>
    <w:rsid w:val="00264888"/>
    <w:rsid w:val="002B5B32"/>
    <w:rsid w:val="002E6993"/>
    <w:rsid w:val="003013F4"/>
    <w:rsid w:val="00307F09"/>
    <w:rsid w:val="00373109"/>
    <w:rsid w:val="00390404"/>
    <w:rsid w:val="00480B7A"/>
    <w:rsid w:val="004E454C"/>
    <w:rsid w:val="0052533E"/>
    <w:rsid w:val="0055518B"/>
    <w:rsid w:val="00574FC1"/>
    <w:rsid w:val="005B411C"/>
    <w:rsid w:val="005D15AE"/>
    <w:rsid w:val="006350C1"/>
    <w:rsid w:val="00652E1F"/>
    <w:rsid w:val="00672F3C"/>
    <w:rsid w:val="006A5EC5"/>
    <w:rsid w:val="006C21C4"/>
    <w:rsid w:val="007F08E4"/>
    <w:rsid w:val="00822E6B"/>
    <w:rsid w:val="00833048"/>
    <w:rsid w:val="008D01D8"/>
    <w:rsid w:val="008E50AC"/>
    <w:rsid w:val="008F0E27"/>
    <w:rsid w:val="00944028"/>
    <w:rsid w:val="009920F0"/>
    <w:rsid w:val="00995D1F"/>
    <w:rsid w:val="009B6681"/>
    <w:rsid w:val="009D1945"/>
    <w:rsid w:val="009F6BA2"/>
    <w:rsid w:val="00A15B4A"/>
    <w:rsid w:val="00A6293A"/>
    <w:rsid w:val="00A77467"/>
    <w:rsid w:val="00AA12BB"/>
    <w:rsid w:val="00AC3C61"/>
    <w:rsid w:val="00AD1B43"/>
    <w:rsid w:val="00AE1D9E"/>
    <w:rsid w:val="00B14838"/>
    <w:rsid w:val="00B260B8"/>
    <w:rsid w:val="00B60A2F"/>
    <w:rsid w:val="00C06702"/>
    <w:rsid w:val="00C2599E"/>
    <w:rsid w:val="00C54831"/>
    <w:rsid w:val="00C66B73"/>
    <w:rsid w:val="00C84D48"/>
    <w:rsid w:val="00CB5B51"/>
    <w:rsid w:val="00D22B71"/>
    <w:rsid w:val="00D31067"/>
    <w:rsid w:val="00D564CE"/>
    <w:rsid w:val="00D770C8"/>
    <w:rsid w:val="00DB3C26"/>
    <w:rsid w:val="00E1623B"/>
    <w:rsid w:val="00E24498"/>
    <w:rsid w:val="00E321B3"/>
    <w:rsid w:val="00E36C32"/>
    <w:rsid w:val="00E51E14"/>
    <w:rsid w:val="00E63D40"/>
    <w:rsid w:val="00E66DB0"/>
    <w:rsid w:val="00EE1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mv="urn:schemas-microsoft-com:mac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c="http://schemas.openxmlformats.org/drawingml/2006/chart" xmlns:a14="http://schemas.microsoft.com/office/drawing/2010/main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15 wp14">
  <w:docDefaults>
    <w:rPrDefault>
      <w:rPr>
        <w:sz w:val="22.0"/>
        <w:szCs w:val="22.0"/>
        <w:rFonts w:ascii="Tw Cen MT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  <w:rPr>
      <w:sz w:val="23.0"/>
      <w:szCs w:val="20.0"/>
      <w:rFonts w:ascii="Carlito" w:cs="Times New Roman"/>
      <w:lang w:eastAsia="ja-jp"/>
    </w:rPr>
    <w:pPr>
      <w:spacing w:after="180" w:line="264" w:lineRule="auto"/>
      <w:rPr>
        <w:sz w:val="23.0"/>
        <w:szCs w:val="20.0"/>
        <w:rFonts w:ascii="Carlito" w:cs="Times New Roman"/>
        <w:lang w:eastAsia="ja-jp"/>
      </w:rPr>
    </w:pPr>
  </w:style>
  <w:style w:type="paragraph" w:styleId="Heading1">
    <w:name w:val="heading 1"/>
    <w:link w:val="Heading1Char"/>
    <w:basedOn w:val="Normal"/>
    <w:uiPriority w:val="9"/>
    <w:rPr>
      <w:sz w:val="32.0"/>
      <w:szCs w:val="32.0"/>
      <w:color w:val="775F55"/>
      <w:rFonts w:ascii="Tw Cen MT"/>
      <w:caps w:val="true"/>
    </w:rPr>
    <w:pPr>
      <w:outlineLvl w:val="0"/>
      <w:spacing w:after="80" w:before="300" w:line="240" w:lineRule="auto"/>
    </w:pPr>
  </w:style>
  <w:style w:type="paragraph" w:styleId="Heading2">
    <w:name w:val="heading 2"/>
    <w:link w:val="Heading2Char"/>
    <w:basedOn w:val="Normal"/>
    <w:uiPriority w:val="9"/>
    <w:rPr>
      <w:b w:val="1"/>
      <w:sz w:val="28.0"/>
      <w:szCs w:val="28.0"/>
      <w:color w:val="94B6D2"/>
      <w:spacing w:val="20"/>
    </w:rPr>
    <w:pPr>
      <w:outlineLvl w:val="1"/>
      <w:spacing w:after="80" w:before="240"/>
    </w:pPr>
  </w:style>
  <w:style w:type="paragraph" w:styleId="Heading3">
    <w:name w:val="heading 3"/>
    <w:link w:val="Heading3Char"/>
    <w:basedOn w:val="Normal"/>
    <w:uiPriority w:val="9"/>
    <w:rPr>
      <w:b w:val="1"/>
      <w:szCs w:val="24.0"/>
      <w:color w:val="000000"/>
      <w:spacing w:val="10"/>
    </w:rPr>
    <w:pPr>
      <w:outlineLvl w:val="2"/>
      <w:spacing w:after="60" w:before="240"/>
    </w:pPr>
  </w:style>
  <w:style w:type="paragraph" w:styleId="Heading4">
    <w:name w:val="heading 4"/>
    <w:link w:val="Heading4Char"/>
    <w:basedOn w:val="Normal"/>
    <w:uiPriority w:val="9"/>
    <w:rPr>
      <w:sz w:val="22.0"/>
      <w:szCs w:val="22.0"/>
      <w:caps w:val="true"/>
      <w:spacing w:val="14"/>
    </w:rPr>
    <w:pPr>
      <w:outlineLvl w:val="3"/>
      <w:spacing w:after="0" w:before="240"/>
    </w:pPr>
  </w:style>
  <w:style w:type="paragraph" w:styleId="Heading5">
    <w:name w:val="heading 5"/>
    <w:link w:val="Heading5Char"/>
    <w:basedOn w:val="Normal"/>
    <w:uiPriority w:val="9"/>
    <w:rPr>
      <w:b w:val="1"/>
      <w:szCs w:val="26.0"/>
      <w:color w:val="775F55"/>
      <w:spacing w:val="10"/>
    </w:rPr>
    <w:pPr>
      <w:outlineLvl w:val="4"/>
      <w:spacing w:after="0" w:before="200"/>
    </w:pPr>
  </w:style>
  <w:style w:type="paragraph" w:styleId="Heading6">
    <w:name w:val="heading 6"/>
    <w:link w:val="Heading6Char"/>
    <w:basedOn w:val="Normal"/>
    <w:uiPriority w:val="9"/>
    <w:rPr>
      <w:b w:val="1"/>
      <w:color w:val="DD8047"/>
      <w:spacing w:val="10"/>
    </w:rPr>
    <w:pPr>
      <w:outlineLvl w:val="5"/>
      <w:spacing w:after="0"/>
    </w:pPr>
  </w:style>
  <w:style w:type="paragraph" w:styleId="Heading7">
    <w:name w:val="heading 7"/>
    <w:link w:val="Heading7Char"/>
    <w:basedOn w:val="Normal"/>
    <w:uiPriority w:val="9"/>
    <w:rPr>
      <w:color w:val="000000"/>
      <w:smallCaps w:val="true"/>
      <w:spacing w:val="10"/>
    </w:rPr>
    <w:pPr>
      <w:outlineLvl w:val="6"/>
      <w:spacing w:after="0"/>
    </w:pPr>
  </w:style>
  <w:style w:type="paragraph" w:styleId="Heading8">
    <w:name w:val="heading 8"/>
    <w:link w:val="Heading8Char"/>
    <w:basedOn w:val="Normal"/>
    <w:uiPriority w:val="9"/>
    <w:rPr>
      <w:b w:val="1"/>
      <w:i w:val="1"/>
      <w:sz w:val="24.0"/>
      <w:color w:val="94B6D2"/>
      <w:spacing w:val="10"/>
    </w:rPr>
    <w:pPr>
      <w:outlineLvl w:val="7"/>
      <w:spacing w:after="0"/>
    </w:pPr>
  </w:style>
  <w:style w:type="paragraph" w:styleId="Heading9">
    <w:name w:val="heading 9"/>
    <w:link w:val="Heading9Char"/>
    <w:basedOn w:val="Normal"/>
    <w:uiPriority w:val="9"/>
    <w:rPr>
      <w:b w:val="1"/>
      <w:sz w:val="20.0"/>
      <w:color w:val="A5AB81"/>
      <w:caps w:val="true"/>
      <w:spacing w:val="40"/>
    </w:rPr>
    <w:pPr>
      <w:outlineLvl w:val="8"/>
      <w:spacing w:after="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table" w:styleId="TableGrid">
    <w:name w:val="Table Grid"/>
    <w:basedOn w:val="TableNormal"/>
    <w:uiPriority w:val="1"/>
    <w:rPr>
      <w:rFonts w:cs="Tw Cen MT"/>
    </w:rPr>
    <w:pPr>
      <w:spacing w:after="0" w:line="240" w:lineRule="auto"/>
      <w:rPr>
        <w:rFonts w:cs="Tw Cen MT"/>
      </w:rPr>
    </w:pPr>
    <w:tblPr>
      <w:tblW w:w="0" w:type="nil"/>
      <w:tblInd w:w="0" w:type="dxa"/>
      <w:tblBorders>
        <w:top w:val="single" w:sz="4" w:space="0" w:color="000000"/>
        <w:bottom w:val="single" w:sz="4" w:space="0" w:color="000000"/>
        <w:left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bottom w:w="0" w:type="dxa"/>
        <w:left w:w="108" w:type="dxa"/>
        <w:right w:w="108" w:type="dxa"/>
      </w:tblCellMar>
    </w:tblPr>
  </w:style>
  <w:style w:type="paragraph" w:styleId="Quote">
    <w:name w:val="Quote"/>
    <w:link w:val="QuoteChar"/>
    <w:basedOn w:val="Normal"/>
    <w:uiPriority w:val="29"/>
    <w:qFormat/>
    <w:rPr>
      <w:i w:val="1"/>
      <w:color w:val="775F55"/>
      <w:smallCaps w:val="true"/>
      <w:spacing w:val="6"/>
    </w:rPr>
  </w:style>
  <w:style w:type="character" w:customStyle="1" w:styleId="QuoteChar">
    <w:name w:val="Quote Char"/>
    <w:link w:val="Quote"/>
    <w:basedOn w:val="DefaultParagraphFont"/>
    <w:uiPriority w:val="29"/>
    <w:rPr>
      <w:i w:val="1"/>
      <w:sz w:val="23.0"/>
      <w:szCs w:val="20.0"/>
      <w:color w:val="775F55"/>
      <w:rFonts w:cs="Times New Roman"/>
      <w:smallCaps w:val="true"/>
      <w:spacing w:val="6"/>
      <w:lang w:eastAsia="ja-jp"/>
    </w:rPr>
  </w:style>
  <w:style w:type="paragraph" w:customStyle="1" w:styleId="Section">
    <w:name w:val="Section"/>
    <w:basedOn w:val="Normal"/>
    <w:uiPriority w:val="2"/>
    <w:qFormat/>
    <w:rPr>
      <w:b w:val="1"/>
      <w:sz w:val="24.0"/>
      <w:color w:val="DD8047"/>
      <w:caps w:val="true"/>
      <w:spacing w:val="60"/>
    </w:rPr>
    <w:pPr>
      <w:spacing w:after="40" w:before="480" w:line="240" w:lineRule="auto"/>
      <w:rPr>
        <w:b w:val="1"/>
        <w:sz w:val="24.0"/>
        <w:color w:val="DD8047"/>
        <w:caps w:val="true"/>
        <w:spacing w:val="60"/>
      </w:rPr>
    </w:pPr>
  </w:style>
  <w:style w:type="paragraph" w:customStyle="1" w:styleId="Subsection">
    <w:name w:val="Subsection"/>
    <w:basedOn w:val="Normal"/>
    <w:uiPriority w:val="3"/>
    <w:qFormat/>
    <w:rPr>
      <w:b w:val="1"/>
      <w:sz w:val="24.0"/>
      <w:color w:val="94B6D2"/>
      <w:spacing w:val="30"/>
    </w:rPr>
    <w:pPr>
      <w:spacing w:after="40"/>
    </w:pPr>
  </w:style>
  <w:style w:type="paragraph" w:styleId="ListBullet">
    <w:name w:val="List Bullet"/>
    <w:basedOn w:val="Normal"/>
    <w:uiPriority w:val="36"/>
    <w:qFormat/>
    <w:rPr>
      <w:sz w:val="24.0"/>
    </w:rPr>
    <w:pPr>
      <w:numPr>
        <w:ilvl w:val="0"/>
        <w:numId w:val="21"/>
      </w:numPr>
      <w:rPr>
        <w:sz w:val="24.0"/>
      </w:rPr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link w:val="BalloonTextChar"/>
    <w:basedOn w:val="Normal"/>
    <w:uiPriority w:val="99"/>
    <w:rPr>
      <w:sz w:val="16.0"/>
      <w:szCs w:val="16.0"/>
      <w:rFonts w:ascii="Tahoma" w:cs="Tahoma" w:hAnsi="Tahoma"/>
    </w:rPr>
  </w:style>
  <w:style w:type="character" w:customStyle="1" w:styleId="BalloonTextChar">
    <w:name w:val="Balloon Text Char"/>
    <w:link w:val="BalloonText"/>
    <w:basedOn w:val="DefaultParagraphFont"/>
    <w:uiPriority w:val="99"/>
    <w:rPr>
      <w:sz w:val="16.0"/>
      <w:szCs w:val="16.0"/>
      <w:rFonts w:ascii="Tahoma" w:cs="Tahoma" w:hAnsi="Tahoma"/>
      <w:lang w:eastAsia="ja-jp"/>
    </w:rPr>
  </w:style>
  <w:style w:type="paragraph" w:styleId="BlockText">
    <w:name w:val="Block Text"/>
    <w:uiPriority w:val="40"/>
    <w:rPr>
      <w:sz w:val="28.0"/>
      <w:szCs w:val="28.0"/>
      <w:color w:val="7F7F7F"/>
      <w:rFonts w:cs="Times New Roman" w:eastAsia="Times New Roman"/>
      <w:lang w:bidi="hi-in" w:eastAsia="ko-kr"/>
    </w:rPr>
    <w:pPr>
      <w:jc w:val="both"/>
      <w:spacing w:after="280" w:line="240" w:lineRule="auto"/>
      <w:ind w:left="1440" w:right="1440"/>
      <w:pBdr>
        <w:bottom w:val="single" w:sz="24" w:space="10" w:color="BED3E4" w:themeColor="accent1" w:themeTint="99"/>
        <w:top w:val="single" w:sz="2" w:space="10" w:color="BED3E4" w:themeColor="accent1" w:themeTint="99"/>
      </w:pBdr>
    </w:pPr>
  </w:style>
  <w:style w:type="character" w:styleId="BookTitle">
    <w:name w:val="Book Title"/>
    <w:basedOn w:val="DefaultParagraphFont"/>
    <w:uiPriority w:val="33"/>
    <w:qFormat/>
    <w:rPr>
      <w:i w:val="1"/>
      <w:sz w:val="23.0"/>
      <w:szCs w:val="20.0"/>
      <w:color w:val="775F55"/>
      <w:rFonts w:ascii="Tw Cen MT" w:cs="Times New Roman"/>
    </w:rPr>
  </w:style>
  <w:style w:type="paragraph" w:styleId="Caption">
    <w:name w:val="caption"/>
    <w:basedOn w:val="Normal"/>
    <w:uiPriority w:val="35"/>
    <w:rPr>
      <w:b w:val="1"/>
      <w:sz w:val="16.0"/>
      <w:szCs w:val="18.0"/>
      <w:caps w:val="true"/>
    </w:rPr>
  </w:style>
  <w:style w:type="character" w:styleId="Emphasis">
    <w:name w:val="Emphasis"/>
    <w:uiPriority w:val="20"/>
    <w:qFormat/>
    <w:rPr>
      <w:b w:val="1"/>
      <w:i w:val="1"/>
      <w:sz w:val="23.0"/>
      <w:color w:val="775F55"/>
      <w:rFonts w:ascii="Tw Cen MT"/>
      <w:spacing w:val="10"/>
    </w:rPr>
  </w:style>
  <w:style w:type="paragraph" w:styleId="Footer">
    <w:name w:val="footer"/>
    <w:link w:val="Footer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basedOn w:val="DefaultParagraphFont"/>
    <w:uiPriority w:val="99"/>
    <w:rPr>
      <w:sz w:val="23.0"/>
      <w:szCs w:val="20.0"/>
      <w:rFonts w:cs="Times New Roman"/>
      <w:lang w:eastAsia="ja-jp"/>
    </w:rPr>
  </w:style>
  <w:style w:type="paragraph" w:styleId="Header">
    <w:name w:val="header"/>
    <w:link w:val="HeaderChar"/>
    <w:basedOn w:val="Normal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basedOn w:val="DefaultParagraphFont"/>
    <w:uiPriority w:val="99"/>
    <w:rPr>
      <w:sz w:val="23.0"/>
      <w:szCs w:val="20.0"/>
      <w:rFonts w:cs="Times New Roman"/>
      <w:lang w:eastAsia="ja-jp"/>
    </w:rPr>
  </w:style>
  <w:style w:type="character" w:customStyle="1" w:styleId="Heading1Char">
    <w:name w:val="Heading 1 Char"/>
    <w:link w:val="Heading1"/>
    <w:basedOn w:val="DefaultParagraphFont"/>
    <w:uiPriority w:val="9"/>
    <w:rPr>
      <w:sz w:val="32.0"/>
      <w:szCs w:val="32.0"/>
      <w:color w:val="775F55"/>
      <w:rFonts w:ascii="Tw Cen MT" w:cs="Times New Roman"/>
      <w:caps w:val="true"/>
      <w:lang w:eastAsia="ja-jp"/>
    </w:rPr>
  </w:style>
  <w:style w:type="character" w:customStyle="1" w:styleId="Heading2Char">
    <w:name w:val="Heading 2 Char"/>
    <w:link w:val="Heading2"/>
    <w:basedOn w:val="DefaultParagraphFont"/>
    <w:uiPriority w:val="9"/>
    <w:rPr>
      <w:b w:val="1"/>
      <w:sz w:val="28.0"/>
      <w:szCs w:val="28.0"/>
      <w:color w:val="94B6D2"/>
      <w:rFonts w:cs="Times New Roman"/>
      <w:spacing w:val="20"/>
      <w:lang w:eastAsia="ja-jp"/>
    </w:rPr>
  </w:style>
  <w:style w:type="character" w:customStyle="1" w:styleId="Heading3Char">
    <w:name w:val="Heading 3 Char"/>
    <w:link w:val="Heading3"/>
    <w:basedOn w:val="DefaultParagraphFont"/>
    <w:uiPriority w:val="9"/>
    <w:rPr>
      <w:b w:val="1"/>
      <w:sz w:val="23.0"/>
      <w:szCs w:val="24.0"/>
      <w:color w:val="000000"/>
      <w:rFonts w:cs="Times New Roman"/>
      <w:spacing w:val="10"/>
      <w:lang w:eastAsia="ja-jp"/>
    </w:rPr>
  </w:style>
  <w:style w:type="character" w:customStyle="1" w:styleId="Heading4Char">
    <w:name w:val="Heading 4 Char"/>
    <w:link w:val="Heading4"/>
    <w:basedOn w:val="DefaultParagraphFont"/>
    <w:uiPriority w:val="9"/>
    <w:rPr>
      <w:rFonts w:cs="Times New Roman"/>
      <w:caps w:val="true"/>
      <w:spacing w:val="14"/>
      <w:lang w:eastAsia="ja-jp"/>
    </w:rPr>
  </w:style>
  <w:style w:type="character" w:customStyle="1" w:styleId="Heading5Char">
    <w:name w:val="Heading 5 Char"/>
    <w:link w:val="Heading5"/>
    <w:basedOn w:val="DefaultParagraphFont"/>
    <w:uiPriority w:val="9"/>
    <w:rPr>
      <w:b w:val="1"/>
      <w:sz w:val="23.0"/>
      <w:szCs w:val="26.0"/>
      <w:color w:val="775F55"/>
      <w:rFonts w:cs="Times New Roman"/>
      <w:spacing w:val="10"/>
      <w:lang w:eastAsia="ja-jp"/>
    </w:rPr>
  </w:style>
  <w:style w:type="character" w:customStyle="1" w:styleId="Heading6Char">
    <w:name w:val="Heading 6 Char"/>
    <w:link w:val="Heading6"/>
    <w:basedOn w:val="DefaultParagraphFont"/>
    <w:uiPriority w:val="9"/>
    <w:rPr>
      <w:b w:val="1"/>
      <w:sz w:val="23.0"/>
      <w:szCs w:val="20.0"/>
      <w:color w:val="DD8047"/>
      <w:rFonts w:cs="Times New Roman"/>
      <w:spacing w:val="10"/>
      <w:lang w:eastAsia="ja-jp"/>
    </w:rPr>
  </w:style>
  <w:style w:type="character" w:customStyle="1" w:styleId="Heading7Char">
    <w:name w:val="Heading 7 Char"/>
    <w:link w:val="Heading7"/>
    <w:basedOn w:val="DefaultParagraphFont"/>
    <w:uiPriority w:val="9"/>
    <w:rPr>
      <w:sz w:val="23.0"/>
      <w:szCs w:val="20.0"/>
      <w:color w:val="000000"/>
      <w:rFonts w:cs="Times New Roman"/>
      <w:smallCaps w:val="true"/>
      <w:spacing w:val="10"/>
      <w:lang w:eastAsia="ja-jp"/>
    </w:rPr>
  </w:style>
  <w:style w:type="character" w:customStyle="1" w:styleId="Heading8Char">
    <w:name w:val="Heading 8 Char"/>
    <w:link w:val="Heading8"/>
    <w:basedOn w:val="DefaultParagraphFont"/>
    <w:uiPriority w:val="9"/>
    <w:rPr>
      <w:b w:val="1"/>
      <w:i w:val="1"/>
      <w:sz w:val="24.0"/>
      <w:szCs w:val="20.0"/>
      <w:color w:val="94B6D2"/>
      <w:rFonts w:cs="Times New Roman"/>
      <w:spacing w:val="10"/>
      <w:lang w:eastAsia="ja-jp"/>
    </w:rPr>
  </w:style>
  <w:style w:type="character" w:customStyle="1" w:styleId="Heading9Char">
    <w:name w:val="Heading 9 Char"/>
    <w:link w:val="Heading9"/>
    <w:basedOn w:val="DefaultParagraphFont"/>
    <w:uiPriority w:val="9"/>
    <w:rPr>
      <w:b w:val="1"/>
      <w:sz w:val="20.0"/>
      <w:szCs w:val="20.0"/>
      <w:color w:val="A5AB81"/>
      <w:rFonts w:cs="Times New Roman"/>
      <w:caps w:val="true"/>
      <w:spacing w:val="40"/>
      <w:lang w:eastAsia="ja-jp"/>
    </w:rPr>
  </w:style>
  <w:style w:type="character" w:styleId="Hyperlink">
    <w:name w:val="Hyperlink"/>
    <w:basedOn w:val="DefaultParagraphFont"/>
    <w:uiPriority w:val="99"/>
    <w:rPr>
      <w:u w:val="single"/>
      <w:color w:val="F7B615"/>
    </w:rPr>
  </w:style>
  <w:style w:type="character" w:styleId="IntenseEmphasis">
    <w:name w:val="Intense Emphasis"/>
    <w:basedOn w:val="DefaultParagraphFont"/>
    <w:uiPriority w:val="21"/>
    <w:qFormat/>
    <w:rPr>
      <w:b w:val="1"/>
      <w:vertAlign w:val="baseline"/>
      <w:sz w:val="23.0"/>
      <w:color w:val="DD8047"/>
      <w:rFonts w:ascii="Tw Cen MT"/>
      <w:dstrike w:val="false"/>
      <w:spacing w:val="10"/>
      <w:w w:val="100"/>
      <w:position w:val="0"/>
      <w:kern w:val="0"/>
    </w:rPr>
  </w:style>
  <w:style w:type="paragraph" w:styleId="IntenseQuote">
    <w:name w:val="Intense Quote"/>
    <w:link w:val="IntenseQuoteChar"/>
    <w:basedOn w:val="Normal"/>
    <w:uiPriority w:val="30"/>
    <w:qFormat/>
    <w:rPr>
      <w:b w:val="1"/>
      <w:color w:val="DD8047"/>
    </w:rPr>
    <w:pPr>
      <w:contextualSpacing w:val="true"/>
      <w:spacing w:after="300" w:before="300"/>
      <w:ind w:left="720" w:right="720"/>
      <w:pBdr>
        <w:bottom w:val="double" w:sz="12" w:space="10" w:color="DD8047" w:themeColor="accent2"/>
        <w:left w:val="double" w:sz="12" w:space="10" w:color="DD8047" w:themeColor="accent2"/>
        <w:right w:val="double" w:sz="12" w:space="10" w:color="DD8047" w:themeColor="accent2"/>
        <w:top w:val="double" w:sz="12" w:space="10" w:color="DD8047" w:themeColor="accent2"/>
      </w:pBdr>
      <w:shd w:val="clear" w:color="auto" w:fill="FFFFFF" w:themeFill="background1"/>
    </w:pPr>
  </w:style>
  <w:style w:type="character" w:customStyle="1" w:styleId="IntenseQuoteChar">
    <w:name w:val="Intense Quote Char"/>
    <w:link w:val="IntenseQuote"/>
    <w:basedOn w:val="DefaultParagraphFont"/>
    <w:uiPriority w:val="30"/>
    <w:rPr>
      <w:b w:val="1"/>
      <w:sz w:val="23.0"/>
      <w:szCs w:val="20.0"/>
      <w:color w:val="DD8047"/>
      <w:rFonts w:cs="Times New Roman"/>
      <w:lang w:eastAsia="ja-jp"/>
      <w:shd w:val="clear" w:color="auto" w:fill="FFFFFF" w:themeFill="background1"/>
    </w:rPr>
  </w:style>
  <w:style w:type="character" w:styleId="IntenseReference">
    <w:name w:val="Intense Reference"/>
    <w:basedOn w:val="DefaultParagraphFont"/>
    <w:uiPriority w:val="32"/>
    <w:qFormat/>
    <w:rPr>
      <w:b w:val="1"/>
      <w:u w:val="single"/>
      <w:sz w:val="20.0"/>
      <w:szCs w:val="18.0"/>
      <w:color w:val="94B6D2"/>
      <w:rFonts w:ascii="Tw Cen MT"/>
      <w:caps w:val="true"/>
      <w:spacing w:val="10"/>
      <w:w w:val="100"/>
      <w:position w:val="0"/>
    </w:rPr>
  </w:style>
  <w:style w:type="paragraph" w:styleId="List">
    <w:name w:val="List"/>
    <w:basedOn w:val="Normal"/>
    <w:uiPriority w:val="99"/>
    <w:pPr>
      <w:ind w:left="360" w:hanging="360"/>
    </w:pPr>
  </w:style>
  <w:style w:type="paragraph" w:styleId="List2">
    <w:name w:val="List 2"/>
    <w:basedOn w:val="Normal"/>
    <w:uiPriority w:val="99"/>
    <w:pPr>
      <w:ind w:left="720" w:hanging="360"/>
    </w:pPr>
  </w:style>
  <w:style w:type="paragraph" w:styleId="ListBullet2">
    <w:name w:val="List Bullet 2"/>
    <w:basedOn w:val="Normal"/>
    <w:uiPriority w:val="36"/>
    <w:qFormat/>
    <w:rPr>
      <w:color w:val="94B6D2"/>
    </w:rPr>
    <w:pPr>
      <w:numPr>
        <w:ilvl w:val="0"/>
        <w:numId w:val="22"/>
      </w:numPr>
    </w:pPr>
  </w:style>
  <w:style w:type="paragraph" w:styleId="ListBullet3">
    <w:name w:val="List Bullet 3"/>
    <w:basedOn w:val="Normal"/>
    <w:uiPriority w:val="36"/>
    <w:qFormat/>
    <w:rPr>
      <w:color w:val="DD8047"/>
    </w:rPr>
    <w:pPr>
      <w:numPr>
        <w:ilvl w:val="0"/>
        <w:numId w:val="23"/>
      </w:numPr>
    </w:pPr>
  </w:style>
  <w:style w:type="paragraph" w:styleId="ListBullet4">
    <w:name w:val="List Bullet 4"/>
    <w:basedOn w:val="Normal"/>
    <w:uiPriority w:val="36"/>
    <w:qFormat/>
    <w:rPr>
      <w:caps w:val="true"/>
      <w:spacing w:val="4"/>
    </w:rPr>
    <w:pPr>
      <w:numPr>
        <w:ilvl w:val="0"/>
        <w:numId w:val="24"/>
      </w:numPr>
    </w:pPr>
  </w:style>
  <w:style w:type="paragraph" w:styleId="ListBullet5">
    <w:name w:val="List Bullet 5"/>
    <w:basedOn w:val="Normal"/>
    <w:uiPriority w:val="36"/>
    <w:qFormat/>
    <w:pPr>
      <w:numPr>
        <w:ilvl w:val="0"/>
        <w:numId w:val="25"/>
      </w:numPr>
    </w:pPr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numbering" w:customStyle="1" w:styleId="MedianListStyle">
    <w:name w:val="Median List Style"/>
    <w:uiPriority w:val="99"/>
    <w:pPr>
      <w:numPr>
        <w:ilvl w:val="0"/>
        <w:numId w:val="11"/>
      </w:numPr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NormalIndent">
    <w:name w:val="Normal Indent"/>
    <w:basedOn w:val="Normal"/>
    <w:uiPriority w:val="99"/>
    <w:pPr>
      <w:numPr>
        <w:ilvl w:val="0"/>
        <w:numId w:val="27"/>
      </w:numPr>
      <w:contextualSpacing w:val="true"/>
      <w:spacing w:line="300" w:lineRule="auto"/>
    </w:pPr>
  </w:style>
  <w:style w:type="paragraph" w:customStyle="1" w:styleId="PersonalName">
    <w:name w:val="Personal Name"/>
    <w:basedOn w:val="Normal"/>
    <w:uiPriority w:val="1"/>
    <w:qFormat/>
    <w:rPr>
      <w:sz w:val="40.0"/>
      <w:color w:val="FFFFFF"/>
    </w:rPr>
    <w:pPr>
      <w:spacing w:after="0"/>
      <w:rPr>
        <w:sz w:val="40.0"/>
        <w:color w:val="FFFFFF"/>
      </w:rPr>
    </w:pPr>
  </w:style>
  <w:style w:type="paragraph" w:customStyle="1" w:styleId="SendersAddress">
    <w:name w:val="Sender's Address"/>
    <w:basedOn w:val="NoSpacing"/>
    <w:uiPriority w:val="4"/>
    <w:qFormat/>
    <w:rPr>
      <w:color w:val="775F55"/>
    </w:rPr>
    <w:pPr>
      <w:contextualSpacing w:val="true"/>
      <w:spacing w:before="240"/>
    </w:pPr>
  </w:style>
  <w:style w:type="character" w:styleId="Strong">
    <w:name w:val="Strong"/>
    <w:uiPriority w:val="22"/>
    <w:qFormat/>
    <w:rPr>
      <w:b w:val="1"/>
      <w:color w:val="DD8047"/>
      <w:rFonts w:ascii="Tw Cen MT"/>
    </w:rPr>
  </w:style>
  <w:style w:type="paragraph" w:styleId="Subtitle">
    <w:name w:val="Subtitle"/>
    <w:link w:val="SubtitleChar"/>
    <w:basedOn w:val="Normal"/>
    <w:uiPriority w:val="11"/>
    <w:rPr>
      <w:b w:val="1"/>
      <w:sz w:val="24.0"/>
      <w:szCs w:val="22.0"/>
      <w:color w:val="DD8047"/>
      <w:rFonts w:ascii="Tw Cen MT"/>
      <w:caps w:val="true"/>
      <w:spacing w:val="50"/>
    </w:rPr>
    <w:pPr>
      <w:spacing w:after="720" w:line="240" w:lineRule="auto"/>
    </w:pPr>
  </w:style>
  <w:style w:type="character" w:customStyle="1" w:styleId="SubtitleChar">
    <w:name w:val="Subtitle Char"/>
    <w:link w:val="Subtitle"/>
    <w:basedOn w:val="DefaultParagraphFont"/>
    <w:uiPriority w:val="11"/>
    <w:rPr>
      <w:b w:val="1"/>
      <w:sz w:val="24.0"/>
      <w:color w:val="DD8047"/>
      <w:rFonts w:ascii="Tw Cen MT" w:cs="Times New Roman"/>
      <w:caps w:val="true"/>
      <w:spacing w:val="50"/>
      <w:lang w:eastAsia="ja-jp"/>
    </w:rPr>
  </w:style>
  <w:style w:type="character" w:styleId="SubtleEmphasis">
    <w:name w:val="Subtle Emphasis"/>
    <w:basedOn w:val="DefaultParagraphFont"/>
    <w:uiPriority w:val="19"/>
    <w:qFormat/>
    <w:rPr>
      <w:i w:val="1"/>
      <w:sz w:val="23.0"/>
      <w:rFonts w:ascii="Tw Cen MT"/>
    </w:rPr>
  </w:style>
  <w:style w:type="character" w:styleId="SubtleReference">
    <w:name w:val="Subtle Reference"/>
    <w:basedOn w:val="DefaultParagraphFont"/>
    <w:uiPriority w:val="31"/>
    <w:qFormat/>
    <w:rPr>
      <w:b w:val="1"/>
      <w:i w:val="1"/>
      <w:sz w:val="23.0"/>
      <w:color w:val="775F55"/>
      <w:rFonts w:ascii="Tw Cen MT"/>
    </w:rPr>
  </w:style>
  <w:style w:type="paragraph" w:styleId="TableofAuthorities">
    <w:name w:val="table of authorities"/>
    <w:basedOn w:val="Normal"/>
    <w:uiPriority w:val="99"/>
    <w:pPr>
      <w:ind w:left="220" w:hanging="220"/>
    </w:pPr>
  </w:style>
  <w:style w:type="paragraph" w:styleId="Title">
    <w:name w:val="Title"/>
    <w:link w:val="TitleChar"/>
    <w:basedOn w:val="Normal"/>
    <w:uiPriority w:val="10"/>
    <w:rPr>
      <w:sz w:val="72.0"/>
      <w:szCs w:val="48.0"/>
      <w:color w:val="775F55"/>
    </w:rPr>
    <w:pPr>
      <w:spacing w:after="0" w:line="240" w:lineRule="auto"/>
    </w:pPr>
  </w:style>
  <w:style w:type="character" w:customStyle="1" w:styleId="TitleChar">
    <w:name w:val="Title Char"/>
    <w:link w:val="Title"/>
    <w:basedOn w:val="DefaultParagraphFont"/>
    <w:uiPriority w:val="10"/>
    <w:rPr>
      <w:sz w:val="72.0"/>
      <w:szCs w:val="48.0"/>
      <w:color w:val="775F55"/>
      <w:rFonts w:cs="Times New Roman"/>
      <w:lang w:eastAsia="ja-jp"/>
    </w:rPr>
  </w:style>
  <w:style w:type="paragraph" w:styleId="TOC1">
    <w:name w:val="toc 1"/>
    <w:basedOn w:val="Normal"/>
    <w:uiPriority w:val="99"/>
    <w:qFormat/>
    <w:rPr>
      <w:b w:val="1"/>
      <w:color w:val="775F55"/>
      <w:caps w:val="true"/>
    </w:rPr>
    <w:pPr>
      <w:tabs>
        <w:tab w:val="right" w:pos="8630" w:leader="dot"/>
      </w:tabs>
      <w:spacing w:after="40" w:before="180" w:line="240" w:lineRule="auto"/>
    </w:pPr>
  </w:style>
  <w:style w:type="paragraph" w:styleId="TOC2">
    <w:name w:val="toc 2"/>
    <w:basedOn w:val="Normal"/>
    <w:uiPriority w:val="99"/>
    <w:qFormat/>
    <w:pPr>
      <w:tabs>
        <w:tab w:val="right" w:pos="8630" w:leader="dot"/>
      </w:tabs>
      <w:spacing w:after="40" w:line="240" w:lineRule="auto"/>
      <w:ind w:left="144"/>
    </w:pPr>
  </w:style>
  <w:style w:type="paragraph" w:styleId="TOC3">
    <w:name w:val="toc 3"/>
    <w:basedOn w:val="Normal"/>
    <w:uiPriority w:val="99"/>
    <w:qFormat/>
    <w:pPr>
      <w:tabs>
        <w:tab w:val="right" w:pos="8630" w:leader="dot"/>
      </w:tabs>
      <w:spacing w:after="40" w:line="240" w:lineRule="auto"/>
      <w:ind w:left="288"/>
    </w:pPr>
  </w:style>
  <w:style w:type="paragraph" w:styleId="TOC4">
    <w:name w:val="toc 4"/>
    <w:basedOn w:val="Normal"/>
    <w:uiPriority w:val="99"/>
    <w:qFormat/>
    <w:pPr>
      <w:tabs>
        <w:tab w:val="right" w:pos="8630" w:leader="dot"/>
      </w:tabs>
      <w:spacing w:after="40" w:line="240" w:lineRule="auto"/>
      <w:ind w:left="432"/>
    </w:pPr>
  </w:style>
  <w:style w:type="paragraph" w:styleId="TOC5">
    <w:name w:val="toc 5"/>
    <w:basedOn w:val="Normal"/>
    <w:uiPriority w:val="99"/>
    <w:qFormat/>
    <w:pPr>
      <w:tabs>
        <w:tab w:val="right" w:pos="8630" w:leader="dot"/>
      </w:tabs>
      <w:spacing w:after="40" w:line="240" w:lineRule="auto"/>
      <w:ind w:left="576"/>
    </w:pPr>
  </w:style>
  <w:style w:type="paragraph" w:styleId="TOC6">
    <w:name w:val="toc 6"/>
    <w:basedOn w:val="Normal"/>
    <w:uiPriority w:val="99"/>
    <w:qFormat/>
    <w:pPr>
      <w:tabs>
        <w:tab w:val="right" w:pos="8630" w:leader="dot"/>
      </w:tabs>
      <w:spacing w:after="40" w:line="240" w:lineRule="auto"/>
      <w:ind w:left="720"/>
    </w:pPr>
  </w:style>
  <w:style w:type="paragraph" w:styleId="TOC7">
    <w:name w:val="toc 7"/>
    <w:basedOn w:val="Normal"/>
    <w:uiPriority w:val="99"/>
    <w:qFormat/>
    <w:pPr>
      <w:tabs>
        <w:tab w:val="right" w:pos="8630" w:leader="dot"/>
      </w:tabs>
      <w:spacing w:after="40" w:line="240" w:lineRule="auto"/>
      <w:ind w:left="864"/>
    </w:pPr>
  </w:style>
  <w:style w:type="paragraph" w:styleId="TOC8">
    <w:name w:val="toc 8"/>
    <w:basedOn w:val="Normal"/>
    <w:uiPriority w:val="99"/>
    <w:qFormat/>
    <w:pPr>
      <w:tabs>
        <w:tab w:val="right" w:pos="8630" w:leader="dot"/>
      </w:tabs>
      <w:spacing w:after="40" w:line="240" w:lineRule="auto"/>
      <w:ind w:left="1008"/>
    </w:pPr>
  </w:style>
  <w:style w:type="paragraph" w:styleId="TOC9">
    <w:name w:val="toc 9"/>
    <w:basedOn w:val="Normal"/>
    <w:uiPriority w:val="99"/>
    <w:qFormat/>
    <w:pPr>
      <w:tabs>
        <w:tab w:val="right" w:pos="8630" w:leader="dot"/>
      </w:tabs>
      <w:spacing w:after="40" w:line="240" w:lineRule="auto"/>
      <w:ind w:left="1152"/>
    </w:pPr>
  </w:style>
  <w:style w:type="paragraph" w:styleId="Date">
    <w:name w:val="Date"/>
    <w:link w:val="DateChar"/>
    <w:basedOn w:val="NoSpacing"/>
    <w:uiPriority w:val="99"/>
    <w:rPr>
      <w:b w:val="1"/>
      <w:color w:val="FFFFFF"/>
    </w:rPr>
    <w:pPr>
      <w:jc w:val="center"/>
      <w:contextualSpacing w:val="true"/>
      <w:framePr w:hAnchor="page" w:wrap="around" w:xAlign="center" w:yAlign="top"/>
      <w:rPr>
        <w:b w:val="1"/>
        <w:color w:val="FFFFFF"/>
      </w:rPr>
    </w:pPr>
  </w:style>
  <w:style w:type="character" w:customStyle="1" w:styleId="DateChar">
    <w:name w:val="Date Char"/>
    <w:link w:val="Date"/>
    <w:basedOn w:val="DefaultParagraphFont"/>
    <w:uiPriority w:val="99"/>
    <w:rPr>
      <w:b w:val="1"/>
      <w:sz w:val="23.0"/>
      <w:szCs w:val="20.0"/>
      <w:color w:val="FFFFFF"/>
      <w:rFonts w:cs="Times New Roman"/>
      <w:lang w:eastAsia="ja-jp"/>
    </w:rPr>
  </w:style>
  <w:style w:type="paragraph" w:customStyle="1" w:styleId="FooterEven">
    <w:name w:val="Footer Even"/>
    <w:basedOn w:val="Normal"/>
    <w:qFormat/>
    <w:rPr>
      <w:sz w:val="20.0"/>
      <w:color w:val="775F55"/>
    </w:rPr>
    <w:pPr>
      <w:pBdr>
        <w:top w:val="single" w:sz="4" w:space="1" w:color="94B6D2" w:themeColor="accent1"/>
      </w:pBdr>
    </w:pPr>
  </w:style>
  <w:style w:type="paragraph" w:customStyle="1" w:styleId="FooterOdd">
    <w:name w:val="Footer Odd"/>
    <w:basedOn w:val="Normal"/>
    <w:qFormat/>
    <w:rPr>
      <w:sz w:val="20.0"/>
      <w:color w:val="775F55"/>
    </w:rPr>
    <w:pPr>
      <w:jc w:val="right"/>
      <w:pBdr>
        <w:top w:val="single" w:sz="4" w:space="1" w:color="94B6D2" w:themeColor="accent1"/>
      </w:pBdr>
    </w:pPr>
  </w:style>
  <w:style w:type="paragraph" w:customStyle="1" w:styleId="HeaderEven">
    <w:name w:val="Header Even"/>
    <w:basedOn w:val="NoSpacing"/>
    <w:qFormat/>
    <w:rPr>
      <w:b w:val="1"/>
      <w:sz w:val="20.0"/>
      <w:color w:val="775F55"/>
    </w:rPr>
    <w:pPr>
      <w:pBdr>
        <w:bottom w:val="single" w:sz="4" w:space="1" w:color="94B6D2" w:themeColor="accent1"/>
      </w:pBdr>
    </w:pPr>
  </w:style>
  <w:style w:type="paragraph" w:customStyle="1" w:styleId="HeaderOdd">
    <w:name w:val="Header Odd"/>
    <w:basedOn w:val="NoSpacing"/>
    <w:qFormat/>
    <w:rPr>
      <w:b w:val="1"/>
      <w:sz w:val="20.0"/>
      <w:color w:val="775F55"/>
    </w:rPr>
    <w:pPr>
      <w:jc w:val="right"/>
      <w:pBdr>
        <w:bottom w:val="single" w:sz="4" w:space="1" w:color="94B6D2" w:themeColor="accent1"/>
      </w:pBdr>
      <w:rPr>
        <w:b w:val="1"/>
        <w:sz w:val="20.0"/>
        <w:color w:val="775F55"/>
      </w:rPr>
    </w:pPr>
  </w:style>
  <w:style w:type="paragraph" w:customStyle="1" w:styleId="SenderAddress">
    <w:name w:val="Sender Address"/>
    <w:basedOn w:val="NoSpacing"/>
    <w:uiPriority w:val="2"/>
    <w:qFormat/>
    <w:rPr>
      <w:color w:val="775F55"/>
    </w:rPr>
    <w:pPr>
      <w:spacing w:after="200"/>
      <w:rPr>
        <w:color w:val="775F55"/>
      </w:rPr>
    </w:pPr>
  </w:style>
  <w:style w:type="paragraph" w:customStyle="1" w:styleId="CompanyName">
    <w:name w:val="Company Name"/>
    <w:basedOn w:val="Normal"/>
    <w:qFormat/>
    <w:rPr>
      <w:b w:val="1"/>
      <w:sz w:val="36.0"/>
      <w:szCs w:val="36.0"/>
      <w:color w:val="775F55"/>
    </w:rPr>
    <w:pPr>
      <w:spacing w:after="0"/>
    </w:pPr>
  </w:style>
  <w:style w:type="paragraph" w:styleId="Salutation">
    <w:name w:val="Salutation"/>
    <w:link w:val="SalutationChar"/>
    <w:basedOn w:val="Normal"/>
    <w:uiPriority w:val="4"/>
    <w:qFormat/>
    <w:rPr>
      <w:b w:val="1"/>
    </w:rPr>
    <w:pPr>
      <w:spacing w:after="320" w:before="400" w:line="240" w:lineRule="auto"/>
    </w:pPr>
  </w:style>
  <w:style w:type="character" w:customStyle="1" w:styleId="SalutationChar">
    <w:name w:val="Salutation Char"/>
    <w:link w:val="Salutation"/>
    <w:basedOn w:val="DefaultParagraphFont"/>
    <w:uiPriority w:val="4"/>
    <w:rPr>
      <w:b w:val="1"/>
      <w:sz w:val="23.0"/>
      <w:szCs w:val="20.0"/>
      <w:rFonts w:cs="Times New Roman"/>
      <w:lang w:eastAsia="ja-jp"/>
    </w:rPr>
  </w:style>
  <w:style w:type="paragraph" w:customStyle="1" w:styleId="RecipientAddress">
    <w:name w:val="Recipient Address"/>
    <w:basedOn w:val="NoSpacing"/>
    <w:uiPriority w:val="3"/>
    <w:qFormat/>
    <w:rPr>
      <w:color w:val="775F55"/>
    </w:rPr>
    <w:pPr>
      <w:contextualSpacing w:val="true"/>
      <w:spacing w:before="240"/>
    </w:pPr>
  </w:style>
  <w:style w:type="paragraph" w:styleId="Closing">
    <w:name w:val="Closing"/>
    <w:link w:val="ClosingChar"/>
    <w:basedOn w:val="Normal"/>
    <w:uiPriority w:val="5"/>
    <w:qFormat/>
    <w:pPr>
      <w:contextualSpacing w:val="true"/>
      <w:spacing w:after="960" w:before="960"/>
    </w:pPr>
  </w:style>
  <w:style w:type="character" w:customStyle="1" w:styleId="ClosingChar">
    <w:name w:val="Closing Char"/>
    <w:link w:val="Closing"/>
    <w:basedOn w:val="DefaultParagraphFont"/>
    <w:uiPriority w:val="5"/>
    <w:rPr>
      <w:sz w:val="23.0"/>
      <w:szCs w:val="20.0"/>
      <w:rFonts w:cs="Times New Roman"/>
      <w:lang w:eastAsia="ja-jp"/>
    </w:rPr>
  </w:style>
  <w:style w:type="paragraph" w:styleId="Signature">
    <w:name w:val="Signature"/>
    <w:link w:val="SignatureChar"/>
    <w:basedOn w:val="Normal"/>
    <w:uiPriority w:val="99"/>
    <w:rPr>
      <w:b w:val="1"/>
    </w:rPr>
  </w:style>
  <w:style w:type="character" w:customStyle="1" w:styleId="SignatureChar">
    <w:name w:val="Signature Char"/>
    <w:link w:val="Signature"/>
    <w:basedOn w:val="DefaultParagraphFont"/>
    <w:uiPriority w:val="99"/>
    <w:rPr>
      <w:b w:val="1"/>
      <w:sz w:val="23.0"/>
      <w:szCs w:val="20.0"/>
      <w:rFonts w:cs="Times New Roman"/>
      <w:lang w:eastAsia="ja-jp"/>
    </w:rPr>
  </w:style>
  <w:style w:type="paragraph" w:customStyle="1" w:styleId="Category">
    <w:name w:val="Category"/>
    <w:link w:val="CategoryChar"/>
    <w:basedOn w:val="Normal"/>
    <w:qFormat/>
    <w:rPr>
      <w:b w:val="1"/>
      <w:sz w:val="24.0"/>
      <w:szCs w:val="24.0"/>
    </w:rPr>
    <w:pPr>
      <w:spacing w:after="0"/>
      <w:rPr>
        <w:b w:val="1"/>
        <w:sz w:val="24.0"/>
        <w:szCs w:val="24.0"/>
      </w:rPr>
    </w:pPr>
  </w:style>
  <w:style w:type="character" w:customStyle="1" w:styleId="CategoryChar">
    <w:name w:val="Category Char"/>
    <w:link w:val="Category"/>
    <w:basedOn w:val="DefaultParagraphFont"/>
    <w:rPr>
      <w:b w:val="1"/>
      <w:sz w:val="24.0"/>
      <w:szCs w:val="24.0"/>
      <w:rFonts w:cs="Times New Roman"/>
      <w:lang w:eastAsia="ja-jp"/>
    </w:rPr>
  </w:style>
  <w:style w:type="table" w:styleId="MediumList2-Accent3">
    <w:name w:val="Medium List 2 Accent 3"/>
    <w:basedOn w:val="TableNormal"/>
    <w:uiPriority w:val="66"/>
    <w:rPr>
      <w:color w:val="000000"/>
      <w:rFonts w:ascii="Tw Cen MT"/>
    </w:rPr>
    <w:pPr>
      <w:spacing w:after="0" w:line="240" w:lineRule="auto"/>
      <w:rPr>
        <w:color w:val="000000"/>
        <w:rFonts w:ascii="Tw Cen MT"/>
      </w:rPr>
    </w:pPr>
    <w:tblPr>
      <w:tblStyleColBandSize w:val="1"/>
      <w:tblStyleRowBandSize w:val="1"/>
      <w:tblW w:w="0" w:type="nil"/>
      <w:tblInd w:w="0" w:type="dxa"/>
      <w:tblBorders>
        <w:top w:val="single" w:sz="8" w:space="0" w:color="A5AB81"/>
        <w:bottom w:val="single" w:sz="8" w:space="0" w:color="A5AB81"/>
        <w:left w:val="single" w:sz="8" w:space="0" w:color="A5AB81"/>
        <w:right w:val="single" w:sz="8" w:space="0" w:color="A5AB81"/>
      </w:tblBorders>
      <w:tblCellMar>
        <w:top w:w="0" w:type="dxa"/>
        <w:bottom w:w="0" w:type="dxa"/>
        <w:left w:w="108" w:type="dxa"/>
        <w:right w:w="108" w:type="dxa"/>
      </w:tblCellMar>
    </w:tblPr>
    <w:tblStylePr w:type="lastRow">
      <w:tblPr>
        <w:tblW w:w="0" w:type="nil"/>
        <w:tblBorders/>
        <w:tblCellMar/>
      </w:tblPr>
      <w:tcPr>
        <w:tcBorders>
          <w:top w:val="single" w:sz="8" w:space="0" w:color="A5AB81"/>
          <w:bottom w:val="nil" w:sz="0" w:space="0" w:color="000000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FFFFFF" w:themeFill="background1"/>
      </w:tcPr>
    </w:tblStylePr>
    <w:tblStylePr w:type="firstCol">
      <w:tblPr>
        <w:tblW w:w="0" w:type="nil"/>
        <w:tblBorders/>
        <w:tblCellMar/>
      </w:tblPr>
      <w:tcPr>
        <w:tcBorders>
          <w:top w:val="nil" w:sz="0" w:space="0" w:color="000000"/>
          <w:bottom w:val="nil" w:sz="0" w:space="0" w:color="000000"/>
          <w:left w:val="nil" w:sz="0" w:space="0" w:color="000000"/>
          <w:right w:val="single" w:sz="8" w:space="0" w:color="A5AB81"/>
          <w:insideH w:val="nil" w:sz="0" w:space="0" w:color="000000"/>
          <w:insideV w:val="nil" w:sz="0" w:space="0" w:color="000000"/>
        </w:tcBorders>
        <w:vAlign w:val="top"/>
        <w:shd w:val="clear" w:color="auto" w:fill="FFFFFF" w:themeFill="background1"/>
      </w:tcPr>
    </w:tblStylePr>
    <w:tblStylePr w:type="lastCol">
      <w:tblPr>
        <w:tblW w:w="0" w:type="nil"/>
        <w:tblBorders/>
        <w:tblCellMar/>
      </w:tblPr>
      <w:tcPr>
        <w:tcBorders>
          <w:top w:val="nil" w:sz="0" w:space="0" w:color="000000"/>
          <w:bottom w:val="nil" w:sz="0" w:space="0" w:color="000000"/>
          <w:left w:val="single" w:sz="8" w:space="0" w:color="A5AB81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FFFFFF" w:themeFill="background1"/>
      </w:tcPr>
    </w:tblStylePr>
    <w:tblStylePr w:type="band1Vert">
      <w:tblPr>
        <w:tblW w:w="0" w:type="nil"/>
        <w:tblBorders/>
        <w:tblCellMar/>
      </w:tblPr>
      <w:tcPr>
        <w:tcBorders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E8EADF" w:themeFill="accent3" w:themeFillTint="3F"/>
      </w:tcPr>
    </w:tblStylePr>
    <w:tblStylePr w:type="nwCell">
      <w:tblPr>
        <w:tblW w:w="0" w:type="nil"/>
        <w:tblBorders/>
        <w:tblCellMar/>
      </w:tblPr>
      <w:tcPr>
        <w:tcBorders/>
        <w:vAlign w:val="top"/>
        <w:shd w:val="clear" w:color="auto" w:fill="FFFFFF" w:themeFill="background1"/>
      </w:tcPr>
    </w:tblStylePr>
    <w:tblStylePr w:type="band1Horz">
      <w:tblPr>
        <w:tblW w:w="0" w:type="nil"/>
        <w:tblBorders/>
        <w:tblCellMar/>
      </w:tblPr>
      <w:tcPr>
        <w:tcBorders>
          <w:top w:val="nil" w:sz="0" w:space="0" w:color="000000"/>
          <w:bottom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E8EADF" w:themeFill="accent3" w:themeFillTint="3F"/>
      </w:tcPr>
    </w:tblStylePr>
    <w:tblStylePr w:type="firstRow">
      <w:rPr>
        <w:sz w:val="24.0"/>
        <w:szCs w:val="24.0"/>
      </w:rPr>
      <w:tblPr>
        <w:tblW w:w="0" w:type="nil"/>
        <w:tblBorders/>
        <w:tblCellMar/>
      </w:tblPr>
      <w:tcPr>
        <w:tcBorders>
          <w:top w:val="nil" w:sz="0" w:space="0" w:color="000000"/>
          <w:bottom w:val="single" w:sz="24" w:space="0" w:color="A5AB81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FFFFFF" w:themeFill="background1"/>
      </w:tcPr>
    </w:tblStylePr>
    <w:tblStylePr w:type="swCell">
      <w:tblPr>
        <w:tblW w:w="0" w:type="nil"/>
        <w:tblBorders/>
        <w:tblCellMar/>
      </w:tblPr>
      <w:tcPr>
        <w:tcBorders>
          <w:top w:val="nil" w:sz="0" w:space="0" w:color="000000"/>
        </w:tcBorders>
        <w:vAlign w:val="top"/>
      </w:tcPr>
    </w:tblStylePr>
  </w:style>
  <w:style w:type="table" w:styleId="MediumShading2-Accent3">
    <w:name w:val="Medium Shading 2 Accent 3"/>
    <w:basedOn w:val="TableNormal"/>
    <w:uiPriority w:val="43"/>
    <w:pPr>
      <w:spacing w:after="0" w:line="240" w:lineRule="auto"/>
    </w:pPr>
    <w:tblPr>
      <w:tblStyleColBandSize w:val="1"/>
      <w:tblStyleRowBandSize w:val="1"/>
      <w:tblW w:w="0" w:type="nil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bottom w:w="0" w:type="dxa"/>
        <w:left w:w="108" w:type="dxa"/>
        <w:right w:w="108" w:type="dxa"/>
      </w:tblCellMar>
    </w:tblPr>
    <w:tblStylePr w:type="neCell">
      <w:tblPr>
        <w:tblW w:w="0" w:type="nil"/>
        <w:tblBorders/>
        <w:tblCellMar/>
      </w:tblPr>
      <w:tcPr>
        <w:tcBorders>
          <w:top w:val="single" w:sz="18" w:space="0" w:color="auto"/>
          <w:bottom w:val="single" w:sz="18" w:space="0" w:color="auto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</w:tcPr>
    </w:tblStylePr>
    <w:tblStylePr w:type="lastRow">
      <w:rPr>
        <w:color w:val="auto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double" w:sz="6" w:space="0" w:color="auto"/>
          <w:bottom w:val="single" w:sz="18" w:space="0" w:color="auto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FFFFFF" w:themeFill="background1"/>
      </w:tcPr>
    </w:tblStylePr>
    <w:tblStylePr w:type="firstCol">
      <w:rPr>
        <w:b w:val="1"/>
        <w:color w:val="FFFFFF"/>
      </w:rPr>
      <w:tblPr>
        <w:tblW w:w="0" w:type="nil"/>
        <w:tblBorders/>
        <w:tblCellMar/>
      </w:tblPr>
      <w:tcPr>
        <w:tcBorders>
          <w:top w:val="nil" w:sz="0" w:space="0" w:color="000000"/>
          <w:bottom w:val="single" w:sz="18" w:space="0" w:color="auto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A5AB81" w:themeFill="accent3"/>
      </w:tcPr>
    </w:tblStylePr>
    <w:tblStylePr w:type="lastCol">
      <w:rPr>
        <w:b w:val="1"/>
        <w:color w:val="FFFFFF"/>
      </w:rPr>
      <w:tblPr>
        <w:tblW w:w="0" w:type="nil"/>
        <w:tblBorders/>
        <w:tblCellMar/>
      </w:tblPr>
      <w:tcPr>
        <w:tcBorders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A5AB81" w:themeFill="accent3"/>
      </w:tcPr>
    </w:tblStylePr>
    <w:tblStylePr w:type="band1Vert">
      <w:tblPr>
        <w:tblW w:w="0" w:type="nil"/>
        <w:tblBorders/>
        <w:tblCellMar/>
      </w:tblPr>
      <w:tcPr>
        <w:tcBorders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D8D8D8" w:themeFill="background1" w:themeFillShade="D8"/>
      </w:tcPr>
    </w:tblStylePr>
    <w:tblStylePr w:type="nwCell">
      <w:rPr>
        <w:color w:val="FFFFFF"/>
      </w:rPr>
      <w:tblPr>
        <w:tblW w:w="0" w:type="nil"/>
        <w:tblBorders/>
        <w:tblCellMar/>
      </w:tblPr>
      <w:tcPr>
        <w:tcBorders>
          <w:top w:val="single" w:sz="18" w:space="0" w:color="auto"/>
          <w:bottom w:val="single" w:sz="18" w:space="0" w:color="auto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</w:tcPr>
    </w:tblStylePr>
    <w:tblStylePr w:type="band1Horz">
      <w:tblPr>
        <w:tblW w:w="0" w:type="nil"/>
        <w:tblBorders/>
        <w:tblCellMar/>
      </w:tblPr>
      <w:tcPr>
        <w:tcBorders/>
        <w:vAlign w:val="top"/>
        <w:shd w:val="clear" w:color="auto" w:fill="D8D8D8" w:themeFill="background1" w:themeFillShade="D8"/>
      </w:tcPr>
    </w:tblStylePr>
    <w:tblStylePr w:type="firstRow">
      <w:rPr>
        <w:b w:val="1"/>
        <w:color w:val="FFFFFF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single" w:sz="18" w:space="0" w:color="auto"/>
          <w:bottom w:val="single" w:sz="18" w:space="0" w:color="auto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A5AB81" w:themeFill="accent3"/>
      </w:tcPr>
    </w:tblStylePr>
  </w:style>
  <w:style w:type="table" w:styleId="LightList-Accent5">
    <w:name w:val="Light List Accent 5"/>
    <w:basedOn w:val="TableNormal"/>
    <w:uiPriority w:val="45"/>
    <w:pPr>
      <w:spacing w:after="0" w:line="240" w:lineRule="auto"/>
    </w:pPr>
    <w:tblPr>
      <w:tblStyleColBandSize w:val="1"/>
      <w:tblStyleRowBandSize w:val="1"/>
      <w:tblW w:w="0" w:type="nil"/>
      <w:tblInd w:w="0" w:type="dxa"/>
      <w:tblBorders>
        <w:top w:val="single" w:sz="8" w:space="0" w:color="7BA79D"/>
        <w:bottom w:val="single" w:sz="8" w:space="0" w:color="7BA79D"/>
        <w:left w:val="single" w:sz="8" w:space="0" w:color="7BA79D"/>
        <w:right w:val="single" w:sz="8" w:space="0" w:color="7BA79D"/>
      </w:tblBorders>
      <w:tblCellMar>
        <w:top w:w="0" w:type="dxa"/>
        <w:bottom w:w="0" w:type="dxa"/>
        <w:left w:w="108" w:type="dxa"/>
        <w:right w:w="108" w:type="dxa"/>
      </w:tblCellMar>
    </w:tblPr>
    <w:tblStylePr w:type="lastRow">
      <w:rPr>
        <w:b w:val="1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double" w:sz="6" w:space="0" w:color="7BA79D"/>
          <w:bottom w:val="single" w:sz="8" w:space="0" w:color="7BA79D"/>
          <w:left w:val="single" w:sz="8" w:space="0" w:color="7BA79D"/>
          <w:right w:val="single" w:sz="8" w:space="0" w:color="7BA79D"/>
        </w:tcBorders>
        <w:vAlign w:val="top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>
        <w:tblW w:w="0" w:type="nil"/>
        <w:tblBorders/>
        <w:tblCellMar/>
      </w:tblPr>
      <w:tcPr>
        <w:tcBorders>
          <w:top w:val="single" w:sz="8" w:space="0" w:color="7BA79D"/>
          <w:bottom w:val="single" w:sz="8" w:space="0" w:color="7BA79D"/>
          <w:left w:val="single" w:sz="8" w:space="0" w:color="7BA79D"/>
          <w:right w:val="single" w:sz="8" w:space="0" w:color="7BA79D"/>
        </w:tcBorders>
        <w:vAlign w:val="top"/>
      </w:tcPr>
    </w:tblStylePr>
    <w:tblStylePr w:type="firstRow">
      <w:rPr>
        <w:b w:val="1"/>
        <w:color w:val="FFFFFF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/>
        <w:vAlign w:val="top"/>
        <w:shd w:val="clear" w:color="auto" w:fill="7BA79D" w:themeFill="accent5"/>
      </w:tcPr>
    </w:tblStylePr>
    <w:tblStylePr w:type="band1Horz">
      <w:tblPr>
        <w:tblW w:w="0" w:type="nil"/>
        <w:tblBorders/>
        <w:tblCellMar/>
      </w:tblPr>
      <w:tcPr>
        <w:tcBorders>
          <w:top w:val="single" w:sz="8" w:space="0" w:color="7BA79D"/>
          <w:bottom w:val="single" w:sz="8" w:space="0" w:color="7BA79D"/>
          <w:left w:val="single" w:sz="8" w:space="0" w:color="7BA79D"/>
          <w:right w:val="single" w:sz="8" w:space="0" w:color="7BA79D"/>
        </w:tcBorders>
        <w:vAlign w:val="top"/>
      </w:tcPr>
    </w:tblStylePr>
  </w:style>
  <w:style w:type="table" w:styleId="LightShading-Accent5">
    <w:name w:val="Light Shading Accent 5"/>
    <w:basedOn w:val="TableNormal"/>
    <w:uiPriority w:val="45"/>
    <w:rPr>
      <w:color w:val="568278"/>
    </w:rPr>
    <w:pPr>
      <w:spacing w:after="0" w:line="240" w:lineRule="auto"/>
    </w:pPr>
    <w:tblPr>
      <w:tblStyleColBandSize w:val="1"/>
      <w:tblStyleRowBandSize w:val="1"/>
      <w:tblW w:w="0" w:type="nil"/>
      <w:tblInd w:w="0" w:type="dxa"/>
      <w:tblBorders>
        <w:top w:val="single" w:sz="8" w:space="0" w:color="7BA79D"/>
        <w:bottom w:val="single" w:sz="8" w:space="0" w:color="7BA79D"/>
      </w:tblBorders>
      <w:tblCellMar>
        <w:top w:w="0" w:type="dxa"/>
        <w:bottom w:w="0" w:type="dxa"/>
        <w:left w:w="108" w:type="dxa"/>
        <w:right w:w="108" w:type="dxa"/>
      </w:tblCellMar>
    </w:tblPr>
    <w:tblStylePr w:type="lastRow">
      <w:rPr>
        <w:b w:val="1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single" w:sz="8" w:space="0" w:color="7BA79D"/>
          <w:bottom w:val="single" w:sz="8" w:space="0" w:color="7BA79D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>
        <w:tblW w:w="0" w:type="nil"/>
        <w:tblBorders/>
        <w:tblCellMar/>
      </w:tblPr>
      <w:tcPr>
        <w:tcBorders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DEE9E6" w:themeFill="accent5" w:themeFillTint="3F"/>
      </w:tcPr>
    </w:tblStylePr>
    <w:tblStylePr w:type="firstRow">
      <w:rPr>
        <w:b w:val="1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single" w:sz="8" w:space="0" w:color="7BA79D"/>
          <w:bottom w:val="single" w:sz="8" w:space="0" w:color="7BA79D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</w:tcPr>
    </w:tblStylePr>
    <w:tblStylePr w:type="band1Horz">
      <w:tblPr>
        <w:tblW w:w="0" w:type="nil"/>
        <w:tblBorders/>
        <w:tblCellMar/>
      </w:tblPr>
      <w:tcPr>
        <w:tcBorders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DEE9E6" w:themeFill="accent5" w:themeFillTint="3F"/>
      </w:tcPr>
    </w:tblStylePr>
  </w:style>
  <w:style w:type="table" w:styleId="LightGrid-Accent5">
    <w:name w:val="Light Grid Accent 5"/>
    <w:basedOn w:val="TableNormal"/>
    <w:uiPriority w:val="45"/>
    <w:pPr>
      <w:spacing w:after="0" w:line="240" w:lineRule="auto"/>
    </w:pPr>
    <w:tblPr>
      <w:tblStyleColBandSize w:val="1"/>
      <w:tblStyleRowBandSize w:val="1"/>
      <w:tblW w:w="0" w:type="nil"/>
      <w:tblInd w:w="0" w:type="dxa"/>
      <w:tblBorders>
        <w:top w:val="single" w:sz="8" w:space="0" w:color="7BA79D"/>
        <w:bottom w:val="single" w:sz="8" w:space="0" w:color="7BA79D"/>
        <w:left w:val="single" w:sz="8" w:space="0" w:color="7BA79D"/>
        <w:right w:val="single" w:sz="8" w:space="0" w:color="7BA79D"/>
        <w:insideH w:val="single" w:sz="8" w:space="0" w:color="7BA79D"/>
        <w:insideV w:val="single" w:sz="8" w:space="0" w:color="7BA79D"/>
      </w:tblBorders>
      <w:tblCellMar>
        <w:top w:w="0" w:type="dxa"/>
        <w:bottom w:w="0" w:type="dxa"/>
        <w:left w:w="108" w:type="dxa"/>
        <w:right w:w="108" w:type="dxa"/>
      </w:tblCellMar>
    </w:tblPr>
    <w:tblStylePr w:type="lastRow">
      <w:rPr>
        <w:b w:val="1"/>
        <w:rFonts w:ascii="Tw Cen MT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double" w:sz="6" w:space="0" w:color="7BA79D"/>
          <w:bottom w:val="single" w:sz="8" w:space="0" w:color="7BA79D"/>
          <w:left w:val="single" w:sz="8" w:space="0" w:color="7BA79D"/>
          <w:right w:val="single" w:sz="8" w:space="0" w:color="7BA79D"/>
          <w:insideH w:val="nil" w:sz="0" w:space="0" w:color="000000"/>
          <w:insideV w:val="single" w:sz="8" w:space="0" w:color="7BA79D"/>
        </w:tcBorders>
        <w:vAlign w:val="top"/>
      </w:tcPr>
    </w:tblStylePr>
    <w:tblStylePr w:type="firstCol">
      <w:rPr>
        <w:b w:val="1"/>
        <w:rFonts w:ascii="Tw Cen MT"/>
      </w:rPr>
    </w:tblStylePr>
    <w:tblStylePr w:type="lastCol">
      <w:rPr>
        <w:b w:val="1"/>
        <w:rFonts w:ascii="Tw Cen MT"/>
      </w:rPr>
      <w:tblPr>
        <w:tblW w:w="0" w:type="nil"/>
        <w:tblBorders/>
        <w:tblCellMar/>
      </w:tblPr>
      <w:tcPr>
        <w:tcBorders>
          <w:top w:val="single" w:sz="8" w:space="0" w:color="7BA79D"/>
          <w:bottom w:val="single" w:sz="8" w:space="0" w:color="7BA79D"/>
          <w:left w:val="single" w:sz="8" w:space="0" w:color="7BA79D"/>
          <w:right w:val="single" w:sz="8" w:space="0" w:color="7BA79D"/>
        </w:tcBorders>
        <w:vAlign w:val="top"/>
      </w:tcPr>
    </w:tblStylePr>
    <w:tblStylePr w:type="band1Vert">
      <w:tblPr>
        <w:tblW w:w="0" w:type="nil"/>
        <w:tblBorders/>
        <w:tblCellMar/>
      </w:tblPr>
      <w:tcPr>
        <w:tcBorders>
          <w:top w:val="single" w:sz="8" w:space="0" w:color="7BA79D"/>
          <w:bottom w:val="single" w:sz="8" w:space="0" w:color="7BA79D"/>
          <w:left w:val="single" w:sz="8" w:space="0" w:color="7BA79D"/>
          <w:right w:val="single" w:sz="8" w:space="0" w:color="7BA79D"/>
        </w:tcBorders>
        <w:vAlign w:val="top"/>
        <w:shd w:val="clear" w:color="auto" w:fill="DEE9E6" w:themeFill="accent5" w:themeFillTint="3F"/>
      </w:tcPr>
    </w:tblStylePr>
    <w:tblStylePr w:type="firstRow">
      <w:rPr>
        <w:b w:val="1"/>
        <w:rFonts w:ascii="Tw Cen MT"/>
      </w:rPr>
      <w:pPr>
        <w:spacing w:after="0" w:before="0" w:line="240" w:lineRule="auto"/>
      </w:pPr>
      <w:tblPr>
        <w:tblW w:w="0" w:type="nil"/>
        <w:tblBorders/>
        <w:tblCellMar/>
      </w:tblPr>
      <w:tcPr>
        <w:tcBorders>
          <w:top w:val="single" w:sz="8" w:space="0" w:color="7BA79D"/>
          <w:bottom w:val="single" w:sz="18" w:space="0" w:color="7BA79D"/>
          <w:left w:val="single" w:sz="8" w:space="0" w:color="7BA79D"/>
          <w:right w:val="single" w:sz="8" w:space="0" w:color="7BA79D"/>
          <w:insideH w:val="nil" w:sz="0" w:space="0" w:color="000000"/>
          <w:insideV w:val="single" w:sz="8" w:space="0" w:color="7BA79D"/>
        </w:tcBorders>
        <w:vAlign w:val="top"/>
      </w:tcPr>
    </w:tblStylePr>
    <w:tblStylePr w:type="band1Horz">
      <w:tblPr>
        <w:tblW w:w="0" w:type="nil"/>
        <w:tblBorders/>
        <w:tblCellMar/>
      </w:tblPr>
      <w:tcPr>
        <w:tcBorders>
          <w:top w:val="single" w:sz="8" w:space="0" w:color="7BA79D"/>
          <w:bottom w:val="single" w:sz="8" w:space="0" w:color="7BA79D"/>
          <w:left w:val="single" w:sz="8" w:space="0" w:color="7BA79D"/>
          <w:right w:val="single" w:sz="8" w:space="0" w:color="7BA79D"/>
          <w:insideV w:val="single" w:sz="8" w:space="0" w:color="7BA79D"/>
        </w:tcBorders>
        <w:vAlign w:val="top"/>
        <w:shd w:val="clear" w:color="auto" w:fill="DEE9E6" w:themeFill="accent5" w:themeFillTint="3F"/>
      </w:tcPr>
    </w:tblStylePr>
    <w:tblStylePr w:type="band2Horz">
      <w:tblPr>
        <w:tblW w:w="0" w:type="nil"/>
        <w:tblBorders/>
        <w:tblCellMar/>
      </w:tblPr>
      <w:tcPr>
        <w:tcBorders>
          <w:top w:val="single" w:sz="8" w:space="0" w:color="7BA79D"/>
          <w:bottom w:val="single" w:sz="8" w:space="0" w:color="7BA79D"/>
          <w:left w:val="single" w:sz="8" w:space="0" w:color="7BA79D"/>
          <w:right w:val="single" w:sz="8" w:space="0" w:color="7BA79D"/>
          <w:insideV w:val="single" w:sz="8" w:space="0" w:color="7BA79D"/>
        </w:tcBorders>
        <w:vAlign w:val="top"/>
      </w:tcPr>
    </w:tblStylePr>
  </w:style>
  <w:style w:type="table" w:styleId="DarkList-Accent2">
    <w:name w:val="Dark List Accent 2"/>
    <w:basedOn w:val="TableNormal"/>
    <w:uiPriority w:val="42"/>
    <w:rPr>
      <w:color w:val="FFFFFF"/>
    </w:rPr>
    <w:pPr>
      <w:spacing w:after="0" w:line="240" w:lineRule="auto"/>
    </w:pPr>
    <w:tblPr>
      <w:tblStyleColBandSize w:val="1"/>
      <w:tblStyleRowBandSize w:val="1"/>
      <w:tblW w:w="0" w:type="nil"/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  <w:tcPr>
      <w:tcBorders/>
      <w:vAlign w:val="top"/>
      <w:shd w:val="clear" w:color="auto" w:fill="DD8047" w:themeFill="accent2"/>
    </w:tcPr>
    <w:tblStylePr w:type="lastRow">
      <w:tblPr>
        <w:tblW w:w="0" w:type="nil"/>
        <w:tblBorders/>
        <w:tblCellMar/>
      </w:tblPr>
      <w:tcPr>
        <w:tcBorders>
          <w:top w:val="single" w:sz="18" w:space="0" w:color="FFFFFF"/>
          <w:bottom w:val="nil" w:sz="0" w:space="0" w:color="000000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7A3C16" w:themeFill="accent2" w:themeFillShade="7F"/>
      </w:tcPr>
    </w:tblStylePr>
    <w:tblStylePr w:type="firstCol">
      <w:tblPr>
        <w:tblW w:w="0" w:type="nil"/>
        <w:tblBorders/>
        <w:tblCellMar/>
      </w:tblPr>
      <w:tcPr>
        <w:tcBorders>
          <w:top w:val="nil" w:sz="0" w:space="0" w:color="000000"/>
          <w:bottom w:val="nil" w:sz="0" w:space="0" w:color="000000"/>
          <w:left w:val="nil" w:sz="0" w:space="0" w:color="000000"/>
          <w:right w:val="single" w:sz="18" w:space="0" w:color="FFFFFF"/>
          <w:insideH w:val="nil" w:sz="0" w:space="0" w:color="000000"/>
          <w:insideV w:val="nil" w:sz="0" w:space="0" w:color="000000"/>
        </w:tcBorders>
        <w:vAlign w:val="top"/>
        <w:shd w:val="clear" w:color="auto" w:fill="B85A22" w:themeFill="accent2" w:themeFillShade="BF"/>
      </w:tcPr>
    </w:tblStylePr>
    <w:tblStylePr w:type="lastCol">
      <w:tblPr>
        <w:tblW w:w="0" w:type="nil"/>
        <w:tblBorders/>
        <w:tblCellMar/>
      </w:tblPr>
      <w:tcPr>
        <w:tcBorders>
          <w:top w:val="nil" w:sz="0" w:space="0" w:color="000000"/>
          <w:bottom w:val="nil" w:sz="0" w:space="0" w:color="000000"/>
          <w:left w:val="single" w:sz="18" w:space="0" w:color="FFFFFF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B85A22" w:themeFill="accent2" w:themeFillShade="BF"/>
      </w:tcPr>
    </w:tblStylePr>
    <w:tblStylePr w:type="band1Vert">
      <w:tblPr>
        <w:tblW w:w="0" w:type="nil"/>
        <w:tblBorders/>
        <w:tblCellMar/>
      </w:tblPr>
      <w:tcPr>
        <w:tcBorders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B85A22" w:themeFill="accent2" w:themeFillShade="BF"/>
      </w:tcPr>
    </w:tblStylePr>
    <w:tblStylePr w:type="firstRow">
      <w:rPr>
        <w:b w:val="1"/>
      </w:rPr>
      <w:tblPr>
        <w:tblW w:w="0" w:type="nil"/>
        <w:tblBorders/>
        <w:tblCellMar/>
      </w:tblPr>
      <w:tcPr>
        <w:tcBorders>
          <w:top w:val="nil" w:sz="0" w:space="0" w:color="000000"/>
          <w:bottom w:val="single" w:sz="18" w:space="0" w:color="FFFFFF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000000" w:themeFill="text1"/>
      </w:tcPr>
    </w:tblStylePr>
    <w:tblStylePr w:type="band1Horz">
      <w:tblPr>
        <w:tblW w:w="0" w:type="nil"/>
        <w:tblBorders/>
        <w:tblCellMar/>
      </w:tblPr>
      <w:tcPr>
        <w:tcBorders>
          <w:top w:val="nil" w:sz="0" w:space="0" w:color="000000"/>
          <w:bottom w:val="nil" w:sz="0" w:space="0" w:color="000000"/>
          <w:left w:val="nil" w:sz="0" w:space="0" w:color="000000"/>
          <w:right w:val="nil" w:sz="0" w:space="0" w:color="000000"/>
          <w:insideH w:val="nil" w:sz="0" w:space="0" w:color="000000"/>
          <w:insideV w:val="nil" w:sz="0" w:space="0" w:color="000000"/>
        </w:tcBorders>
        <w:vAlign w:val="top"/>
        <w:shd w:val="clear" w:color="auto" w:fill="B85A22" w:themeFill="accent2" w:themeFillShade="B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BHI\Zzzzzzzzzs\Abhi\Word%20Templates\TS01019274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8247040CD0D4FC0B7FF6CB8A5898D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CB644-D29F-457B-89BD-DADD26D0DCAB}"/>
      </w:docPartPr>
      <w:docPartBody>
        <w:p w:rsidR="00274A70" w:rsidRDefault="00155A73">
          <w:pPr>
            <w:pStyle w:val="E8247040CD0D4FC0B7FF6CB8A5898D3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037C65B52E8042EA91E0DA8BCC66AC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D75A7-BC6C-4B0E-88F5-EEDBC1F161B7}"/>
      </w:docPartPr>
      <w:docPartBody>
        <w:p w:rsidR="00274A70" w:rsidRDefault="00155A73">
          <w:pPr>
            <w:pStyle w:val="037C65B52E8042EA91E0DA8BCC66AC68"/>
          </w:pPr>
          <w:r>
            <w:t>[Type the author name]</w:t>
          </w:r>
        </w:p>
      </w:docPartBody>
    </w:docPart>
    <w:docPart>
      <w:docPartPr>
        <w:name w:val="FE81CEB8E059403381FF123EEDDF5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535717-69A3-439D-9711-B32CF4C03F79}"/>
      </w:docPartPr>
      <w:docPartBody>
        <w:p w:rsidR="00274A70" w:rsidRDefault="00155A73">
          <w:pPr>
            <w:pStyle w:val="FE81CEB8E059403381FF123EEDDF5DB0"/>
          </w:pPr>
          <w:r>
            <w:t>[Type the author name]</w:t>
          </w:r>
        </w:p>
      </w:docPartBody>
    </w:docPart>
    <w:docPart>
      <w:docPartPr>
        <w:name w:val="E0E7E7756C834D30AC0FF3D47EF60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0D3520-5FFD-4A6E-B12D-97BC360B5BE7}"/>
      </w:docPartPr>
      <w:docPartBody>
        <w:p w:rsidR="00930BD0" w:rsidRDefault="00092FA3" w:rsidP="00092FA3">
          <w:pPr>
            <w:pStyle w:val="E0E7E7756C834D30AC0FF3D47EF6090C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altName w:val="Arial Unicode MS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A61BE"/>
    <w:rsid w:val="00030440"/>
    <w:rsid w:val="00092FA3"/>
    <w:rsid w:val="00155A73"/>
    <w:rsid w:val="001A61BE"/>
    <w:rsid w:val="00274A70"/>
    <w:rsid w:val="00290251"/>
    <w:rsid w:val="00451D9E"/>
    <w:rsid w:val="00793AE8"/>
    <w:rsid w:val="008A0774"/>
    <w:rsid w:val="00930BD0"/>
    <w:rsid w:val="00AC5E73"/>
    <w:rsid w:val="00B23CD6"/>
    <w:rsid w:val="00B44FDE"/>
    <w:rsid w:val="00BF2006"/>
    <w:rsid w:val="00E16C09"/>
    <w:rsid w:val="00ED5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A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274A70"/>
    <w:rPr>
      <w:color w:val="808080"/>
    </w:rPr>
  </w:style>
  <w:style w:type="paragraph" w:customStyle="1" w:styleId="E8247040CD0D4FC0B7FF6CB8A5898D33">
    <w:name w:val="E8247040CD0D4FC0B7FF6CB8A5898D33"/>
    <w:rsid w:val="00274A70"/>
  </w:style>
  <w:style w:type="paragraph" w:customStyle="1" w:styleId="0E0D68B4767D45658C0A1F785B8CDA50">
    <w:name w:val="0E0D68B4767D45658C0A1F785B8CDA50"/>
    <w:rsid w:val="00274A70"/>
  </w:style>
  <w:style w:type="paragraph" w:customStyle="1" w:styleId="C55B0FE7F6F24FB39E46F60CDB8DCC4C">
    <w:name w:val="C55B0FE7F6F24FB39E46F60CDB8DCC4C"/>
    <w:rsid w:val="00274A70"/>
  </w:style>
  <w:style w:type="paragraph" w:customStyle="1" w:styleId="06270C0A25804CD9816AE48DCAB63ABC">
    <w:name w:val="06270C0A25804CD9816AE48DCAB63ABC"/>
    <w:rsid w:val="00274A70"/>
  </w:style>
  <w:style w:type="paragraph" w:customStyle="1" w:styleId="D63BCE1D208642F3A64EFBB0741F35A4">
    <w:name w:val="D63BCE1D208642F3A64EFBB0741F35A4"/>
    <w:rsid w:val="00274A70"/>
  </w:style>
  <w:style w:type="paragraph" w:customStyle="1" w:styleId="49C8C077152F450C8324101ABAD121B8">
    <w:name w:val="49C8C077152F450C8324101ABAD121B8"/>
    <w:rsid w:val="00274A70"/>
  </w:style>
  <w:style w:type="paragraph" w:customStyle="1" w:styleId="D8AFB2F74B26463A82BCDFACE6ED4C6B">
    <w:name w:val="D8AFB2F74B26463A82BCDFACE6ED4C6B"/>
    <w:rsid w:val="00274A70"/>
  </w:style>
  <w:style w:type="paragraph" w:customStyle="1" w:styleId="84FBD49C4EEB4356B0E4D5365786FADE">
    <w:name w:val="84FBD49C4EEB4356B0E4D5365786FADE"/>
    <w:rsid w:val="00274A70"/>
  </w:style>
  <w:style w:type="paragraph" w:customStyle="1" w:styleId="48A29BE63EEB4919B724E5AAEEEF4C19">
    <w:name w:val="48A29BE63EEB4919B724E5AAEEEF4C19"/>
    <w:rsid w:val="00274A70"/>
  </w:style>
  <w:style w:type="paragraph" w:customStyle="1" w:styleId="1339276BB2A9454FB4D2034F1CD821A8">
    <w:name w:val="1339276BB2A9454FB4D2034F1CD821A8"/>
    <w:rsid w:val="00274A70"/>
  </w:style>
  <w:style w:type="paragraph" w:customStyle="1" w:styleId="EE2E7C81F3444857BA4140E19F2CE585">
    <w:name w:val="EE2E7C81F3444857BA4140E19F2CE585"/>
    <w:rsid w:val="00274A70"/>
  </w:style>
  <w:style w:type="paragraph" w:customStyle="1" w:styleId="535532CB98C24E2FA2489D4C6C9EC702">
    <w:name w:val="535532CB98C24E2FA2489D4C6C9EC702"/>
    <w:rsid w:val="00274A70"/>
  </w:style>
  <w:style w:type="character" w:customStyle="1" w:styleId="subsectiondatechar">
    <w:name w:val="subsectiondatechar"/>
    <w:basedOn w:val="DefaultParagraphFont"/>
    <w:rsid w:val="001A61BE"/>
  </w:style>
  <w:style w:type="paragraph" w:customStyle="1" w:styleId="243CD8EFFEDB4B808AE572F59465F322">
    <w:name w:val="243CD8EFFEDB4B808AE572F59465F322"/>
    <w:rsid w:val="00274A70"/>
  </w:style>
  <w:style w:type="paragraph" w:customStyle="1" w:styleId="5D87D9070E884BE7BBDF378F09FAF13A">
    <w:name w:val="5D87D9070E884BE7BBDF378F09FAF13A"/>
    <w:rsid w:val="00274A70"/>
  </w:style>
  <w:style w:type="paragraph" w:customStyle="1" w:styleId="C2930EC5B18A4A2986514FE460B530E8">
    <w:name w:val="C2930EC5B18A4A2986514FE460B530E8"/>
    <w:rsid w:val="00274A70"/>
  </w:style>
  <w:style w:type="paragraph" w:customStyle="1" w:styleId="9CC0F4F418934F02A0D9099F88EC1732">
    <w:name w:val="9CC0F4F418934F02A0D9099F88EC1732"/>
    <w:rsid w:val="00274A70"/>
  </w:style>
  <w:style w:type="paragraph" w:customStyle="1" w:styleId="3A2E91AE74724C8F8DE7CF9274F26EBC">
    <w:name w:val="3A2E91AE74724C8F8DE7CF9274F26EBC"/>
    <w:rsid w:val="00274A70"/>
  </w:style>
  <w:style w:type="paragraph" w:customStyle="1" w:styleId="037C65B52E8042EA91E0DA8BCC66AC68">
    <w:name w:val="037C65B52E8042EA91E0DA8BCC66AC68"/>
    <w:rsid w:val="00274A70"/>
  </w:style>
  <w:style w:type="paragraph" w:customStyle="1" w:styleId="FE81CEB8E059403381FF123EEDDF5DB0">
    <w:name w:val="FE81CEB8E059403381FF123EEDDF5DB0"/>
    <w:rsid w:val="00274A70"/>
  </w:style>
  <w:style w:type="paragraph" w:customStyle="1" w:styleId="9BE821ED0F874DC2A6D4EDE57204E54B">
    <w:name w:val="9BE821ED0F874DC2A6D4EDE57204E54B"/>
    <w:rsid w:val="001A61BE"/>
  </w:style>
  <w:style w:type="paragraph" w:customStyle="1" w:styleId="47501220DAB1434D8EE332A0719B2209">
    <w:name w:val="47501220DAB1434D8EE332A0719B2209"/>
    <w:rsid w:val="001A61BE"/>
  </w:style>
  <w:style w:type="paragraph" w:customStyle="1" w:styleId="1849E865909443D39E89A0991B522624">
    <w:name w:val="1849E865909443D39E89A0991B522624"/>
    <w:rsid w:val="001A61BE"/>
  </w:style>
  <w:style w:type="paragraph" w:customStyle="1" w:styleId="216352585E42446DA205812CBFFE55F3">
    <w:name w:val="216352585E42446DA205812CBFFE55F3"/>
    <w:rsid w:val="001A61BE"/>
  </w:style>
  <w:style w:type="paragraph" w:customStyle="1" w:styleId="A2645DA6BD574730ADA44C4D1709E45E">
    <w:name w:val="A2645DA6BD574730ADA44C4D1709E45E"/>
    <w:rsid w:val="001A61BE"/>
  </w:style>
  <w:style w:type="paragraph" w:customStyle="1" w:styleId="9D28BC3A687C45DCA72612DA14624F5A">
    <w:name w:val="9D28BC3A687C45DCA72612DA14624F5A"/>
    <w:rsid w:val="001A61BE"/>
  </w:style>
  <w:style w:type="paragraph" w:customStyle="1" w:styleId="BB5B043FD81E45C0809FEA4D1F877E82">
    <w:name w:val="BB5B043FD81E45C0809FEA4D1F877E82"/>
    <w:rsid w:val="001A61BE"/>
  </w:style>
  <w:style w:type="paragraph" w:customStyle="1" w:styleId="CE25A9474E0741B8A0D4F6EAEFF00F4C">
    <w:name w:val="CE25A9474E0741B8A0D4F6EAEFF00F4C"/>
    <w:rsid w:val="001A61BE"/>
  </w:style>
  <w:style w:type="paragraph" w:customStyle="1" w:styleId="388C19B768B04CCB8CC083B3ED265AA5">
    <w:name w:val="388C19B768B04CCB8CC083B3ED265AA5"/>
    <w:rsid w:val="001A61BE"/>
  </w:style>
  <w:style w:type="paragraph" w:customStyle="1" w:styleId="E9F38AA1DF854A22870D46F18F1FB8C4">
    <w:name w:val="E9F38AA1DF854A22870D46F18F1FB8C4"/>
    <w:rsid w:val="001A61BE"/>
  </w:style>
  <w:style w:type="paragraph" w:customStyle="1" w:styleId="DEAFEEB70A43475DA57F66A89B76557F">
    <w:name w:val="DEAFEEB70A43475DA57F66A89B76557F"/>
    <w:rsid w:val="001A61BE"/>
  </w:style>
  <w:style w:type="paragraph" w:customStyle="1" w:styleId="24FDA667BD1145FEA5DB475E9F02D013">
    <w:name w:val="24FDA667BD1145FEA5DB475E9F02D013"/>
    <w:rsid w:val="001A61BE"/>
  </w:style>
  <w:style w:type="paragraph" w:customStyle="1" w:styleId="7E2A8BAC17B5417890A2EA0F68CE3B51">
    <w:name w:val="7E2A8BAC17B5417890A2EA0F68CE3B51"/>
    <w:rsid w:val="001A61BE"/>
  </w:style>
  <w:style w:type="paragraph" w:customStyle="1" w:styleId="48495AE828524B009C20EA361909F82C">
    <w:name w:val="48495AE828524B009C20EA361909F82C"/>
    <w:rsid w:val="001A61BE"/>
  </w:style>
  <w:style w:type="paragraph" w:customStyle="1" w:styleId="B15D978E0B5140659356B1CB3EC6AF3C">
    <w:name w:val="B15D978E0B5140659356B1CB3EC6AF3C"/>
    <w:rsid w:val="001A61BE"/>
  </w:style>
  <w:style w:type="paragraph" w:customStyle="1" w:styleId="F292E6E2E2384D76A570C2514763848E">
    <w:name w:val="F292E6E2E2384D76A570C2514763848E"/>
    <w:rsid w:val="001A61BE"/>
  </w:style>
  <w:style w:type="paragraph" w:customStyle="1" w:styleId="34C1462CFDA64E608133E04E147F0D97">
    <w:name w:val="34C1462CFDA64E608133E04E147F0D97"/>
    <w:rsid w:val="001A61BE"/>
  </w:style>
  <w:style w:type="paragraph" w:customStyle="1" w:styleId="12E082341C1A45828BCF31ED328A648B">
    <w:name w:val="12E082341C1A45828BCF31ED328A648B"/>
    <w:rsid w:val="001A61BE"/>
  </w:style>
  <w:style w:type="paragraph" w:customStyle="1" w:styleId="CBEBF5D808C84D9CB3AD3A8F348356DA">
    <w:name w:val="CBEBF5D808C84D9CB3AD3A8F348356DA"/>
    <w:rsid w:val="001A61BE"/>
  </w:style>
  <w:style w:type="paragraph" w:customStyle="1" w:styleId="F39AA7DFDAF047C0A3C2BFB68AC25920">
    <w:name w:val="F39AA7DFDAF047C0A3C2BFB68AC25920"/>
    <w:rsid w:val="001A61BE"/>
  </w:style>
  <w:style w:type="paragraph" w:customStyle="1" w:styleId="6CFBF7BFB06C4CFC8A74C62AC0332237">
    <w:name w:val="6CFBF7BFB06C4CFC8A74C62AC0332237"/>
    <w:rsid w:val="001A61BE"/>
  </w:style>
  <w:style w:type="paragraph" w:customStyle="1" w:styleId="8FF5337110D74585A1BA3C357B5061A2">
    <w:name w:val="8FF5337110D74585A1BA3C357B5061A2"/>
    <w:rsid w:val="001A61BE"/>
  </w:style>
  <w:style w:type="paragraph" w:customStyle="1" w:styleId="7D632A2C446F4FC6B60FA18D605D5BE2">
    <w:name w:val="7D632A2C446F4FC6B60FA18D605D5BE2"/>
    <w:rsid w:val="001A61BE"/>
  </w:style>
  <w:style w:type="paragraph" w:customStyle="1" w:styleId="141052F0890B4383AEA43C59A564C124">
    <w:name w:val="141052F0890B4383AEA43C59A564C124"/>
    <w:rsid w:val="001A61BE"/>
  </w:style>
  <w:style w:type="paragraph" w:customStyle="1" w:styleId="FADB18AD8EF84CE69262D2CCB831E6F5">
    <w:name w:val="FADB18AD8EF84CE69262D2CCB831E6F5"/>
    <w:rsid w:val="001A61BE"/>
  </w:style>
  <w:style w:type="paragraph" w:customStyle="1" w:styleId="537ED82E168144499AE476E9EF90EA3D">
    <w:name w:val="537ED82E168144499AE476E9EF90EA3D"/>
    <w:rsid w:val="001A61BE"/>
  </w:style>
  <w:style w:type="paragraph" w:customStyle="1" w:styleId="ED1E92BA42ED472BADCBC7EFE53359C3">
    <w:name w:val="ED1E92BA42ED472BADCBC7EFE53359C3"/>
    <w:rsid w:val="001A61BE"/>
  </w:style>
  <w:style w:type="paragraph" w:customStyle="1" w:styleId="2E2F5814113F4DD087ED16E73AA9AAF7">
    <w:name w:val="2E2F5814113F4DD087ED16E73AA9AAF7"/>
    <w:rsid w:val="001A61BE"/>
  </w:style>
  <w:style w:type="paragraph" w:customStyle="1" w:styleId="EE3F7CED68524F12BEC08BFC0558E8F2">
    <w:name w:val="EE3F7CED68524F12BEC08BFC0558E8F2"/>
    <w:rsid w:val="001A61BE"/>
  </w:style>
  <w:style w:type="paragraph" w:customStyle="1" w:styleId="7A741C04F3B142079972A468EB5E5AE0">
    <w:name w:val="7A741C04F3B142079972A468EB5E5AE0"/>
    <w:rsid w:val="001A61BE"/>
  </w:style>
  <w:style w:type="paragraph" w:customStyle="1" w:styleId="2AC062DC204E4F75827B1E9D6F7A4B6E">
    <w:name w:val="2AC062DC204E4F75827B1E9D6F7A4B6E"/>
    <w:rsid w:val="001A61BE"/>
  </w:style>
  <w:style w:type="paragraph" w:customStyle="1" w:styleId="E4637685469F400EBA82FCD7DCCBE5E2">
    <w:name w:val="E4637685469F400EBA82FCD7DCCBE5E2"/>
    <w:rsid w:val="001A61BE"/>
  </w:style>
  <w:style w:type="paragraph" w:customStyle="1" w:styleId="8FFC86445489488CB4DCB56D034C5E3E">
    <w:name w:val="8FFC86445489488CB4DCB56D034C5E3E"/>
    <w:rsid w:val="001A61BE"/>
  </w:style>
  <w:style w:type="paragraph" w:customStyle="1" w:styleId="64D60E9275CC4680839FDD32987B713E">
    <w:name w:val="64D60E9275CC4680839FDD32987B713E"/>
    <w:rsid w:val="001A61BE"/>
  </w:style>
  <w:style w:type="paragraph" w:customStyle="1" w:styleId="78E6961526904CE7B290E6B79006B321">
    <w:name w:val="78E6961526904CE7B290E6B79006B321"/>
    <w:rsid w:val="001A61BE"/>
  </w:style>
  <w:style w:type="paragraph" w:customStyle="1" w:styleId="94681D147BC34C418024B68A1E16469F">
    <w:name w:val="94681D147BC34C418024B68A1E16469F"/>
    <w:rsid w:val="001A61BE"/>
  </w:style>
  <w:style w:type="paragraph" w:customStyle="1" w:styleId="D5A3DA7561864E059428CDF19B8819A5">
    <w:name w:val="D5A3DA7561864E059428CDF19B8819A5"/>
    <w:rsid w:val="00274A70"/>
  </w:style>
  <w:style w:type="paragraph" w:customStyle="1" w:styleId="57E9BE64B5A948B6B7F9B571B05524D9">
    <w:name w:val="57E9BE64B5A948B6B7F9B571B05524D9"/>
    <w:rsid w:val="00092FA3"/>
  </w:style>
  <w:style w:type="paragraph" w:customStyle="1" w:styleId="E0E7E7756C834D30AC0FF3D47EF6090C">
    <w:name w:val="E0E7E7756C834D30AC0FF3D47EF6090C"/>
    <w:rsid w:val="00092F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F5ED2-FBA1-491F-BC22-8E0060A9572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76C6AC30-893B-41CB-9C07-2DD39EAEB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3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(Median design)</dc:title>
  <dc:subject/>
  <dc:creator>Resume</dc:creator>
  <cp:keywords/>
  <dc:description/>
  <cp:lastModifiedBy>ADMIN</cp:lastModifiedBy>
  <cp:revision>5</cp:revision>
  <dcterms:created xsi:type="dcterms:W3CDTF">2016-06-30T03:45:00Z</dcterms:created>
  <dcterms:modified xsi:type="dcterms:W3CDTF">2016-07-25T09:05:00Z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TC101927469990</vt:lpwstr>
  </property>
</Properties>
</file>